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EC865" w14:textId="77777777" w:rsidR="00DD30A0" w:rsidRDefault="00DD30A0">
      <w:pPr>
        <w:rPr>
          <w:rFonts w:ascii="Museo Sans 900" w:hAnsi="Museo Sans 900"/>
          <w:color w:val="212D57"/>
          <w:sz w:val="40"/>
          <w:szCs w:val="40"/>
        </w:rPr>
      </w:pPr>
    </w:p>
    <w:p w14:paraId="079A9E04" w14:textId="77777777" w:rsidR="00D533E0" w:rsidRDefault="00D533E0" w:rsidP="00D533E0">
      <w:pPr>
        <w:pStyle w:val="TITULO"/>
      </w:pPr>
    </w:p>
    <w:p w14:paraId="51ACB254" w14:textId="77777777" w:rsidR="00D533E0" w:rsidRDefault="00D533E0" w:rsidP="00D533E0">
      <w:pPr>
        <w:pStyle w:val="TITULO"/>
      </w:pPr>
    </w:p>
    <w:p w14:paraId="6942272A" w14:textId="77777777" w:rsidR="00D533E0" w:rsidRDefault="00D533E0" w:rsidP="00D533E0">
      <w:pPr>
        <w:pStyle w:val="TITULO"/>
      </w:pPr>
    </w:p>
    <w:p w14:paraId="29E5709E" w14:textId="77777777" w:rsidR="00D533E0" w:rsidRDefault="00D533E0" w:rsidP="00D533E0">
      <w:pPr>
        <w:pStyle w:val="TITULO"/>
      </w:pPr>
    </w:p>
    <w:p w14:paraId="621E28A0" w14:textId="77777777" w:rsidR="00D533E0" w:rsidRDefault="00D533E0" w:rsidP="00D533E0">
      <w:pPr>
        <w:pStyle w:val="TITULO"/>
      </w:pPr>
    </w:p>
    <w:p w14:paraId="3A096A0D" w14:textId="05E4ADB2" w:rsidR="00B52EB7" w:rsidRDefault="005D124D" w:rsidP="00131E46">
      <w:pPr>
        <w:pStyle w:val="TITULOTESIS"/>
        <w:spacing w:after="0" w:line="276" w:lineRule="auto"/>
        <w:rPr>
          <w:sz w:val="36"/>
          <w:szCs w:val="36"/>
        </w:rPr>
      </w:pPr>
      <w:bookmarkStart w:id="0" w:name="_Hlk177628811"/>
      <w:r>
        <w:rPr>
          <w:sz w:val="36"/>
          <w:szCs w:val="36"/>
        </w:rPr>
        <w:t>SOFTWARE DE GESTIÓN DE MANTENIMIENTO PARA LA INMOBILIARIA DEL TURISMO EN HO</w:t>
      </w:r>
      <w:r w:rsidR="008534AC">
        <w:rPr>
          <w:sz w:val="36"/>
          <w:szCs w:val="36"/>
        </w:rPr>
        <w:t>L</w:t>
      </w:r>
      <w:r>
        <w:rPr>
          <w:sz w:val="36"/>
          <w:szCs w:val="36"/>
        </w:rPr>
        <w:t>GUÍN</w:t>
      </w:r>
    </w:p>
    <w:bookmarkEnd w:id="0"/>
    <w:p w14:paraId="16364C18" w14:textId="77777777" w:rsidR="00131E46" w:rsidRDefault="00131E46" w:rsidP="00131E46">
      <w:pPr>
        <w:pStyle w:val="TITULOTESIS"/>
        <w:spacing w:after="0"/>
        <w:rPr>
          <w:rFonts w:ascii="Museo Sans 300" w:hAnsi="Museo Sans 300"/>
          <w:szCs w:val="32"/>
        </w:rPr>
      </w:pPr>
    </w:p>
    <w:p w14:paraId="3C11E041" w14:textId="2F6C04C6" w:rsidR="00E506E6" w:rsidRDefault="009C0D87" w:rsidP="008669C8">
      <w:pPr>
        <w:spacing w:after="0" w:line="276" w:lineRule="auto"/>
        <w:rPr>
          <w:rFonts w:ascii="Museo Sans 300" w:hAnsi="Museo Sans 300"/>
          <w:color w:val="212D57"/>
          <w:sz w:val="32"/>
          <w:szCs w:val="32"/>
        </w:rPr>
      </w:pPr>
      <w:r>
        <w:rPr>
          <w:rFonts w:ascii="Museo Sans 300" w:hAnsi="Museo Sans 300"/>
          <w:color w:val="212D57"/>
          <w:sz w:val="32"/>
          <w:szCs w:val="32"/>
        </w:rPr>
        <w:t>INFORME DE INGENIERÍA DE SOFTWARE</w:t>
      </w:r>
    </w:p>
    <w:p w14:paraId="14D4E58C" w14:textId="77777777" w:rsidR="00131E46" w:rsidRDefault="00131E46" w:rsidP="00131E46">
      <w:pPr>
        <w:spacing w:line="240" w:lineRule="auto"/>
        <w:rPr>
          <w:rFonts w:ascii="Museo Sans 300" w:hAnsi="Museo Sans 300"/>
          <w:sz w:val="32"/>
          <w:szCs w:val="32"/>
        </w:rPr>
      </w:pPr>
    </w:p>
    <w:p w14:paraId="4676EDB9" w14:textId="77777777" w:rsidR="00D533E0" w:rsidRDefault="00D533E0" w:rsidP="00A30DD6">
      <w:pPr>
        <w:pStyle w:val="AUTORES"/>
        <w:spacing w:after="0" w:line="276" w:lineRule="auto"/>
      </w:pPr>
      <w:r w:rsidRPr="001619AB">
        <w:t xml:space="preserve">Autor: </w:t>
      </w:r>
      <w:r w:rsidR="005D124D">
        <w:t>Víctor Daniel Rivas Ferrer</w:t>
      </w:r>
    </w:p>
    <w:p w14:paraId="5B8A9F15" w14:textId="77777777" w:rsidR="00E4404D" w:rsidRDefault="00E4404D" w:rsidP="00A30DD6">
      <w:pPr>
        <w:pStyle w:val="AUTORES"/>
        <w:spacing w:after="0" w:line="276" w:lineRule="auto"/>
      </w:pPr>
    </w:p>
    <w:p w14:paraId="158DA07C" w14:textId="1D4B7B9C" w:rsidR="009C0D87" w:rsidRDefault="00E4404D" w:rsidP="009C0D87">
      <w:pPr>
        <w:pStyle w:val="AUTORES"/>
        <w:spacing w:line="276" w:lineRule="auto"/>
      </w:pPr>
      <w:r w:rsidRPr="00E4404D">
        <w:t>Tutor</w:t>
      </w:r>
      <w:r w:rsidR="00C75E11">
        <w:t>es</w:t>
      </w:r>
      <w:r w:rsidRPr="00E4404D">
        <w:t>:</w:t>
      </w:r>
      <w:r w:rsidR="009C0D87" w:rsidRPr="00E4404D">
        <w:t xml:space="preserve"> Ing. Adrián David Duque Iglesias</w:t>
      </w:r>
    </w:p>
    <w:p w14:paraId="75527E19" w14:textId="214C55BA" w:rsidR="009C0D87" w:rsidRPr="00E4404D" w:rsidRDefault="009C0D87" w:rsidP="009C0D87">
      <w:pPr>
        <w:pStyle w:val="AUTORES"/>
        <w:spacing w:line="276" w:lineRule="auto"/>
      </w:pPr>
      <w:r>
        <w:t xml:space="preserve">           </w:t>
      </w:r>
      <w:r w:rsidR="00C75E11">
        <w:t xml:space="preserve">  </w:t>
      </w:r>
      <w:r>
        <w:t xml:space="preserve"> </w:t>
      </w:r>
      <w:r w:rsidRPr="00A17D69">
        <w:t>Ing. Crist</w:t>
      </w:r>
      <w:r w:rsidR="00C75E11">
        <w:t>h</w:t>
      </w:r>
      <w:r w:rsidRPr="00A17D69">
        <w:t>ian Arlan Cecilio Tejeda</w:t>
      </w:r>
    </w:p>
    <w:p w14:paraId="2A18EF36" w14:textId="78BC891A" w:rsidR="00E4404D" w:rsidRPr="001619AB" w:rsidRDefault="00E4404D" w:rsidP="009C0D87">
      <w:pPr>
        <w:pStyle w:val="AUTORES"/>
        <w:spacing w:line="276" w:lineRule="auto"/>
      </w:pPr>
    </w:p>
    <w:p w14:paraId="199DC4C2" w14:textId="77777777" w:rsidR="00100F9A" w:rsidRPr="00850CE0" w:rsidRDefault="00131E46" w:rsidP="00850CE0">
      <w:pPr>
        <w:pStyle w:val="AUTORES"/>
        <w:spacing w:after="0" w:line="276" w:lineRule="auto"/>
        <w:rPr>
          <w:i/>
        </w:rPr>
      </w:pPr>
      <w:r>
        <w:tab/>
      </w:r>
    </w:p>
    <w:p w14:paraId="54920DA8" w14:textId="77777777" w:rsidR="00100F9A" w:rsidRDefault="00100F9A" w:rsidP="00A30DD6">
      <w:pPr>
        <w:pStyle w:val="AUTORES"/>
        <w:spacing w:after="0" w:line="276" w:lineRule="auto"/>
      </w:pPr>
    </w:p>
    <w:p w14:paraId="4ECFE3F3" w14:textId="6B2769BA" w:rsidR="00100F9A" w:rsidRPr="009C0D87" w:rsidRDefault="00131E46" w:rsidP="009C0D87">
      <w:pPr>
        <w:pStyle w:val="FECHA"/>
        <w:rPr>
          <w:sz w:val="18"/>
          <w:szCs w:val="18"/>
        </w:rPr>
        <w:sectPr w:rsidR="00100F9A" w:rsidRPr="009C0D87" w:rsidSect="00D46F64">
          <w:footerReference w:type="default" r:id="rId8"/>
          <w:headerReference w:type="first" r:id="rId9"/>
          <w:footerReference w:type="first" r:id="rId10"/>
          <w:pgSz w:w="12240" w:h="15840"/>
          <w:pgMar w:top="2540" w:right="1871" w:bottom="1418" w:left="2198" w:header="709" w:footer="709" w:gutter="0"/>
          <w:cols w:space="708"/>
          <w:titlePg/>
          <w:docGrid w:linePitch="360"/>
        </w:sectPr>
      </w:pPr>
      <w:r w:rsidRPr="00255751">
        <w:rPr>
          <w:sz w:val="18"/>
          <w:szCs w:val="18"/>
        </w:rPr>
        <w:t xml:space="preserve">HOLGUÍN </w:t>
      </w:r>
      <w:r w:rsidR="005D124D">
        <w:rPr>
          <w:sz w:val="18"/>
          <w:szCs w:val="18"/>
        </w:rPr>
        <w:t>202</w:t>
      </w:r>
      <w:r w:rsidR="009C0D87">
        <w:rPr>
          <w:sz w:val="18"/>
          <w:szCs w:val="18"/>
        </w:rPr>
        <w:t>5</w:t>
      </w:r>
    </w:p>
    <w:p w14:paraId="4E5620E7" w14:textId="42CDC5BB" w:rsidR="00680396" w:rsidRPr="00E85D8F" w:rsidRDefault="00680396">
      <w:pPr>
        <w:spacing w:after="0" w:line="240" w:lineRule="auto"/>
        <w:rPr>
          <w:rFonts w:ascii="Arial" w:hAnsi="Arial"/>
          <w:color w:val="66B408"/>
          <w:lang w:val="es-CU"/>
        </w:rPr>
      </w:pPr>
    </w:p>
    <w:p w14:paraId="59391402" w14:textId="77777777" w:rsidR="00A92C0E" w:rsidRDefault="00A92C0E" w:rsidP="00A92C0E">
      <w:pPr>
        <w:pStyle w:val="resaltado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ÍNDICE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es-MX"/>
        </w:rPr>
        <w:id w:val="18654829"/>
        <w:docPartObj>
          <w:docPartGallery w:val="Table of Content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14:paraId="7DC1859C" w14:textId="77777777" w:rsidR="003C0840" w:rsidRPr="001F54D6" w:rsidRDefault="003C0840" w:rsidP="00C73A3A">
          <w:pPr>
            <w:pStyle w:val="TOCHeading"/>
            <w:spacing w:line="360" w:lineRule="auto"/>
            <w:rPr>
              <w:rFonts w:ascii="Arial" w:hAnsi="Arial" w:cs="Arial"/>
              <w:sz w:val="24"/>
              <w:szCs w:val="24"/>
            </w:rPr>
          </w:pPr>
        </w:p>
        <w:p w14:paraId="71EB08D4" w14:textId="6ECF9CB6" w:rsidR="00C73A3A" w:rsidRDefault="001F54D6" w:rsidP="00C73A3A">
          <w:pPr>
            <w:pStyle w:val="TOC1"/>
            <w:tabs>
              <w:tab w:val="right" w:leader="dot" w:pos="91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CU" w:eastAsia="es-CU"/>
              <w14:ligatures w14:val="standardContextual"/>
            </w:rPr>
          </w:pPr>
          <w:r>
            <w:rPr>
              <w:rFonts w:cs="Arial"/>
              <w:szCs w:val="24"/>
              <w:lang w:val="es-ES"/>
            </w:rPr>
            <w:fldChar w:fldCharType="begin"/>
          </w:r>
          <w:r>
            <w:rPr>
              <w:rFonts w:cs="Arial"/>
              <w:szCs w:val="24"/>
              <w:lang w:val="es-ES"/>
            </w:rPr>
            <w:instrText xml:space="preserve"> TOC \o "1-3" \h \z \u </w:instrText>
          </w:r>
          <w:r>
            <w:rPr>
              <w:rFonts w:cs="Arial"/>
              <w:szCs w:val="24"/>
              <w:lang w:val="es-ES"/>
            </w:rPr>
            <w:fldChar w:fldCharType="separate"/>
          </w:r>
          <w:hyperlink w:anchor="_Toc192511508" w:history="1">
            <w:r w:rsidR="00C73A3A" w:rsidRPr="00106EF8">
              <w:rPr>
                <w:rStyle w:val="Hyperlink"/>
                <w:noProof/>
              </w:rPr>
              <w:t>INTRODUCCIÓN</w:t>
            </w:r>
            <w:r w:rsidR="00C73A3A">
              <w:rPr>
                <w:noProof/>
                <w:webHidden/>
              </w:rPr>
              <w:tab/>
            </w:r>
            <w:r w:rsidR="00C73A3A">
              <w:rPr>
                <w:noProof/>
                <w:webHidden/>
              </w:rPr>
              <w:fldChar w:fldCharType="begin"/>
            </w:r>
            <w:r w:rsidR="00C73A3A">
              <w:rPr>
                <w:noProof/>
                <w:webHidden/>
              </w:rPr>
              <w:instrText xml:space="preserve"> PAGEREF _Toc192511508 \h </w:instrText>
            </w:r>
            <w:r w:rsidR="00C73A3A">
              <w:rPr>
                <w:noProof/>
                <w:webHidden/>
              </w:rPr>
            </w:r>
            <w:r w:rsidR="00C73A3A">
              <w:rPr>
                <w:noProof/>
                <w:webHidden/>
              </w:rPr>
              <w:fldChar w:fldCharType="separate"/>
            </w:r>
            <w:r w:rsidR="00C73A3A">
              <w:rPr>
                <w:noProof/>
                <w:webHidden/>
              </w:rPr>
              <w:t>1</w:t>
            </w:r>
            <w:r w:rsidR="00C73A3A">
              <w:rPr>
                <w:noProof/>
                <w:webHidden/>
              </w:rPr>
              <w:fldChar w:fldCharType="end"/>
            </w:r>
          </w:hyperlink>
        </w:p>
        <w:p w14:paraId="60BEB263" w14:textId="582CFCAE" w:rsidR="00C73A3A" w:rsidRDefault="00C73A3A" w:rsidP="00C73A3A">
          <w:pPr>
            <w:pStyle w:val="TOC1"/>
            <w:tabs>
              <w:tab w:val="right" w:leader="dot" w:pos="91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CU" w:eastAsia="es-CU"/>
              <w14:ligatures w14:val="standardContextual"/>
            </w:rPr>
          </w:pPr>
          <w:hyperlink w:anchor="_Toc192511509" w:history="1">
            <w:r w:rsidRPr="00106EF8">
              <w:rPr>
                <w:rStyle w:val="Hyperlink"/>
                <w:noProof/>
                <w:lang w:val="es-ES"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E6618" w14:textId="02027DDE" w:rsidR="00C73A3A" w:rsidRDefault="00C73A3A" w:rsidP="00C73A3A">
          <w:pPr>
            <w:pStyle w:val="TOC2"/>
            <w:tabs>
              <w:tab w:val="right" w:leader="dot" w:pos="91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CU" w:eastAsia="es-CU"/>
              <w14:ligatures w14:val="standardContextual"/>
            </w:rPr>
          </w:pPr>
          <w:hyperlink w:anchor="_Toc192511510" w:history="1">
            <w:r w:rsidRPr="00106EF8">
              <w:rPr>
                <w:rStyle w:val="Hyperlink"/>
                <w:noProof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F704D" w14:textId="41D2E8DE" w:rsidR="00C73A3A" w:rsidRDefault="00C73A3A" w:rsidP="00C73A3A">
          <w:pPr>
            <w:pStyle w:val="TOC2"/>
            <w:tabs>
              <w:tab w:val="right" w:leader="dot" w:pos="91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CU" w:eastAsia="es-CU"/>
              <w14:ligatures w14:val="standardContextual"/>
            </w:rPr>
          </w:pPr>
          <w:hyperlink w:anchor="_Toc192511511" w:history="1">
            <w:r w:rsidRPr="00106EF8">
              <w:rPr>
                <w:rStyle w:val="Hyperlink"/>
                <w:rFonts w:cs="Arial"/>
                <w:noProof/>
                <w:lang w:val="es-US"/>
              </w:rPr>
              <w:t>Requisitos funcionales y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3FBAE" w14:textId="1862B466" w:rsidR="00C73A3A" w:rsidRDefault="00C73A3A" w:rsidP="00C73A3A">
          <w:pPr>
            <w:pStyle w:val="TOC2"/>
            <w:tabs>
              <w:tab w:val="right" w:leader="dot" w:pos="91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CU" w:eastAsia="es-CU"/>
              <w14:ligatures w14:val="standardContextual"/>
            </w:rPr>
          </w:pPr>
          <w:hyperlink w:anchor="_Toc192511512" w:history="1">
            <w:r w:rsidRPr="00106EF8">
              <w:rPr>
                <w:rStyle w:val="Hyperlink"/>
                <w:rFonts w:cs="Arial"/>
                <w:noProof/>
                <w:lang w:val="es-US"/>
              </w:rPr>
              <w:t>Modelado del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B4DE1" w14:textId="10A7A27F" w:rsidR="00C73A3A" w:rsidRDefault="00C73A3A" w:rsidP="00C73A3A">
          <w:pPr>
            <w:pStyle w:val="TOC2"/>
            <w:tabs>
              <w:tab w:val="right" w:leader="dot" w:pos="91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CU" w:eastAsia="es-CU"/>
              <w14:ligatures w14:val="standardContextual"/>
            </w:rPr>
          </w:pPr>
          <w:hyperlink w:anchor="_Toc192511513" w:history="1">
            <w:r w:rsidRPr="00106EF8">
              <w:rPr>
                <w:rStyle w:val="Hyperlink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77A64" w14:textId="3E718307" w:rsidR="00C73A3A" w:rsidRDefault="00C73A3A" w:rsidP="00C73A3A">
          <w:pPr>
            <w:pStyle w:val="TOC2"/>
            <w:tabs>
              <w:tab w:val="right" w:leader="dot" w:pos="91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CU" w:eastAsia="es-CU"/>
              <w14:ligatures w14:val="standardContextual"/>
            </w:rPr>
          </w:pPr>
          <w:hyperlink w:anchor="_Toc192511514" w:history="1">
            <w:r w:rsidRPr="00106EF8">
              <w:rPr>
                <w:rStyle w:val="Hyperlink"/>
                <w:noProof/>
              </w:rPr>
              <w:t>Historias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F3D5F" w14:textId="4A499426" w:rsidR="00C73A3A" w:rsidRDefault="00C73A3A" w:rsidP="00C73A3A">
          <w:pPr>
            <w:pStyle w:val="TOC2"/>
            <w:tabs>
              <w:tab w:val="right" w:leader="dot" w:pos="91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CU" w:eastAsia="es-CU"/>
              <w14:ligatures w14:val="standardContextual"/>
            </w:rPr>
          </w:pPr>
          <w:hyperlink w:anchor="_Toc192511515" w:history="1">
            <w:r w:rsidRPr="00106EF8">
              <w:rPr>
                <w:rStyle w:val="Hyperlink"/>
                <w:noProof/>
              </w:rPr>
              <w:t>Tareas de Ingeniería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246D7" w14:textId="39E9F206" w:rsidR="00C73A3A" w:rsidRDefault="00C73A3A" w:rsidP="00C73A3A">
          <w:pPr>
            <w:pStyle w:val="TOC2"/>
            <w:tabs>
              <w:tab w:val="right" w:leader="dot" w:pos="91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CU" w:eastAsia="es-CU"/>
              <w14:ligatures w14:val="standardContextual"/>
            </w:rPr>
          </w:pPr>
          <w:hyperlink w:anchor="_Toc192511516" w:history="1">
            <w:r w:rsidRPr="00106EF8">
              <w:rPr>
                <w:rStyle w:val="Hyperlink"/>
                <w:noProof/>
              </w:rPr>
              <w:t>Plan de Iteraciones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4A46F" w14:textId="349510BA" w:rsidR="00C73A3A" w:rsidRDefault="00C73A3A" w:rsidP="00C73A3A">
          <w:pPr>
            <w:pStyle w:val="TOC2"/>
            <w:tabs>
              <w:tab w:val="right" w:leader="dot" w:pos="91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CU" w:eastAsia="es-CU"/>
              <w14:ligatures w14:val="standardContextual"/>
            </w:rPr>
          </w:pPr>
          <w:hyperlink w:anchor="_Toc192511517" w:history="1">
            <w:r w:rsidRPr="00106EF8">
              <w:rPr>
                <w:rStyle w:val="Hyperlink"/>
                <w:noProof/>
              </w:rPr>
              <w:t>Plan de Entregas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519C0" w14:textId="3A20B8DE" w:rsidR="00C73A3A" w:rsidRDefault="00C73A3A" w:rsidP="00C73A3A">
          <w:pPr>
            <w:pStyle w:val="TOC2"/>
            <w:tabs>
              <w:tab w:val="right" w:leader="dot" w:pos="91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CU" w:eastAsia="es-CU"/>
              <w14:ligatures w14:val="standardContextual"/>
            </w:rPr>
          </w:pPr>
          <w:hyperlink w:anchor="_Toc192511518" w:history="1">
            <w:r w:rsidRPr="00106EF8">
              <w:rPr>
                <w:rStyle w:val="Hyperlink"/>
                <w:noProof/>
              </w:rPr>
              <w:t>Diagrama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9DC61" w14:textId="637B6AC9" w:rsidR="00C73A3A" w:rsidRDefault="00C73A3A" w:rsidP="00C73A3A">
          <w:pPr>
            <w:pStyle w:val="TOC2"/>
            <w:tabs>
              <w:tab w:val="right" w:leader="dot" w:pos="91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CU" w:eastAsia="es-CU"/>
              <w14:ligatures w14:val="standardContextual"/>
            </w:rPr>
          </w:pPr>
          <w:hyperlink w:anchor="_Toc192511519" w:history="1">
            <w:r w:rsidRPr="00106EF8">
              <w:rPr>
                <w:rStyle w:val="Hyperlink"/>
                <w:noProof/>
              </w:rPr>
              <w:t>Diseño de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83201" w14:textId="6E6F9267" w:rsidR="00C73A3A" w:rsidRDefault="00C73A3A" w:rsidP="00C73A3A">
          <w:pPr>
            <w:pStyle w:val="TOC2"/>
            <w:tabs>
              <w:tab w:val="right" w:leader="dot" w:pos="91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CU" w:eastAsia="es-CU"/>
              <w14:ligatures w14:val="standardContextual"/>
            </w:rPr>
          </w:pPr>
          <w:hyperlink w:anchor="_Toc192511520" w:history="1">
            <w:r w:rsidRPr="00106EF8">
              <w:rPr>
                <w:rStyle w:val="Hyperlink"/>
                <w:noProof/>
              </w:rPr>
              <w:t>Pruebas de Aceptación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3361F" w14:textId="67629E50" w:rsidR="00C73A3A" w:rsidRDefault="00C73A3A" w:rsidP="00C73A3A">
          <w:pPr>
            <w:pStyle w:val="TOC1"/>
            <w:tabs>
              <w:tab w:val="right" w:leader="dot" w:pos="91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CU" w:eastAsia="es-CU"/>
              <w14:ligatures w14:val="standardContextual"/>
            </w:rPr>
          </w:pPr>
          <w:hyperlink w:anchor="_Toc192511521" w:history="1">
            <w:r w:rsidRPr="00106EF8">
              <w:rPr>
                <w:rStyle w:val="Hyperlink"/>
                <w:noProof/>
                <w:lang w:val="es-ES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00101" w14:textId="3747488C" w:rsidR="00C73A3A" w:rsidRDefault="00C73A3A" w:rsidP="00C73A3A">
          <w:pPr>
            <w:pStyle w:val="TOC1"/>
            <w:tabs>
              <w:tab w:val="right" w:leader="dot" w:pos="91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CU" w:eastAsia="es-CU"/>
              <w14:ligatures w14:val="standardContextual"/>
            </w:rPr>
          </w:pPr>
          <w:hyperlink w:anchor="_Toc192511522" w:history="1">
            <w:r w:rsidRPr="00106EF8">
              <w:rPr>
                <w:rStyle w:val="Hyperlink"/>
                <w:noProof/>
                <w:lang w:val="es-ES"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3509E" w14:textId="08B9F3C5" w:rsidR="00C73A3A" w:rsidRDefault="00C73A3A" w:rsidP="00C73A3A">
          <w:pPr>
            <w:pStyle w:val="TOC3"/>
            <w:tabs>
              <w:tab w:val="right" w:leader="dot" w:pos="91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CU" w:eastAsia="es-CU"/>
              <w14:ligatures w14:val="standardContextual"/>
            </w:rPr>
          </w:pPr>
          <w:hyperlink w:anchor="_Toc192511523" w:history="1">
            <w:r w:rsidRPr="00106EF8">
              <w:rPr>
                <w:rStyle w:val="Hyperlink"/>
                <w:noProof/>
              </w:rPr>
              <w:t>Anexo I Realizar un mantenimiento: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87B4B" w14:textId="4F2BA441" w:rsidR="00C73A3A" w:rsidRDefault="00C73A3A" w:rsidP="00C73A3A">
          <w:pPr>
            <w:pStyle w:val="TOC3"/>
            <w:tabs>
              <w:tab w:val="right" w:leader="dot" w:pos="91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CU" w:eastAsia="es-CU"/>
              <w14:ligatures w14:val="standardContextual"/>
            </w:rPr>
          </w:pPr>
          <w:hyperlink w:anchor="_Toc192511524" w:history="1">
            <w:r w:rsidRPr="00106EF8">
              <w:rPr>
                <w:rStyle w:val="Hyperlink"/>
                <w:noProof/>
              </w:rPr>
              <w:t>Anexo II Enviar anexos: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EA112" w14:textId="0AE3F0AA" w:rsidR="00C73A3A" w:rsidRDefault="00C73A3A" w:rsidP="00C73A3A">
          <w:pPr>
            <w:pStyle w:val="TOC3"/>
            <w:tabs>
              <w:tab w:val="right" w:leader="dot" w:pos="91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CU" w:eastAsia="es-CU"/>
              <w14:ligatures w14:val="standardContextual"/>
            </w:rPr>
          </w:pPr>
          <w:hyperlink w:anchor="_Toc192511525" w:history="1">
            <w:r w:rsidRPr="00106EF8">
              <w:rPr>
                <w:rStyle w:val="Hyperlink"/>
                <w:noProof/>
              </w:rPr>
              <w:t>Anexo III Diagrama de Actores: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60B8E" w14:textId="755F5074" w:rsidR="00C73A3A" w:rsidRDefault="00C73A3A" w:rsidP="00C73A3A">
          <w:pPr>
            <w:pStyle w:val="TOC3"/>
            <w:tabs>
              <w:tab w:val="right" w:leader="dot" w:pos="91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CU" w:eastAsia="es-CU"/>
              <w14:ligatures w14:val="standardContextual"/>
            </w:rPr>
          </w:pPr>
          <w:hyperlink w:anchor="_Toc192511526" w:history="1">
            <w:r w:rsidRPr="00106EF8">
              <w:rPr>
                <w:rStyle w:val="Hyperlink"/>
                <w:noProof/>
              </w:rPr>
              <w:t>Anexo IV Historias de Usuario: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5FC28" w14:textId="06247800" w:rsidR="00C73A3A" w:rsidRDefault="00C73A3A" w:rsidP="00C73A3A">
          <w:pPr>
            <w:pStyle w:val="TOC3"/>
            <w:tabs>
              <w:tab w:val="right" w:leader="dot" w:pos="91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CU" w:eastAsia="es-CU"/>
              <w14:ligatures w14:val="standardContextual"/>
            </w:rPr>
          </w:pPr>
          <w:hyperlink w:anchor="_Toc192511527" w:history="1">
            <w:r w:rsidRPr="00106EF8">
              <w:rPr>
                <w:rStyle w:val="Hyperlink"/>
                <w:noProof/>
              </w:rPr>
              <w:t>Anexo V Tareas de Ingeniería: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785DC" w14:textId="266FBA21" w:rsidR="00C73A3A" w:rsidRDefault="00C73A3A" w:rsidP="00C73A3A">
          <w:pPr>
            <w:pStyle w:val="TOC3"/>
            <w:tabs>
              <w:tab w:val="right" w:leader="dot" w:pos="91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CU" w:eastAsia="es-CU"/>
              <w14:ligatures w14:val="standardContextual"/>
            </w:rPr>
          </w:pPr>
          <w:hyperlink w:anchor="_Toc192511528" w:history="1">
            <w:r w:rsidRPr="00106EF8">
              <w:rPr>
                <w:rStyle w:val="Hyperlink"/>
                <w:noProof/>
              </w:rPr>
              <w:t>Anexo VI Diagrama de despliegue: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7485F" w14:textId="085DA19F" w:rsidR="00C73A3A" w:rsidRDefault="00C73A3A" w:rsidP="00C73A3A">
          <w:pPr>
            <w:pStyle w:val="TOC3"/>
            <w:tabs>
              <w:tab w:val="right" w:leader="dot" w:pos="91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CU" w:eastAsia="es-CU"/>
              <w14:ligatures w14:val="standardContextual"/>
            </w:rPr>
          </w:pPr>
          <w:hyperlink w:anchor="_Toc192511529" w:history="1">
            <w:r w:rsidRPr="00106EF8">
              <w:rPr>
                <w:rStyle w:val="Hyperlink"/>
                <w:noProof/>
              </w:rPr>
              <w:t xml:space="preserve">Anexo VII Interfaz de </w:t>
            </w:r>
            <w:r w:rsidRPr="00106EF8">
              <w:rPr>
                <w:rStyle w:val="Hyperlink"/>
                <w:i/>
                <w:iCs/>
                <w:noProof/>
              </w:rPr>
              <w:t>Login</w:t>
            </w:r>
            <w:r w:rsidRPr="00106EF8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06398" w14:textId="4D02F383" w:rsidR="00C73A3A" w:rsidRDefault="00C73A3A" w:rsidP="00C73A3A">
          <w:pPr>
            <w:pStyle w:val="TOC3"/>
            <w:tabs>
              <w:tab w:val="right" w:leader="dot" w:pos="91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CU" w:eastAsia="es-CU"/>
              <w14:ligatures w14:val="standardContextual"/>
            </w:rPr>
          </w:pPr>
          <w:hyperlink w:anchor="_Toc192511530" w:history="1">
            <w:r w:rsidRPr="00106EF8">
              <w:rPr>
                <w:rStyle w:val="Hyperlink"/>
                <w:noProof/>
              </w:rPr>
              <w:t>Anexo VIII Interfaz de listar Usuarios: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97418" w14:textId="74746C69" w:rsidR="00C73A3A" w:rsidRDefault="00C73A3A" w:rsidP="00C73A3A">
          <w:pPr>
            <w:pStyle w:val="TOC3"/>
            <w:tabs>
              <w:tab w:val="right" w:leader="dot" w:pos="91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CU" w:eastAsia="es-CU"/>
              <w14:ligatures w14:val="standardContextual"/>
            </w:rPr>
          </w:pPr>
          <w:hyperlink w:anchor="_Toc192511531" w:history="1">
            <w:r w:rsidRPr="00106EF8">
              <w:rPr>
                <w:rStyle w:val="Hyperlink"/>
                <w:noProof/>
              </w:rPr>
              <w:t>Anexo IX Interfaz de editar Usuario: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78734" w14:textId="1DFE086D" w:rsidR="00C73A3A" w:rsidRDefault="00C73A3A" w:rsidP="00C73A3A">
          <w:pPr>
            <w:pStyle w:val="TOC3"/>
            <w:tabs>
              <w:tab w:val="right" w:leader="dot" w:pos="91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CU" w:eastAsia="es-CU"/>
              <w14:ligatures w14:val="standardContextual"/>
            </w:rPr>
          </w:pPr>
          <w:hyperlink w:anchor="_Toc192511532" w:history="1">
            <w:r w:rsidRPr="00106EF8">
              <w:rPr>
                <w:rStyle w:val="Hyperlink"/>
                <w:noProof/>
              </w:rPr>
              <w:t>Anexo X Pruebas de Aceptación: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86644" w14:textId="788A7821" w:rsidR="003C0840" w:rsidRDefault="001F54D6" w:rsidP="00C73A3A">
          <w:pPr>
            <w:spacing w:line="360" w:lineRule="auto"/>
            <w:rPr>
              <w:lang w:val="es-ES"/>
            </w:rPr>
          </w:pPr>
          <w:r>
            <w:rPr>
              <w:rFonts w:ascii="Arial" w:hAnsi="Arial" w:cs="Arial"/>
              <w:sz w:val="24"/>
              <w:szCs w:val="24"/>
              <w:lang w:val="es-ES"/>
            </w:rPr>
            <w:fldChar w:fldCharType="end"/>
          </w:r>
        </w:p>
      </w:sdtContent>
    </w:sdt>
    <w:p w14:paraId="14B80FA1" w14:textId="77777777" w:rsidR="00452B49" w:rsidRPr="00452B49" w:rsidRDefault="00F97EDC">
      <w:pPr>
        <w:spacing w:after="0" w:line="240" w:lineRule="auto"/>
        <w:sectPr w:rsidR="00452B49" w:rsidRPr="00452B49" w:rsidSect="005D124D">
          <w:headerReference w:type="first" r:id="rId11"/>
          <w:pgSz w:w="12240" w:h="15840"/>
          <w:pgMar w:top="1418" w:right="1418" w:bottom="1418" w:left="1701" w:header="709" w:footer="709" w:gutter="0"/>
          <w:pgNumType w:fmt="upperRoman"/>
          <w:cols w:space="708"/>
          <w:docGrid w:linePitch="360"/>
        </w:sectPr>
      </w:pPr>
      <w:r>
        <w:br w:type="page"/>
      </w:r>
    </w:p>
    <w:p w14:paraId="743C4D8E" w14:textId="77777777" w:rsidR="00F97EDC" w:rsidRDefault="00F97EDC">
      <w:pPr>
        <w:spacing w:after="0" w:line="240" w:lineRule="auto"/>
        <w:rPr>
          <w:rFonts w:ascii="Arial" w:hAnsi="Arial"/>
          <w:sz w:val="24"/>
          <w:szCs w:val="20"/>
        </w:rPr>
      </w:pPr>
    </w:p>
    <w:p w14:paraId="48783805" w14:textId="77777777" w:rsidR="00EB2AF8" w:rsidRPr="00A17FB6" w:rsidRDefault="00EF3322" w:rsidP="00EF3322">
      <w:pPr>
        <w:pStyle w:val="Estilo1UHO"/>
      </w:pPr>
      <w:bookmarkStart w:id="1" w:name="_Toc192511508"/>
      <w:r>
        <w:t>INTRODUCCIÓN</w:t>
      </w:r>
      <w:bookmarkEnd w:id="1"/>
    </w:p>
    <w:p w14:paraId="3A460AEE" w14:textId="756031C3" w:rsidR="009C0D87" w:rsidRPr="009C0D87" w:rsidRDefault="009C0D87" w:rsidP="009C0D87">
      <w:pPr>
        <w:spacing w:before="120" w:after="120" w:line="360" w:lineRule="auto"/>
        <w:jc w:val="both"/>
        <w:rPr>
          <w:rFonts w:ascii="Arial" w:hAnsi="Arial" w:cs="Arial"/>
          <w:sz w:val="24"/>
          <w:lang w:val="es-CU"/>
        </w:rPr>
      </w:pPr>
      <w:r w:rsidRPr="009C0D87">
        <w:rPr>
          <w:rFonts w:ascii="Arial" w:hAnsi="Arial" w:cs="Arial"/>
          <w:sz w:val="24"/>
          <w:lang w:val="es-CU"/>
        </w:rPr>
        <w:t xml:space="preserve">La ingeniería de software es una disciplina esencial en el desarrollo de sistemas informáticos que busca aplicar principios, métodos y herramientas para crear soluciones tecnológicas eficientes, escalables y adaptadas a las necesidades del usuario. En este contexto, la metodología Extreme Programming (XP) se destaca como un enfoque ágil que prioriza la calidad del software, la colaboración continua con el cliente y la capacidad de adaptación a cambios en los requisitos. Este documento se enfoca en la aplicación de XP en el diseño y desarrollo de un sistema informático para la gestión del mantenimiento en la Inmobiliaria del Turismo en Holguín, Cuba, con el objetivo de </w:t>
      </w:r>
      <w:r>
        <w:rPr>
          <w:rFonts w:ascii="Arial" w:hAnsi="Arial" w:cs="Arial"/>
          <w:sz w:val="24"/>
          <w:lang w:val="es-CU"/>
        </w:rPr>
        <w:t>mejorar</w:t>
      </w:r>
      <w:r w:rsidRPr="009C0D87">
        <w:rPr>
          <w:rFonts w:ascii="Arial" w:hAnsi="Arial" w:cs="Arial"/>
          <w:sz w:val="24"/>
          <w:lang w:val="es-CU"/>
        </w:rPr>
        <w:t xml:space="preserve"> un proceso actualmente manual y fragmentado.</w:t>
      </w:r>
    </w:p>
    <w:p w14:paraId="2C1E1631" w14:textId="77777777" w:rsidR="009C0D87" w:rsidRPr="009C0D87" w:rsidRDefault="009C0D87" w:rsidP="009C0D87">
      <w:pPr>
        <w:spacing w:before="120" w:after="120" w:line="360" w:lineRule="auto"/>
        <w:jc w:val="both"/>
        <w:rPr>
          <w:rFonts w:ascii="Arial" w:hAnsi="Arial" w:cs="Arial"/>
          <w:sz w:val="24"/>
          <w:lang w:val="es-CU"/>
        </w:rPr>
      </w:pPr>
      <w:r w:rsidRPr="009C0D87">
        <w:rPr>
          <w:rFonts w:ascii="Arial" w:hAnsi="Arial" w:cs="Arial"/>
          <w:sz w:val="24"/>
          <w:lang w:val="es-CU"/>
        </w:rPr>
        <w:t>XP, basada en valores como la comunicación, la simplicidad, la retroalimentación y el respeto, ofrece un marco de trabajo ideal para proyectos que requieren flexibilidad y entrega rápida de funcionalidades valiosas. A través de prácticas como la programación en parejas, el desarrollo guiado por pruebas (TDD), la integración continua y la planificación iterativa, XP permite construir un sistema robusto y alineado con las necesidades del cliente. Este documento describe cómo se aplican estos principios y prácticas en el desarrollo del sistema, desde la definición de historias de usuario hasta la implementación y pruebas de aceptación.</w:t>
      </w:r>
    </w:p>
    <w:p w14:paraId="1329595F" w14:textId="77777777" w:rsidR="00102959" w:rsidRPr="009C0D87" w:rsidRDefault="00102959" w:rsidP="00102959">
      <w:pPr>
        <w:spacing w:before="120" w:after="120" w:line="360" w:lineRule="auto"/>
        <w:jc w:val="both"/>
        <w:rPr>
          <w:rFonts w:ascii="Arial" w:hAnsi="Arial" w:cs="Arial"/>
          <w:sz w:val="24"/>
          <w:lang w:val="es-CU"/>
        </w:rPr>
      </w:pPr>
    </w:p>
    <w:p w14:paraId="34563D92" w14:textId="77777777" w:rsidR="00102959" w:rsidRDefault="00102959" w:rsidP="00102959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14:paraId="6B84DC62" w14:textId="77777777" w:rsidR="00102959" w:rsidRDefault="00102959" w:rsidP="00102959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14:paraId="63078D57" w14:textId="77777777" w:rsidR="00102959" w:rsidRPr="00102959" w:rsidRDefault="00102959" w:rsidP="00102959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14:paraId="33C6389E" w14:textId="77777777" w:rsidR="00CA7404" w:rsidRPr="00102959" w:rsidRDefault="00CA7404" w:rsidP="00CA7404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14:paraId="5676E275" w14:textId="77777777" w:rsidR="00CA7404" w:rsidRPr="00CA7404" w:rsidRDefault="00CA7404" w:rsidP="00CA7404">
      <w:pPr>
        <w:spacing w:before="120" w:after="120" w:line="360" w:lineRule="auto"/>
        <w:jc w:val="both"/>
        <w:rPr>
          <w:rFonts w:ascii="Arial" w:hAnsi="Arial" w:cs="Arial"/>
          <w:sz w:val="24"/>
          <w:lang w:val="es-ES"/>
        </w:rPr>
        <w:sectPr w:rsidR="00CA7404" w:rsidRPr="00CA7404" w:rsidSect="00AC19FE">
          <w:footerReference w:type="default" r:id="rId12"/>
          <w:type w:val="continuous"/>
          <w:pgSz w:w="12240" w:h="15840"/>
          <w:pgMar w:top="1418" w:right="1418" w:bottom="1418" w:left="1701" w:header="709" w:footer="709" w:gutter="0"/>
          <w:pgNumType w:start="1"/>
          <w:cols w:space="708"/>
          <w:docGrid w:linePitch="360"/>
        </w:sectPr>
      </w:pPr>
    </w:p>
    <w:p w14:paraId="29DA9346" w14:textId="77777777" w:rsidR="00950ED1" w:rsidRPr="00A17FB6" w:rsidRDefault="00EF3322" w:rsidP="00950ED1">
      <w:pPr>
        <w:pStyle w:val="Heading1"/>
        <w:rPr>
          <w:color w:val="92D050"/>
          <w:lang w:val="es-ES"/>
        </w:rPr>
      </w:pPr>
      <w:bookmarkStart w:id="2" w:name="_Toc192511509"/>
      <w:r>
        <w:rPr>
          <w:color w:val="92D050"/>
          <w:lang w:val="es-ES"/>
        </w:rPr>
        <w:t>DESARROLLO</w:t>
      </w:r>
      <w:bookmarkEnd w:id="2"/>
    </w:p>
    <w:p w14:paraId="15E0033B" w14:textId="77777777" w:rsidR="00E92CC7" w:rsidRPr="00B01B90" w:rsidRDefault="00E92CC7" w:rsidP="00D50C88">
      <w:pPr>
        <w:pStyle w:val="Heading2"/>
        <w:rPr>
          <w:lang w:val="es-MX"/>
        </w:rPr>
      </w:pPr>
      <w:bookmarkStart w:id="3" w:name="_Toc192511510"/>
      <w:r w:rsidRPr="00B01B90">
        <w:rPr>
          <w:lang w:val="es-MX"/>
        </w:rPr>
        <w:t>Descripción del Problema</w:t>
      </w:r>
      <w:bookmarkEnd w:id="3"/>
    </w:p>
    <w:p w14:paraId="4DE8A5CE" w14:textId="339DD06E" w:rsidR="00D50C88" w:rsidRDefault="00E92CC7" w:rsidP="00E92CC7">
      <w:pPr>
        <w:spacing w:line="360" w:lineRule="auto"/>
        <w:jc w:val="both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t>Cuando se va a realizar un mantenimiento se emite una orden de trabajo que se envía al Departamento de Mantenimiento el cual realiza dicho mantenimiento, este queda reflejado en el Anexo 2 de la Ley 102/2020 con las características del mantenimiento, si fue imprevisto o planificado, si es contratado o no, a qué concepto se le ha realizado el mantenimiento</w:t>
      </w:r>
      <w:r w:rsidR="00D50C88">
        <w:rPr>
          <w:rFonts w:ascii="Arial" w:hAnsi="Arial" w:cs="Arial"/>
          <w:sz w:val="24"/>
          <w:szCs w:val="24"/>
          <w:lang w:eastAsia="zh-CN"/>
        </w:rPr>
        <w:t>;</w:t>
      </w:r>
      <w:r w:rsidR="00D50C88" w:rsidRPr="00D50C88">
        <w:rPr>
          <w:rFonts w:ascii="Arial" w:hAnsi="Arial" w:cs="Arial"/>
          <w:sz w:val="24"/>
          <w:szCs w:val="24"/>
          <w:lang w:eastAsia="zh-CN"/>
        </w:rPr>
        <w:t xml:space="preserve"> </w:t>
      </w:r>
      <w:r w:rsidR="00D50C88">
        <w:rPr>
          <w:rFonts w:ascii="Arial" w:hAnsi="Arial" w:cs="Arial"/>
          <w:sz w:val="24"/>
          <w:szCs w:val="24"/>
          <w:lang w:eastAsia="zh-CN"/>
        </w:rPr>
        <w:t>aparte, se debe de rellenar en el concepto correspondiente del Anexo 3 de la Ley 102/2020 el presupuesto gastado para dicho mantenimiento. E</w:t>
      </w:r>
      <w:r>
        <w:rPr>
          <w:rFonts w:ascii="Arial" w:hAnsi="Arial" w:cs="Arial"/>
          <w:sz w:val="24"/>
          <w:szCs w:val="24"/>
          <w:lang w:eastAsia="zh-CN"/>
        </w:rPr>
        <w:t xml:space="preserve">n caso de ser planificado la factura u orden de trabajo quedará reflejada en el </w:t>
      </w:r>
      <w:r w:rsidR="00D50C88">
        <w:rPr>
          <w:rFonts w:ascii="Arial" w:hAnsi="Arial" w:cs="Arial"/>
          <w:sz w:val="24"/>
          <w:szCs w:val="24"/>
          <w:lang w:eastAsia="zh-CN"/>
        </w:rPr>
        <w:t>O</w:t>
      </w:r>
      <w:r>
        <w:rPr>
          <w:rFonts w:ascii="Arial" w:hAnsi="Arial" w:cs="Arial"/>
          <w:sz w:val="24"/>
          <w:szCs w:val="24"/>
          <w:lang w:eastAsia="zh-CN"/>
        </w:rPr>
        <w:t xml:space="preserve">bjeto de </w:t>
      </w:r>
      <w:r w:rsidR="00D50C88">
        <w:rPr>
          <w:rFonts w:ascii="Arial" w:hAnsi="Arial" w:cs="Arial"/>
          <w:sz w:val="24"/>
          <w:szCs w:val="24"/>
          <w:lang w:eastAsia="zh-CN"/>
        </w:rPr>
        <w:t>M</w:t>
      </w:r>
      <w:r>
        <w:rPr>
          <w:rFonts w:ascii="Arial" w:hAnsi="Arial" w:cs="Arial"/>
          <w:sz w:val="24"/>
          <w:szCs w:val="24"/>
          <w:lang w:eastAsia="zh-CN"/>
        </w:rPr>
        <w:t>antenimiento del Anexo 1 de la Ley 102/2020</w:t>
      </w:r>
      <w:r w:rsidR="00905FF1">
        <w:rPr>
          <w:rFonts w:ascii="Arial" w:hAnsi="Arial" w:cs="Arial"/>
          <w:sz w:val="24"/>
          <w:szCs w:val="24"/>
          <w:lang w:eastAsia="zh-CN"/>
        </w:rPr>
        <w:t xml:space="preserve"> (</w:t>
      </w:r>
      <w:hyperlink w:anchor="_Anexo_III_Realizar" w:history="1">
        <w:r w:rsidR="00905FF1" w:rsidRPr="007E28B3">
          <w:rPr>
            <w:rStyle w:val="Hyperlink"/>
            <w:rFonts w:ascii="Arial" w:hAnsi="Arial" w:cs="Arial"/>
            <w:sz w:val="24"/>
            <w:szCs w:val="24"/>
            <w:lang w:eastAsia="zh-CN"/>
          </w:rPr>
          <w:t>Ver Anexo I</w:t>
        </w:r>
      </w:hyperlink>
      <w:r w:rsidR="00905FF1">
        <w:rPr>
          <w:rFonts w:ascii="Arial" w:hAnsi="Arial" w:cs="Arial"/>
          <w:sz w:val="24"/>
          <w:szCs w:val="24"/>
          <w:lang w:eastAsia="zh-CN"/>
        </w:rPr>
        <w:t>)</w:t>
      </w:r>
      <w:r w:rsidR="00D50C88">
        <w:rPr>
          <w:rFonts w:ascii="Arial" w:hAnsi="Arial" w:cs="Arial"/>
          <w:sz w:val="24"/>
          <w:szCs w:val="24"/>
          <w:lang w:eastAsia="zh-CN"/>
        </w:rPr>
        <w:t>.</w:t>
      </w:r>
    </w:p>
    <w:p w14:paraId="712DB297" w14:textId="77777777" w:rsidR="00D50C88" w:rsidRDefault="00E92CC7" w:rsidP="00E92CC7">
      <w:pPr>
        <w:spacing w:line="360" w:lineRule="auto"/>
        <w:jc w:val="both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t xml:space="preserve">Para enviar los anexos, el Anexo 1 debe de enviarse anualmente y en él se refleja la planificación de cada Objeto de Mantenimiento en el </w:t>
      </w:r>
      <w:r w:rsidR="00D50C88">
        <w:rPr>
          <w:rFonts w:ascii="Arial" w:hAnsi="Arial" w:cs="Arial"/>
          <w:sz w:val="24"/>
          <w:szCs w:val="24"/>
          <w:lang w:eastAsia="zh-CN"/>
        </w:rPr>
        <w:t>año, si el mantenimiento es contratado, la periodicidad que tiene, dónde se ubica dicho objeto, a qué concepto pertenece y cuál es su nombre; los Anexos 2 y 3 se envían de manera mensual y en ellos se refleja la cantidad de mantenimientos y el presupuesto gastado para cada concepto respectivamente, desglosados por plan, real, externo, interno e imprevistos.</w:t>
      </w:r>
    </w:p>
    <w:p w14:paraId="01293422" w14:textId="6DAD568D" w:rsidR="002D361D" w:rsidRPr="00E92CC7" w:rsidRDefault="002D361D" w:rsidP="00E92CC7">
      <w:pPr>
        <w:spacing w:line="360" w:lineRule="auto"/>
        <w:jc w:val="both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t>Para enviar los anexos primeramente se revisan las Facturas y Órdenes de Trabajo, luego se revisan los anexos, si están incorrectos se actualizas y se vuelven a comprobar repitiendo el proceso. Una vez que estén bien se envían al Departamento de Mantenimiento de la Inmobiliaria donde los vuelven a revisar, si están mal se informa a la entidad para que reinicie el proceso, sino se archivan</w:t>
      </w:r>
      <w:r w:rsidR="00905FF1">
        <w:rPr>
          <w:rFonts w:ascii="Arial" w:hAnsi="Arial" w:cs="Arial"/>
          <w:sz w:val="24"/>
          <w:szCs w:val="24"/>
          <w:lang w:eastAsia="zh-CN"/>
        </w:rPr>
        <w:t xml:space="preserve"> (</w:t>
      </w:r>
      <w:hyperlink w:anchor="_Anexo_IV_Enviar" w:history="1">
        <w:r w:rsidR="00905FF1" w:rsidRPr="007E28B3">
          <w:rPr>
            <w:rStyle w:val="Hyperlink"/>
            <w:rFonts w:ascii="Arial" w:hAnsi="Arial" w:cs="Arial"/>
            <w:sz w:val="24"/>
            <w:szCs w:val="24"/>
            <w:lang w:eastAsia="zh-CN"/>
          </w:rPr>
          <w:t>Ver Anexo I</w:t>
        </w:r>
        <w:r w:rsidR="00761EAD">
          <w:rPr>
            <w:rStyle w:val="Hyperlink"/>
            <w:rFonts w:ascii="Arial" w:hAnsi="Arial" w:cs="Arial"/>
            <w:sz w:val="24"/>
            <w:szCs w:val="24"/>
            <w:lang w:eastAsia="zh-CN"/>
          </w:rPr>
          <w:t>I</w:t>
        </w:r>
      </w:hyperlink>
      <w:r w:rsidR="00905FF1">
        <w:rPr>
          <w:rFonts w:ascii="Arial" w:hAnsi="Arial" w:cs="Arial"/>
          <w:sz w:val="24"/>
          <w:szCs w:val="24"/>
          <w:lang w:eastAsia="zh-CN"/>
        </w:rPr>
        <w:t>)</w:t>
      </w:r>
      <w:r>
        <w:rPr>
          <w:rFonts w:ascii="Arial" w:hAnsi="Arial" w:cs="Arial"/>
          <w:sz w:val="24"/>
          <w:szCs w:val="24"/>
          <w:lang w:eastAsia="zh-CN"/>
        </w:rPr>
        <w:t>.</w:t>
      </w:r>
    </w:p>
    <w:p w14:paraId="24C1B7C6" w14:textId="77777777" w:rsidR="006117C0" w:rsidRDefault="006117C0" w:rsidP="00EE1A66">
      <w:pPr>
        <w:pStyle w:val="Heading2"/>
        <w:rPr>
          <w:rFonts w:cs="Arial"/>
          <w:lang w:val="es-US"/>
        </w:rPr>
      </w:pPr>
      <w:bookmarkStart w:id="4" w:name="_Toc192511511"/>
      <w:r>
        <w:rPr>
          <w:rFonts w:cs="Arial"/>
          <w:lang w:val="es-US"/>
        </w:rPr>
        <w:t>Requisitos funcionales y no funcionales</w:t>
      </w:r>
      <w:bookmarkEnd w:id="4"/>
    </w:p>
    <w:p w14:paraId="36B3DBFB" w14:textId="77777777" w:rsidR="00B01B90" w:rsidRPr="00EC1F29" w:rsidRDefault="00B01B90" w:rsidP="00E92CC7">
      <w:pPr>
        <w:spacing w:line="360" w:lineRule="auto"/>
        <w:jc w:val="both"/>
        <w:rPr>
          <w:rFonts w:ascii="Arial" w:hAnsi="Arial" w:cs="Arial"/>
          <w:sz w:val="24"/>
          <w:szCs w:val="24"/>
          <w:lang w:val="es-US" w:eastAsia="zh-CN"/>
        </w:rPr>
      </w:pPr>
      <w:r w:rsidRPr="00EC1F29">
        <w:rPr>
          <w:rFonts w:ascii="Arial" w:hAnsi="Arial" w:cs="Arial"/>
          <w:sz w:val="24"/>
          <w:szCs w:val="24"/>
          <w:lang w:val="es-US" w:eastAsia="zh-CN"/>
        </w:rPr>
        <w:t>Los requisitos funcionales del sistema son:</w:t>
      </w:r>
    </w:p>
    <w:p w14:paraId="32AD3387" w14:textId="333EA435" w:rsidR="00F63840" w:rsidRPr="00F63840" w:rsidRDefault="00F63840" w:rsidP="00F63840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CU" w:eastAsia="zh-CN"/>
        </w:rPr>
      </w:pPr>
      <w:r w:rsidRPr="00F63840">
        <w:rPr>
          <w:rFonts w:ascii="Arial" w:hAnsi="Arial" w:cs="Arial"/>
          <w:b/>
          <w:bCs/>
          <w:sz w:val="24"/>
          <w:szCs w:val="24"/>
          <w:lang w:val="es-CU" w:eastAsia="zh-CN"/>
        </w:rPr>
        <w:t>Gestionar Entidades</w:t>
      </w:r>
    </w:p>
    <w:p w14:paraId="399E8A20" w14:textId="308E9841" w:rsidR="00F63840" w:rsidRPr="00F63840" w:rsidRDefault="00F63840" w:rsidP="00F63840">
      <w:pPr>
        <w:pStyle w:val="ListParagraph"/>
        <w:numPr>
          <w:ilvl w:val="1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  <w:lang w:val="es-CU" w:eastAsia="zh-CN"/>
        </w:rPr>
      </w:pPr>
      <w:r w:rsidRPr="00F63840">
        <w:rPr>
          <w:rFonts w:ascii="Arial" w:hAnsi="Arial" w:cs="Arial"/>
          <w:sz w:val="24"/>
          <w:szCs w:val="24"/>
          <w:lang w:val="es-CU" w:eastAsia="zh-CN"/>
        </w:rPr>
        <w:t>Listar Entidades</w:t>
      </w:r>
    </w:p>
    <w:p w14:paraId="1225BD6D" w14:textId="0A2558C1" w:rsidR="00F63840" w:rsidRPr="00F63840" w:rsidRDefault="00F63840" w:rsidP="00F63840">
      <w:pPr>
        <w:pStyle w:val="ListParagraph"/>
        <w:numPr>
          <w:ilvl w:val="1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  <w:lang w:val="es-CU" w:eastAsia="zh-CN"/>
        </w:rPr>
      </w:pPr>
      <w:r w:rsidRPr="00F63840">
        <w:rPr>
          <w:rFonts w:ascii="Arial" w:hAnsi="Arial" w:cs="Arial"/>
          <w:sz w:val="24"/>
          <w:szCs w:val="24"/>
          <w:lang w:val="es-CU" w:eastAsia="zh-CN"/>
        </w:rPr>
        <w:t>Agregar Entidades</w:t>
      </w:r>
    </w:p>
    <w:p w14:paraId="4CE0C33B" w14:textId="0F14E97D" w:rsidR="00F63840" w:rsidRPr="00F63840" w:rsidRDefault="00F63840" w:rsidP="00F63840">
      <w:pPr>
        <w:pStyle w:val="ListParagraph"/>
        <w:numPr>
          <w:ilvl w:val="1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  <w:lang w:val="es-CU" w:eastAsia="zh-CN"/>
        </w:rPr>
      </w:pPr>
      <w:r w:rsidRPr="00F63840">
        <w:rPr>
          <w:rFonts w:ascii="Arial" w:hAnsi="Arial" w:cs="Arial"/>
          <w:sz w:val="24"/>
          <w:szCs w:val="24"/>
          <w:lang w:val="es-CU" w:eastAsia="zh-CN"/>
        </w:rPr>
        <w:t>Editar Entidades</w:t>
      </w:r>
    </w:p>
    <w:p w14:paraId="65AE96F5" w14:textId="7DA2322E" w:rsidR="00F63840" w:rsidRPr="00F63840" w:rsidRDefault="00F63840" w:rsidP="00F63840">
      <w:pPr>
        <w:pStyle w:val="ListParagraph"/>
        <w:numPr>
          <w:ilvl w:val="1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  <w:lang w:val="es-CU" w:eastAsia="zh-CN"/>
        </w:rPr>
      </w:pPr>
      <w:r w:rsidRPr="00F63840">
        <w:rPr>
          <w:rFonts w:ascii="Arial" w:hAnsi="Arial" w:cs="Arial"/>
          <w:sz w:val="24"/>
          <w:szCs w:val="24"/>
          <w:lang w:val="es-CU" w:eastAsia="zh-CN"/>
        </w:rPr>
        <w:t>Eliminar Entidades</w:t>
      </w:r>
    </w:p>
    <w:p w14:paraId="75E21DC0" w14:textId="54195736" w:rsidR="00F63840" w:rsidRPr="00F63840" w:rsidRDefault="00F63840" w:rsidP="00F63840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CU" w:eastAsia="zh-CN"/>
        </w:rPr>
      </w:pPr>
      <w:r w:rsidRPr="00F63840">
        <w:rPr>
          <w:rFonts w:ascii="Arial" w:hAnsi="Arial" w:cs="Arial"/>
          <w:b/>
          <w:bCs/>
          <w:sz w:val="24"/>
          <w:szCs w:val="24"/>
          <w:lang w:val="es-CU" w:eastAsia="zh-CN"/>
        </w:rPr>
        <w:t>Gestionar Usuarios</w:t>
      </w:r>
    </w:p>
    <w:p w14:paraId="7E9C4C67" w14:textId="4173F188" w:rsidR="00F63840" w:rsidRPr="00F63840" w:rsidRDefault="00F63840" w:rsidP="00F63840">
      <w:pPr>
        <w:pStyle w:val="ListParagraph"/>
        <w:numPr>
          <w:ilvl w:val="1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  <w:lang w:val="es-CU" w:eastAsia="zh-CN"/>
        </w:rPr>
      </w:pPr>
      <w:r w:rsidRPr="00F63840">
        <w:rPr>
          <w:rFonts w:ascii="Arial" w:hAnsi="Arial" w:cs="Arial"/>
          <w:sz w:val="24"/>
          <w:szCs w:val="24"/>
          <w:lang w:val="es-CU" w:eastAsia="zh-CN"/>
        </w:rPr>
        <w:t>Listar Usuarios</w:t>
      </w:r>
    </w:p>
    <w:p w14:paraId="4D2BFCC9" w14:textId="6937F613" w:rsidR="00F63840" w:rsidRPr="00F63840" w:rsidRDefault="00F63840" w:rsidP="00F63840">
      <w:pPr>
        <w:pStyle w:val="ListParagraph"/>
        <w:numPr>
          <w:ilvl w:val="1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  <w:lang w:val="es-CU" w:eastAsia="zh-CN"/>
        </w:rPr>
      </w:pPr>
      <w:r w:rsidRPr="00F63840">
        <w:rPr>
          <w:rFonts w:ascii="Arial" w:hAnsi="Arial" w:cs="Arial"/>
          <w:sz w:val="24"/>
          <w:szCs w:val="24"/>
          <w:lang w:val="es-CU" w:eastAsia="zh-CN"/>
        </w:rPr>
        <w:t>Agregar Usuarios</w:t>
      </w:r>
    </w:p>
    <w:p w14:paraId="2B8D7E1E" w14:textId="5302F745" w:rsidR="00F63840" w:rsidRPr="00F63840" w:rsidRDefault="00F63840" w:rsidP="00F63840">
      <w:pPr>
        <w:pStyle w:val="ListParagraph"/>
        <w:numPr>
          <w:ilvl w:val="1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  <w:lang w:val="es-CU" w:eastAsia="zh-CN"/>
        </w:rPr>
      </w:pPr>
      <w:r w:rsidRPr="00F63840">
        <w:rPr>
          <w:rFonts w:ascii="Arial" w:hAnsi="Arial" w:cs="Arial"/>
          <w:sz w:val="24"/>
          <w:szCs w:val="24"/>
          <w:lang w:val="es-CU" w:eastAsia="zh-CN"/>
        </w:rPr>
        <w:t>Editar Usuarios</w:t>
      </w:r>
    </w:p>
    <w:p w14:paraId="6E2C093B" w14:textId="12373BCD" w:rsidR="00F63840" w:rsidRPr="00F63840" w:rsidRDefault="00F63840" w:rsidP="00F63840">
      <w:pPr>
        <w:pStyle w:val="ListParagraph"/>
        <w:numPr>
          <w:ilvl w:val="1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  <w:lang w:val="es-CU" w:eastAsia="zh-CN"/>
        </w:rPr>
      </w:pPr>
      <w:r w:rsidRPr="00F63840">
        <w:rPr>
          <w:rFonts w:ascii="Arial" w:hAnsi="Arial" w:cs="Arial"/>
          <w:sz w:val="24"/>
          <w:szCs w:val="24"/>
          <w:lang w:val="es-CU" w:eastAsia="zh-CN"/>
        </w:rPr>
        <w:t>Eliminar Usuarios</w:t>
      </w:r>
    </w:p>
    <w:p w14:paraId="2A6B0F73" w14:textId="56DAA48B" w:rsidR="00F63840" w:rsidRPr="00F63840" w:rsidRDefault="00F63840" w:rsidP="00F63840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CU" w:eastAsia="zh-CN"/>
        </w:rPr>
      </w:pPr>
      <w:r w:rsidRPr="00F63840">
        <w:rPr>
          <w:rFonts w:ascii="Arial" w:hAnsi="Arial" w:cs="Arial"/>
          <w:b/>
          <w:bCs/>
          <w:sz w:val="24"/>
          <w:szCs w:val="24"/>
          <w:lang w:val="es-CU" w:eastAsia="zh-CN"/>
        </w:rPr>
        <w:t>Autenticar Usuarios</w:t>
      </w:r>
    </w:p>
    <w:p w14:paraId="683C81B9" w14:textId="3CC2E1AB" w:rsidR="00F63840" w:rsidRPr="00F63840" w:rsidRDefault="00F63840" w:rsidP="00F63840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CU" w:eastAsia="zh-CN"/>
        </w:rPr>
      </w:pPr>
      <w:r w:rsidRPr="00F63840">
        <w:rPr>
          <w:rFonts w:ascii="Arial" w:hAnsi="Arial" w:cs="Arial"/>
          <w:b/>
          <w:bCs/>
          <w:sz w:val="24"/>
          <w:szCs w:val="24"/>
          <w:lang w:val="es-CU" w:eastAsia="zh-CN"/>
        </w:rPr>
        <w:t>Gestionar Mantenimientos</w:t>
      </w:r>
    </w:p>
    <w:p w14:paraId="744972F7" w14:textId="63114919" w:rsidR="00F63840" w:rsidRPr="00F63840" w:rsidRDefault="00F63840" w:rsidP="00F63840">
      <w:pPr>
        <w:pStyle w:val="ListParagraph"/>
        <w:numPr>
          <w:ilvl w:val="1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  <w:lang w:val="es-CU" w:eastAsia="zh-CN"/>
        </w:rPr>
      </w:pPr>
      <w:r w:rsidRPr="00F63840">
        <w:rPr>
          <w:rFonts w:ascii="Arial" w:hAnsi="Arial" w:cs="Arial"/>
          <w:sz w:val="24"/>
          <w:szCs w:val="24"/>
          <w:lang w:val="es-CU" w:eastAsia="zh-CN"/>
        </w:rPr>
        <w:t>Listar Mantenimientos</w:t>
      </w:r>
    </w:p>
    <w:p w14:paraId="40CC68FD" w14:textId="284FAE3F" w:rsidR="00F63840" w:rsidRPr="00F63840" w:rsidRDefault="00F63840" w:rsidP="00F63840">
      <w:pPr>
        <w:pStyle w:val="ListParagraph"/>
        <w:numPr>
          <w:ilvl w:val="1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  <w:lang w:val="es-CU" w:eastAsia="zh-CN"/>
        </w:rPr>
      </w:pPr>
      <w:r w:rsidRPr="00F63840">
        <w:rPr>
          <w:rFonts w:ascii="Arial" w:hAnsi="Arial" w:cs="Arial"/>
          <w:sz w:val="24"/>
          <w:szCs w:val="24"/>
          <w:lang w:val="es-CU" w:eastAsia="zh-CN"/>
        </w:rPr>
        <w:t>Agregar Mantenimientos</w:t>
      </w:r>
    </w:p>
    <w:p w14:paraId="7CE4841A" w14:textId="2185AEA6" w:rsidR="00F63840" w:rsidRPr="00F63840" w:rsidRDefault="00F63840" w:rsidP="00F63840">
      <w:pPr>
        <w:pStyle w:val="ListParagraph"/>
        <w:numPr>
          <w:ilvl w:val="1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  <w:lang w:val="es-CU" w:eastAsia="zh-CN"/>
        </w:rPr>
      </w:pPr>
      <w:r w:rsidRPr="00F63840">
        <w:rPr>
          <w:rFonts w:ascii="Arial" w:hAnsi="Arial" w:cs="Arial"/>
          <w:sz w:val="24"/>
          <w:szCs w:val="24"/>
          <w:lang w:val="es-CU" w:eastAsia="zh-CN"/>
        </w:rPr>
        <w:t>Editar Mantenimientos</w:t>
      </w:r>
    </w:p>
    <w:p w14:paraId="65ACE39C" w14:textId="1F12BCB7" w:rsidR="00F63840" w:rsidRPr="00F63840" w:rsidRDefault="00F63840" w:rsidP="00F63840">
      <w:pPr>
        <w:pStyle w:val="ListParagraph"/>
        <w:numPr>
          <w:ilvl w:val="1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  <w:lang w:val="es-CU" w:eastAsia="zh-CN"/>
        </w:rPr>
      </w:pPr>
      <w:r w:rsidRPr="00F63840">
        <w:rPr>
          <w:rFonts w:ascii="Arial" w:hAnsi="Arial" w:cs="Arial"/>
          <w:sz w:val="24"/>
          <w:szCs w:val="24"/>
          <w:lang w:val="es-CU" w:eastAsia="zh-CN"/>
        </w:rPr>
        <w:t>Eliminar Mantenimientos</w:t>
      </w:r>
    </w:p>
    <w:p w14:paraId="34A4D5C7" w14:textId="2E9828E4" w:rsidR="00F63840" w:rsidRPr="00F63840" w:rsidRDefault="00F63840" w:rsidP="00F63840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CU" w:eastAsia="zh-CN"/>
        </w:rPr>
      </w:pPr>
      <w:r w:rsidRPr="00F63840">
        <w:rPr>
          <w:rFonts w:ascii="Arial" w:hAnsi="Arial" w:cs="Arial"/>
          <w:b/>
          <w:bCs/>
          <w:sz w:val="24"/>
          <w:szCs w:val="24"/>
          <w:lang w:val="es-CU" w:eastAsia="zh-CN"/>
        </w:rPr>
        <w:t>Gestionar Objetos de Mantenimiento</w:t>
      </w:r>
    </w:p>
    <w:p w14:paraId="32AA01AB" w14:textId="33F37BD0" w:rsidR="00F63840" w:rsidRPr="00F63840" w:rsidRDefault="00F63840" w:rsidP="00F63840">
      <w:pPr>
        <w:pStyle w:val="ListParagraph"/>
        <w:numPr>
          <w:ilvl w:val="1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  <w:lang w:val="es-CU" w:eastAsia="zh-CN"/>
        </w:rPr>
      </w:pPr>
      <w:r w:rsidRPr="00F63840">
        <w:rPr>
          <w:rFonts w:ascii="Arial" w:hAnsi="Arial" w:cs="Arial"/>
          <w:sz w:val="24"/>
          <w:szCs w:val="24"/>
          <w:lang w:val="es-CU" w:eastAsia="zh-CN"/>
        </w:rPr>
        <w:t>Listar Objetos de Mantenimiento</w:t>
      </w:r>
    </w:p>
    <w:p w14:paraId="3F0ED6D0" w14:textId="42D8C728" w:rsidR="00F63840" w:rsidRPr="00F63840" w:rsidRDefault="00F63840" w:rsidP="00F63840">
      <w:pPr>
        <w:pStyle w:val="ListParagraph"/>
        <w:numPr>
          <w:ilvl w:val="1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  <w:lang w:val="es-CU" w:eastAsia="zh-CN"/>
        </w:rPr>
      </w:pPr>
      <w:r w:rsidRPr="00F63840">
        <w:rPr>
          <w:rFonts w:ascii="Arial" w:hAnsi="Arial" w:cs="Arial"/>
          <w:sz w:val="24"/>
          <w:szCs w:val="24"/>
          <w:lang w:val="es-CU" w:eastAsia="zh-CN"/>
        </w:rPr>
        <w:t>Agregar Objetos de Mantenimiento</w:t>
      </w:r>
    </w:p>
    <w:p w14:paraId="3753AD4C" w14:textId="18E42E86" w:rsidR="00F63840" w:rsidRPr="00F63840" w:rsidRDefault="00F63840" w:rsidP="00F63840">
      <w:pPr>
        <w:pStyle w:val="ListParagraph"/>
        <w:numPr>
          <w:ilvl w:val="1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  <w:lang w:val="es-CU" w:eastAsia="zh-CN"/>
        </w:rPr>
      </w:pPr>
      <w:r w:rsidRPr="00F63840">
        <w:rPr>
          <w:rFonts w:ascii="Arial" w:hAnsi="Arial" w:cs="Arial"/>
          <w:sz w:val="24"/>
          <w:szCs w:val="24"/>
          <w:lang w:val="es-CU" w:eastAsia="zh-CN"/>
        </w:rPr>
        <w:t>Editar Objetos de Mantenimiento</w:t>
      </w:r>
    </w:p>
    <w:p w14:paraId="202C1E3E" w14:textId="541E9A62" w:rsidR="00F63840" w:rsidRPr="00F63840" w:rsidRDefault="00F63840" w:rsidP="00F63840">
      <w:pPr>
        <w:pStyle w:val="ListParagraph"/>
        <w:numPr>
          <w:ilvl w:val="1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  <w:lang w:val="es-CU" w:eastAsia="zh-CN"/>
        </w:rPr>
      </w:pPr>
      <w:r w:rsidRPr="00F63840">
        <w:rPr>
          <w:rFonts w:ascii="Arial" w:hAnsi="Arial" w:cs="Arial"/>
          <w:sz w:val="24"/>
          <w:szCs w:val="24"/>
          <w:lang w:val="es-CU" w:eastAsia="zh-CN"/>
        </w:rPr>
        <w:t>Eliminar Objetos de Mantenimiento</w:t>
      </w:r>
    </w:p>
    <w:p w14:paraId="5790FE00" w14:textId="5B74E8FB" w:rsidR="00F63840" w:rsidRPr="00F63840" w:rsidRDefault="00F63840" w:rsidP="00F63840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CU" w:eastAsia="zh-CN"/>
        </w:rPr>
      </w:pPr>
      <w:r w:rsidRPr="00F63840">
        <w:rPr>
          <w:rFonts w:ascii="Arial" w:hAnsi="Arial" w:cs="Arial"/>
          <w:b/>
          <w:bCs/>
          <w:sz w:val="24"/>
          <w:szCs w:val="24"/>
          <w:lang w:val="es-CU" w:eastAsia="zh-CN"/>
        </w:rPr>
        <w:t>Gestionar Anexo 1 (Plan de Mantenimiento)</w:t>
      </w:r>
    </w:p>
    <w:p w14:paraId="706D18CB" w14:textId="757E0C2C" w:rsidR="00F63840" w:rsidRPr="00F63840" w:rsidRDefault="00F63840" w:rsidP="00F63840">
      <w:pPr>
        <w:pStyle w:val="ListParagraph"/>
        <w:numPr>
          <w:ilvl w:val="1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  <w:lang w:val="es-CU" w:eastAsia="zh-CN"/>
        </w:rPr>
      </w:pPr>
      <w:r w:rsidRPr="00F63840">
        <w:rPr>
          <w:rFonts w:ascii="Arial" w:hAnsi="Arial" w:cs="Arial"/>
          <w:sz w:val="24"/>
          <w:szCs w:val="24"/>
          <w:lang w:val="es-CU" w:eastAsia="zh-CN"/>
        </w:rPr>
        <w:t>Listar Anexos 1</w:t>
      </w:r>
    </w:p>
    <w:p w14:paraId="245D18F0" w14:textId="136D4CDE" w:rsidR="00F63840" w:rsidRPr="00F63840" w:rsidRDefault="00F63840" w:rsidP="00F63840">
      <w:pPr>
        <w:pStyle w:val="ListParagraph"/>
        <w:numPr>
          <w:ilvl w:val="1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  <w:lang w:val="es-CU" w:eastAsia="zh-CN"/>
        </w:rPr>
      </w:pPr>
      <w:r w:rsidRPr="00F63840">
        <w:rPr>
          <w:rFonts w:ascii="Arial" w:hAnsi="Arial" w:cs="Arial"/>
          <w:sz w:val="24"/>
          <w:szCs w:val="24"/>
          <w:lang w:val="es-CU" w:eastAsia="zh-CN"/>
        </w:rPr>
        <w:t>Agregar Anexos 1</w:t>
      </w:r>
    </w:p>
    <w:p w14:paraId="229265F6" w14:textId="7953B06A" w:rsidR="00F63840" w:rsidRPr="00F63840" w:rsidRDefault="00F63840" w:rsidP="00F63840">
      <w:pPr>
        <w:pStyle w:val="ListParagraph"/>
        <w:numPr>
          <w:ilvl w:val="1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  <w:lang w:val="es-CU" w:eastAsia="zh-CN"/>
        </w:rPr>
      </w:pPr>
      <w:r w:rsidRPr="00F63840">
        <w:rPr>
          <w:rFonts w:ascii="Arial" w:hAnsi="Arial" w:cs="Arial"/>
          <w:sz w:val="24"/>
          <w:szCs w:val="24"/>
          <w:lang w:val="es-CU" w:eastAsia="zh-CN"/>
        </w:rPr>
        <w:t>Editar Anexos 1</w:t>
      </w:r>
    </w:p>
    <w:p w14:paraId="655E5FBD" w14:textId="5FE9162F" w:rsidR="00F63840" w:rsidRPr="00F63840" w:rsidRDefault="00F63840" w:rsidP="00F63840">
      <w:pPr>
        <w:pStyle w:val="ListParagraph"/>
        <w:numPr>
          <w:ilvl w:val="1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  <w:lang w:val="es-CU" w:eastAsia="zh-CN"/>
        </w:rPr>
      </w:pPr>
      <w:r w:rsidRPr="00F63840">
        <w:rPr>
          <w:rFonts w:ascii="Arial" w:hAnsi="Arial" w:cs="Arial"/>
          <w:sz w:val="24"/>
          <w:szCs w:val="24"/>
          <w:lang w:val="es-CU" w:eastAsia="zh-CN"/>
        </w:rPr>
        <w:t>Eliminar Anexos 1</w:t>
      </w:r>
    </w:p>
    <w:p w14:paraId="708BB989" w14:textId="23BB59FD" w:rsidR="00F63840" w:rsidRPr="00F63840" w:rsidRDefault="00F63840" w:rsidP="00F63840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CU" w:eastAsia="zh-CN"/>
        </w:rPr>
      </w:pPr>
      <w:r w:rsidRPr="00F63840">
        <w:rPr>
          <w:rFonts w:ascii="Arial" w:hAnsi="Arial" w:cs="Arial"/>
          <w:b/>
          <w:bCs/>
          <w:sz w:val="24"/>
          <w:szCs w:val="24"/>
          <w:lang w:val="es-CU" w:eastAsia="zh-CN"/>
        </w:rPr>
        <w:t>Gestionar Anexo 2 (Acciones de Mantenimiento)</w:t>
      </w:r>
    </w:p>
    <w:p w14:paraId="3B59C1D8" w14:textId="1186ED27" w:rsidR="00F63840" w:rsidRPr="00F63840" w:rsidRDefault="00F63840" w:rsidP="00F63840">
      <w:pPr>
        <w:pStyle w:val="ListParagraph"/>
        <w:numPr>
          <w:ilvl w:val="1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  <w:lang w:val="es-CU" w:eastAsia="zh-CN"/>
        </w:rPr>
      </w:pPr>
      <w:r w:rsidRPr="00F63840">
        <w:rPr>
          <w:rFonts w:ascii="Arial" w:hAnsi="Arial" w:cs="Arial"/>
          <w:sz w:val="24"/>
          <w:szCs w:val="24"/>
          <w:lang w:val="es-CU" w:eastAsia="zh-CN"/>
        </w:rPr>
        <w:t>Listar Anexos 2</w:t>
      </w:r>
    </w:p>
    <w:p w14:paraId="7D6E45B8" w14:textId="3DE513DD" w:rsidR="00F63840" w:rsidRPr="00F63840" w:rsidRDefault="00F63840" w:rsidP="00F63840">
      <w:pPr>
        <w:pStyle w:val="ListParagraph"/>
        <w:numPr>
          <w:ilvl w:val="1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  <w:lang w:val="es-CU" w:eastAsia="zh-CN"/>
        </w:rPr>
      </w:pPr>
      <w:r w:rsidRPr="00F63840">
        <w:rPr>
          <w:rFonts w:ascii="Arial" w:hAnsi="Arial" w:cs="Arial"/>
          <w:sz w:val="24"/>
          <w:szCs w:val="24"/>
          <w:lang w:val="es-CU" w:eastAsia="zh-CN"/>
        </w:rPr>
        <w:t>Agregar Anexos 2</w:t>
      </w:r>
    </w:p>
    <w:p w14:paraId="0A75A446" w14:textId="75844EC9" w:rsidR="00F63840" w:rsidRPr="00F63840" w:rsidRDefault="00F63840" w:rsidP="00F63840">
      <w:pPr>
        <w:pStyle w:val="ListParagraph"/>
        <w:numPr>
          <w:ilvl w:val="1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  <w:lang w:val="es-CU" w:eastAsia="zh-CN"/>
        </w:rPr>
      </w:pPr>
      <w:r w:rsidRPr="00F63840">
        <w:rPr>
          <w:rFonts w:ascii="Arial" w:hAnsi="Arial" w:cs="Arial"/>
          <w:sz w:val="24"/>
          <w:szCs w:val="24"/>
          <w:lang w:val="es-CU" w:eastAsia="zh-CN"/>
        </w:rPr>
        <w:t>Editar Anexos 2</w:t>
      </w:r>
    </w:p>
    <w:p w14:paraId="5E2BD1CB" w14:textId="32F2F94D" w:rsidR="00F63840" w:rsidRPr="00F63840" w:rsidRDefault="00F63840" w:rsidP="00F63840">
      <w:pPr>
        <w:pStyle w:val="ListParagraph"/>
        <w:numPr>
          <w:ilvl w:val="1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  <w:lang w:val="es-CU" w:eastAsia="zh-CN"/>
        </w:rPr>
      </w:pPr>
      <w:r w:rsidRPr="00F63840">
        <w:rPr>
          <w:rFonts w:ascii="Arial" w:hAnsi="Arial" w:cs="Arial"/>
          <w:sz w:val="24"/>
          <w:szCs w:val="24"/>
          <w:lang w:val="es-CU" w:eastAsia="zh-CN"/>
        </w:rPr>
        <w:t>Eliminar Anexos 2</w:t>
      </w:r>
    </w:p>
    <w:p w14:paraId="521C33B5" w14:textId="33622F1F" w:rsidR="00F63840" w:rsidRPr="00F63840" w:rsidRDefault="00F63840" w:rsidP="00F63840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CU" w:eastAsia="zh-CN"/>
        </w:rPr>
      </w:pPr>
      <w:r w:rsidRPr="00F63840">
        <w:rPr>
          <w:rFonts w:ascii="Arial" w:hAnsi="Arial" w:cs="Arial"/>
          <w:b/>
          <w:bCs/>
          <w:sz w:val="24"/>
          <w:szCs w:val="24"/>
          <w:lang w:val="es-CU" w:eastAsia="zh-CN"/>
        </w:rPr>
        <w:t>Gestionar Anexo 3 (Presupuesto de Mantenimiento)</w:t>
      </w:r>
    </w:p>
    <w:p w14:paraId="1EF8943A" w14:textId="63F0829D" w:rsidR="00F63840" w:rsidRPr="00F63840" w:rsidRDefault="00F63840" w:rsidP="00F63840">
      <w:pPr>
        <w:pStyle w:val="ListParagraph"/>
        <w:numPr>
          <w:ilvl w:val="1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  <w:lang w:val="es-CU" w:eastAsia="zh-CN"/>
        </w:rPr>
      </w:pPr>
      <w:r w:rsidRPr="00F63840">
        <w:rPr>
          <w:rFonts w:ascii="Arial" w:hAnsi="Arial" w:cs="Arial"/>
          <w:sz w:val="24"/>
          <w:szCs w:val="24"/>
          <w:lang w:val="es-CU" w:eastAsia="zh-CN"/>
        </w:rPr>
        <w:t>Listar Anexos 3</w:t>
      </w:r>
    </w:p>
    <w:p w14:paraId="415B3702" w14:textId="16D34619" w:rsidR="00F63840" w:rsidRPr="00F63840" w:rsidRDefault="00F63840" w:rsidP="00F63840">
      <w:pPr>
        <w:pStyle w:val="ListParagraph"/>
        <w:numPr>
          <w:ilvl w:val="1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  <w:lang w:val="es-CU" w:eastAsia="zh-CN"/>
        </w:rPr>
      </w:pPr>
      <w:r w:rsidRPr="00F63840">
        <w:rPr>
          <w:rFonts w:ascii="Arial" w:hAnsi="Arial" w:cs="Arial"/>
          <w:sz w:val="24"/>
          <w:szCs w:val="24"/>
          <w:lang w:val="es-CU" w:eastAsia="zh-CN"/>
        </w:rPr>
        <w:t>Agregar Anexos 3</w:t>
      </w:r>
    </w:p>
    <w:p w14:paraId="635A1B92" w14:textId="4CA5B060" w:rsidR="00F63840" w:rsidRPr="00F63840" w:rsidRDefault="00F63840" w:rsidP="00F63840">
      <w:pPr>
        <w:pStyle w:val="ListParagraph"/>
        <w:numPr>
          <w:ilvl w:val="1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  <w:lang w:val="es-CU" w:eastAsia="zh-CN"/>
        </w:rPr>
      </w:pPr>
      <w:r w:rsidRPr="00F63840">
        <w:rPr>
          <w:rFonts w:ascii="Arial" w:hAnsi="Arial" w:cs="Arial"/>
          <w:sz w:val="24"/>
          <w:szCs w:val="24"/>
          <w:lang w:val="es-CU" w:eastAsia="zh-CN"/>
        </w:rPr>
        <w:t>Editar Anexos 3</w:t>
      </w:r>
    </w:p>
    <w:p w14:paraId="12E093B2" w14:textId="149C4D0E" w:rsidR="00F63840" w:rsidRPr="00F63840" w:rsidRDefault="00F63840" w:rsidP="00F63840">
      <w:pPr>
        <w:pStyle w:val="ListParagraph"/>
        <w:numPr>
          <w:ilvl w:val="1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  <w:lang w:val="es-CU" w:eastAsia="zh-CN"/>
        </w:rPr>
      </w:pPr>
      <w:r w:rsidRPr="00F63840">
        <w:rPr>
          <w:rFonts w:ascii="Arial" w:hAnsi="Arial" w:cs="Arial"/>
          <w:sz w:val="24"/>
          <w:szCs w:val="24"/>
          <w:lang w:val="es-CU" w:eastAsia="zh-CN"/>
        </w:rPr>
        <w:t>Eliminar Anexos 3</w:t>
      </w:r>
    </w:p>
    <w:p w14:paraId="4C8EDD78" w14:textId="00914F26" w:rsidR="00F63840" w:rsidRPr="00F63840" w:rsidRDefault="00F63840" w:rsidP="00F63840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CU" w:eastAsia="zh-CN"/>
        </w:rPr>
      </w:pPr>
      <w:r w:rsidRPr="00F63840">
        <w:rPr>
          <w:rFonts w:ascii="Arial" w:hAnsi="Arial" w:cs="Arial"/>
          <w:b/>
          <w:bCs/>
          <w:sz w:val="24"/>
          <w:szCs w:val="24"/>
          <w:lang w:val="es-CU" w:eastAsia="zh-CN"/>
        </w:rPr>
        <w:t>Importar Anexos</w:t>
      </w:r>
    </w:p>
    <w:p w14:paraId="1FD31B37" w14:textId="27C4D595" w:rsidR="00F63840" w:rsidRPr="00F63840" w:rsidRDefault="00F63840" w:rsidP="00F63840">
      <w:pPr>
        <w:pStyle w:val="ListParagraph"/>
        <w:numPr>
          <w:ilvl w:val="1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  <w:lang w:val="es-CU" w:eastAsia="zh-CN"/>
        </w:rPr>
      </w:pPr>
      <w:r w:rsidRPr="00F63840">
        <w:rPr>
          <w:rFonts w:ascii="Arial" w:hAnsi="Arial" w:cs="Arial"/>
          <w:sz w:val="24"/>
          <w:szCs w:val="24"/>
          <w:lang w:val="es-CU" w:eastAsia="zh-CN"/>
        </w:rPr>
        <w:t>Importar Anexo 1</w:t>
      </w:r>
    </w:p>
    <w:p w14:paraId="00C7BF90" w14:textId="26264921" w:rsidR="00F63840" w:rsidRPr="00F63840" w:rsidRDefault="00F63840" w:rsidP="00F63840">
      <w:pPr>
        <w:pStyle w:val="ListParagraph"/>
        <w:numPr>
          <w:ilvl w:val="1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  <w:lang w:val="es-CU" w:eastAsia="zh-CN"/>
        </w:rPr>
      </w:pPr>
      <w:r w:rsidRPr="00F63840">
        <w:rPr>
          <w:rFonts w:ascii="Arial" w:hAnsi="Arial" w:cs="Arial"/>
          <w:sz w:val="24"/>
          <w:szCs w:val="24"/>
          <w:lang w:val="es-CU" w:eastAsia="zh-CN"/>
        </w:rPr>
        <w:t>Importar Anexo 2</w:t>
      </w:r>
    </w:p>
    <w:p w14:paraId="0A0C9BBB" w14:textId="3DBEB869" w:rsidR="00F63840" w:rsidRPr="00F63840" w:rsidRDefault="00F63840" w:rsidP="00F63840">
      <w:pPr>
        <w:pStyle w:val="ListParagraph"/>
        <w:numPr>
          <w:ilvl w:val="1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  <w:lang w:val="es-CU" w:eastAsia="zh-CN"/>
        </w:rPr>
      </w:pPr>
      <w:r w:rsidRPr="00F63840">
        <w:rPr>
          <w:rFonts w:ascii="Arial" w:hAnsi="Arial" w:cs="Arial"/>
          <w:sz w:val="24"/>
          <w:szCs w:val="24"/>
          <w:lang w:val="es-CU" w:eastAsia="zh-CN"/>
        </w:rPr>
        <w:t>Importar Anexo 3</w:t>
      </w:r>
    </w:p>
    <w:p w14:paraId="20BF130D" w14:textId="3706A98A" w:rsidR="00F63840" w:rsidRPr="00F63840" w:rsidRDefault="00F63840" w:rsidP="00F63840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CU" w:eastAsia="zh-CN"/>
        </w:rPr>
      </w:pPr>
      <w:r w:rsidRPr="00F63840">
        <w:rPr>
          <w:rFonts w:ascii="Arial" w:hAnsi="Arial" w:cs="Arial"/>
          <w:b/>
          <w:bCs/>
          <w:sz w:val="24"/>
          <w:szCs w:val="24"/>
          <w:lang w:val="es-CU" w:eastAsia="zh-CN"/>
        </w:rPr>
        <w:t>Exportar Anexos a Excel</w:t>
      </w:r>
    </w:p>
    <w:p w14:paraId="5D4AAEF4" w14:textId="3B490C40" w:rsidR="00F63840" w:rsidRPr="00F63840" w:rsidRDefault="00F63840" w:rsidP="00F63840">
      <w:pPr>
        <w:pStyle w:val="ListParagraph"/>
        <w:numPr>
          <w:ilvl w:val="1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  <w:lang w:val="es-CU" w:eastAsia="zh-CN"/>
        </w:rPr>
      </w:pPr>
      <w:r w:rsidRPr="00F63840">
        <w:rPr>
          <w:rFonts w:ascii="Arial" w:hAnsi="Arial" w:cs="Arial"/>
          <w:sz w:val="24"/>
          <w:szCs w:val="24"/>
          <w:lang w:val="es-CU" w:eastAsia="zh-CN"/>
        </w:rPr>
        <w:t>Exportar Anexo 1</w:t>
      </w:r>
    </w:p>
    <w:p w14:paraId="1526A4F1" w14:textId="10DE2A5C" w:rsidR="00F63840" w:rsidRPr="00F63840" w:rsidRDefault="00F63840" w:rsidP="00F63840">
      <w:pPr>
        <w:pStyle w:val="ListParagraph"/>
        <w:numPr>
          <w:ilvl w:val="1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  <w:lang w:val="es-CU" w:eastAsia="zh-CN"/>
        </w:rPr>
      </w:pPr>
      <w:r w:rsidRPr="00F63840">
        <w:rPr>
          <w:rFonts w:ascii="Arial" w:hAnsi="Arial" w:cs="Arial"/>
          <w:sz w:val="24"/>
          <w:szCs w:val="24"/>
          <w:lang w:val="es-CU" w:eastAsia="zh-CN"/>
        </w:rPr>
        <w:t>Exportar Anexo 2</w:t>
      </w:r>
    </w:p>
    <w:p w14:paraId="069268B4" w14:textId="3EA55DCD" w:rsidR="00F63840" w:rsidRPr="00F63840" w:rsidRDefault="00F63840" w:rsidP="00F63840">
      <w:pPr>
        <w:pStyle w:val="ListParagraph"/>
        <w:numPr>
          <w:ilvl w:val="1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  <w:lang w:val="es-CU" w:eastAsia="zh-CN"/>
        </w:rPr>
      </w:pPr>
      <w:r w:rsidRPr="00F63840">
        <w:rPr>
          <w:rFonts w:ascii="Arial" w:hAnsi="Arial" w:cs="Arial"/>
          <w:sz w:val="24"/>
          <w:szCs w:val="24"/>
          <w:lang w:val="es-CU" w:eastAsia="zh-CN"/>
        </w:rPr>
        <w:t>Exportar Anexo 3</w:t>
      </w:r>
    </w:p>
    <w:p w14:paraId="39C768E1" w14:textId="62A69721" w:rsidR="00F63840" w:rsidRPr="00F63840" w:rsidRDefault="00F63840" w:rsidP="00F63840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CU" w:eastAsia="zh-CN"/>
        </w:rPr>
      </w:pPr>
      <w:r w:rsidRPr="00F63840">
        <w:rPr>
          <w:rFonts w:ascii="Arial" w:hAnsi="Arial" w:cs="Arial"/>
          <w:b/>
          <w:bCs/>
          <w:sz w:val="24"/>
          <w:szCs w:val="24"/>
          <w:lang w:val="es-CU" w:eastAsia="zh-CN"/>
        </w:rPr>
        <w:t>Generar Anexo 2 (Acciones de Mantenimiento) a partir de Objetos y Mantenimientos</w:t>
      </w:r>
    </w:p>
    <w:p w14:paraId="320F4F03" w14:textId="1D841030" w:rsidR="00F63840" w:rsidRPr="00F63840" w:rsidRDefault="00F63840" w:rsidP="00F63840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CU" w:eastAsia="zh-CN"/>
        </w:rPr>
      </w:pPr>
      <w:r w:rsidRPr="00F63840">
        <w:rPr>
          <w:rFonts w:ascii="Arial" w:hAnsi="Arial" w:cs="Arial"/>
          <w:b/>
          <w:bCs/>
          <w:sz w:val="24"/>
          <w:szCs w:val="24"/>
          <w:lang w:val="es-CU" w:eastAsia="zh-CN"/>
        </w:rPr>
        <w:t>Generar reporte consolidado del Anexo 2 (Acciones de Mantenimiento)</w:t>
      </w:r>
    </w:p>
    <w:p w14:paraId="105706AD" w14:textId="76042A43" w:rsidR="00F63840" w:rsidRPr="00F63840" w:rsidRDefault="00F63840" w:rsidP="00F63840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CU" w:eastAsia="zh-CN"/>
        </w:rPr>
      </w:pPr>
      <w:r w:rsidRPr="00F63840">
        <w:rPr>
          <w:rFonts w:ascii="Arial" w:hAnsi="Arial" w:cs="Arial"/>
          <w:b/>
          <w:bCs/>
          <w:sz w:val="24"/>
          <w:szCs w:val="24"/>
          <w:lang w:val="es-CU" w:eastAsia="zh-CN"/>
        </w:rPr>
        <w:t>Generar reporte consolidado del Anexo 3 (Presupuesto de Mantenimiento)</w:t>
      </w:r>
    </w:p>
    <w:p w14:paraId="75A7D37E" w14:textId="70F7001E" w:rsidR="00F63840" w:rsidRPr="00F63840" w:rsidRDefault="00F63840" w:rsidP="00F63840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CU" w:eastAsia="zh-CN"/>
        </w:rPr>
      </w:pPr>
      <w:r w:rsidRPr="00F63840">
        <w:rPr>
          <w:rFonts w:ascii="Arial" w:hAnsi="Arial" w:cs="Arial"/>
          <w:b/>
          <w:bCs/>
          <w:sz w:val="24"/>
          <w:szCs w:val="24"/>
          <w:lang w:val="es-CU" w:eastAsia="zh-CN"/>
        </w:rPr>
        <w:t>Generar reporte de entrega de los Anexos 2 y 3</w:t>
      </w:r>
    </w:p>
    <w:p w14:paraId="2853D566" w14:textId="2B1C41F1" w:rsidR="00F63840" w:rsidRPr="00E412A0" w:rsidRDefault="00F63840" w:rsidP="00F63840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CU" w:eastAsia="zh-CN"/>
        </w:rPr>
      </w:pPr>
      <w:r w:rsidRPr="00F63840">
        <w:rPr>
          <w:rFonts w:ascii="Arial" w:hAnsi="Arial" w:cs="Arial"/>
          <w:b/>
          <w:bCs/>
          <w:sz w:val="24"/>
          <w:szCs w:val="24"/>
          <w:lang w:val="es-CU" w:eastAsia="zh-CN"/>
        </w:rPr>
        <w:t>Generar reporte de cumplimiento mensual de mantenimientos</w:t>
      </w:r>
    </w:p>
    <w:p w14:paraId="1793881A" w14:textId="77777777" w:rsidR="00E92CC7" w:rsidRDefault="00B01B90" w:rsidP="00E92CC7">
      <w:pPr>
        <w:spacing w:line="360" w:lineRule="auto"/>
        <w:jc w:val="both"/>
        <w:rPr>
          <w:rFonts w:ascii="Arial" w:hAnsi="Arial" w:cs="Arial"/>
          <w:sz w:val="24"/>
          <w:szCs w:val="24"/>
          <w:lang w:val="es-US" w:eastAsia="zh-CN"/>
        </w:rPr>
      </w:pPr>
      <w:r>
        <w:rPr>
          <w:rFonts w:ascii="Arial" w:hAnsi="Arial" w:cs="Arial"/>
          <w:sz w:val="24"/>
          <w:szCs w:val="24"/>
          <w:lang w:val="es-US" w:eastAsia="zh-CN"/>
        </w:rPr>
        <w:t>Los requisitos no funcionales del sistema son:</w:t>
      </w:r>
    </w:p>
    <w:p w14:paraId="11D907E4" w14:textId="77777777" w:rsidR="00B01B90" w:rsidRPr="00B01B90" w:rsidRDefault="00B01B90" w:rsidP="00B01B90">
      <w:pPr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  <w:lang w:eastAsia="zh-CN"/>
        </w:rPr>
      </w:pPr>
      <w:r w:rsidRPr="00B01B90">
        <w:rPr>
          <w:rFonts w:ascii="Arial" w:hAnsi="Arial" w:cs="Arial"/>
          <w:sz w:val="24"/>
          <w:szCs w:val="24"/>
          <w:lang w:eastAsia="zh-CN"/>
        </w:rPr>
        <w:t>Texto de Apariencia o interfaz externa: El sistema debe tener una interfaz gráfica atractiva, intuitiva y consistente, que se adapte a los diferentes dispositivos y resoluciones de pantalla</w:t>
      </w:r>
      <w:r>
        <w:rPr>
          <w:rFonts w:ascii="Arial" w:hAnsi="Arial" w:cs="Arial"/>
          <w:sz w:val="24"/>
          <w:szCs w:val="24"/>
          <w:lang w:eastAsia="zh-CN"/>
        </w:rPr>
        <w:t xml:space="preserve"> y que sigua los preceptos del Manual de Identidad de La Inmobiliaria del Turismo</w:t>
      </w:r>
      <w:r w:rsidRPr="00B01B90">
        <w:rPr>
          <w:rFonts w:ascii="Arial" w:hAnsi="Arial" w:cs="Arial"/>
          <w:sz w:val="24"/>
          <w:szCs w:val="24"/>
          <w:lang w:eastAsia="zh-CN"/>
        </w:rPr>
        <w:t>.</w:t>
      </w:r>
    </w:p>
    <w:p w14:paraId="4E108361" w14:textId="77777777" w:rsidR="00B01B90" w:rsidRPr="00B01B90" w:rsidRDefault="00B01B90" w:rsidP="00B01B90">
      <w:pPr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  <w:lang w:eastAsia="zh-CN"/>
        </w:rPr>
      </w:pPr>
      <w:r w:rsidRPr="00B01B90">
        <w:rPr>
          <w:rFonts w:ascii="Arial" w:hAnsi="Arial" w:cs="Arial"/>
          <w:sz w:val="24"/>
          <w:szCs w:val="24"/>
          <w:lang w:eastAsia="zh-CN"/>
        </w:rPr>
        <w:t>Usabilidad: El sistema debe ser fácil de usar, aprender y recordar, ofreciendo ayudas y mensajes de error claros y amigables, así como opciones de personalización y accesibilidad.</w:t>
      </w:r>
    </w:p>
    <w:p w14:paraId="6A8CFA00" w14:textId="77777777" w:rsidR="00B01B90" w:rsidRPr="00B01B90" w:rsidRDefault="00B01B90" w:rsidP="00B01B90">
      <w:pPr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  <w:lang w:eastAsia="zh-CN"/>
        </w:rPr>
      </w:pPr>
      <w:r w:rsidRPr="00B01B90">
        <w:rPr>
          <w:rFonts w:ascii="Arial" w:hAnsi="Arial" w:cs="Arial"/>
          <w:sz w:val="24"/>
          <w:szCs w:val="24"/>
          <w:lang w:eastAsia="zh-CN"/>
        </w:rPr>
        <w:t>Rendimiento: El sistema debe ser rápido, eficiente y escalable, respondiendo a las peticiones de los usuarios en un tiempo razonable y aprovechando los recursos disponibles.</w:t>
      </w:r>
    </w:p>
    <w:p w14:paraId="3D5FC311" w14:textId="77777777" w:rsidR="00B01B90" w:rsidRPr="00B01B90" w:rsidRDefault="00B01B90" w:rsidP="00B01B90">
      <w:pPr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  <w:lang w:eastAsia="zh-CN"/>
        </w:rPr>
      </w:pPr>
      <w:r w:rsidRPr="00B01B90">
        <w:rPr>
          <w:rFonts w:ascii="Arial" w:hAnsi="Arial" w:cs="Arial"/>
          <w:sz w:val="24"/>
          <w:szCs w:val="24"/>
          <w:lang w:eastAsia="zh-CN"/>
        </w:rPr>
        <w:t>Portabilidad: El sistema debe ser compatible con los diferentes sistemas operativos, navegadores web y plataformas móviles que usen los usuarios, así como con los estándares y protocolos de comunicación vigentes.</w:t>
      </w:r>
    </w:p>
    <w:p w14:paraId="1DCB40B0" w14:textId="77777777" w:rsidR="00B01B90" w:rsidRPr="00B01B90" w:rsidRDefault="00B01B90" w:rsidP="00B01B90">
      <w:pPr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  <w:lang w:eastAsia="zh-CN"/>
        </w:rPr>
      </w:pPr>
      <w:r w:rsidRPr="00B01B90">
        <w:rPr>
          <w:rFonts w:ascii="Arial" w:hAnsi="Arial" w:cs="Arial"/>
          <w:sz w:val="24"/>
          <w:szCs w:val="24"/>
          <w:lang w:eastAsia="zh-CN"/>
        </w:rPr>
        <w:t>Seguridad y privacidad: El sistema debe proteger la información y los datos de los usuarios, evitando el acceso no autorizado, la pérdida, la modificación o el robo de los mismos. El sistema debe cumplir con las normativas y leyes de protección de datos personales.</w:t>
      </w:r>
    </w:p>
    <w:p w14:paraId="197D6DCA" w14:textId="77777777" w:rsidR="00B01B90" w:rsidRPr="00B01B90" w:rsidRDefault="00B01B90" w:rsidP="00B01B90">
      <w:pPr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  <w:lang w:eastAsia="zh-CN"/>
        </w:rPr>
      </w:pPr>
      <w:r w:rsidRPr="00B01B90">
        <w:rPr>
          <w:rFonts w:ascii="Arial" w:hAnsi="Arial" w:cs="Arial"/>
          <w:sz w:val="24"/>
          <w:szCs w:val="24"/>
          <w:lang w:eastAsia="zh-CN"/>
        </w:rPr>
        <w:t>Legales: El sistema debe respetar l</w:t>
      </w:r>
      <w:r>
        <w:rPr>
          <w:rFonts w:ascii="Arial" w:hAnsi="Arial" w:cs="Arial"/>
          <w:sz w:val="24"/>
          <w:szCs w:val="24"/>
          <w:lang w:eastAsia="zh-CN"/>
        </w:rPr>
        <w:t>as leyes 102/2020 y 107/2020 del Ministerio del Turismo donde se refleja el uso y creación de los Anexo 1, 2 y 3 de la Ley 102/2020</w:t>
      </w:r>
      <w:r w:rsidRPr="00B01B90">
        <w:rPr>
          <w:rFonts w:ascii="Arial" w:hAnsi="Arial" w:cs="Arial"/>
          <w:sz w:val="24"/>
          <w:szCs w:val="24"/>
          <w:lang w:eastAsia="zh-CN"/>
        </w:rPr>
        <w:t>.</w:t>
      </w:r>
    </w:p>
    <w:p w14:paraId="7BE9ADA7" w14:textId="77777777" w:rsidR="00B01B90" w:rsidRPr="00B01B90" w:rsidRDefault="00B01B90" w:rsidP="00B01B90">
      <w:pPr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  <w:lang w:eastAsia="zh-CN"/>
        </w:rPr>
      </w:pPr>
      <w:r w:rsidRPr="00B01B90">
        <w:rPr>
          <w:rFonts w:ascii="Arial" w:hAnsi="Arial" w:cs="Arial"/>
          <w:sz w:val="24"/>
          <w:szCs w:val="24"/>
          <w:lang w:eastAsia="zh-CN"/>
        </w:rPr>
        <w:t>Interfaz interna: El sistema debe tener una interfaz interna que facilite la comunicación e interacción entre los diferentes componentes del sistema, así como con otros sistemas externos. La interfaz interna debe ser clara, coherente y documentada.</w:t>
      </w:r>
    </w:p>
    <w:p w14:paraId="4EB7E69D" w14:textId="77777777" w:rsidR="00B01B90" w:rsidRPr="00B01B90" w:rsidRDefault="00B01B90" w:rsidP="00B01B90">
      <w:pPr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  <w:lang w:eastAsia="zh-CN"/>
        </w:rPr>
      </w:pPr>
      <w:r w:rsidRPr="00B01B90">
        <w:rPr>
          <w:rFonts w:ascii="Arial" w:hAnsi="Arial" w:cs="Arial"/>
          <w:sz w:val="24"/>
          <w:szCs w:val="24"/>
          <w:lang w:eastAsia="zh-CN"/>
        </w:rPr>
        <w:t>Hardware: El sistema debe especificar los requisitos mínimos y óptimos de hardware que necesita para funcionar correctamente, tales como memoria, procesador, disco duro, etc. El sistema debe adaptarse al hardware disponible sin comprometer su rendimiento o calidad.</w:t>
      </w:r>
    </w:p>
    <w:p w14:paraId="0BA00FFF" w14:textId="6851194F" w:rsidR="00B01B90" w:rsidRPr="00E412A0" w:rsidRDefault="00B01B90" w:rsidP="00E92CC7">
      <w:pPr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  <w:lang w:eastAsia="zh-CN"/>
        </w:rPr>
      </w:pPr>
      <w:r w:rsidRPr="00B01B90">
        <w:rPr>
          <w:rFonts w:ascii="Arial" w:hAnsi="Arial" w:cs="Arial"/>
          <w:sz w:val="24"/>
          <w:szCs w:val="24"/>
          <w:lang w:eastAsia="zh-CN"/>
        </w:rPr>
        <w:t>Software: El sistema debe especificar los requisitos mínimos y óptimos de software que necesita para funcionar correctamente, tales como sistema operativo, navegador web, plataforma móvil, etc. El sistema debe adaptarse al software disponible sin comprometer su compatibilidad o seguridad.</w:t>
      </w:r>
    </w:p>
    <w:p w14:paraId="16926F19" w14:textId="77777777" w:rsidR="006117C0" w:rsidRDefault="006117C0" w:rsidP="00EE1A66">
      <w:pPr>
        <w:pStyle w:val="Heading2"/>
        <w:rPr>
          <w:rFonts w:cs="Arial"/>
          <w:lang w:val="es-US"/>
        </w:rPr>
      </w:pPr>
      <w:bookmarkStart w:id="5" w:name="_Toc192511512"/>
      <w:r>
        <w:rPr>
          <w:rFonts w:cs="Arial"/>
          <w:lang w:val="es-US"/>
        </w:rPr>
        <w:t>Modelado del Dominio</w:t>
      </w:r>
      <w:bookmarkEnd w:id="5"/>
    </w:p>
    <w:p w14:paraId="0ABCE1D4" w14:textId="77777777" w:rsidR="00B01B90" w:rsidRDefault="00B01B90" w:rsidP="00BF262F">
      <w:pPr>
        <w:pStyle w:val="BodyText"/>
        <w:spacing w:before="60" w:line="360" w:lineRule="auto"/>
        <w:rPr>
          <w:rFonts w:cs="Arial"/>
          <w:lang w:val="es-US"/>
        </w:rPr>
      </w:pPr>
      <w:r>
        <w:rPr>
          <w:rFonts w:cs="Arial"/>
          <w:lang w:val="es-US"/>
        </w:rPr>
        <w:t>El modelo del dominio del sistema se puede definir de la siguiente manera:</w:t>
      </w:r>
    </w:p>
    <w:p w14:paraId="0B3037D6" w14:textId="7999DDB8" w:rsidR="00197B97" w:rsidRDefault="00162F7E" w:rsidP="001537BD">
      <w:pPr>
        <w:pStyle w:val="BodyText"/>
        <w:spacing w:before="60" w:line="360" w:lineRule="auto"/>
        <w:jc w:val="center"/>
        <w:rPr>
          <w:rFonts w:cs="Arial"/>
          <w:lang w:val="es-US"/>
        </w:rPr>
      </w:pPr>
      <w:r w:rsidRPr="00162F7E">
        <w:rPr>
          <w:rFonts w:cs="Arial"/>
          <w:noProof/>
          <w:lang w:val="es-MX"/>
        </w:rPr>
        <w:drawing>
          <wp:inline distT="0" distB="0" distL="0" distR="0" wp14:anchorId="6B44F0C9" wp14:editId="0D4B6FD1">
            <wp:extent cx="3805607" cy="2114550"/>
            <wp:effectExtent l="0" t="0" r="0" b="0"/>
            <wp:docPr id="86858287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AE64A5B9-C42C-67A4-E939-24E2E56871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AE64A5B9-C42C-67A4-E939-24E2E56871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2743" cy="212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C867" w14:textId="77777777" w:rsidR="00197B97" w:rsidRPr="00B01B90" w:rsidRDefault="00BF262F" w:rsidP="00EE1A66">
      <w:pPr>
        <w:pStyle w:val="Heading2"/>
        <w:rPr>
          <w:lang w:val="es-MX"/>
        </w:rPr>
      </w:pPr>
      <w:bookmarkStart w:id="6" w:name="_Toc192511513"/>
      <w:r w:rsidRPr="00B01B90">
        <w:rPr>
          <w:lang w:val="es-MX"/>
        </w:rPr>
        <w:t>Actores</w:t>
      </w:r>
      <w:bookmarkEnd w:id="6"/>
    </w:p>
    <w:p w14:paraId="0B46FFE4" w14:textId="77777777" w:rsidR="00B01B90" w:rsidRDefault="00B01B90" w:rsidP="00BF262F">
      <w:pPr>
        <w:pStyle w:val="BodyText"/>
        <w:spacing w:before="60" w:line="360" w:lineRule="auto"/>
        <w:rPr>
          <w:rFonts w:cs="Arial"/>
          <w:lang w:val="es-US"/>
        </w:rPr>
      </w:pPr>
      <w:r>
        <w:rPr>
          <w:rFonts w:cs="Arial"/>
          <w:lang w:val="es-US"/>
        </w:rPr>
        <w:t>Los actores del sistema son:</w:t>
      </w:r>
    </w:p>
    <w:tbl>
      <w:tblPr>
        <w:tblStyle w:val="ListTable3-Accent6"/>
        <w:tblW w:w="6340" w:type="dxa"/>
        <w:jc w:val="center"/>
        <w:tblLook w:val="04A0" w:firstRow="1" w:lastRow="0" w:firstColumn="1" w:lastColumn="0" w:noHBand="0" w:noVBand="1"/>
      </w:tblPr>
      <w:tblGrid>
        <w:gridCol w:w="2120"/>
        <w:gridCol w:w="4220"/>
      </w:tblGrid>
      <w:tr w:rsidR="00B01B90" w:rsidRPr="00B01B90" w14:paraId="74D41301" w14:textId="77777777" w:rsidTr="00B01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0" w:type="dxa"/>
            <w:noWrap/>
            <w:hideMark/>
          </w:tcPr>
          <w:p w14:paraId="3DD38161" w14:textId="77777777" w:rsidR="00B01B90" w:rsidRPr="003826B5" w:rsidRDefault="00B01B90" w:rsidP="00B01B9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826B5">
              <w:rPr>
                <w:rFonts w:ascii="Arial" w:eastAsia="Times New Roman" w:hAnsi="Arial" w:cs="Arial"/>
              </w:rPr>
              <w:t>Actores</w:t>
            </w:r>
          </w:p>
        </w:tc>
        <w:tc>
          <w:tcPr>
            <w:tcW w:w="4220" w:type="dxa"/>
            <w:noWrap/>
            <w:hideMark/>
          </w:tcPr>
          <w:p w14:paraId="76173EE0" w14:textId="77777777" w:rsidR="00B01B90" w:rsidRPr="003826B5" w:rsidRDefault="00B01B90" w:rsidP="00B01B9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3826B5">
              <w:rPr>
                <w:rFonts w:ascii="Arial" w:eastAsia="Times New Roman" w:hAnsi="Arial" w:cs="Arial"/>
              </w:rPr>
              <w:t>Descripción</w:t>
            </w:r>
          </w:p>
        </w:tc>
      </w:tr>
      <w:tr w:rsidR="00B01B90" w:rsidRPr="00B01B90" w14:paraId="4319E8C6" w14:textId="77777777" w:rsidTr="00B01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hideMark/>
          </w:tcPr>
          <w:p w14:paraId="06EA027B" w14:textId="77777777" w:rsidR="00B01B90" w:rsidRPr="003826B5" w:rsidRDefault="00B01B90" w:rsidP="00B01B9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826B5">
              <w:rPr>
                <w:rFonts w:ascii="Arial" w:eastAsia="Times New Roman" w:hAnsi="Arial" w:cs="Arial"/>
                <w:color w:val="000000"/>
              </w:rPr>
              <w:t>Administrador General</w:t>
            </w:r>
          </w:p>
        </w:tc>
        <w:tc>
          <w:tcPr>
            <w:tcW w:w="4220" w:type="dxa"/>
            <w:hideMark/>
          </w:tcPr>
          <w:p w14:paraId="5A6DD890" w14:textId="77777777" w:rsidR="00B01B90" w:rsidRPr="003826B5" w:rsidRDefault="00B01B90" w:rsidP="00B01B9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3826B5">
              <w:rPr>
                <w:rFonts w:ascii="Arial" w:eastAsia="Times New Roman" w:hAnsi="Arial" w:cs="Arial"/>
                <w:color w:val="000000"/>
              </w:rPr>
              <w:t>Puede acceder a todas las funcionalidades del sistema en cualquier entidad.</w:t>
            </w:r>
          </w:p>
        </w:tc>
      </w:tr>
      <w:tr w:rsidR="00B01B90" w:rsidRPr="00B01B90" w14:paraId="5B112975" w14:textId="77777777" w:rsidTr="00B01B90">
        <w:trPr>
          <w:trHeight w:val="5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hideMark/>
          </w:tcPr>
          <w:p w14:paraId="5403D350" w14:textId="77777777" w:rsidR="00B01B90" w:rsidRPr="003826B5" w:rsidRDefault="00B01B90" w:rsidP="00B01B9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826B5">
              <w:rPr>
                <w:rFonts w:ascii="Arial" w:eastAsia="Times New Roman" w:hAnsi="Arial" w:cs="Arial"/>
                <w:color w:val="000000"/>
              </w:rPr>
              <w:t>Administrador de Entidad</w:t>
            </w:r>
          </w:p>
        </w:tc>
        <w:tc>
          <w:tcPr>
            <w:tcW w:w="4220" w:type="dxa"/>
            <w:hideMark/>
          </w:tcPr>
          <w:p w14:paraId="31CE86AB" w14:textId="77777777" w:rsidR="00B01B90" w:rsidRPr="003826B5" w:rsidRDefault="00B01B90" w:rsidP="00B01B9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3826B5">
              <w:rPr>
                <w:rFonts w:ascii="Arial" w:eastAsia="Times New Roman" w:hAnsi="Arial" w:cs="Arial"/>
                <w:color w:val="000000"/>
              </w:rPr>
              <w:t>Puede acceder a todas las funcionalidades de su propia entidad.</w:t>
            </w:r>
          </w:p>
        </w:tc>
      </w:tr>
      <w:tr w:rsidR="00B01B90" w:rsidRPr="00B01B90" w14:paraId="3E737776" w14:textId="77777777" w:rsidTr="00B01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hideMark/>
          </w:tcPr>
          <w:p w14:paraId="3C705774" w14:textId="77777777" w:rsidR="00B01B90" w:rsidRPr="003826B5" w:rsidRDefault="00B01B90" w:rsidP="00B01B9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826B5">
              <w:rPr>
                <w:rFonts w:ascii="Arial" w:eastAsia="Times New Roman" w:hAnsi="Arial" w:cs="Arial"/>
                <w:color w:val="000000"/>
              </w:rPr>
              <w:t>Usuario</w:t>
            </w:r>
          </w:p>
        </w:tc>
        <w:tc>
          <w:tcPr>
            <w:tcW w:w="4220" w:type="dxa"/>
            <w:hideMark/>
          </w:tcPr>
          <w:p w14:paraId="3CD7D0D6" w14:textId="77777777" w:rsidR="00B01B90" w:rsidRPr="003826B5" w:rsidRDefault="00B01B90" w:rsidP="00B01B9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3826B5">
              <w:rPr>
                <w:rFonts w:ascii="Arial" w:eastAsia="Times New Roman" w:hAnsi="Arial" w:cs="Arial"/>
                <w:color w:val="000000"/>
              </w:rPr>
              <w:t>Puede gestionar los Anexos 1, 2 y 3, los Mantenimientos, los Objetos de Mantenimiento y las Facturas de su entidad.</w:t>
            </w:r>
          </w:p>
        </w:tc>
      </w:tr>
    </w:tbl>
    <w:p w14:paraId="6EBABBE9" w14:textId="77777777" w:rsidR="00197B97" w:rsidRPr="00CB1DE0" w:rsidRDefault="00197B97" w:rsidP="00CB1DE0">
      <w:pPr>
        <w:pStyle w:val="BodyText"/>
        <w:spacing w:before="60" w:line="360" w:lineRule="auto"/>
        <w:rPr>
          <w:rFonts w:cs="Arial"/>
          <w:lang w:val="es-MX"/>
        </w:rPr>
      </w:pPr>
    </w:p>
    <w:p w14:paraId="0CC7D5E1" w14:textId="06348899" w:rsidR="00B01B90" w:rsidRDefault="00B01B90" w:rsidP="00B01B90">
      <w:pPr>
        <w:pStyle w:val="BodyText"/>
        <w:spacing w:before="60" w:line="360" w:lineRule="auto"/>
        <w:rPr>
          <w:rFonts w:cs="Arial"/>
          <w:lang w:val="es-US"/>
        </w:rPr>
      </w:pPr>
      <w:r>
        <w:rPr>
          <w:rFonts w:cs="Arial"/>
          <w:lang w:val="es-US"/>
        </w:rPr>
        <w:t>El Administrador de Entidad hereda del Usuario y el Administrador General hereda del de la Entidad</w:t>
      </w:r>
      <w:r w:rsidR="00CB1DE0">
        <w:rPr>
          <w:rFonts w:cs="Arial"/>
          <w:lang w:val="es-US"/>
        </w:rPr>
        <w:t xml:space="preserve"> (</w:t>
      </w:r>
      <w:hyperlink w:anchor="_Anexo_V_Diagrama" w:history="1">
        <w:r w:rsidR="00CB1DE0" w:rsidRPr="003826B5">
          <w:rPr>
            <w:rStyle w:val="Hyperlink"/>
            <w:rFonts w:cs="Arial"/>
            <w:lang w:val="es-US"/>
          </w:rPr>
          <w:t xml:space="preserve">Ver Anexo </w:t>
        </w:r>
        <w:r w:rsidR="00761EAD">
          <w:rPr>
            <w:rStyle w:val="Hyperlink"/>
            <w:rFonts w:cs="Arial"/>
            <w:lang w:val="es-US"/>
          </w:rPr>
          <w:t>III</w:t>
        </w:r>
      </w:hyperlink>
      <w:r w:rsidR="00CB1DE0">
        <w:rPr>
          <w:rFonts w:cs="Arial"/>
          <w:lang w:val="es-US"/>
        </w:rPr>
        <w:t>)</w:t>
      </w:r>
      <w:r>
        <w:rPr>
          <w:rFonts w:cs="Arial"/>
          <w:lang w:val="es-US"/>
        </w:rPr>
        <w:t>.</w:t>
      </w:r>
    </w:p>
    <w:p w14:paraId="6964D281" w14:textId="77777777" w:rsidR="00BF262F" w:rsidRDefault="00BF262F" w:rsidP="00EE1A66">
      <w:pPr>
        <w:pStyle w:val="Heading2"/>
        <w:rPr>
          <w:lang w:val="es-MX"/>
        </w:rPr>
      </w:pPr>
      <w:bookmarkStart w:id="7" w:name="_Toc192511514"/>
      <w:r w:rsidRPr="00B01B90">
        <w:rPr>
          <w:lang w:val="es-MX"/>
        </w:rPr>
        <w:t>Historias de Usuario</w:t>
      </w:r>
      <w:bookmarkEnd w:id="7"/>
    </w:p>
    <w:p w14:paraId="5BECA0CA" w14:textId="77777777" w:rsidR="00E34D2A" w:rsidRDefault="00E34D2A" w:rsidP="00E34D2A">
      <w:pPr>
        <w:spacing w:line="360" w:lineRule="auto"/>
        <w:jc w:val="both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t>Las Historias de Usuario en XP representan los requerimientos funcionales del sistema. A continuación, se muestran dos ejemplos, para los requerimientos Gestionar Entidades y Autenticar Usuario:</w:t>
      </w:r>
    </w:p>
    <w:p w14:paraId="31C530AB" w14:textId="77777777" w:rsidR="00E412A0" w:rsidRPr="00E34D2A" w:rsidRDefault="00E412A0" w:rsidP="00E34D2A">
      <w:pPr>
        <w:spacing w:line="360" w:lineRule="auto"/>
        <w:jc w:val="both"/>
        <w:rPr>
          <w:rFonts w:ascii="Arial" w:hAnsi="Arial" w:cs="Arial"/>
          <w:sz w:val="24"/>
          <w:szCs w:val="24"/>
          <w:lang w:eastAsia="zh-CN"/>
        </w:rPr>
      </w:pPr>
    </w:p>
    <w:tbl>
      <w:tblPr>
        <w:tblW w:w="6500" w:type="dxa"/>
        <w:jc w:val="center"/>
        <w:tblLook w:val="04A0" w:firstRow="1" w:lastRow="0" w:firstColumn="1" w:lastColumn="0" w:noHBand="0" w:noVBand="1"/>
      </w:tblPr>
      <w:tblGrid>
        <w:gridCol w:w="2920"/>
        <w:gridCol w:w="3580"/>
      </w:tblGrid>
      <w:tr w:rsidR="00197B97" w:rsidRPr="00197B97" w14:paraId="1F0F81B6" w14:textId="77777777" w:rsidTr="00197B97">
        <w:trPr>
          <w:trHeight w:val="300"/>
          <w:jc w:val="center"/>
        </w:trPr>
        <w:tc>
          <w:tcPr>
            <w:tcW w:w="65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FE13DE0" w14:textId="77777777" w:rsidR="00197B97" w:rsidRPr="00197B97" w:rsidRDefault="00197B97" w:rsidP="00197B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HISTORIA DE USUARIO</w:t>
            </w:r>
          </w:p>
        </w:tc>
      </w:tr>
      <w:tr w:rsidR="00197B97" w:rsidRPr="00197B97" w14:paraId="2BF9B698" w14:textId="77777777" w:rsidTr="00197B97">
        <w:trPr>
          <w:trHeight w:val="300"/>
          <w:jc w:val="center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EFD399" w14:textId="77777777" w:rsidR="00197B97" w:rsidRPr="00197B97" w:rsidRDefault="00197B97" w:rsidP="00197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Número: 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B955C0F" w14:textId="77777777" w:rsidR="00197B97" w:rsidRPr="00197B97" w:rsidRDefault="00197B97" w:rsidP="00197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Usuario:</w:t>
            </w:r>
            <w:r w:rsidRPr="00197B97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Administrador General</w:t>
            </w:r>
          </w:p>
        </w:tc>
      </w:tr>
      <w:tr w:rsidR="00197B97" w:rsidRPr="00197B97" w14:paraId="695AE1E6" w14:textId="77777777" w:rsidTr="00197B97">
        <w:trPr>
          <w:trHeight w:val="516"/>
          <w:jc w:val="center"/>
        </w:trPr>
        <w:tc>
          <w:tcPr>
            <w:tcW w:w="65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5DEA489" w14:textId="77777777" w:rsidR="00197B97" w:rsidRPr="00197B97" w:rsidRDefault="00197B97" w:rsidP="00197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 xml:space="preserve">Nombre Historia: </w:t>
            </w:r>
            <w:r w:rsidRPr="00197B97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Gestionar Entidades</w:t>
            </w:r>
          </w:p>
        </w:tc>
      </w:tr>
      <w:tr w:rsidR="00197B97" w:rsidRPr="00197B97" w14:paraId="51038252" w14:textId="77777777" w:rsidTr="00197B97">
        <w:trPr>
          <w:trHeight w:val="300"/>
          <w:jc w:val="center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99355B" w14:textId="77777777" w:rsidR="00197B97" w:rsidRPr="00197B97" w:rsidRDefault="00197B97" w:rsidP="00197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 xml:space="preserve">Prioridad en Negocio: </w:t>
            </w:r>
            <w:r w:rsidRPr="00197B97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Alta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A0C71D" w14:textId="77777777" w:rsidR="00197B97" w:rsidRPr="00197B97" w:rsidRDefault="00197B97" w:rsidP="00197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 xml:space="preserve">Riesgo en Desarrollo: </w:t>
            </w:r>
            <w:r w:rsidRPr="00197B97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Media</w:t>
            </w:r>
          </w:p>
        </w:tc>
      </w:tr>
      <w:tr w:rsidR="00197B97" w:rsidRPr="00197B97" w14:paraId="54FE5BDB" w14:textId="77777777" w:rsidTr="00197B97">
        <w:trPr>
          <w:trHeight w:val="300"/>
          <w:jc w:val="center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AB5504" w14:textId="77777777" w:rsidR="00197B97" w:rsidRPr="00197B97" w:rsidRDefault="00197B97" w:rsidP="00197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Puntos Estimados: 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E92A08" w14:textId="77777777" w:rsidR="00197B97" w:rsidRPr="00197B97" w:rsidRDefault="00197B97" w:rsidP="00197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Iteración asignada: 1</w:t>
            </w:r>
          </w:p>
        </w:tc>
      </w:tr>
      <w:tr w:rsidR="00197B97" w:rsidRPr="00197B97" w14:paraId="2F46C6B5" w14:textId="77777777" w:rsidTr="00197B97">
        <w:trPr>
          <w:trHeight w:val="492"/>
          <w:jc w:val="center"/>
        </w:trPr>
        <w:tc>
          <w:tcPr>
            <w:tcW w:w="65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D16D06D" w14:textId="77777777" w:rsidR="00197B97" w:rsidRPr="00197B97" w:rsidRDefault="00197B97" w:rsidP="00197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Programador Responsable: Víctor Rivas</w:t>
            </w:r>
          </w:p>
        </w:tc>
      </w:tr>
      <w:tr w:rsidR="00197B97" w:rsidRPr="00197B97" w14:paraId="7CF4AB34" w14:textId="77777777" w:rsidTr="00197B97">
        <w:trPr>
          <w:trHeight w:val="1068"/>
          <w:jc w:val="center"/>
        </w:trPr>
        <w:tc>
          <w:tcPr>
            <w:tcW w:w="65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941D0D1" w14:textId="77777777" w:rsidR="00197B97" w:rsidRPr="00197B97" w:rsidRDefault="00197B97" w:rsidP="00197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</w:rPr>
              <w:t xml:space="preserve">Descripción: </w:t>
            </w:r>
            <w:r w:rsidRPr="00197B9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Las entidades deben de poder crearse, editarse, eliminarse y listarse. </w:t>
            </w:r>
            <w:r w:rsidRPr="00197B97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Éstas tienen su nombre y entidad superior.</w:t>
            </w:r>
          </w:p>
        </w:tc>
      </w:tr>
      <w:tr w:rsidR="00197B97" w:rsidRPr="00197B97" w14:paraId="590E4400" w14:textId="77777777" w:rsidTr="00197B97">
        <w:trPr>
          <w:trHeight w:val="744"/>
          <w:jc w:val="center"/>
        </w:trPr>
        <w:tc>
          <w:tcPr>
            <w:tcW w:w="65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158DC75" w14:textId="77777777" w:rsidR="00197B97" w:rsidRPr="00197B97" w:rsidRDefault="00197B97" w:rsidP="00197B9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97B97">
              <w:rPr>
                <w:rFonts w:ascii="Arial" w:eastAsia="Times New Roman" w:hAnsi="Arial" w:cs="Arial"/>
                <w:color w:val="000000"/>
              </w:rPr>
              <w:t>Observaciones:</w:t>
            </w:r>
            <w:r w:rsidRPr="00197B9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Solo un usuario administrador puede gestionar las entidades del sistema</w:t>
            </w:r>
          </w:p>
        </w:tc>
      </w:tr>
      <w:tr w:rsidR="00197B97" w:rsidRPr="00197B97" w14:paraId="2C0E4757" w14:textId="77777777" w:rsidTr="00197B97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53A97E" w14:textId="77777777" w:rsidR="00197B97" w:rsidRPr="00197B97" w:rsidRDefault="00197B97" w:rsidP="00197B9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99F30F" w14:textId="77777777" w:rsidR="00197B97" w:rsidRPr="00197B97" w:rsidRDefault="00197B97" w:rsidP="00197B9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97B97" w:rsidRPr="00197B97" w14:paraId="61D30B62" w14:textId="77777777" w:rsidTr="00197B97">
        <w:trPr>
          <w:trHeight w:val="300"/>
          <w:jc w:val="center"/>
        </w:trPr>
        <w:tc>
          <w:tcPr>
            <w:tcW w:w="65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AD3939F" w14:textId="77777777" w:rsidR="00197B97" w:rsidRPr="00197B97" w:rsidRDefault="00197B97" w:rsidP="00197B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HISTORIA DE USUARIO</w:t>
            </w:r>
          </w:p>
        </w:tc>
      </w:tr>
      <w:tr w:rsidR="00197B97" w:rsidRPr="00197B97" w14:paraId="44A869D1" w14:textId="77777777" w:rsidTr="00197B97">
        <w:trPr>
          <w:trHeight w:val="300"/>
          <w:jc w:val="center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689985" w14:textId="77777777" w:rsidR="00197B97" w:rsidRPr="00197B97" w:rsidRDefault="00197B97" w:rsidP="00197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Número: 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D68B3C" w14:textId="77777777" w:rsidR="00197B97" w:rsidRPr="00197B97" w:rsidRDefault="00197B97" w:rsidP="00197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Usuario:</w:t>
            </w:r>
            <w:r w:rsidRPr="00197B97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Usuario</w:t>
            </w:r>
          </w:p>
        </w:tc>
      </w:tr>
      <w:tr w:rsidR="00197B97" w:rsidRPr="00197B97" w14:paraId="1EFDCDDE" w14:textId="77777777" w:rsidTr="00197B97">
        <w:trPr>
          <w:trHeight w:val="300"/>
          <w:jc w:val="center"/>
        </w:trPr>
        <w:tc>
          <w:tcPr>
            <w:tcW w:w="65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BF05BC8" w14:textId="77777777" w:rsidR="00197B97" w:rsidRPr="00197B97" w:rsidRDefault="00197B97" w:rsidP="00197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 xml:space="preserve">Nombre Historia: </w:t>
            </w:r>
            <w:r w:rsidRPr="00197B97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Autenticar Usuarios</w:t>
            </w:r>
          </w:p>
        </w:tc>
      </w:tr>
      <w:tr w:rsidR="00197B97" w:rsidRPr="00197B97" w14:paraId="38E0C5F5" w14:textId="77777777" w:rsidTr="00197B97">
        <w:trPr>
          <w:trHeight w:val="300"/>
          <w:jc w:val="center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CF78B2" w14:textId="77777777" w:rsidR="00197B97" w:rsidRPr="00197B97" w:rsidRDefault="00197B97" w:rsidP="00197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 xml:space="preserve">Prioridad en Negocio: </w:t>
            </w:r>
            <w:r w:rsidRPr="00197B97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Alta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55FD3B" w14:textId="77777777" w:rsidR="00197B97" w:rsidRPr="00197B97" w:rsidRDefault="00197B97" w:rsidP="00197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 xml:space="preserve">Riesgo en Desarrollo: </w:t>
            </w:r>
            <w:r w:rsidRPr="00197B97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Media</w:t>
            </w:r>
          </w:p>
        </w:tc>
      </w:tr>
      <w:tr w:rsidR="00197B97" w:rsidRPr="00197B97" w14:paraId="3A2068F6" w14:textId="77777777" w:rsidTr="00197B97">
        <w:trPr>
          <w:trHeight w:val="300"/>
          <w:jc w:val="center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1715DB" w14:textId="77777777" w:rsidR="00197B97" w:rsidRPr="00197B97" w:rsidRDefault="00197B97" w:rsidP="00197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Puntos Estimados: 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AE41D5" w14:textId="77777777" w:rsidR="00197B97" w:rsidRPr="00197B97" w:rsidRDefault="00197B97" w:rsidP="00197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Iteración asignada: 1</w:t>
            </w:r>
          </w:p>
        </w:tc>
      </w:tr>
      <w:tr w:rsidR="00197B97" w:rsidRPr="00197B97" w14:paraId="064E3D02" w14:textId="77777777" w:rsidTr="00197B97">
        <w:trPr>
          <w:trHeight w:val="300"/>
          <w:jc w:val="center"/>
        </w:trPr>
        <w:tc>
          <w:tcPr>
            <w:tcW w:w="65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8678461" w14:textId="77777777" w:rsidR="00197B97" w:rsidRPr="00197B97" w:rsidRDefault="00197B97" w:rsidP="00197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Programador Responsable: Víctor Rivas</w:t>
            </w:r>
          </w:p>
        </w:tc>
      </w:tr>
      <w:tr w:rsidR="00197B97" w:rsidRPr="00197B97" w14:paraId="13D4BDA1" w14:textId="77777777" w:rsidTr="00197B97">
        <w:trPr>
          <w:trHeight w:val="1236"/>
          <w:jc w:val="center"/>
        </w:trPr>
        <w:tc>
          <w:tcPr>
            <w:tcW w:w="65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28718F2" w14:textId="77777777" w:rsidR="00197B97" w:rsidRPr="00197B97" w:rsidRDefault="00197B97" w:rsidP="00197B9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97B97">
              <w:rPr>
                <w:rFonts w:ascii="Arial" w:eastAsia="Times New Roman" w:hAnsi="Arial" w:cs="Arial"/>
                <w:color w:val="000000"/>
              </w:rPr>
              <w:t xml:space="preserve">Descripción: </w:t>
            </w:r>
            <w:r w:rsidRPr="00197B97">
              <w:rPr>
                <w:rFonts w:ascii="Arial" w:eastAsia="Times New Roman" w:hAnsi="Arial" w:cs="Arial"/>
                <w:b/>
                <w:bCs/>
                <w:color w:val="000000"/>
              </w:rPr>
              <w:t>Los usuarios deben de estar autenticados en el sistema para poder realizar sus acciones correspondientes. Para ello cuentan con un nombre, una contraseña y la entidad a la que pertenecen para acceder.</w:t>
            </w:r>
          </w:p>
        </w:tc>
      </w:tr>
      <w:tr w:rsidR="00197B97" w:rsidRPr="00197B97" w14:paraId="152DC49F" w14:textId="77777777" w:rsidTr="00197B97">
        <w:trPr>
          <w:trHeight w:val="300"/>
          <w:jc w:val="center"/>
        </w:trPr>
        <w:tc>
          <w:tcPr>
            <w:tcW w:w="65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37B886E" w14:textId="77777777" w:rsidR="00197B97" w:rsidRPr="00197B97" w:rsidRDefault="00197B97" w:rsidP="00197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Observaciones:</w:t>
            </w:r>
            <w:r w:rsidRPr="00197B97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-</w:t>
            </w:r>
          </w:p>
        </w:tc>
      </w:tr>
    </w:tbl>
    <w:p w14:paraId="17DCC761" w14:textId="669F64B8" w:rsidR="009E6413" w:rsidRDefault="00E34D2A" w:rsidP="00BF262F">
      <w:pPr>
        <w:pStyle w:val="BodyText"/>
        <w:spacing w:before="60" w:line="360" w:lineRule="auto"/>
        <w:rPr>
          <w:rFonts w:cs="Arial"/>
          <w:lang w:val="es-US"/>
        </w:rPr>
      </w:pPr>
      <w:r>
        <w:rPr>
          <w:rFonts w:cs="Arial"/>
          <w:lang w:val="es-US"/>
        </w:rPr>
        <w:t>Las demás historias se muestran en los anexos (</w:t>
      </w:r>
      <w:hyperlink w:anchor="_Anexo_VI_Historias" w:history="1">
        <w:r w:rsidRPr="003826B5">
          <w:rPr>
            <w:rStyle w:val="Hyperlink"/>
            <w:rFonts w:cs="Arial"/>
            <w:lang w:val="es-US"/>
          </w:rPr>
          <w:t xml:space="preserve">Ver </w:t>
        </w:r>
        <w:r w:rsidR="001537BD" w:rsidRPr="003826B5">
          <w:rPr>
            <w:rStyle w:val="Hyperlink"/>
            <w:rFonts w:cs="Arial"/>
            <w:lang w:val="es-US"/>
          </w:rPr>
          <w:t>A</w:t>
        </w:r>
        <w:r w:rsidRPr="003826B5">
          <w:rPr>
            <w:rStyle w:val="Hyperlink"/>
            <w:rFonts w:cs="Arial"/>
            <w:lang w:val="es-US"/>
          </w:rPr>
          <w:t>nexo</w:t>
        </w:r>
        <w:r w:rsidR="001537BD" w:rsidRPr="003826B5">
          <w:rPr>
            <w:rStyle w:val="Hyperlink"/>
            <w:rFonts w:cs="Arial"/>
            <w:lang w:val="es-US"/>
          </w:rPr>
          <w:t xml:space="preserve"> </w:t>
        </w:r>
        <w:r w:rsidR="00761EAD">
          <w:rPr>
            <w:rStyle w:val="Hyperlink"/>
            <w:rFonts w:cs="Arial"/>
            <w:lang w:val="es-US"/>
          </w:rPr>
          <w:t>I</w:t>
        </w:r>
        <w:r w:rsidR="001537BD" w:rsidRPr="003826B5">
          <w:rPr>
            <w:rStyle w:val="Hyperlink"/>
            <w:rFonts w:cs="Arial"/>
            <w:lang w:val="es-US"/>
          </w:rPr>
          <w:t>V</w:t>
        </w:r>
      </w:hyperlink>
      <w:r>
        <w:rPr>
          <w:rFonts w:cs="Arial"/>
          <w:lang w:val="es-US"/>
        </w:rPr>
        <w:t>).</w:t>
      </w:r>
    </w:p>
    <w:p w14:paraId="0BD98FE2" w14:textId="77777777" w:rsidR="00BF262F" w:rsidRPr="00883EB9" w:rsidRDefault="00BF262F" w:rsidP="00EE1A66">
      <w:pPr>
        <w:pStyle w:val="Heading2"/>
        <w:rPr>
          <w:lang w:val="es-MX"/>
        </w:rPr>
      </w:pPr>
      <w:bookmarkStart w:id="8" w:name="_Toc192511515"/>
      <w:r w:rsidRPr="00883EB9">
        <w:rPr>
          <w:lang w:val="es-MX"/>
        </w:rPr>
        <w:t>Tareas de Ingeniería</w:t>
      </w:r>
      <w:bookmarkEnd w:id="8"/>
    </w:p>
    <w:p w14:paraId="5AC70046" w14:textId="74E8F0B3" w:rsidR="009E6413" w:rsidRPr="00E34D2A" w:rsidRDefault="00E34D2A" w:rsidP="00E34D2A">
      <w:pPr>
        <w:spacing w:line="360" w:lineRule="auto"/>
        <w:jc w:val="both"/>
        <w:rPr>
          <w:rFonts w:ascii="Arial" w:hAnsi="Arial" w:cs="Arial"/>
          <w:sz w:val="24"/>
          <w:szCs w:val="24"/>
          <w:lang w:eastAsia="zh-CN"/>
        </w:rPr>
      </w:pPr>
      <w:r w:rsidRPr="00E34D2A">
        <w:rPr>
          <w:rFonts w:ascii="Arial" w:hAnsi="Arial" w:cs="Arial"/>
          <w:sz w:val="24"/>
          <w:szCs w:val="24"/>
          <w:lang w:eastAsia="zh-CN"/>
        </w:rPr>
        <w:t>Las Tareas de Ingeniería mu</w:t>
      </w:r>
      <w:r>
        <w:rPr>
          <w:rFonts w:ascii="Arial" w:hAnsi="Arial" w:cs="Arial"/>
          <w:sz w:val="24"/>
          <w:szCs w:val="24"/>
          <w:lang w:eastAsia="zh-CN"/>
        </w:rPr>
        <w:t>estran lo que se debe de hacer para completar una Historia de Usuario. Las siguientes pertenecen a la Historia Gestionar Entidades:</w:t>
      </w:r>
    </w:p>
    <w:tbl>
      <w:tblPr>
        <w:tblW w:w="5560" w:type="dxa"/>
        <w:jc w:val="center"/>
        <w:tblLook w:val="04A0" w:firstRow="1" w:lastRow="0" w:firstColumn="1" w:lastColumn="0" w:noHBand="0" w:noVBand="1"/>
      </w:tblPr>
      <w:tblGrid>
        <w:gridCol w:w="2580"/>
        <w:gridCol w:w="2980"/>
      </w:tblGrid>
      <w:tr w:rsidR="00197B97" w:rsidRPr="00197B97" w14:paraId="1E557A3A" w14:textId="77777777" w:rsidTr="00197B97">
        <w:trPr>
          <w:trHeight w:val="300"/>
          <w:jc w:val="center"/>
        </w:trPr>
        <w:tc>
          <w:tcPr>
            <w:tcW w:w="55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1F626F53" w14:textId="77777777" w:rsidR="00197B97" w:rsidRPr="00197B97" w:rsidRDefault="00197B97" w:rsidP="00197B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TAREA DE INGENIERÍA</w:t>
            </w:r>
          </w:p>
        </w:tc>
      </w:tr>
      <w:tr w:rsidR="00197B97" w:rsidRPr="00197B97" w14:paraId="23885E7B" w14:textId="77777777" w:rsidTr="00197B97">
        <w:trPr>
          <w:trHeight w:val="384"/>
          <w:jc w:val="center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3EC9F4" w14:textId="77777777" w:rsidR="00197B97" w:rsidRPr="00197B97" w:rsidRDefault="00197B97" w:rsidP="00197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Número de Tarea:</w:t>
            </w:r>
            <w:r w:rsidRPr="00197B97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D6690A" w14:textId="77777777" w:rsidR="00197B97" w:rsidRPr="00197B97" w:rsidRDefault="00197B97" w:rsidP="00197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Número de Historia: 1</w:t>
            </w:r>
          </w:p>
        </w:tc>
      </w:tr>
      <w:tr w:rsidR="00197B97" w:rsidRPr="00197B97" w14:paraId="4B338F90" w14:textId="77777777" w:rsidTr="00197B97">
        <w:trPr>
          <w:trHeight w:val="720"/>
          <w:jc w:val="center"/>
        </w:trPr>
        <w:tc>
          <w:tcPr>
            <w:tcW w:w="55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19D50DA" w14:textId="77777777" w:rsidR="00197B97" w:rsidRPr="00197B97" w:rsidRDefault="00197B97" w:rsidP="00197B9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97B97">
              <w:rPr>
                <w:rFonts w:ascii="Arial" w:eastAsia="Times New Roman" w:hAnsi="Arial" w:cs="Arial"/>
                <w:color w:val="000000"/>
              </w:rPr>
              <w:t>Nombre de Tarea:</w:t>
            </w:r>
            <w:r w:rsidRPr="00197B9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Diseño de la interfaz de listar entidades</w:t>
            </w:r>
          </w:p>
        </w:tc>
      </w:tr>
      <w:tr w:rsidR="00197B97" w:rsidRPr="00197B97" w14:paraId="6C464DF9" w14:textId="77777777" w:rsidTr="00197B97">
        <w:trPr>
          <w:trHeight w:val="492"/>
          <w:jc w:val="center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177563" w14:textId="77777777" w:rsidR="00197B97" w:rsidRPr="00197B97" w:rsidRDefault="00197B97" w:rsidP="00197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Tipo de tarea:</w:t>
            </w:r>
            <w:r w:rsidRPr="00197B97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Desarrollo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FF03EC" w14:textId="77777777" w:rsidR="00197B97" w:rsidRPr="00197B97" w:rsidRDefault="00197B97" w:rsidP="00197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Puntos estimados:</w:t>
            </w:r>
            <w:r w:rsidRPr="00197B97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r w:rsidR="003826B5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2</w:t>
            </w:r>
          </w:p>
        </w:tc>
      </w:tr>
      <w:tr w:rsidR="00197B97" w:rsidRPr="00197B97" w14:paraId="6DBBDA97" w14:textId="77777777" w:rsidTr="00197B97">
        <w:trPr>
          <w:trHeight w:val="504"/>
          <w:jc w:val="center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2A301B" w14:textId="77777777" w:rsidR="00197B97" w:rsidRPr="00197B97" w:rsidRDefault="00197B97" w:rsidP="00197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Fecha Inicio:</w:t>
            </w:r>
            <w:r w:rsidRPr="00197B97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r w:rsidR="003826B5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2/09/2024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847651" w14:textId="77777777" w:rsidR="00197B97" w:rsidRPr="00197B97" w:rsidRDefault="00197B97" w:rsidP="00197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Fecha Fin:</w:t>
            </w:r>
            <w:r w:rsidRPr="00197B97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r w:rsidR="003826B5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4/09/2024</w:t>
            </w:r>
          </w:p>
        </w:tc>
      </w:tr>
      <w:tr w:rsidR="00197B97" w:rsidRPr="00197B97" w14:paraId="3A773053" w14:textId="77777777" w:rsidTr="00197B97">
        <w:trPr>
          <w:trHeight w:val="1260"/>
          <w:jc w:val="center"/>
        </w:trPr>
        <w:tc>
          <w:tcPr>
            <w:tcW w:w="55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ABDB28A" w14:textId="77777777" w:rsidR="00197B97" w:rsidRPr="00197B97" w:rsidRDefault="00197B97" w:rsidP="00197B9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97B97">
              <w:rPr>
                <w:rFonts w:ascii="Arial" w:eastAsia="Times New Roman" w:hAnsi="Arial" w:cs="Arial"/>
                <w:color w:val="000000"/>
              </w:rPr>
              <w:t>Descripción:</w:t>
            </w:r>
            <w:r w:rsidRPr="00197B9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Se realizará el diseño de interfaz en la cual se podrán ver las entidades del sistema. En esta se encontrarán los botones para agregar, editar y eliminar.</w:t>
            </w:r>
          </w:p>
        </w:tc>
      </w:tr>
      <w:tr w:rsidR="00197B97" w:rsidRPr="00197B97" w14:paraId="2D37D901" w14:textId="77777777" w:rsidTr="00197B97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85B1FA" w14:textId="77777777" w:rsidR="00197B97" w:rsidRPr="00197B97" w:rsidRDefault="00197B97" w:rsidP="00197B9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0984C8" w14:textId="77777777" w:rsidR="00197B97" w:rsidRPr="00197B97" w:rsidRDefault="00197B97" w:rsidP="00197B9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97B97" w:rsidRPr="00197B97" w14:paraId="7DDC5494" w14:textId="77777777" w:rsidTr="00197B97">
        <w:trPr>
          <w:trHeight w:val="432"/>
          <w:jc w:val="center"/>
        </w:trPr>
        <w:tc>
          <w:tcPr>
            <w:tcW w:w="55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528CC7DD" w14:textId="77777777" w:rsidR="00197B97" w:rsidRPr="00197B97" w:rsidRDefault="00197B97" w:rsidP="00197B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TAREA DE INGENIERÍA</w:t>
            </w:r>
          </w:p>
        </w:tc>
      </w:tr>
      <w:tr w:rsidR="00197B97" w:rsidRPr="00197B97" w14:paraId="33C36A57" w14:textId="77777777" w:rsidTr="00197B97">
        <w:trPr>
          <w:trHeight w:val="300"/>
          <w:jc w:val="center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A5B62B" w14:textId="77777777" w:rsidR="00197B97" w:rsidRPr="00197B97" w:rsidRDefault="00197B97" w:rsidP="00197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Número de Tarea:</w:t>
            </w:r>
            <w:r w:rsidRPr="00197B97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4A4199" w14:textId="77777777" w:rsidR="00197B97" w:rsidRPr="00197B97" w:rsidRDefault="00197B97" w:rsidP="00197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Número de Historia: 1</w:t>
            </w:r>
          </w:p>
        </w:tc>
      </w:tr>
      <w:tr w:rsidR="00197B97" w:rsidRPr="00197B97" w14:paraId="4BB0CF08" w14:textId="77777777" w:rsidTr="00197B97">
        <w:trPr>
          <w:trHeight w:val="576"/>
          <w:jc w:val="center"/>
        </w:trPr>
        <w:tc>
          <w:tcPr>
            <w:tcW w:w="55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AD36AB0" w14:textId="77777777" w:rsidR="00197B97" w:rsidRPr="00197B97" w:rsidRDefault="00197B97" w:rsidP="00197B9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97B97">
              <w:rPr>
                <w:rFonts w:ascii="Arial" w:eastAsia="Times New Roman" w:hAnsi="Arial" w:cs="Arial"/>
                <w:color w:val="000000"/>
              </w:rPr>
              <w:t>Nombre de Tarea:</w:t>
            </w:r>
            <w:r w:rsidRPr="00197B9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Diseño de la interfaz de agregar-editar entidades</w:t>
            </w:r>
          </w:p>
        </w:tc>
      </w:tr>
      <w:tr w:rsidR="00197B97" w:rsidRPr="00197B97" w14:paraId="4BF5E299" w14:textId="77777777" w:rsidTr="00197B97">
        <w:trPr>
          <w:trHeight w:val="564"/>
          <w:jc w:val="center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0351BA" w14:textId="77777777" w:rsidR="00197B97" w:rsidRPr="00197B97" w:rsidRDefault="00197B97" w:rsidP="00197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Tipo de tarea:</w:t>
            </w:r>
            <w:r w:rsidRPr="00197B97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Desarrollo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633505" w14:textId="77777777" w:rsidR="00197B97" w:rsidRPr="00197B97" w:rsidRDefault="00197B97" w:rsidP="00197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Puntos estimados:</w:t>
            </w:r>
            <w:r w:rsidRPr="00197B97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r w:rsidR="003826B5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2</w:t>
            </w:r>
          </w:p>
        </w:tc>
      </w:tr>
      <w:tr w:rsidR="00197B97" w:rsidRPr="00197B97" w14:paraId="49256044" w14:textId="77777777" w:rsidTr="00197B97">
        <w:trPr>
          <w:trHeight w:val="300"/>
          <w:jc w:val="center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02E312" w14:textId="77777777" w:rsidR="00197B97" w:rsidRPr="00197B97" w:rsidRDefault="00197B97" w:rsidP="00197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Fecha Inicio:</w:t>
            </w:r>
            <w:r w:rsidRPr="00197B97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r w:rsidR="003826B5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4/09/2024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CDFB10" w14:textId="77777777" w:rsidR="00197B97" w:rsidRPr="00197B97" w:rsidRDefault="00197B97" w:rsidP="00197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Fecha Fin:</w:t>
            </w:r>
            <w:r w:rsidRPr="00197B97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r w:rsidR="003826B5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6/09/2024</w:t>
            </w:r>
          </w:p>
        </w:tc>
      </w:tr>
      <w:tr w:rsidR="00197B97" w:rsidRPr="00197B97" w14:paraId="03B34DFE" w14:textId="77777777" w:rsidTr="00197B97">
        <w:trPr>
          <w:trHeight w:val="888"/>
          <w:jc w:val="center"/>
        </w:trPr>
        <w:tc>
          <w:tcPr>
            <w:tcW w:w="55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9EAE72C" w14:textId="77777777" w:rsidR="00197B97" w:rsidRPr="00197B97" w:rsidRDefault="00197B97" w:rsidP="00197B9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97B97">
              <w:rPr>
                <w:rFonts w:ascii="Arial" w:eastAsia="Times New Roman" w:hAnsi="Arial" w:cs="Arial"/>
                <w:color w:val="000000"/>
              </w:rPr>
              <w:t>Descripción:</w:t>
            </w:r>
            <w:r w:rsidRPr="00197B9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Se realizará el diseño de interfaz en la cual se podrán agregar o editar las entidades del sistema.</w:t>
            </w:r>
          </w:p>
        </w:tc>
      </w:tr>
    </w:tbl>
    <w:p w14:paraId="10C3B5EF" w14:textId="1D939601" w:rsidR="00197B97" w:rsidRDefault="00E34D2A" w:rsidP="00BF262F">
      <w:pPr>
        <w:pStyle w:val="BodyText"/>
        <w:spacing w:before="60" w:line="360" w:lineRule="auto"/>
        <w:rPr>
          <w:rFonts w:cs="Arial"/>
          <w:lang w:val="es-US"/>
        </w:rPr>
      </w:pPr>
      <w:r>
        <w:rPr>
          <w:rFonts w:cs="Arial"/>
          <w:lang w:val="es-US"/>
        </w:rPr>
        <w:t>Las otras tareas se pueden encontrar en los anexos (</w:t>
      </w:r>
      <w:hyperlink w:anchor="_Anexo_VII_Tareas" w:history="1">
        <w:r w:rsidRPr="003826B5">
          <w:rPr>
            <w:rStyle w:val="Hyperlink"/>
            <w:rFonts w:cs="Arial"/>
            <w:lang w:val="es-US"/>
          </w:rPr>
          <w:t xml:space="preserve">Ver </w:t>
        </w:r>
        <w:r w:rsidR="009E6413" w:rsidRPr="003826B5">
          <w:rPr>
            <w:rStyle w:val="Hyperlink"/>
            <w:rFonts w:cs="Arial"/>
            <w:lang w:val="es-US"/>
          </w:rPr>
          <w:t>A</w:t>
        </w:r>
        <w:r w:rsidRPr="003826B5">
          <w:rPr>
            <w:rStyle w:val="Hyperlink"/>
            <w:rFonts w:cs="Arial"/>
            <w:lang w:val="es-US"/>
          </w:rPr>
          <w:t xml:space="preserve">nexo </w:t>
        </w:r>
        <w:r w:rsidR="009E6413" w:rsidRPr="003826B5">
          <w:rPr>
            <w:rStyle w:val="Hyperlink"/>
            <w:rFonts w:cs="Arial"/>
            <w:lang w:val="es-US"/>
          </w:rPr>
          <w:t>V</w:t>
        </w:r>
      </w:hyperlink>
      <w:r>
        <w:rPr>
          <w:rFonts w:cs="Arial"/>
          <w:lang w:val="es-US"/>
        </w:rPr>
        <w:t>).</w:t>
      </w:r>
    </w:p>
    <w:p w14:paraId="3F274F31" w14:textId="77777777" w:rsidR="006117C0" w:rsidRDefault="006117C0" w:rsidP="00EE1A66">
      <w:pPr>
        <w:pStyle w:val="Heading2"/>
        <w:rPr>
          <w:lang w:val="es-MX"/>
        </w:rPr>
      </w:pPr>
      <w:bookmarkStart w:id="9" w:name="_Toc192511516"/>
      <w:r w:rsidRPr="00E34D2A">
        <w:rPr>
          <w:lang w:val="es-MX"/>
        </w:rPr>
        <w:t>Plan de Iteraciones</w:t>
      </w:r>
      <w:bookmarkEnd w:id="9"/>
    </w:p>
    <w:p w14:paraId="6215DB92" w14:textId="77777777" w:rsidR="00E34D2A" w:rsidRPr="00E34D2A" w:rsidRDefault="00E34D2A" w:rsidP="00E34D2A">
      <w:pPr>
        <w:spacing w:line="360" w:lineRule="auto"/>
        <w:jc w:val="both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t>Las Historias se organizan en iteraciones, las cuales se representan a continuación:</w:t>
      </w:r>
    </w:p>
    <w:tbl>
      <w:tblPr>
        <w:tblStyle w:val="ListTable3-Accent6"/>
        <w:tblW w:w="7640" w:type="dxa"/>
        <w:jc w:val="center"/>
        <w:tblLook w:val="04A0" w:firstRow="1" w:lastRow="0" w:firstColumn="1" w:lastColumn="0" w:noHBand="0" w:noVBand="1"/>
      </w:tblPr>
      <w:tblGrid>
        <w:gridCol w:w="1133"/>
        <w:gridCol w:w="4900"/>
        <w:gridCol w:w="1780"/>
      </w:tblGrid>
      <w:tr w:rsidR="00197B97" w:rsidRPr="00197B97" w14:paraId="27AC28F1" w14:textId="77777777" w:rsidTr="00905F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hideMark/>
          </w:tcPr>
          <w:p w14:paraId="7B9568E5" w14:textId="77777777" w:rsidR="00197B97" w:rsidRPr="00E34D2A" w:rsidRDefault="00197B97" w:rsidP="00197B97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E34D2A">
              <w:rPr>
                <w:rFonts w:ascii="Arial" w:eastAsia="Times New Roman" w:hAnsi="Arial" w:cs="Arial"/>
                <w:lang w:val="en-US"/>
              </w:rPr>
              <w:t>Iteración</w:t>
            </w:r>
          </w:p>
        </w:tc>
        <w:tc>
          <w:tcPr>
            <w:tcW w:w="4900" w:type="dxa"/>
            <w:hideMark/>
          </w:tcPr>
          <w:p w14:paraId="2DE618DF" w14:textId="77777777" w:rsidR="00197B97" w:rsidRPr="00E34D2A" w:rsidRDefault="00197B97" w:rsidP="00197B9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n-US"/>
              </w:rPr>
            </w:pPr>
            <w:r w:rsidRPr="00E34D2A">
              <w:rPr>
                <w:rFonts w:ascii="Arial" w:eastAsia="Times New Roman" w:hAnsi="Arial" w:cs="Arial"/>
                <w:lang w:val="en-US"/>
              </w:rPr>
              <w:t>Historia a Implementar</w:t>
            </w:r>
          </w:p>
        </w:tc>
        <w:tc>
          <w:tcPr>
            <w:tcW w:w="1780" w:type="dxa"/>
            <w:hideMark/>
          </w:tcPr>
          <w:p w14:paraId="6F54EA44" w14:textId="77777777" w:rsidR="00197B97" w:rsidRPr="00E34D2A" w:rsidRDefault="00197B97" w:rsidP="00197B9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n-US"/>
              </w:rPr>
            </w:pPr>
            <w:r w:rsidRPr="00E34D2A">
              <w:rPr>
                <w:rFonts w:ascii="Arial" w:eastAsia="Times New Roman" w:hAnsi="Arial" w:cs="Arial"/>
                <w:lang w:val="en-US"/>
              </w:rPr>
              <w:t>Tiempo (Semanas)</w:t>
            </w:r>
          </w:p>
        </w:tc>
      </w:tr>
      <w:tr w:rsidR="00197B97" w:rsidRPr="00197B97" w14:paraId="726DF26E" w14:textId="77777777" w:rsidTr="00905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 w:val="restart"/>
            <w:hideMark/>
          </w:tcPr>
          <w:p w14:paraId="12AB714E" w14:textId="77777777" w:rsidR="00197B97" w:rsidRPr="00197B97" w:rsidRDefault="00197B97" w:rsidP="00197B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1</w:t>
            </w:r>
          </w:p>
        </w:tc>
        <w:tc>
          <w:tcPr>
            <w:tcW w:w="4900" w:type="dxa"/>
            <w:hideMark/>
          </w:tcPr>
          <w:p w14:paraId="56268950" w14:textId="77777777" w:rsidR="00197B97" w:rsidRPr="00197B97" w:rsidRDefault="00197B97" w:rsidP="00197B9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 xml:space="preserve">Gestionar Entidades </w:t>
            </w:r>
          </w:p>
        </w:tc>
        <w:tc>
          <w:tcPr>
            <w:tcW w:w="1780" w:type="dxa"/>
            <w:hideMark/>
          </w:tcPr>
          <w:p w14:paraId="1F6EA2F2" w14:textId="77777777" w:rsidR="00197B97" w:rsidRPr="00197B97" w:rsidRDefault="00197B97" w:rsidP="00197B97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1</w:t>
            </w:r>
          </w:p>
        </w:tc>
      </w:tr>
      <w:tr w:rsidR="00197B97" w:rsidRPr="00197B97" w14:paraId="5317C8D3" w14:textId="77777777" w:rsidTr="00905FF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hideMark/>
          </w:tcPr>
          <w:p w14:paraId="7EFA61F7" w14:textId="77777777" w:rsidR="00197B97" w:rsidRPr="00197B97" w:rsidRDefault="00197B97" w:rsidP="00197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4900" w:type="dxa"/>
            <w:hideMark/>
          </w:tcPr>
          <w:p w14:paraId="668D323F" w14:textId="77777777" w:rsidR="00197B97" w:rsidRPr="00197B97" w:rsidRDefault="00197B97" w:rsidP="00197B9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 xml:space="preserve">Gestionar Usuarios </w:t>
            </w:r>
          </w:p>
        </w:tc>
        <w:tc>
          <w:tcPr>
            <w:tcW w:w="1780" w:type="dxa"/>
            <w:hideMark/>
          </w:tcPr>
          <w:p w14:paraId="51CD7BEB" w14:textId="77777777" w:rsidR="00197B97" w:rsidRPr="00197B97" w:rsidRDefault="00197B97" w:rsidP="00197B97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2</w:t>
            </w:r>
          </w:p>
        </w:tc>
      </w:tr>
      <w:tr w:rsidR="00197B97" w:rsidRPr="00197B97" w14:paraId="310EB438" w14:textId="77777777" w:rsidTr="00905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hideMark/>
          </w:tcPr>
          <w:p w14:paraId="52803A6A" w14:textId="77777777" w:rsidR="00197B97" w:rsidRPr="00197B97" w:rsidRDefault="00197B97" w:rsidP="00197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4900" w:type="dxa"/>
            <w:hideMark/>
          </w:tcPr>
          <w:p w14:paraId="1C4DE6B3" w14:textId="77777777" w:rsidR="00197B97" w:rsidRPr="00197B97" w:rsidRDefault="00197B97" w:rsidP="00197B9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 xml:space="preserve">Autenticar Usuarios </w:t>
            </w:r>
          </w:p>
        </w:tc>
        <w:tc>
          <w:tcPr>
            <w:tcW w:w="1780" w:type="dxa"/>
            <w:hideMark/>
          </w:tcPr>
          <w:p w14:paraId="739833F8" w14:textId="77777777" w:rsidR="00197B97" w:rsidRPr="00197B97" w:rsidRDefault="00197B97" w:rsidP="00197B97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1</w:t>
            </w:r>
          </w:p>
        </w:tc>
      </w:tr>
      <w:tr w:rsidR="00197B97" w:rsidRPr="00197B97" w14:paraId="0F42118B" w14:textId="77777777" w:rsidTr="00905FF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 w:val="restart"/>
            <w:hideMark/>
          </w:tcPr>
          <w:p w14:paraId="1C249D64" w14:textId="77777777" w:rsidR="00197B97" w:rsidRPr="00197B97" w:rsidRDefault="00197B97" w:rsidP="00197B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2</w:t>
            </w:r>
          </w:p>
        </w:tc>
        <w:tc>
          <w:tcPr>
            <w:tcW w:w="4900" w:type="dxa"/>
            <w:hideMark/>
          </w:tcPr>
          <w:p w14:paraId="43B6BF06" w14:textId="77777777" w:rsidR="00197B97" w:rsidRPr="00197B97" w:rsidRDefault="00197B97" w:rsidP="00197B9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 xml:space="preserve">Gestionar Planes de Mantenimiento </w:t>
            </w:r>
          </w:p>
        </w:tc>
        <w:tc>
          <w:tcPr>
            <w:tcW w:w="1780" w:type="dxa"/>
            <w:hideMark/>
          </w:tcPr>
          <w:p w14:paraId="54CB1DC6" w14:textId="77777777" w:rsidR="00197B97" w:rsidRPr="00197B97" w:rsidRDefault="00197B97" w:rsidP="00197B97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1</w:t>
            </w:r>
          </w:p>
        </w:tc>
      </w:tr>
      <w:tr w:rsidR="00197B97" w:rsidRPr="00197B97" w14:paraId="519880EC" w14:textId="77777777" w:rsidTr="00905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hideMark/>
          </w:tcPr>
          <w:p w14:paraId="74A7C873" w14:textId="77777777" w:rsidR="00197B97" w:rsidRPr="00197B97" w:rsidRDefault="00197B97" w:rsidP="00197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4900" w:type="dxa"/>
            <w:hideMark/>
          </w:tcPr>
          <w:p w14:paraId="63C1E481" w14:textId="77777777" w:rsidR="00197B97" w:rsidRPr="00197B97" w:rsidRDefault="00197B97" w:rsidP="00197B9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 xml:space="preserve">Gestionar Objetos de Mantenimiento </w:t>
            </w:r>
          </w:p>
        </w:tc>
        <w:tc>
          <w:tcPr>
            <w:tcW w:w="1780" w:type="dxa"/>
            <w:hideMark/>
          </w:tcPr>
          <w:p w14:paraId="2068051A" w14:textId="77777777" w:rsidR="00197B97" w:rsidRPr="00197B97" w:rsidRDefault="00197B97" w:rsidP="00197B97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2</w:t>
            </w:r>
          </w:p>
        </w:tc>
      </w:tr>
      <w:tr w:rsidR="00197B97" w:rsidRPr="00197B97" w14:paraId="56C302A6" w14:textId="77777777" w:rsidTr="00905FF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hideMark/>
          </w:tcPr>
          <w:p w14:paraId="6296CCB4" w14:textId="77777777" w:rsidR="00197B97" w:rsidRPr="00197B97" w:rsidRDefault="00197B97" w:rsidP="00197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4900" w:type="dxa"/>
            <w:hideMark/>
          </w:tcPr>
          <w:p w14:paraId="4E37EF9B" w14:textId="77777777" w:rsidR="00197B97" w:rsidRPr="00197B97" w:rsidRDefault="00197B97" w:rsidP="00197B9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 xml:space="preserve">Exportar Plan de Mantenimiento </w:t>
            </w:r>
          </w:p>
        </w:tc>
        <w:tc>
          <w:tcPr>
            <w:tcW w:w="1780" w:type="dxa"/>
            <w:hideMark/>
          </w:tcPr>
          <w:p w14:paraId="52EFDB75" w14:textId="77777777" w:rsidR="00197B97" w:rsidRPr="00197B97" w:rsidRDefault="00197B97" w:rsidP="00197B97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1</w:t>
            </w:r>
          </w:p>
        </w:tc>
      </w:tr>
      <w:tr w:rsidR="00197B97" w:rsidRPr="00197B97" w14:paraId="76B815C7" w14:textId="77777777" w:rsidTr="00905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hideMark/>
          </w:tcPr>
          <w:p w14:paraId="124990C5" w14:textId="77777777" w:rsidR="00197B97" w:rsidRPr="00197B97" w:rsidRDefault="00197B97" w:rsidP="00197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4900" w:type="dxa"/>
            <w:hideMark/>
          </w:tcPr>
          <w:p w14:paraId="2B438FB6" w14:textId="77777777" w:rsidR="00197B97" w:rsidRPr="00197B97" w:rsidRDefault="00197B97" w:rsidP="00197B9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 xml:space="preserve">Subir facturas </w:t>
            </w:r>
          </w:p>
        </w:tc>
        <w:tc>
          <w:tcPr>
            <w:tcW w:w="1780" w:type="dxa"/>
            <w:hideMark/>
          </w:tcPr>
          <w:p w14:paraId="59ED1128" w14:textId="77777777" w:rsidR="00197B97" w:rsidRPr="00197B97" w:rsidRDefault="00197B97" w:rsidP="00197B97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1</w:t>
            </w:r>
          </w:p>
        </w:tc>
      </w:tr>
      <w:tr w:rsidR="00197B97" w:rsidRPr="00197B97" w14:paraId="73F891F4" w14:textId="77777777" w:rsidTr="00905FF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 w:val="restart"/>
            <w:hideMark/>
          </w:tcPr>
          <w:p w14:paraId="0F2862DD" w14:textId="77777777" w:rsidR="00197B97" w:rsidRPr="00197B97" w:rsidRDefault="00197B97" w:rsidP="00197B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3</w:t>
            </w:r>
          </w:p>
        </w:tc>
        <w:tc>
          <w:tcPr>
            <w:tcW w:w="4900" w:type="dxa"/>
            <w:hideMark/>
          </w:tcPr>
          <w:p w14:paraId="1B657D99" w14:textId="77777777" w:rsidR="00197B97" w:rsidRPr="00197B97" w:rsidRDefault="00197B97" w:rsidP="00197B9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 xml:space="preserve">Gestionar Acciones de Mantenimiento </w:t>
            </w:r>
          </w:p>
        </w:tc>
        <w:tc>
          <w:tcPr>
            <w:tcW w:w="1780" w:type="dxa"/>
            <w:hideMark/>
          </w:tcPr>
          <w:p w14:paraId="1F900ABC" w14:textId="77777777" w:rsidR="00197B97" w:rsidRPr="00197B97" w:rsidRDefault="00197B97" w:rsidP="00197B97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2</w:t>
            </w:r>
          </w:p>
        </w:tc>
      </w:tr>
      <w:tr w:rsidR="00197B97" w:rsidRPr="00197B97" w14:paraId="6A6F76D4" w14:textId="77777777" w:rsidTr="00905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hideMark/>
          </w:tcPr>
          <w:p w14:paraId="22043EAB" w14:textId="77777777" w:rsidR="00197B97" w:rsidRPr="00197B97" w:rsidRDefault="00197B97" w:rsidP="00197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4900" w:type="dxa"/>
            <w:hideMark/>
          </w:tcPr>
          <w:p w14:paraId="17E4F7DF" w14:textId="77777777" w:rsidR="00197B97" w:rsidRPr="00197B97" w:rsidRDefault="00197B97" w:rsidP="00197B9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97B97">
              <w:rPr>
                <w:rFonts w:ascii="Arial" w:eastAsia="Times New Roman" w:hAnsi="Arial" w:cs="Arial"/>
                <w:color w:val="000000"/>
              </w:rPr>
              <w:t xml:space="preserve">Generar Acciones de Mantenimiento a partir del Plan de Mantenimiento </w:t>
            </w:r>
          </w:p>
        </w:tc>
        <w:tc>
          <w:tcPr>
            <w:tcW w:w="1780" w:type="dxa"/>
            <w:hideMark/>
          </w:tcPr>
          <w:p w14:paraId="4605E002" w14:textId="77777777" w:rsidR="00197B97" w:rsidRPr="00197B97" w:rsidRDefault="00197B97" w:rsidP="00197B97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1</w:t>
            </w:r>
          </w:p>
        </w:tc>
      </w:tr>
      <w:tr w:rsidR="00197B97" w:rsidRPr="00197B97" w14:paraId="2734D698" w14:textId="77777777" w:rsidTr="00905FF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hideMark/>
          </w:tcPr>
          <w:p w14:paraId="512E9581" w14:textId="77777777" w:rsidR="00197B97" w:rsidRPr="00197B97" w:rsidRDefault="00197B97" w:rsidP="00197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4900" w:type="dxa"/>
            <w:hideMark/>
          </w:tcPr>
          <w:p w14:paraId="032A64B0" w14:textId="77777777" w:rsidR="00197B97" w:rsidRPr="00197B97" w:rsidRDefault="00197B97" w:rsidP="00197B9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 xml:space="preserve">Exportar Acciones de Mantenimiento </w:t>
            </w:r>
          </w:p>
        </w:tc>
        <w:tc>
          <w:tcPr>
            <w:tcW w:w="1780" w:type="dxa"/>
            <w:hideMark/>
          </w:tcPr>
          <w:p w14:paraId="0C6559DB" w14:textId="77777777" w:rsidR="00197B97" w:rsidRPr="00197B97" w:rsidRDefault="00197B97" w:rsidP="00197B97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1</w:t>
            </w:r>
          </w:p>
        </w:tc>
      </w:tr>
      <w:tr w:rsidR="00197B97" w:rsidRPr="00197B97" w14:paraId="04D0AD89" w14:textId="77777777" w:rsidTr="00905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hideMark/>
          </w:tcPr>
          <w:p w14:paraId="311939E3" w14:textId="77777777" w:rsidR="00197B97" w:rsidRPr="00197B97" w:rsidRDefault="00197B97" w:rsidP="00197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4900" w:type="dxa"/>
            <w:hideMark/>
          </w:tcPr>
          <w:p w14:paraId="2FCE784B" w14:textId="77777777" w:rsidR="00197B97" w:rsidRPr="00197B97" w:rsidRDefault="00197B97" w:rsidP="00197B9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97B97">
              <w:rPr>
                <w:rFonts w:ascii="Arial" w:eastAsia="Times New Roman" w:hAnsi="Arial" w:cs="Arial"/>
                <w:color w:val="000000"/>
              </w:rPr>
              <w:t xml:space="preserve">Generar acumulado por mes de Acciones de Mantenimiento </w:t>
            </w:r>
          </w:p>
        </w:tc>
        <w:tc>
          <w:tcPr>
            <w:tcW w:w="1780" w:type="dxa"/>
            <w:hideMark/>
          </w:tcPr>
          <w:p w14:paraId="1EE9A7A2" w14:textId="77777777" w:rsidR="00197B97" w:rsidRPr="00197B97" w:rsidRDefault="00197B97" w:rsidP="00197B97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1</w:t>
            </w:r>
          </w:p>
        </w:tc>
      </w:tr>
      <w:tr w:rsidR="00197B97" w:rsidRPr="00197B97" w14:paraId="0B7DA31F" w14:textId="77777777" w:rsidTr="00905FF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 w:val="restart"/>
            <w:hideMark/>
          </w:tcPr>
          <w:p w14:paraId="549E1B06" w14:textId="77777777" w:rsidR="00197B97" w:rsidRPr="00197B97" w:rsidRDefault="00197B97" w:rsidP="00197B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4</w:t>
            </w:r>
          </w:p>
        </w:tc>
        <w:tc>
          <w:tcPr>
            <w:tcW w:w="4900" w:type="dxa"/>
            <w:hideMark/>
          </w:tcPr>
          <w:p w14:paraId="507FAADB" w14:textId="77777777" w:rsidR="00197B97" w:rsidRPr="00197B97" w:rsidRDefault="00197B97" w:rsidP="00197B9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 xml:space="preserve">Gestionar Presupuestos de Mantenimiento </w:t>
            </w:r>
          </w:p>
        </w:tc>
        <w:tc>
          <w:tcPr>
            <w:tcW w:w="1780" w:type="dxa"/>
            <w:hideMark/>
          </w:tcPr>
          <w:p w14:paraId="4CCA647B" w14:textId="77777777" w:rsidR="00197B97" w:rsidRPr="00197B97" w:rsidRDefault="00197B97" w:rsidP="00197B97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2</w:t>
            </w:r>
          </w:p>
        </w:tc>
      </w:tr>
      <w:tr w:rsidR="00197B97" w:rsidRPr="00197B97" w14:paraId="36E7EA70" w14:textId="77777777" w:rsidTr="00905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hideMark/>
          </w:tcPr>
          <w:p w14:paraId="6DE786F8" w14:textId="77777777" w:rsidR="00197B97" w:rsidRPr="00197B97" w:rsidRDefault="00197B97" w:rsidP="00197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4900" w:type="dxa"/>
            <w:hideMark/>
          </w:tcPr>
          <w:p w14:paraId="6631C676" w14:textId="77777777" w:rsidR="00197B97" w:rsidRPr="00197B97" w:rsidRDefault="00197B97" w:rsidP="00197B9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 xml:space="preserve">Exportar Presupuestos de Mantenimiento </w:t>
            </w:r>
          </w:p>
        </w:tc>
        <w:tc>
          <w:tcPr>
            <w:tcW w:w="1780" w:type="dxa"/>
            <w:hideMark/>
          </w:tcPr>
          <w:p w14:paraId="1E978C23" w14:textId="77777777" w:rsidR="00197B97" w:rsidRPr="00197B97" w:rsidRDefault="00197B97" w:rsidP="00197B97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1</w:t>
            </w:r>
          </w:p>
        </w:tc>
      </w:tr>
      <w:tr w:rsidR="00197B97" w:rsidRPr="00197B97" w14:paraId="710C458D" w14:textId="77777777" w:rsidTr="00905FF1">
        <w:trPr>
          <w:trHeight w:val="5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hideMark/>
          </w:tcPr>
          <w:p w14:paraId="7A19AEB7" w14:textId="77777777" w:rsidR="00197B97" w:rsidRPr="00197B97" w:rsidRDefault="00197B97" w:rsidP="00197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4900" w:type="dxa"/>
            <w:hideMark/>
          </w:tcPr>
          <w:p w14:paraId="46508F20" w14:textId="77777777" w:rsidR="00197B97" w:rsidRPr="00197B97" w:rsidRDefault="00197B97" w:rsidP="00197B9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97B97">
              <w:rPr>
                <w:rFonts w:ascii="Arial" w:eastAsia="Times New Roman" w:hAnsi="Arial" w:cs="Arial"/>
                <w:color w:val="000000"/>
              </w:rPr>
              <w:t xml:space="preserve">Generar acumulado por mes de Presupuestos de Mantenimiento </w:t>
            </w:r>
          </w:p>
        </w:tc>
        <w:tc>
          <w:tcPr>
            <w:tcW w:w="1780" w:type="dxa"/>
            <w:hideMark/>
          </w:tcPr>
          <w:p w14:paraId="1B8FA727" w14:textId="77777777" w:rsidR="00197B97" w:rsidRPr="00197B97" w:rsidRDefault="00197B97" w:rsidP="00197B97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1</w:t>
            </w:r>
          </w:p>
        </w:tc>
      </w:tr>
      <w:tr w:rsidR="00197B97" w:rsidRPr="00197B97" w14:paraId="09BA029A" w14:textId="77777777" w:rsidTr="00905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hideMark/>
          </w:tcPr>
          <w:p w14:paraId="7ED52FE0" w14:textId="77777777" w:rsidR="00197B97" w:rsidRPr="00197B97" w:rsidRDefault="00197B97" w:rsidP="00197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4900" w:type="dxa"/>
            <w:hideMark/>
          </w:tcPr>
          <w:p w14:paraId="539A95BE" w14:textId="77777777" w:rsidR="00197B97" w:rsidRPr="00197B97" w:rsidRDefault="00197B97" w:rsidP="00197B9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97B97">
              <w:rPr>
                <w:rFonts w:ascii="Arial" w:eastAsia="Times New Roman" w:hAnsi="Arial" w:cs="Arial"/>
                <w:color w:val="000000"/>
              </w:rPr>
              <w:t xml:space="preserve">Generar Presupuestos de Mantenimiento a partir del Plan de Mantenimiento </w:t>
            </w:r>
          </w:p>
        </w:tc>
        <w:tc>
          <w:tcPr>
            <w:tcW w:w="1780" w:type="dxa"/>
            <w:hideMark/>
          </w:tcPr>
          <w:p w14:paraId="6C6F6D1E" w14:textId="77777777" w:rsidR="00197B97" w:rsidRPr="00197B97" w:rsidRDefault="00197B97" w:rsidP="00197B97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1</w:t>
            </w:r>
          </w:p>
        </w:tc>
      </w:tr>
      <w:tr w:rsidR="00197B97" w:rsidRPr="00197B97" w14:paraId="02E2FF07" w14:textId="77777777" w:rsidTr="00905F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002743C" w14:textId="77777777" w:rsidR="00197B97" w:rsidRPr="00197B97" w:rsidRDefault="00197B97" w:rsidP="00197B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4900" w:type="dxa"/>
            <w:noWrap/>
            <w:hideMark/>
          </w:tcPr>
          <w:p w14:paraId="3931F4AB" w14:textId="77777777" w:rsidR="00197B97" w:rsidRPr="00197B97" w:rsidRDefault="00197B97" w:rsidP="00197B9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780" w:type="dxa"/>
            <w:noWrap/>
            <w:hideMark/>
          </w:tcPr>
          <w:p w14:paraId="4C8419EA" w14:textId="77777777" w:rsidR="00197B97" w:rsidRPr="00197B97" w:rsidRDefault="00197B97" w:rsidP="00197B97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19</w:t>
            </w:r>
          </w:p>
        </w:tc>
      </w:tr>
    </w:tbl>
    <w:p w14:paraId="595E5AED" w14:textId="77777777" w:rsidR="00197B97" w:rsidRDefault="00197B97" w:rsidP="00BF262F">
      <w:pPr>
        <w:pStyle w:val="BodyText"/>
        <w:spacing w:before="60" w:line="360" w:lineRule="auto"/>
        <w:rPr>
          <w:rFonts w:cs="Arial"/>
          <w:lang w:val="es-US"/>
        </w:rPr>
      </w:pPr>
    </w:p>
    <w:p w14:paraId="13D31676" w14:textId="77777777" w:rsidR="00BF262F" w:rsidRDefault="006117C0" w:rsidP="00EE1A66">
      <w:pPr>
        <w:pStyle w:val="Heading2"/>
      </w:pPr>
      <w:bookmarkStart w:id="10" w:name="_Toc192511517"/>
      <w:r>
        <w:t>Plan de Entregas</w:t>
      </w:r>
      <w:bookmarkEnd w:id="10"/>
    </w:p>
    <w:p w14:paraId="2411679D" w14:textId="77777777" w:rsidR="00E34D2A" w:rsidRPr="00E34D2A" w:rsidRDefault="00E34D2A" w:rsidP="00E34D2A">
      <w:pPr>
        <w:spacing w:line="360" w:lineRule="auto"/>
        <w:jc w:val="both"/>
        <w:rPr>
          <w:rFonts w:ascii="Arial" w:hAnsi="Arial" w:cs="Arial"/>
          <w:sz w:val="24"/>
          <w:szCs w:val="24"/>
          <w:lang w:eastAsia="zh-CN"/>
        </w:rPr>
      </w:pPr>
      <w:r w:rsidRPr="00E34D2A">
        <w:rPr>
          <w:rFonts w:ascii="Arial" w:hAnsi="Arial" w:cs="Arial"/>
          <w:sz w:val="24"/>
          <w:szCs w:val="24"/>
          <w:lang w:eastAsia="zh-CN"/>
        </w:rPr>
        <w:t>Al final de cada i</w:t>
      </w:r>
      <w:r>
        <w:rPr>
          <w:rFonts w:ascii="Arial" w:hAnsi="Arial" w:cs="Arial"/>
          <w:sz w:val="24"/>
          <w:szCs w:val="24"/>
          <w:lang w:eastAsia="zh-CN"/>
        </w:rPr>
        <w:t>teración o en el medio de alguna se puede hacer la entrega de una versión del software para que el cliente lo revise. El siguiente es el planificado para este sistema:</w:t>
      </w:r>
    </w:p>
    <w:tbl>
      <w:tblPr>
        <w:tblStyle w:val="ListTable3-Accent6"/>
        <w:tblW w:w="4320" w:type="dxa"/>
        <w:jc w:val="center"/>
        <w:tblLook w:val="04A0" w:firstRow="1" w:lastRow="0" w:firstColumn="1" w:lastColumn="0" w:noHBand="0" w:noVBand="1"/>
      </w:tblPr>
      <w:tblGrid>
        <w:gridCol w:w="1180"/>
        <w:gridCol w:w="1380"/>
        <w:gridCol w:w="1760"/>
      </w:tblGrid>
      <w:tr w:rsidR="00197B97" w:rsidRPr="00197B97" w14:paraId="0A38F956" w14:textId="77777777" w:rsidTr="00E34D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80" w:type="dxa"/>
            <w:hideMark/>
          </w:tcPr>
          <w:p w14:paraId="4AC0B518" w14:textId="77777777" w:rsidR="00197B97" w:rsidRPr="00E34D2A" w:rsidRDefault="00197B97" w:rsidP="00197B9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/>
              </w:rPr>
            </w:pPr>
            <w:r w:rsidRPr="00E34D2A">
              <w:rPr>
                <w:rFonts w:ascii="Arial" w:eastAsia="Times New Roman" w:hAnsi="Arial" w:cs="Arial"/>
                <w:lang w:val="en-US"/>
              </w:rPr>
              <w:t>Iteración</w:t>
            </w:r>
          </w:p>
        </w:tc>
        <w:tc>
          <w:tcPr>
            <w:tcW w:w="1380" w:type="dxa"/>
            <w:hideMark/>
          </w:tcPr>
          <w:p w14:paraId="5DF0495C" w14:textId="77777777" w:rsidR="00197B97" w:rsidRPr="00E34D2A" w:rsidRDefault="00197B97" w:rsidP="00197B9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n-US"/>
              </w:rPr>
            </w:pPr>
            <w:r w:rsidRPr="00E34D2A">
              <w:rPr>
                <w:rFonts w:ascii="Arial" w:eastAsia="Times New Roman" w:hAnsi="Arial" w:cs="Arial"/>
                <w:lang w:val="en-US"/>
              </w:rPr>
              <w:t>Entrega</w:t>
            </w:r>
          </w:p>
        </w:tc>
        <w:tc>
          <w:tcPr>
            <w:tcW w:w="1760" w:type="dxa"/>
            <w:hideMark/>
          </w:tcPr>
          <w:p w14:paraId="663B40FC" w14:textId="77777777" w:rsidR="00197B97" w:rsidRPr="00E34D2A" w:rsidRDefault="00197B97" w:rsidP="00197B9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n-US"/>
              </w:rPr>
            </w:pPr>
            <w:r w:rsidRPr="00E34D2A">
              <w:rPr>
                <w:rFonts w:ascii="Arial" w:eastAsia="Times New Roman" w:hAnsi="Arial" w:cs="Arial"/>
                <w:lang w:val="en-US"/>
              </w:rPr>
              <w:t>Fecha</w:t>
            </w:r>
          </w:p>
        </w:tc>
      </w:tr>
      <w:tr w:rsidR="00197B97" w:rsidRPr="00197B97" w14:paraId="280DAE29" w14:textId="77777777" w:rsidTr="00E34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vMerge w:val="restart"/>
            <w:hideMark/>
          </w:tcPr>
          <w:p w14:paraId="46C22066" w14:textId="77777777" w:rsidR="00197B97" w:rsidRPr="00197B97" w:rsidRDefault="00197B97" w:rsidP="00197B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1</w:t>
            </w:r>
          </w:p>
        </w:tc>
        <w:tc>
          <w:tcPr>
            <w:tcW w:w="1380" w:type="dxa"/>
            <w:hideMark/>
          </w:tcPr>
          <w:p w14:paraId="2061BFD3" w14:textId="77777777" w:rsidR="00197B97" w:rsidRPr="00197B97" w:rsidRDefault="00197B97" w:rsidP="00197B9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Versión 0.2</w:t>
            </w:r>
          </w:p>
        </w:tc>
        <w:tc>
          <w:tcPr>
            <w:tcW w:w="1760" w:type="dxa"/>
            <w:hideMark/>
          </w:tcPr>
          <w:p w14:paraId="6108C22A" w14:textId="77777777" w:rsidR="00197B97" w:rsidRPr="00197B97" w:rsidRDefault="00197B97" w:rsidP="00197B97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18/9/2024</w:t>
            </w:r>
          </w:p>
        </w:tc>
      </w:tr>
      <w:tr w:rsidR="00197B97" w:rsidRPr="00197B97" w14:paraId="4A5F5A47" w14:textId="77777777" w:rsidTr="00E34D2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vMerge/>
            <w:hideMark/>
          </w:tcPr>
          <w:p w14:paraId="2FDF19C3" w14:textId="77777777" w:rsidR="00197B97" w:rsidRPr="00197B97" w:rsidRDefault="00197B97" w:rsidP="00197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1380" w:type="dxa"/>
            <w:hideMark/>
          </w:tcPr>
          <w:p w14:paraId="1CEC1087" w14:textId="77777777" w:rsidR="00197B97" w:rsidRPr="00197B97" w:rsidRDefault="00197B97" w:rsidP="00197B9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Versión 0.4</w:t>
            </w:r>
          </w:p>
        </w:tc>
        <w:tc>
          <w:tcPr>
            <w:tcW w:w="1760" w:type="dxa"/>
            <w:hideMark/>
          </w:tcPr>
          <w:p w14:paraId="2742D7D9" w14:textId="77777777" w:rsidR="00197B97" w:rsidRPr="00197B97" w:rsidRDefault="00197B97" w:rsidP="00197B97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27/9/2024</w:t>
            </w:r>
          </w:p>
        </w:tc>
      </w:tr>
      <w:tr w:rsidR="00197B97" w:rsidRPr="00197B97" w14:paraId="147A5883" w14:textId="77777777" w:rsidTr="00E34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hideMark/>
          </w:tcPr>
          <w:p w14:paraId="47172358" w14:textId="77777777" w:rsidR="00197B97" w:rsidRPr="00197B97" w:rsidRDefault="00197B97" w:rsidP="00197B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2</w:t>
            </w:r>
          </w:p>
        </w:tc>
        <w:tc>
          <w:tcPr>
            <w:tcW w:w="1380" w:type="dxa"/>
            <w:hideMark/>
          </w:tcPr>
          <w:p w14:paraId="5DB3C0BB" w14:textId="77777777" w:rsidR="00197B97" w:rsidRPr="00197B97" w:rsidRDefault="00197B97" w:rsidP="00197B9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Versión 0.8</w:t>
            </w:r>
          </w:p>
        </w:tc>
        <w:tc>
          <w:tcPr>
            <w:tcW w:w="1760" w:type="dxa"/>
            <w:hideMark/>
          </w:tcPr>
          <w:p w14:paraId="53F5B700" w14:textId="77777777" w:rsidR="00197B97" w:rsidRPr="00197B97" w:rsidRDefault="00197B97" w:rsidP="00197B97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1/11/2024</w:t>
            </w:r>
          </w:p>
        </w:tc>
      </w:tr>
      <w:tr w:rsidR="00197B97" w:rsidRPr="00197B97" w14:paraId="037F4C4F" w14:textId="77777777" w:rsidTr="00E34D2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hideMark/>
          </w:tcPr>
          <w:p w14:paraId="34A26771" w14:textId="77777777" w:rsidR="00197B97" w:rsidRPr="00197B97" w:rsidRDefault="00197B97" w:rsidP="00197B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3</w:t>
            </w:r>
          </w:p>
        </w:tc>
        <w:tc>
          <w:tcPr>
            <w:tcW w:w="1380" w:type="dxa"/>
            <w:hideMark/>
          </w:tcPr>
          <w:p w14:paraId="55672953" w14:textId="77777777" w:rsidR="00197B97" w:rsidRPr="00197B97" w:rsidRDefault="00197B97" w:rsidP="00197B9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Versión 0.12</w:t>
            </w:r>
          </w:p>
        </w:tc>
        <w:tc>
          <w:tcPr>
            <w:tcW w:w="1760" w:type="dxa"/>
            <w:hideMark/>
          </w:tcPr>
          <w:p w14:paraId="71A935BB" w14:textId="77777777" w:rsidR="00197B97" w:rsidRPr="00197B97" w:rsidRDefault="00197B97" w:rsidP="00197B97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6/12/2024</w:t>
            </w:r>
          </w:p>
        </w:tc>
      </w:tr>
      <w:tr w:rsidR="00197B97" w:rsidRPr="00197B97" w14:paraId="381683BC" w14:textId="77777777" w:rsidTr="00E34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hideMark/>
          </w:tcPr>
          <w:p w14:paraId="459F3277" w14:textId="77777777" w:rsidR="00197B97" w:rsidRPr="00197B97" w:rsidRDefault="00197B97" w:rsidP="00197B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4</w:t>
            </w:r>
          </w:p>
        </w:tc>
        <w:tc>
          <w:tcPr>
            <w:tcW w:w="1380" w:type="dxa"/>
            <w:hideMark/>
          </w:tcPr>
          <w:p w14:paraId="075FC8D0" w14:textId="77777777" w:rsidR="00197B97" w:rsidRPr="00197B97" w:rsidRDefault="00197B97" w:rsidP="00197B9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Versión 0.16</w:t>
            </w:r>
          </w:p>
        </w:tc>
        <w:tc>
          <w:tcPr>
            <w:tcW w:w="1760" w:type="dxa"/>
            <w:hideMark/>
          </w:tcPr>
          <w:p w14:paraId="00A79547" w14:textId="77777777" w:rsidR="00197B97" w:rsidRPr="00197B97" w:rsidRDefault="00197B97" w:rsidP="00197B97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10/1/2025</w:t>
            </w:r>
          </w:p>
        </w:tc>
      </w:tr>
      <w:tr w:rsidR="00197B97" w:rsidRPr="00197B97" w14:paraId="766642E8" w14:textId="77777777" w:rsidTr="00E34D2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hideMark/>
          </w:tcPr>
          <w:p w14:paraId="52C88CF4" w14:textId="77777777" w:rsidR="00197B97" w:rsidRPr="00197B97" w:rsidRDefault="00197B97" w:rsidP="00197B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Fin</w:t>
            </w:r>
          </w:p>
        </w:tc>
        <w:tc>
          <w:tcPr>
            <w:tcW w:w="1380" w:type="dxa"/>
            <w:hideMark/>
          </w:tcPr>
          <w:p w14:paraId="72D440C8" w14:textId="77777777" w:rsidR="00197B97" w:rsidRPr="00197B97" w:rsidRDefault="00197B97" w:rsidP="00197B9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Versión 1.0</w:t>
            </w:r>
          </w:p>
        </w:tc>
        <w:tc>
          <w:tcPr>
            <w:tcW w:w="1760" w:type="dxa"/>
            <w:hideMark/>
          </w:tcPr>
          <w:p w14:paraId="53C6382F" w14:textId="77777777" w:rsidR="00197B97" w:rsidRPr="00197B97" w:rsidRDefault="00197B97" w:rsidP="00197B97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97B97">
              <w:rPr>
                <w:rFonts w:ascii="Arial" w:eastAsia="Times New Roman" w:hAnsi="Arial" w:cs="Arial"/>
                <w:color w:val="000000"/>
                <w:lang w:val="en-US"/>
              </w:rPr>
              <w:t>1/2/2025</w:t>
            </w:r>
          </w:p>
        </w:tc>
      </w:tr>
    </w:tbl>
    <w:p w14:paraId="4C21A455" w14:textId="77777777" w:rsidR="00197B97" w:rsidRDefault="00197B97" w:rsidP="00BF262F">
      <w:pPr>
        <w:pStyle w:val="BodyText"/>
        <w:spacing w:before="60" w:line="360" w:lineRule="auto"/>
        <w:rPr>
          <w:rFonts w:cs="Arial"/>
          <w:lang w:val="es-US"/>
        </w:rPr>
      </w:pPr>
    </w:p>
    <w:p w14:paraId="41AA3A01" w14:textId="77777777" w:rsidR="00EE1A66" w:rsidRPr="00E34D2A" w:rsidRDefault="00EE1A66" w:rsidP="00EE1A66">
      <w:pPr>
        <w:pStyle w:val="Heading2"/>
        <w:rPr>
          <w:lang w:val="es-MX"/>
        </w:rPr>
      </w:pPr>
      <w:bookmarkStart w:id="11" w:name="_Toc192511518"/>
      <w:r w:rsidRPr="00E34D2A">
        <w:rPr>
          <w:lang w:val="es-MX"/>
        </w:rPr>
        <w:t>Diagrama de Despliegue</w:t>
      </w:r>
      <w:bookmarkEnd w:id="11"/>
    </w:p>
    <w:p w14:paraId="3A800C22" w14:textId="047D9E02" w:rsidR="00EE1A66" w:rsidRDefault="00E34D2A" w:rsidP="00BF262F">
      <w:pPr>
        <w:pStyle w:val="BodyText"/>
        <w:spacing w:before="60" w:line="360" w:lineRule="auto"/>
        <w:rPr>
          <w:rFonts w:cs="Arial"/>
          <w:lang w:val="es-US"/>
        </w:rPr>
      </w:pPr>
      <w:r>
        <w:rPr>
          <w:rFonts w:cs="Arial"/>
          <w:lang w:val="es-US"/>
        </w:rPr>
        <w:t>El software se va a encontrar en un servidor con el API en marcha, comunicándose con una base de datos en el mismo servidor y el cliente desde el navegador va a realizar peticiones htttp al servidor</w:t>
      </w:r>
      <w:r w:rsidR="009E6413">
        <w:rPr>
          <w:rFonts w:cs="Arial"/>
          <w:lang w:val="es-US"/>
        </w:rPr>
        <w:t xml:space="preserve"> (</w:t>
      </w:r>
      <w:hyperlink w:anchor="_Anexo_VII_Diagrama" w:history="1">
        <w:r w:rsidR="009E6413" w:rsidRPr="007E28B3">
          <w:rPr>
            <w:rStyle w:val="Hyperlink"/>
            <w:rFonts w:cs="Arial"/>
            <w:lang w:val="es-US"/>
          </w:rPr>
          <w:t>Ver Anexo VI</w:t>
        </w:r>
      </w:hyperlink>
      <w:r w:rsidR="009E6413">
        <w:rPr>
          <w:rFonts w:cs="Arial"/>
          <w:lang w:val="es-US"/>
        </w:rPr>
        <w:t>)</w:t>
      </w:r>
      <w:r>
        <w:rPr>
          <w:rFonts w:cs="Arial"/>
          <w:lang w:val="es-US"/>
        </w:rPr>
        <w:t>.</w:t>
      </w:r>
    </w:p>
    <w:p w14:paraId="5D5E5109" w14:textId="77777777" w:rsidR="006117C0" w:rsidRPr="00C66878" w:rsidRDefault="006117C0" w:rsidP="00EE1A66">
      <w:pPr>
        <w:pStyle w:val="Heading2"/>
        <w:rPr>
          <w:lang w:val="es-MX"/>
        </w:rPr>
      </w:pPr>
      <w:bookmarkStart w:id="12" w:name="_Toc192511519"/>
      <w:r w:rsidRPr="00C66878">
        <w:rPr>
          <w:lang w:val="es-MX"/>
        </w:rPr>
        <w:t>Diseño de interfaces</w:t>
      </w:r>
      <w:bookmarkEnd w:id="12"/>
    </w:p>
    <w:p w14:paraId="0657BA90" w14:textId="77777777" w:rsidR="00197B97" w:rsidRDefault="00C66878" w:rsidP="00BF262F">
      <w:pPr>
        <w:pStyle w:val="BodyText"/>
        <w:spacing w:before="60" w:line="360" w:lineRule="auto"/>
        <w:rPr>
          <w:rFonts w:cs="Arial"/>
          <w:lang w:val="es-US"/>
        </w:rPr>
      </w:pPr>
      <w:r>
        <w:rPr>
          <w:rFonts w:cs="Arial"/>
          <w:lang w:val="es-US"/>
        </w:rPr>
        <w:t>Las interfaces se diseñaron siguiendo los preceptos del Manual de Identidad Visual de la Inmobiliaria del Turismo.</w:t>
      </w:r>
    </w:p>
    <w:p w14:paraId="6E9CD630" w14:textId="77777777" w:rsidR="00C66878" w:rsidRPr="00C66878" w:rsidRDefault="00C66878" w:rsidP="00C66878">
      <w:pPr>
        <w:pStyle w:val="BodyText"/>
        <w:spacing w:before="60" w:line="360" w:lineRule="auto"/>
        <w:rPr>
          <w:rFonts w:cs="Arial"/>
          <w:lang w:val="es-MX"/>
        </w:rPr>
      </w:pPr>
      <w:r w:rsidRPr="00C66878">
        <w:rPr>
          <w:rFonts w:cs="Arial"/>
          <w:lang w:val="es-MX"/>
        </w:rPr>
        <w:t>La interfaz de la aplicación se caracteriza por su diseño limpio y organizado, con un enfoque minimalista que utiliza una paleta de colores sobria en tonos de azul, gris y blanco. La barra lateral a la izquierda incluye pestañas como “Inicio”, “Entidades”, “Usuarios”, “Roles”, “Accesos”, “Reportes” y “Configuraciones”, proporcionando un acceso rápido y directo a las diferentes secciones de la aplicación.</w:t>
      </w:r>
    </w:p>
    <w:p w14:paraId="11D1F244" w14:textId="3844CC4F" w:rsidR="00C66878" w:rsidRPr="007E28B3" w:rsidRDefault="00C66878" w:rsidP="00BF262F">
      <w:pPr>
        <w:pStyle w:val="BodyText"/>
        <w:spacing w:before="60" w:line="360" w:lineRule="auto"/>
        <w:rPr>
          <w:rFonts w:cs="Arial"/>
          <w:lang w:val="es-MX"/>
        </w:rPr>
      </w:pPr>
      <w:r w:rsidRPr="00C66878">
        <w:rPr>
          <w:rFonts w:cs="Arial"/>
          <w:lang w:val="es-MX"/>
        </w:rPr>
        <w:t>En cada sección principal, como “Usuarios”, “Entidades” y otras, se destaca una barra de búsqueda y un botón “Crear” para añadir nuevos elementos, lo cual es muy útil para la gestión de datos. Las tablas de datos están bien estructuradas, mostrando información relevante y permitiendo acciones directas como editar, eliminar y ver detalles mediante iconos intuitivos</w:t>
      </w:r>
      <w:r w:rsidR="00C90DBE">
        <w:rPr>
          <w:rFonts w:cs="Arial"/>
          <w:lang w:val="es-MX"/>
        </w:rPr>
        <w:t xml:space="preserve"> (</w:t>
      </w:r>
      <w:hyperlink w:anchor="_Anexo_VIII_Interfaz" w:history="1">
        <w:r w:rsidR="00C90DBE" w:rsidRPr="007E28B3">
          <w:rPr>
            <w:rStyle w:val="Hyperlink"/>
            <w:rFonts w:cs="Arial"/>
            <w:lang w:val="es-MX"/>
          </w:rPr>
          <w:t xml:space="preserve">Ver Anexos </w:t>
        </w:r>
        <w:r w:rsidR="00761EAD">
          <w:rPr>
            <w:rStyle w:val="Hyperlink"/>
            <w:rFonts w:cs="Arial"/>
            <w:lang w:val="es-MX"/>
          </w:rPr>
          <w:t>VII</w:t>
        </w:r>
      </w:hyperlink>
      <w:r w:rsidR="00C90DBE">
        <w:rPr>
          <w:rFonts w:cs="Arial"/>
          <w:lang w:val="es-MX"/>
        </w:rPr>
        <w:t xml:space="preserve">, </w:t>
      </w:r>
      <w:hyperlink w:anchor="_Anexo_IX_Interfaz" w:history="1">
        <w:r w:rsidR="00761EAD">
          <w:rPr>
            <w:rStyle w:val="Hyperlink"/>
            <w:rFonts w:cs="Arial"/>
            <w:lang w:val="es-MX"/>
          </w:rPr>
          <w:t>VIII</w:t>
        </w:r>
      </w:hyperlink>
      <w:r w:rsidR="00C90DBE">
        <w:rPr>
          <w:rFonts w:cs="Arial"/>
          <w:lang w:val="es-MX"/>
        </w:rPr>
        <w:t xml:space="preserve"> y </w:t>
      </w:r>
      <w:hyperlink w:anchor="_Anexo_X_Interfaz" w:history="1">
        <w:r w:rsidR="00761EAD">
          <w:rPr>
            <w:rStyle w:val="Hyperlink"/>
            <w:rFonts w:cs="Arial"/>
            <w:lang w:val="es-MX"/>
          </w:rPr>
          <w:t>IX</w:t>
        </w:r>
      </w:hyperlink>
      <w:r w:rsidR="00C90DBE">
        <w:rPr>
          <w:rFonts w:cs="Arial"/>
          <w:lang w:val="es-MX"/>
        </w:rPr>
        <w:t>)</w:t>
      </w:r>
      <w:r w:rsidRPr="00C66878">
        <w:rPr>
          <w:rFonts w:cs="Arial"/>
          <w:lang w:val="es-MX"/>
        </w:rPr>
        <w:t>.</w:t>
      </w:r>
    </w:p>
    <w:p w14:paraId="3E47D3E0" w14:textId="77777777" w:rsidR="00BF262F" w:rsidRPr="00883EB9" w:rsidRDefault="00BF262F" w:rsidP="00EE1A66">
      <w:pPr>
        <w:pStyle w:val="Heading2"/>
        <w:rPr>
          <w:lang w:val="es-MX"/>
        </w:rPr>
      </w:pPr>
      <w:bookmarkStart w:id="13" w:name="_Toc192511520"/>
      <w:r w:rsidRPr="00883EB9">
        <w:rPr>
          <w:lang w:val="es-MX"/>
        </w:rPr>
        <w:t>Pruebas de Aceptación</w:t>
      </w:r>
      <w:bookmarkEnd w:id="13"/>
    </w:p>
    <w:p w14:paraId="73F4255F" w14:textId="20A315EE" w:rsidR="00E412A0" w:rsidRPr="002D361D" w:rsidRDefault="002D361D" w:rsidP="002D361D">
      <w:pPr>
        <w:spacing w:line="360" w:lineRule="auto"/>
        <w:jc w:val="both"/>
        <w:rPr>
          <w:rFonts w:ascii="Arial" w:hAnsi="Arial" w:cs="Arial"/>
          <w:sz w:val="24"/>
          <w:szCs w:val="24"/>
          <w:lang w:eastAsia="zh-CN"/>
        </w:rPr>
      </w:pPr>
      <w:r w:rsidRPr="002D361D">
        <w:rPr>
          <w:rFonts w:ascii="Arial" w:hAnsi="Arial" w:cs="Arial"/>
          <w:sz w:val="24"/>
          <w:szCs w:val="24"/>
          <w:lang w:eastAsia="zh-CN"/>
        </w:rPr>
        <w:t>Las Pruebas de Aceptación s</w:t>
      </w:r>
      <w:r>
        <w:rPr>
          <w:rFonts w:ascii="Arial" w:hAnsi="Arial" w:cs="Arial"/>
          <w:sz w:val="24"/>
          <w:szCs w:val="24"/>
          <w:lang w:eastAsia="zh-CN"/>
        </w:rPr>
        <w:t>e definen para verificar que una historia de usuario se haya completado satisfactoriamente. A continuación, se muestran dos ejemplos para Gestionar Entidades:</w:t>
      </w:r>
    </w:p>
    <w:tbl>
      <w:tblPr>
        <w:tblW w:w="4660" w:type="dxa"/>
        <w:jc w:val="center"/>
        <w:tblLook w:val="04A0" w:firstRow="1" w:lastRow="0" w:firstColumn="1" w:lastColumn="0" w:noHBand="0" w:noVBand="1"/>
      </w:tblPr>
      <w:tblGrid>
        <w:gridCol w:w="4660"/>
      </w:tblGrid>
      <w:tr w:rsidR="00EE1A66" w:rsidRPr="00EE1A66" w14:paraId="393A01E9" w14:textId="77777777" w:rsidTr="00EE1A66">
        <w:trPr>
          <w:trHeight w:val="288"/>
          <w:jc w:val="center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6A6D4AF" w14:textId="77777777" w:rsidR="00EE1A66" w:rsidRPr="00EE1A66" w:rsidRDefault="00EE1A66" w:rsidP="00EE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EE1A66">
              <w:rPr>
                <w:rFonts w:ascii="Arial" w:eastAsia="Times New Roman" w:hAnsi="Arial" w:cs="Arial"/>
                <w:b/>
                <w:bCs/>
                <w:lang w:val="en-US"/>
              </w:rPr>
              <w:t>Prueba de Aceptación</w:t>
            </w:r>
          </w:p>
        </w:tc>
      </w:tr>
      <w:tr w:rsidR="00EE1A66" w:rsidRPr="00EE1A66" w14:paraId="10DF7A7C" w14:textId="77777777" w:rsidTr="00EE1A66">
        <w:trPr>
          <w:trHeight w:val="288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168144D" w14:textId="77777777" w:rsidR="00EE1A66" w:rsidRPr="00EE1A66" w:rsidRDefault="00EE1A66" w:rsidP="00EE1A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EE1A66">
              <w:rPr>
                <w:rFonts w:ascii="Arial" w:eastAsia="Times New Roman" w:hAnsi="Arial" w:cs="Arial"/>
                <w:b/>
                <w:bCs/>
                <w:lang w:val="en-US"/>
              </w:rPr>
              <w:t>Código:</w:t>
            </w:r>
            <w:r w:rsidRPr="00EE1A66">
              <w:rPr>
                <w:rFonts w:ascii="Arial" w:eastAsia="Times New Roman" w:hAnsi="Arial" w:cs="Arial"/>
                <w:lang w:val="en-US"/>
              </w:rPr>
              <w:t> 1</w:t>
            </w:r>
          </w:p>
        </w:tc>
      </w:tr>
      <w:tr w:rsidR="00EE1A66" w:rsidRPr="00EE1A66" w14:paraId="5C1BAAD6" w14:textId="77777777" w:rsidTr="00EE1A66">
        <w:trPr>
          <w:trHeight w:val="288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86A967A" w14:textId="77777777" w:rsidR="00EE1A66" w:rsidRPr="00EE1A66" w:rsidRDefault="00EE1A66" w:rsidP="00EE1A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EE1A66">
              <w:rPr>
                <w:rFonts w:ascii="Arial" w:eastAsia="Times New Roman" w:hAnsi="Arial" w:cs="Arial"/>
                <w:b/>
                <w:bCs/>
              </w:rPr>
              <w:t>Historia de Usuario:</w:t>
            </w:r>
            <w:r w:rsidRPr="00EE1A66">
              <w:rPr>
                <w:rFonts w:ascii="Arial" w:eastAsia="Times New Roman" w:hAnsi="Arial" w:cs="Arial"/>
              </w:rPr>
              <w:t> Gestionar Entidades</w:t>
            </w:r>
          </w:p>
        </w:tc>
      </w:tr>
      <w:tr w:rsidR="00EE1A66" w:rsidRPr="00EE1A66" w14:paraId="3A8B138D" w14:textId="77777777" w:rsidTr="00EE1A66">
        <w:trPr>
          <w:trHeight w:val="552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C75B41A" w14:textId="77777777" w:rsidR="00EE1A66" w:rsidRPr="00EE1A66" w:rsidRDefault="00EE1A66" w:rsidP="00EE1A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EE1A66">
              <w:rPr>
                <w:rFonts w:ascii="Arial" w:eastAsia="Times New Roman" w:hAnsi="Arial" w:cs="Arial"/>
                <w:b/>
                <w:bCs/>
              </w:rPr>
              <w:t>Condiciones de Ejecución:</w:t>
            </w:r>
            <w:r w:rsidRPr="00EE1A66">
              <w:rPr>
                <w:rFonts w:ascii="Arial" w:eastAsia="Times New Roman" w:hAnsi="Arial" w:cs="Arial"/>
              </w:rPr>
              <w:t> Ser administrador del sistema</w:t>
            </w:r>
          </w:p>
        </w:tc>
      </w:tr>
      <w:tr w:rsidR="00EE1A66" w:rsidRPr="00EE1A66" w14:paraId="50D44926" w14:textId="77777777" w:rsidTr="00EE1A66">
        <w:trPr>
          <w:trHeight w:val="1104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479D45B" w14:textId="77777777" w:rsidR="00EE1A66" w:rsidRPr="00EE1A66" w:rsidRDefault="00EE1A66" w:rsidP="00EE1A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EE1A66">
              <w:rPr>
                <w:rFonts w:ascii="Arial" w:eastAsia="Times New Roman" w:hAnsi="Arial" w:cs="Arial"/>
                <w:b/>
                <w:bCs/>
              </w:rPr>
              <w:t>Pasos de Ejecución:</w:t>
            </w:r>
            <w:r w:rsidRPr="00EE1A66">
              <w:rPr>
                <w:rFonts w:ascii="Arial" w:eastAsia="Times New Roman" w:hAnsi="Arial" w:cs="Arial"/>
              </w:rPr>
              <w:t> Dar clic en el botón 'Crear', llenar el formulario con nombre y entidad superior, luego presionar el botón 'Guardar'</w:t>
            </w:r>
          </w:p>
        </w:tc>
      </w:tr>
      <w:tr w:rsidR="00EE1A66" w:rsidRPr="00EE1A66" w14:paraId="5CCDD0CE" w14:textId="77777777" w:rsidTr="00EE1A66">
        <w:trPr>
          <w:trHeight w:val="564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B072971" w14:textId="77777777" w:rsidR="00EE1A66" w:rsidRPr="00EE1A66" w:rsidRDefault="00EE1A66" w:rsidP="00EE1A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EE1A66">
              <w:rPr>
                <w:rFonts w:ascii="Arial" w:eastAsia="Times New Roman" w:hAnsi="Arial" w:cs="Arial"/>
                <w:b/>
                <w:bCs/>
              </w:rPr>
              <w:t>Resultado Esperado:</w:t>
            </w:r>
            <w:r w:rsidRPr="00EE1A66">
              <w:rPr>
                <w:rFonts w:ascii="Arial" w:eastAsia="Times New Roman" w:hAnsi="Arial" w:cs="Arial"/>
              </w:rPr>
              <w:t> La entidad se crea y aparece en la lista de entidades</w:t>
            </w:r>
          </w:p>
        </w:tc>
      </w:tr>
      <w:tr w:rsidR="00EE1A66" w:rsidRPr="00EE1A66" w14:paraId="79FF09CE" w14:textId="77777777" w:rsidTr="00EE1A66">
        <w:trPr>
          <w:trHeight w:val="300"/>
          <w:jc w:val="center"/>
        </w:trPr>
        <w:tc>
          <w:tcPr>
            <w:tcW w:w="466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5ED0594F" w14:textId="77777777" w:rsidR="00E412A0" w:rsidRPr="00EE1A66" w:rsidRDefault="00E412A0" w:rsidP="00EE1A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EE1A66" w:rsidRPr="00EE1A66" w14:paraId="47CA5C11" w14:textId="77777777" w:rsidTr="00EE1A66">
        <w:trPr>
          <w:trHeight w:val="288"/>
          <w:jc w:val="center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828296F" w14:textId="77777777" w:rsidR="00EE1A66" w:rsidRPr="00EE1A66" w:rsidRDefault="00EE1A66" w:rsidP="00EE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EE1A66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Pr="00EE1A66">
              <w:rPr>
                <w:rFonts w:ascii="Arial" w:eastAsia="Times New Roman" w:hAnsi="Arial" w:cs="Arial"/>
                <w:b/>
                <w:bCs/>
                <w:lang w:val="en-US"/>
              </w:rPr>
              <w:t>Prueba de Aceptación</w:t>
            </w:r>
          </w:p>
        </w:tc>
      </w:tr>
      <w:tr w:rsidR="00EE1A66" w:rsidRPr="00EE1A66" w14:paraId="2318B84A" w14:textId="77777777" w:rsidTr="00EE1A66">
        <w:trPr>
          <w:trHeight w:val="288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93AE2B9" w14:textId="77777777" w:rsidR="00EE1A66" w:rsidRPr="00EE1A66" w:rsidRDefault="00EE1A66" w:rsidP="00EE1A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EE1A66">
              <w:rPr>
                <w:rFonts w:ascii="Arial" w:eastAsia="Times New Roman" w:hAnsi="Arial" w:cs="Arial"/>
                <w:b/>
                <w:bCs/>
                <w:lang w:val="en-US"/>
              </w:rPr>
              <w:t>Código:</w:t>
            </w:r>
            <w:r w:rsidRPr="00EE1A66">
              <w:rPr>
                <w:rFonts w:ascii="Arial" w:eastAsia="Times New Roman" w:hAnsi="Arial" w:cs="Arial"/>
                <w:lang w:val="en-US"/>
              </w:rPr>
              <w:t> 2</w:t>
            </w:r>
          </w:p>
        </w:tc>
      </w:tr>
      <w:tr w:rsidR="00EE1A66" w:rsidRPr="00EE1A66" w14:paraId="112C52E6" w14:textId="77777777" w:rsidTr="00EE1A66">
        <w:trPr>
          <w:trHeight w:val="288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662A3A3" w14:textId="77777777" w:rsidR="00EE1A66" w:rsidRPr="00EE1A66" w:rsidRDefault="00EE1A66" w:rsidP="00EE1A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EE1A66">
              <w:rPr>
                <w:rFonts w:ascii="Arial" w:eastAsia="Times New Roman" w:hAnsi="Arial" w:cs="Arial"/>
                <w:b/>
                <w:bCs/>
              </w:rPr>
              <w:t>Historia de Usuario:</w:t>
            </w:r>
            <w:r w:rsidRPr="00EE1A66">
              <w:rPr>
                <w:rFonts w:ascii="Arial" w:eastAsia="Times New Roman" w:hAnsi="Arial" w:cs="Arial"/>
              </w:rPr>
              <w:t> Gestionar Entidades</w:t>
            </w:r>
          </w:p>
        </w:tc>
      </w:tr>
      <w:tr w:rsidR="00EE1A66" w:rsidRPr="00EE1A66" w14:paraId="5ED79AD8" w14:textId="77777777" w:rsidTr="00EE1A66">
        <w:trPr>
          <w:trHeight w:val="552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C74FB3F" w14:textId="77777777" w:rsidR="00EE1A66" w:rsidRPr="00EE1A66" w:rsidRDefault="00EE1A66" w:rsidP="00EE1A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EE1A66">
              <w:rPr>
                <w:rFonts w:ascii="Arial" w:eastAsia="Times New Roman" w:hAnsi="Arial" w:cs="Arial"/>
                <w:b/>
                <w:bCs/>
              </w:rPr>
              <w:t>Condiciones de Ejecución:</w:t>
            </w:r>
            <w:r w:rsidRPr="00EE1A66">
              <w:rPr>
                <w:rFonts w:ascii="Arial" w:eastAsia="Times New Roman" w:hAnsi="Arial" w:cs="Arial"/>
              </w:rPr>
              <w:t> Ser administrador del sistema</w:t>
            </w:r>
          </w:p>
        </w:tc>
      </w:tr>
      <w:tr w:rsidR="00EE1A66" w:rsidRPr="00EE1A66" w14:paraId="3B3D2575" w14:textId="77777777" w:rsidTr="00EE1A66">
        <w:trPr>
          <w:trHeight w:val="1104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05C2D29" w14:textId="77777777" w:rsidR="00EE1A66" w:rsidRPr="00EE1A66" w:rsidRDefault="00EE1A66" w:rsidP="00EE1A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EE1A66">
              <w:rPr>
                <w:rFonts w:ascii="Arial" w:eastAsia="Times New Roman" w:hAnsi="Arial" w:cs="Arial"/>
                <w:b/>
                <w:bCs/>
              </w:rPr>
              <w:t>Pasos de Ejecución:</w:t>
            </w:r>
            <w:r w:rsidRPr="00EE1A66">
              <w:rPr>
                <w:rFonts w:ascii="Arial" w:eastAsia="Times New Roman" w:hAnsi="Arial" w:cs="Arial"/>
              </w:rPr>
              <w:t> Seleccionar una entidad de la lista, dar clic en 'Editar', modificar los campos necesarios, luego presionar el botón 'Guardar'</w:t>
            </w:r>
          </w:p>
        </w:tc>
      </w:tr>
      <w:tr w:rsidR="00EE1A66" w:rsidRPr="00EE1A66" w14:paraId="3978AED9" w14:textId="77777777" w:rsidTr="00EE1A66">
        <w:trPr>
          <w:trHeight w:val="564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D2CFBF" w14:textId="77777777" w:rsidR="00EE1A66" w:rsidRPr="00EE1A66" w:rsidRDefault="00EE1A66" w:rsidP="00EE1A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EE1A66">
              <w:rPr>
                <w:rFonts w:ascii="Arial" w:eastAsia="Times New Roman" w:hAnsi="Arial" w:cs="Arial"/>
                <w:b/>
                <w:bCs/>
              </w:rPr>
              <w:t>Resultado Esperado:</w:t>
            </w:r>
            <w:r w:rsidRPr="00EE1A66">
              <w:rPr>
                <w:rFonts w:ascii="Arial" w:eastAsia="Times New Roman" w:hAnsi="Arial" w:cs="Arial"/>
              </w:rPr>
              <w:t> La entidad se actualiza con los nuevos datos</w:t>
            </w:r>
          </w:p>
        </w:tc>
      </w:tr>
    </w:tbl>
    <w:p w14:paraId="65D89A37" w14:textId="37060728" w:rsidR="00BF262F" w:rsidRDefault="002D361D" w:rsidP="00BF262F">
      <w:pPr>
        <w:pStyle w:val="BodyText"/>
        <w:spacing w:before="60" w:line="360" w:lineRule="auto"/>
        <w:rPr>
          <w:rFonts w:cs="Arial"/>
          <w:lang w:val="es-US"/>
        </w:rPr>
      </w:pPr>
      <w:r>
        <w:rPr>
          <w:rFonts w:cs="Arial"/>
          <w:lang w:val="es-US"/>
        </w:rPr>
        <w:t>Las otras pruebas se pueden encontrar en los anexos (</w:t>
      </w:r>
      <w:hyperlink w:anchor="_Anexo_XII_Pruebas" w:history="1">
        <w:r w:rsidRPr="003826B5">
          <w:rPr>
            <w:rStyle w:val="Hyperlink"/>
            <w:rFonts w:cs="Arial"/>
            <w:lang w:val="es-US"/>
          </w:rPr>
          <w:t xml:space="preserve">Ver </w:t>
        </w:r>
        <w:r w:rsidR="007E28B3" w:rsidRPr="003826B5">
          <w:rPr>
            <w:rStyle w:val="Hyperlink"/>
            <w:rFonts w:cs="Arial"/>
            <w:lang w:val="es-US"/>
          </w:rPr>
          <w:t>Anexo</w:t>
        </w:r>
        <w:r w:rsidRPr="003826B5">
          <w:rPr>
            <w:rStyle w:val="Hyperlink"/>
            <w:rFonts w:cs="Arial"/>
            <w:lang w:val="es-US"/>
          </w:rPr>
          <w:t xml:space="preserve"> </w:t>
        </w:r>
        <w:r w:rsidR="007E28B3" w:rsidRPr="003826B5">
          <w:rPr>
            <w:rStyle w:val="Hyperlink"/>
            <w:rFonts w:cs="Arial"/>
            <w:lang w:val="es-US"/>
          </w:rPr>
          <w:t>X</w:t>
        </w:r>
      </w:hyperlink>
      <w:r>
        <w:rPr>
          <w:rFonts w:cs="Arial"/>
          <w:lang w:val="es-US"/>
        </w:rPr>
        <w:t>).</w:t>
      </w:r>
    </w:p>
    <w:p w14:paraId="41A11296" w14:textId="77777777" w:rsidR="002D361D" w:rsidRDefault="002D361D" w:rsidP="00BF262F">
      <w:pPr>
        <w:pStyle w:val="BodyText"/>
        <w:spacing w:before="60" w:line="360" w:lineRule="auto"/>
        <w:rPr>
          <w:rFonts w:cs="Arial"/>
          <w:lang w:val="es-US"/>
        </w:rPr>
      </w:pPr>
    </w:p>
    <w:p w14:paraId="5B52DFD4" w14:textId="77777777" w:rsidR="00BF262F" w:rsidRPr="00BF262F" w:rsidRDefault="00BF262F" w:rsidP="00BF262F">
      <w:pPr>
        <w:pStyle w:val="BodyText"/>
        <w:spacing w:before="60" w:line="360" w:lineRule="auto"/>
        <w:rPr>
          <w:rFonts w:cs="Arial"/>
          <w:lang w:val="es-US"/>
        </w:rPr>
        <w:sectPr w:rsidR="00BF262F" w:rsidRPr="00BF262F" w:rsidSect="002073E0">
          <w:pgSz w:w="12240" w:h="15840"/>
          <w:pgMar w:top="1418" w:right="1418" w:bottom="1418" w:left="1701" w:header="709" w:footer="709" w:gutter="0"/>
          <w:cols w:space="708"/>
          <w:docGrid w:linePitch="360"/>
        </w:sectPr>
      </w:pPr>
    </w:p>
    <w:p w14:paraId="1561B1F8" w14:textId="77777777" w:rsidR="001F2826" w:rsidRPr="00D76A57" w:rsidRDefault="00532196" w:rsidP="00A17FB6">
      <w:pPr>
        <w:pStyle w:val="Heading1"/>
        <w:rPr>
          <w:lang w:val="es-ES"/>
        </w:rPr>
      </w:pPr>
      <w:bookmarkStart w:id="14" w:name="_Toc192511521"/>
      <w:r w:rsidRPr="00A17FB6">
        <w:rPr>
          <w:color w:val="92D050"/>
          <w:lang w:val="es-ES"/>
        </w:rPr>
        <w:t>CONCLUSIONES</w:t>
      </w:r>
      <w:bookmarkEnd w:id="14"/>
    </w:p>
    <w:p w14:paraId="7E0B2D34" w14:textId="77777777" w:rsidR="009C0D87" w:rsidRDefault="009C0D87" w:rsidP="00EF332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9C0D87">
        <w:rPr>
          <w:rFonts w:ascii="Arial" w:hAnsi="Arial" w:cs="Arial"/>
          <w:sz w:val="24"/>
        </w:rPr>
        <w:t xml:space="preserve">El desarrollo del sistema informático basado en la metodología Extreme Programming (XP) ha permitido </w:t>
      </w:r>
      <w:r>
        <w:rPr>
          <w:rFonts w:ascii="Arial" w:hAnsi="Arial" w:cs="Arial"/>
          <w:sz w:val="24"/>
        </w:rPr>
        <w:t>mejorar</w:t>
      </w:r>
      <w:r w:rsidRPr="009C0D87">
        <w:rPr>
          <w:rFonts w:ascii="Arial" w:hAnsi="Arial" w:cs="Arial"/>
          <w:sz w:val="24"/>
        </w:rPr>
        <w:t xml:space="preserve"> significativamente el proceso de gestión del mantenimiento en la Inmobiliaria del Turismo en Holguín, eliminando la duplicidad de datos, reduciendo errores humanos y mejorando la eficiencia en la elaboración y revisión de documentos. </w:t>
      </w:r>
    </w:p>
    <w:p w14:paraId="51F05C31" w14:textId="77777777" w:rsidR="009C0D87" w:rsidRDefault="009C0D87" w:rsidP="00EF332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9C0D87">
        <w:rPr>
          <w:rFonts w:ascii="Arial" w:hAnsi="Arial" w:cs="Arial"/>
          <w:sz w:val="24"/>
        </w:rPr>
        <w:t xml:space="preserve">Alineado con las regulaciones de la Ley 102/2020 del MINTUR, el sistema garantiza el cumplimiento normativo y facilita la auditoría y el control interno. La aplicación de XP, con su enfoque ágil y centrado en el usuario, ha sido clave para el éxito del proyecto, permitiendo una colaboración continua con el cliente, entregas iterativas de funcionalidades y una adaptabilidad rápida a cambios. </w:t>
      </w:r>
    </w:p>
    <w:p w14:paraId="5F540384" w14:textId="77777777" w:rsidR="009C0D87" w:rsidRDefault="009C0D87" w:rsidP="00EF332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9C0D87">
        <w:rPr>
          <w:rFonts w:ascii="Arial" w:hAnsi="Arial" w:cs="Arial"/>
          <w:sz w:val="24"/>
        </w:rPr>
        <w:t xml:space="preserve">La interfaz intuitiva y accesible, diseñada según el Manual de Identidad Visual de la Inmobiliaria, ha mejorado la experiencia del usuario y aumentado la productividad. Además, el uso de tecnologías modernas como Node.js, Angular y PostgreSQL asegura que el sistema sea escalable y sostenible a largo plazo. </w:t>
      </w:r>
    </w:p>
    <w:p w14:paraId="4757D1C9" w14:textId="0D0DA3DD" w:rsidR="00B74D85" w:rsidRPr="00EF3322" w:rsidRDefault="009C0D87" w:rsidP="00EF3322">
      <w:pPr>
        <w:spacing w:before="120" w:after="120" w:line="360" w:lineRule="auto"/>
        <w:jc w:val="both"/>
        <w:rPr>
          <w:rFonts w:ascii="Arial" w:hAnsi="Arial" w:cs="Arial"/>
          <w:sz w:val="24"/>
          <w:lang w:val="es-US"/>
        </w:rPr>
      </w:pPr>
      <w:r w:rsidRPr="009C0D87">
        <w:rPr>
          <w:rFonts w:ascii="Arial" w:hAnsi="Arial" w:cs="Arial"/>
          <w:sz w:val="24"/>
        </w:rPr>
        <w:t>Las pruebas de aceptación y la retroalimentación continua han garantizado un producto final robusto y confiable. Este proyecto no solo beneficia a la Inmobiliaria del Turismo en Holguín, sino que también sienta un precedente para la modernización del sector turístico cubano, demostrando cómo la tecnología puede transformar procesos complejos en sistemas digitales eficientes y competitivos.</w:t>
      </w:r>
    </w:p>
    <w:p w14:paraId="0F17E796" w14:textId="77777777" w:rsidR="001A13E9" w:rsidRPr="00D57B3B" w:rsidRDefault="001A13E9" w:rsidP="00EF3322">
      <w:pPr>
        <w:spacing w:after="0" w:line="360" w:lineRule="auto"/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p w14:paraId="53CA0D1D" w14:textId="355B0711" w:rsidR="006F2377" w:rsidRPr="00E85D8F" w:rsidRDefault="006F2377">
      <w:pPr>
        <w:spacing w:after="0" w:line="240" w:lineRule="auto"/>
        <w:rPr>
          <w:rFonts w:ascii="Arial" w:hAnsi="Arial"/>
          <w:sz w:val="24"/>
          <w:szCs w:val="20"/>
          <w:lang w:val="es-CU"/>
        </w:rPr>
        <w:sectPr w:rsidR="006F2377" w:rsidRPr="00E85D8F" w:rsidSect="002073E0">
          <w:pgSz w:w="12240" w:h="15840"/>
          <w:pgMar w:top="1418" w:right="1418" w:bottom="1418" w:left="1701" w:header="709" w:footer="709" w:gutter="0"/>
          <w:cols w:space="708"/>
          <w:docGrid w:linePitch="360"/>
        </w:sectPr>
      </w:pPr>
    </w:p>
    <w:p w14:paraId="0965EDED" w14:textId="77777777" w:rsidR="00296028" w:rsidRPr="00883EB9" w:rsidRDefault="00296028" w:rsidP="008D3BDE">
      <w:pPr>
        <w:pStyle w:val="Heading1"/>
        <w:rPr>
          <w:lang w:val="es-MX"/>
        </w:rPr>
      </w:pPr>
      <w:bookmarkStart w:id="15" w:name="_Toc192511522"/>
      <w:r w:rsidRPr="008D3BDE">
        <w:rPr>
          <w:color w:val="92D050"/>
          <w:lang w:val="es-ES"/>
        </w:rPr>
        <w:t>ANEXOS</w:t>
      </w:r>
      <w:bookmarkEnd w:id="15"/>
    </w:p>
    <w:p w14:paraId="62663FB2" w14:textId="0727D610" w:rsidR="00883EB9" w:rsidRPr="00E4404D" w:rsidRDefault="00883EB9" w:rsidP="007E28B3">
      <w:pPr>
        <w:pStyle w:val="Heading3"/>
        <w:rPr>
          <w:lang w:val="es-MX"/>
        </w:rPr>
      </w:pPr>
      <w:bookmarkStart w:id="16" w:name="_Anexo_I_Organigrama"/>
      <w:bookmarkStart w:id="17" w:name="_Anexo_III_Realizar"/>
      <w:bookmarkStart w:id="18" w:name="_Toc192511523"/>
      <w:bookmarkEnd w:id="16"/>
      <w:bookmarkEnd w:id="17"/>
      <w:r w:rsidRPr="00E4404D">
        <w:rPr>
          <w:lang w:val="es-MX"/>
        </w:rPr>
        <w:t>Anexo I</w:t>
      </w:r>
      <w:r w:rsidR="00905FF1" w:rsidRPr="00E4404D">
        <w:rPr>
          <w:lang w:val="es-MX"/>
        </w:rPr>
        <w:t xml:space="preserve"> Realizar un mantenimiento:</w:t>
      </w:r>
      <w:bookmarkEnd w:id="18"/>
    </w:p>
    <w:p w14:paraId="07A689E0" w14:textId="7B5D5548" w:rsidR="00905FF1" w:rsidRDefault="00C175F6" w:rsidP="00905FF1">
      <w:pPr>
        <w:suppressAutoHyphens/>
        <w:spacing w:after="200"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C175F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9D9B66" wp14:editId="684F8044">
            <wp:extent cx="5144822" cy="7018020"/>
            <wp:effectExtent l="0" t="0" r="0" b="0"/>
            <wp:docPr id="339554847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3051842F-ABB0-E6FA-77FB-0D5AF6521A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3051842F-ABB0-E6FA-77FB-0D5AF6521A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6902" cy="703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13AB" w14:textId="59F1E365" w:rsidR="00905FF1" w:rsidRDefault="00905FF1" w:rsidP="007E28B3">
      <w:pPr>
        <w:pStyle w:val="Heading3"/>
      </w:pPr>
      <w:bookmarkStart w:id="19" w:name="_Anexo_IV_Enviar"/>
      <w:bookmarkStart w:id="20" w:name="_Toc192511524"/>
      <w:bookmarkEnd w:id="19"/>
      <w:r>
        <w:t>Anexo I</w:t>
      </w:r>
      <w:r w:rsidR="0010110E">
        <w:t>I</w:t>
      </w:r>
      <w:r>
        <w:t xml:space="preserve"> Enviar anexos:</w:t>
      </w:r>
      <w:bookmarkEnd w:id="20"/>
    </w:p>
    <w:p w14:paraId="067350EE" w14:textId="4616B730" w:rsidR="00905FF1" w:rsidRDefault="00C175F6" w:rsidP="00905FF1">
      <w:pPr>
        <w:suppressAutoHyphens/>
        <w:spacing w:after="200"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C175F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7E85E6" wp14:editId="522C5854">
            <wp:extent cx="6026670" cy="4937760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B9E8DBE-ADDF-3A2E-9DBB-54D435D015B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0B9E8DBE-ADDF-3A2E-9DBB-54D435D015B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6690" cy="496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6AB8" w14:textId="03836E3B" w:rsidR="00D76A57" w:rsidRPr="00E4404D" w:rsidRDefault="00CB1DE0" w:rsidP="007E28B3">
      <w:pPr>
        <w:pStyle w:val="Heading3"/>
        <w:rPr>
          <w:lang w:val="es-MX"/>
        </w:rPr>
      </w:pPr>
      <w:bookmarkStart w:id="21" w:name="_Anexo_V_Diagrama"/>
      <w:bookmarkStart w:id="22" w:name="_Toc192511525"/>
      <w:bookmarkEnd w:id="21"/>
      <w:r w:rsidRPr="00E4404D">
        <w:rPr>
          <w:lang w:val="es-MX"/>
        </w:rPr>
        <w:t xml:space="preserve">Anexo </w:t>
      </w:r>
      <w:r w:rsidR="00B157BF">
        <w:rPr>
          <w:lang w:val="es-MX"/>
        </w:rPr>
        <w:t>III</w:t>
      </w:r>
      <w:r w:rsidRPr="00E4404D">
        <w:rPr>
          <w:lang w:val="es-MX"/>
        </w:rPr>
        <w:t xml:space="preserve"> Diagram</w:t>
      </w:r>
      <w:r w:rsidR="00EF6F32" w:rsidRPr="00E4404D">
        <w:rPr>
          <w:lang w:val="es-MX"/>
        </w:rPr>
        <w:t>a</w:t>
      </w:r>
      <w:r w:rsidRPr="00E4404D">
        <w:rPr>
          <w:lang w:val="es-MX"/>
        </w:rPr>
        <w:t xml:space="preserve"> de Actores:</w:t>
      </w:r>
      <w:bookmarkEnd w:id="22"/>
    </w:p>
    <w:p w14:paraId="6FD56891" w14:textId="536DFC03" w:rsidR="00532196" w:rsidRPr="00C175F6" w:rsidRDefault="00CB1DE0" w:rsidP="00C175F6">
      <w:pPr>
        <w:suppressAutoHyphens/>
        <w:spacing w:after="200"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5BE34DD" wp14:editId="7CFEF05A">
            <wp:extent cx="4009524" cy="780952"/>
            <wp:effectExtent l="0" t="0" r="0" b="635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5A889379-E428-317C-9C6D-8D047C832B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5A889379-E428-317C-9C6D-8D047C832B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72C4" w14:textId="4EAC6CDD" w:rsidR="00CB1DE0" w:rsidRDefault="00EF6F32" w:rsidP="007E28B3">
      <w:pPr>
        <w:pStyle w:val="Heading3"/>
        <w:rPr>
          <w:lang w:val="es-MX"/>
        </w:rPr>
      </w:pPr>
      <w:bookmarkStart w:id="23" w:name="_Anexo_VI_Historias"/>
      <w:bookmarkStart w:id="24" w:name="_Toc192511526"/>
      <w:bookmarkEnd w:id="23"/>
      <w:r w:rsidRPr="00E4404D">
        <w:rPr>
          <w:lang w:val="es-MX"/>
        </w:rPr>
        <w:t xml:space="preserve">Anexo </w:t>
      </w:r>
      <w:r w:rsidR="00B157BF">
        <w:rPr>
          <w:lang w:val="es-MX"/>
        </w:rPr>
        <w:t>IV</w:t>
      </w:r>
      <w:r w:rsidRPr="00E4404D">
        <w:rPr>
          <w:lang w:val="es-MX"/>
        </w:rPr>
        <w:t xml:space="preserve"> Historias de Usuario:</w:t>
      </w:r>
      <w:bookmarkEnd w:id="24"/>
    </w:p>
    <w:tbl>
      <w:tblPr>
        <w:tblW w:w="7371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12"/>
        <w:gridCol w:w="3859"/>
      </w:tblGrid>
      <w:tr w:rsidR="00A74444" w:rsidRPr="00A74444" w14:paraId="7CAA93A9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2FC85ED" w14:textId="77777777" w:rsidR="00A74444" w:rsidRPr="00A74444" w:rsidRDefault="00A74444" w:rsidP="00A7444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lang w:val="es-CU" w:eastAsia="es-CU"/>
              </w:rPr>
              <w:t>HISTORIA DE USUARIO</w:t>
            </w:r>
          </w:p>
        </w:tc>
      </w:tr>
      <w:tr w:rsidR="00A74444" w:rsidRPr="00A74444" w14:paraId="5D81DC38" w14:textId="77777777" w:rsidTr="00A74444">
        <w:trPr>
          <w:trHeight w:val="288"/>
        </w:trPr>
        <w:tc>
          <w:tcPr>
            <w:tcW w:w="3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6EFADEF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Número: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1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3F08743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Usuario: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Administrador General</w:t>
            </w:r>
          </w:p>
        </w:tc>
      </w:tr>
      <w:tr w:rsidR="00A74444" w:rsidRPr="00A74444" w14:paraId="0C29A7A8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9EA4A1A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Nombre Historia: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Gestionar Entidades</w:t>
            </w:r>
          </w:p>
        </w:tc>
      </w:tr>
      <w:tr w:rsidR="00A74444" w:rsidRPr="00A74444" w14:paraId="0C800B44" w14:textId="77777777" w:rsidTr="00A74444">
        <w:trPr>
          <w:trHeight w:val="288"/>
        </w:trPr>
        <w:tc>
          <w:tcPr>
            <w:tcW w:w="3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5119433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Prioridad de Negocio: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Alta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E6F3CE5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Riesgo de Desarrollo: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Media</w:t>
            </w:r>
          </w:p>
        </w:tc>
      </w:tr>
      <w:tr w:rsidR="00A74444" w:rsidRPr="00A74444" w14:paraId="72064F64" w14:textId="77777777" w:rsidTr="00A74444">
        <w:trPr>
          <w:trHeight w:val="288"/>
        </w:trPr>
        <w:tc>
          <w:tcPr>
            <w:tcW w:w="3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73CDCBD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Puntos: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1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4ECF881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Iteración: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1</w:t>
            </w:r>
          </w:p>
        </w:tc>
      </w:tr>
      <w:tr w:rsidR="00A74444" w:rsidRPr="00A74444" w14:paraId="3B28EFAB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720AA0F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Descripción: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Las entidades deben de poder crearse, editarse, eliminarse y listarse. Éstas tienen su nombre y entidad superior.</w:t>
            </w:r>
          </w:p>
        </w:tc>
      </w:tr>
      <w:tr w:rsidR="00A74444" w:rsidRPr="00A74444" w14:paraId="2BD7BE1C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C7F5474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Observaciones: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Acceso exclusivo para Administrador General</w:t>
            </w:r>
          </w:p>
        </w:tc>
      </w:tr>
      <w:tr w:rsidR="00A74444" w:rsidRPr="00A74444" w14:paraId="6CCD3E6E" w14:textId="77777777" w:rsidTr="00A74444">
        <w:trPr>
          <w:trHeight w:val="288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A4F518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</w:p>
        </w:tc>
        <w:tc>
          <w:tcPr>
            <w:tcW w:w="38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5B40AE" w14:textId="77777777" w:rsidR="00A74444" w:rsidRPr="00A74444" w:rsidRDefault="00A74444" w:rsidP="00A7444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CU" w:eastAsia="es-CU"/>
              </w:rPr>
            </w:pPr>
          </w:p>
        </w:tc>
      </w:tr>
      <w:tr w:rsidR="00A74444" w:rsidRPr="00A74444" w14:paraId="0AB27BDE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8E0FF65" w14:textId="77777777" w:rsidR="00A74444" w:rsidRPr="00A74444" w:rsidRDefault="00A74444" w:rsidP="00A7444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lang w:val="es-CU" w:eastAsia="es-CU"/>
              </w:rPr>
              <w:t>HISTORIA DE USUARIO</w:t>
            </w:r>
          </w:p>
        </w:tc>
      </w:tr>
      <w:tr w:rsidR="00A74444" w:rsidRPr="00A74444" w14:paraId="537F78D0" w14:textId="77777777" w:rsidTr="00A74444">
        <w:trPr>
          <w:trHeight w:val="288"/>
        </w:trPr>
        <w:tc>
          <w:tcPr>
            <w:tcW w:w="3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C46B3A2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Número: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F6652B3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Usuario: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Administrador General</w:t>
            </w:r>
          </w:p>
        </w:tc>
      </w:tr>
      <w:tr w:rsidR="00A74444" w:rsidRPr="00A74444" w14:paraId="38738856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C4AB0F5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Nombre Historia: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Gestionar Usuarios</w:t>
            </w:r>
          </w:p>
        </w:tc>
      </w:tr>
      <w:tr w:rsidR="00A74444" w:rsidRPr="00A74444" w14:paraId="48EED418" w14:textId="77777777" w:rsidTr="00A74444">
        <w:trPr>
          <w:trHeight w:val="288"/>
        </w:trPr>
        <w:tc>
          <w:tcPr>
            <w:tcW w:w="3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3422335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Prioridad de Negocio: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Alta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B4D8B88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Riesgo de Desarrollo: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Baja</w:t>
            </w:r>
          </w:p>
        </w:tc>
      </w:tr>
      <w:tr w:rsidR="00A74444" w:rsidRPr="00A74444" w14:paraId="2C1D2CC9" w14:textId="77777777" w:rsidTr="00A74444">
        <w:trPr>
          <w:trHeight w:val="288"/>
        </w:trPr>
        <w:tc>
          <w:tcPr>
            <w:tcW w:w="3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D4B87F2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Puntos: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1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5AAFF9F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Iteración: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1</w:t>
            </w:r>
          </w:p>
        </w:tc>
      </w:tr>
      <w:tr w:rsidR="00A74444" w:rsidRPr="00A74444" w14:paraId="5AC6D00D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64BF36F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Descripción: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Los usuarios deben de poder crearse, editarse, eliminarse y listarse. Éstos tienen su nombre de usuario, email, contraseña, rol y entidad a la que pertenecen.</w:t>
            </w:r>
          </w:p>
        </w:tc>
      </w:tr>
      <w:tr w:rsidR="00A74444" w:rsidRPr="00A74444" w14:paraId="5FA1CFEA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8285DC3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Observaciones: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Acceso para Administrador General y el Administrador de Entidad</w:t>
            </w:r>
          </w:p>
        </w:tc>
      </w:tr>
      <w:tr w:rsidR="00A74444" w:rsidRPr="00A74444" w14:paraId="5A93462A" w14:textId="77777777" w:rsidTr="00A74444">
        <w:trPr>
          <w:trHeight w:val="288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B2282F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</w:p>
        </w:tc>
        <w:tc>
          <w:tcPr>
            <w:tcW w:w="38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BC8DA9" w14:textId="77777777" w:rsidR="00A74444" w:rsidRPr="00A74444" w:rsidRDefault="00A74444" w:rsidP="00A7444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CU" w:eastAsia="es-CU"/>
              </w:rPr>
            </w:pPr>
          </w:p>
        </w:tc>
      </w:tr>
      <w:tr w:rsidR="00A74444" w:rsidRPr="00A74444" w14:paraId="5B1514C7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EF794D2" w14:textId="77777777" w:rsidR="00A74444" w:rsidRPr="00A74444" w:rsidRDefault="00A74444" w:rsidP="00A7444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lang w:val="es-CU" w:eastAsia="es-CU"/>
              </w:rPr>
              <w:t>HISTORIA DE USUARIO</w:t>
            </w:r>
          </w:p>
        </w:tc>
      </w:tr>
      <w:tr w:rsidR="00A74444" w:rsidRPr="00A74444" w14:paraId="24B5CE99" w14:textId="77777777" w:rsidTr="00A74444">
        <w:trPr>
          <w:trHeight w:val="288"/>
        </w:trPr>
        <w:tc>
          <w:tcPr>
            <w:tcW w:w="3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2CB03FD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Número: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3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164D7C0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Usuario: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Todos los usuarios</w:t>
            </w:r>
          </w:p>
        </w:tc>
      </w:tr>
      <w:tr w:rsidR="00A74444" w:rsidRPr="00A74444" w14:paraId="005EF93E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DC381FF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Nombre Historia: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Autenticar Usuarios</w:t>
            </w:r>
          </w:p>
        </w:tc>
      </w:tr>
      <w:tr w:rsidR="00A74444" w:rsidRPr="00A74444" w14:paraId="7AEA6D33" w14:textId="77777777" w:rsidTr="00A74444">
        <w:trPr>
          <w:trHeight w:val="288"/>
        </w:trPr>
        <w:tc>
          <w:tcPr>
            <w:tcW w:w="3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68C7EB0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Prioridad de Negocio: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Crítica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6E5047F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Riesgo de Desarrollo: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Media</w:t>
            </w:r>
          </w:p>
        </w:tc>
      </w:tr>
      <w:tr w:rsidR="00A74444" w:rsidRPr="00A74444" w14:paraId="63635857" w14:textId="77777777" w:rsidTr="00A74444">
        <w:trPr>
          <w:trHeight w:val="288"/>
        </w:trPr>
        <w:tc>
          <w:tcPr>
            <w:tcW w:w="3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E6C4168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Puntos: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1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A15DA44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Iteración: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1</w:t>
            </w:r>
          </w:p>
        </w:tc>
      </w:tr>
      <w:tr w:rsidR="00A74444" w:rsidRPr="00A74444" w14:paraId="55322A72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540E22F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Descripción: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Los usuarios deben de estar autenticados en el sistema para poder realizar sus acciones correspondientes. Para ello cuentan con un nombre, una contraseña y la entidad a la que pertenecen para acceder.</w:t>
            </w:r>
          </w:p>
        </w:tc>
      </w:tr>
      <w:tr w:rsidR="00A74444" w:rsidRPr="00A74444" w14:paraId="2BACC714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0933D8C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Observaciones: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-</w:t>
            </w:r>
          </w:p>
        </w:tc>
      </w:tr>
      <w:tr w:rsidR="00A74444" w:rsidRPr="00A74444" w14:paraId="72B3E06D" w14:textId="77777777" w:rsidTr="00A74444">
        <w:trPr>
          <w:trHeight w:val="288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5E0BFB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</w:p>
        </w:tc>
        <w:tc>
          <w:tcPr>
            <w:tcW w:w="38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FE66A1" w14:textId="77777777" w:rsidR="00A74444" w:rsidRPr="00A74444" w:rsidRDefault="00A74444" w:rsidP="00A7444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CU" w:eastAsia="es-CU"/>
              </w:rPr>
            </w:pPr>
          </w:p>
        </w:tc>
      </w:tr>
      <w:tr w:rsidR="00A74444" w:rsidRPr="00A74444" w14:paraId="4889D816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9B5A50D" w14:textId="77777777" w:rsidR="00A74444" w:rsidRPr="00A74444" w:rsidRDefault="00A74444" w:rsidP="00A7444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lang w:val="es-CU" w:eastAsia="es-CU"/>
              </w:rPr>
              <w:t>HISTORIA DE USUARIO</w:t>
            </w:r>
          </w:p>
        </w:tc>
      </w:tr>
      <w:tr w:rsidR="00A74444" w:rsidRPr="00A74444" w14:paraId="5873C115" w14:textId="77777777" w:rsidTr="00A74444">
        <w:trPr>
          <w:trHeight w:val="288"/>
        </w:trPr>
        <w:tc>
          <w:tcPr>
            <w:tcW w:w="3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B33A147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Número: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4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6BF001A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Usuario: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Usuario</w:t>
            </w:r>
          </w:p>
        </w:tc>
      </w:tr>
      <w:tr w:rsidR="00A74444" w:rsidRPr="00A74444" w14:paraId="37FF8F91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BC32216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Nombre Historia: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Gestionar Mantenimientos</w:t>
            </w:r>
          </w:p>
        </w:tc>
      </w:tr>
      <w:tr w:rsidR="00A74444" w:rsidRPr="00A74444" w14:paraId="0578573C" w14:textId="77777777" w:rsidTr="00A74444">
        <w:trPr>
          <w:trHeight w:val="288"/>
        </w:trPr>
        <w:tc>
          <w:tcPr>
            <w:tcW w:w="3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23384F7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Prioridad de Negocio: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Alta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D80E905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Riesgo de Desarrollo: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Baja</w:t>
            </w:r>
          </w:p>
        </w:tc>
      </w:tr>
      <w:tr w:rsidR="00A74444" w:rsidRPr="00A74444" w14:paraId="0EFEE16F" w14:textId="77777777" w:rsidTr="00A74444">
        <w:trPr>
          <w:trHeight w:val="288"/>
        </w:trPr>
        <w:tc>
          <w:tcPr>
            <w:tcW w:w="3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4B75A5B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Puntos: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1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91252CA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Iteración: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</w:t>
            </w:r>
          </w:p>
        </w:tc>
      </w:tr>
      <w:tr w:rsidR="00A74444" w:rsidRPr="00A74444" w14:paraId="2014BB00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31B0ED4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Descripción: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Los Mantenimientos representan una relación de muchos a muchos entre los Objetos de Mantenimientos y sus Facturas u Órdenes de Trabajo, estos se deben poder listar, agregar, editar y eliminar. Presentan, además de sus relaciones, con una fecha, si fue imprevisto y si fue externo.</w:t>
            </w:r>
          </w:p>
        </w:tc>
      </w:tr>
      <w:tr w:rsidR="00A74444" w:rsidRPr="00A74444" w14:paraId="588F26DB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656BCA0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Observaciones: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Accesible para el Usuario</w:t>
            </w:r>
          </w:p>
        </w:tc>
      </w:tr>
      <w:tr w:rsidR="00A74444" w:rsidRPr="00A74444" w14:paraId="7DF3A613" w14:textId="77777777" w:rsidTr="00A74444">
        <w:trPr>
          <w:trHeight w:val="288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D28C82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</w:p>
        </w:tc>
        <w:tc>
          <w:tcPr>
            <w:tcW w:w="38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650EBF" w14:textId="77777777" w:rsidR="00A74444" w:rsidRPr="00A74444" w:rsidRDefault="00A74444" w:rsidP="00A7444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CU" w:eastAsia="es-CU"/>
              </w:rPr>
            </w:pPr>
          </w:p>
        </w:tc>
      </w:tr>
      <w:tr w:rsidR="00A74444" w:rsidRPr="00A74444" w14:paraId="6AF7FC23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7372E4D" w14:textId="77777777" w:rsidR="00A74444" w:rsidRPr="00A74444" w:rsidRDefault="00A74444" w:rsidP="00A7444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lang w:val="es-CU" w:eastAsia="es-CU"/>
              </w:rPr>
              <w:t>HISTORIA DE USUARIO</w:t>
            </w:r>
          </w:p>
        </w:tc>
      </w:tr>
      <w:tr w:rsidR="00A74444" w:rsidRPr="00A74444" w14:paraId="2D99EC1C" w14:textId="77777777" w:rsidTr="00A74444">
        <w:trPr>
          <w:trHeight w:val="288"/>
        </w:trPr>
        <w:tc>
          <w:tcPr>
            <w:tcW w:w="3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690C573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Número: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5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AF394A2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Usuario: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Usuario</w:t>
            </w:r>
          </w:p>
        </w:tc>
      </w:tr>
      <w:tr w:rsidR="00A74444" w:rsidRPr="00A74444" w14:paraId="7BC9BC05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503BF2C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Nombre Historia: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Gestionar Objetos de Mantenimiento</w:t>
            </w:r>
          </w:p>
        </w:tc>
      </w:tr>
      <w:tr w:rsidR="00A74444" w:rsidRPr="00A74444" w14:paraId="79A36879" w14:textId="77777777" w:rsidTr="00A74444">
        <w:trPr>
          <w:trHeight w:val="288"/>
        </w:trPr>
        <w:tc>
          <w:tcPr>
            <w:tcW w:w="3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53EFF23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Prioridad de Negocio: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Alta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CCE83CE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Riesgo de Desarrollo: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Baja</w:t>
            </w:r>
          </w:p>
        </w:tc>
      </w:tr>
      <w:tr w:rsidR="00A74444" w:rsidRPr="00A74444" w14:paraId="57E284F7" w14:textId="77777777" w:rsidTr="00A74444">
        <w:trPr>
          <w:trHeight w:val="288"/>
        </w:trPr>
        <w:tc>
          <w:tcPr>
            <w:tcW w:w="3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CEBE6B7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Puntos: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1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0FEBE97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Iteración: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</w:t>
            </w:r>
          </w:p>
        </w:tc>
      </w:tr>
      <w:tr w:rsidR="00A74444" w:rsidRPr="00A74444" w14:paraId="1C2A9667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813D6F7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Descripción: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Los Objetos de Mantenimiento representan un objeto al que se le aplica un mantenimiento planificado o no y constituyen las filas de la tabla del Plan de Mantenimiento repartido por conceptos de mantenimiento. Éstos tienen un nombre, el concepto al que pertenecen, la provincia a la que pertenecen, su ubicación, si es mantenimiento contratado, su periodicidad (mensual, trimestral, semestral, anual, etcétera), su planificación por meses (si está planificado ese mes, si se aplicó y la factura) y su presupuesto anual correspondiente en moneda nacional o divisa.</w:t>
            </w:r>
          </w:p>
        </w:tc>
      </w:tr>
      <w:tr w:rsidR="00A74444" w:rsidRPr="00A74444" w14:paraId="1B16F20E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8D8AAA3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Observaciones: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 xml:space="preserve"> Los conceptos a los que pertenecen los Objetos de Mantenimiento están reflejados en la Ley 102 del 2020 del MINTUR.</w:t>
            </w:r>
          </w:p>
        </w:tc>
      </w:tr>
      <w:tr w:rsidR="00A74444" w:rsidRPr="00A74444" w14:paraId="06B92AA1" w14:textId="77777777" w:rsidTr="00A74444">
        <w:trPr>
          <w:trHeight w:val="288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50B776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</w:p>
        </w:tc>
        <w:tc>
          <w:tcPr>
            <w:tcW w:w="38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9B026E" w14:textId="77777777" w:rsidR="00A74444" w:rsidRPr="00A74444" w:rsidRDefault="00A74444" w:rsidP="00A7444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CU" w:eastAsia="es-CU"/>
              </w:rPr>
            </w:pPr>
          </w:p>
        </w:tc>
      </w:tr>
      <w:tr w:rsidR="00A74444" w:rsidRPr="00A74444" w14:paraId="3F3762B0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8A50ED9" w14:textId="77777777" w:rsidR="00A74444" w:rsidRPr="00A74444" w:rsidRDefault="00A74444" w:rsidP="00A7444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lang w:val="es-CU" w:eastAsia="es-CU"/>
              </w:rPr>
              <w:t>HISTORIA DE USUARIO</w:t>
            </w:r>
          </w:p>
        </w:tc>
      </w:tr>
      <w:tr w:rsidR="00A74444" w:rsidRPr="00A74444" w14:paraId="07A1B24D" w14:textId="77777777" w:rsidTr="00A74444">
        <w:trPr>
          <w:trHeight w:val="288"/>
        </w:trPr>
        <w:tc>
          <w:tcPr>
            <w:tcW w:w="3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AD1DB32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Número: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6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FD2DE29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Usuario: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Usuario</w:t>
            </w:r>
          </w:p>
        </w:tc>
      </w:tr>
      <w:tr w:rsidR="00A74444" w:rsidRPr="00A74444" w14:paraId="366A8EB2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141DA8F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Nombre Historia: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Gestionar Anexo 1 (Plan de Mantenimiento)</w:t>
            </w:r>
          </w:p>
        </w:tc>
      </w:tr>
      <w:tr w:rsidR="00A74444" w:rsidRPr="00A74444" w14:paraId="0710D51F" w14:textId="77777777" w:rsidTr="00A74444">
        <w:trPr>
          <w:trHeight w:val="288"/>
        </w:trPr>
        <w:tc>
          <w:tcPr>
            <w:tcW w:w="3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0F107F9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Prioridad de Negocio: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Alta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9CBB5F9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Riesgo de Desarrollo: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Media</w:t>
            </w:r>
          </w:p>
        </w:tc>
      </w:tr>
      <w:tr w:rsidR="00A74444" w:rsidRPr="00A74444" w14:paraId="60BC7810" w14:textId="77777777" w:rsidTr="00A74444">
        <w:trPr>
          <w:trHeight w:val="288"/>
        </w:trPr>
        <w:tc>
          <w:tcPr>
            <w:tcW w:w="3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BCCBA90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Puntos: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1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81DF7E8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Iteración: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3</w:t>
            </w:r>
          </w:p>
        </w:tc>
      </w:tr>
      <w:tr w:rsidR="00A74444" w:rsidRPr="00A74444" w14:paraId="583C3E0E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956F686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Descripción: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Los Planes de Mantenimiento representan el Anexo 1 de la Ley 102 del 2020 del MINTUR y deben de poder ser creados, editados, eliminados y listados. Éstos contienen un año, un elaborador y un responsable.</w:t>
            </w:r>
          </w:p>
        </w:tc>
      </w:tr>
      <w:tr w:rsidR="00A74444" w:rsidRPr="00A74444" w14:paraId="2ECFFD67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A2594F3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Observaciones: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Debe incluir todos los objetos de mantenimiento con su programación</w:t>
            </w:r>
          </w:p>
        </w:tc>
      </w:tr>
      <w:tr w:rsidR="00A74444" w:rsidRPr="00A74444" w14:paraId="07AE0758" w14:textId="77777777" w:rsidTr="00A74444">
        <w:trPr>
          <w:trHeight w:val="288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392B0F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</w:p>
        </w:tc>
        <w:tc>
          <w:tcPr>
            <w:tcW w:w="38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35EC11" w14:textId="77777777" w:rsidR="00A74444" w:rsidRPr="00A74444" w:rsidRDefault="00A74444" w:rsidP="00A7444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CU" w:eastAsia="es-CU"/>
              </w:rPr>
            </w:pPr>
          </w:p>
        </w:tc>
      </w:tr>
      <w:tr w:rsidR="00A74444" w:rsidRPr="00A74444" w14:paraId="07BAF4F1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A5C732A" w14:textId="77777777" w:rsidR="00A74444" w:rsidRPr="00A74444" w:rsidRDefault="00A74444" w:rsidP="00A7444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lang w:val="es-CU" w:eastAsia="es-CU"/>
              </w:rPr>
              <w:t>HISTORIA DE USUARIO</w:t>
            </w:r>
          </w:p>
        </w:tc>
      </w:tr>
      <w:tr w:rsidR="00A74444" w:rsidRPr="00A74444" w14:paraId="4F0F5804" w14:textId="77777777" w:rsidTr="00A74444">
        <w:trPr>
          <w:trHeight w:val="288"/>
        </w:trPr>
        <w:tc>
          <w:tcPr>
            <w:tcW w:w="3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A537D7F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Número: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7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0023099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Usuario: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Usuario</w:t>
            </w:r>
          </w:p>
        </w:tc>
      </w:tr>
      <w:tr w:rsidR="00A74444" w:rsidRPr="00A74444" w14:paraId="7BEBBB1B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AB063A7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Nombre Historia: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Gestionar Anexo 2 (Acciones de Mantenimiento)</w:t>
            </w:r>
          </w:p>
        </w:tc>
      </w:tr>
      <w:tr w:rsidR="00A74444" w:rsidRPr="00A74444" w14:paraId="58542429" w14:textId="77777777" w:rsidTr="00A74444">
        <w:trPr>
          <w:trHeight w:val="288"/>
        </w:trPr>
        <w:tc>
          <w:tcPr>
            <w:tcW w:w="3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D75F8EA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Prioridad de Negocio: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Alta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1DAF775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Riesgo de Desarrollo: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Baja</w:t>
            </w:r>
          </w:p>
        </w:tc>
      </w:tr>
      <w:tr w:rsidR="00A74444" w:rsidRPr="00A74444" w14:paraId="426710C5" w14:textId="77777777" w:rsidTr="00A74444">
        <w:trPr>
          <w:trHeight w:val="288"/>
        </w:trPr>
        <w:tc>
          <w:tcPr>
            <w:tcW w:w="3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EFC1EE0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Puntos: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1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9393305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Iteración: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3</w:t>
            </w:r>
          </w:p>
        </w:tc>
      </w:tr>
      <w:tr w:rsidR="00A74444" w:rsidRPr="00A74444" w14:paraId="6EF187F5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6FB3A20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Descripción: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Las Acciones de Mantenimiento representan el Anexo 2 de la Ley 102 del 2020 del MINTUR y deben de poder ser creados, editados, eliminados y listados. Éstas contienen un año, un elaborador y un responsable.</w:t>
            </w:r>
          </w:p>
        </w:tc>
      </w:tr>
      <w:tr w:rsidR="00A74444" w:rsidRPr="00A74444" w14:paraId="007735A2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2F9B3E5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Observaciones: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-</w:t>
            </w:r>
          </w:p>
        </w:tc>
      </w:tr>
      <w:tr w:rsidR="00A74444" w:rsidRPr="00A74444" w14:paraId="327E8B1B" w14:textId="77777777" w:rsidTr="00A74444">
        <w:trPr>
          <w:trHeight w:val="288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51285E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</w:p>
        </w:tc>
        <w:tc>
          <w:tcPr>
            <w:tcW w:w="38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8697E8" w14:textId="77777777" w:rsidR="00A74444" w:rsidRPr="00A74444" w:rsidRDefault="00A74444" w:rsidP="00A7444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CU" w:eastAsia="es-CU"/>
              </w:rPr>
            </w:pPr>
          </w:p>
        </w:tc>
      </w:tr>
      <w:tr w:rsidR="00A74444" w:rsidRPr="00A74444" w14:paraId="35B1CEF9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BAB4CE5" w14:textId="77777777" w:rsidR="00A74444" w:rsidRPr="00A74444" w:rsidRDefault="00A74444" w:rsidP="00A7444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lang w:val="es-CU" w:eastAsia="es-CU"/>
              </w:rPr>
              <w:t>HISTORIA DE USUARIO</w:t>
            </w:r>
          </w:p>
        </w:tc>
      </w:tr>
      <w:tr w:rsidR="00A74444" w:rsidRPr="00A74444" w14:paraId="0F559441" w14:textId="77777777" w:rsidTr="00A74444">
        <w:trPr>
          <w:trHeight w:val="288"/>
        </w:trPr>
        <w:tc>
          <w:tcPr>
            <w:tcW w:w="3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15E01E0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Número: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8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E7A9292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Usuario: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Usuario</w:t>
            </w:r>
          </w:p>
        </w:tc>
      </w:tr>
      <w:tr w:rsidR="00A74444" w:rsidRPr="00A74444" w14:paraId="6C9C07A4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1253CD8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Nombre Historia: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Gestionar Anexo 3 (Presupuesto de Mantenimiento)</w:t>
            </w:r>
          </w:p>
        </w:tc>
      </w:tr>
      <w:tr w:rsidR="00A74444" w:rsidRPr="00A74444" w14:paraId="3554C539" w14:textId="77777777" w:rsidTr="00A74444">
        <w:trPr>
          <w:trHeight w:val="288"/>
        </w:trPr>
        <w:tc>
          <w:tcPr>
            <w:tcW w:w="3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8DE0694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Prioridad de Negocio: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Alta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8AF3A1A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Riesgo de Desarrollo: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Media</w:t>
            </w:r>
          </w:p>
        </w:tc>
      </w:tr>
      <w:tr w:rsidR="00A74444" w:rsidRPr="00A74444" w14:paraId="7C82E961" w14:textId="77777777" w:rsidTr="00A74444">
        <w:trPr>
          <w:trHeight w:val="288"/>
        </w:trPr>
        <w:tc>
          <w:tcPr>
            <w:tcW w:w="3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01EE404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Puntos: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1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C1E2BCC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Iteración: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4</w:t>
            </w:r>
          </w:p>
        </w:tc>
      </w:tr>
      <w:tr w:rsidR="00A74444" w:rsidRPr="00A74444" w14:paraId="46E13DCD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54017E3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Descripción: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Los Presupuestos de Mantenimiento representan el Anexo 3 de la Ley 102 del 2020 del MINTUR y deben de poder ser creados, editados, eliminados y listados. Éstos contienen un año, un elaborador, un responsable y los ingresos y gastos en moneda nacional y divisa del mes.</w:t>
            </w:r>
          </w:p>
        </w:tc>
      </w:tr>
      <w:tr w:rsidR="00A74444" w:rsidRPr="00A74444" w14:paraId="63ABF28E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A0CAF3F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Observaciones: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-</w:t>
            </w:r>
          </w:p>
        </w:tc>
      </w:tr>
      <w:tr w:rsidR="00A74444" w:rsidRPr="00A74444" w14:paraId="1AEEF89B" w14:textId="77777777" w:rsidTr="00A74444">
        <w:trPr>
          <w:trHeight w:val="288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85164A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</w:p>
        </w:tc>
        <w:tc>
          <w:tcPr>
            <w:tcW w:w="38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B4F384" w14:textId="77777777" w:rsidR="00A74444" w:rsidRPr="00A74444" w:rsidRDefault="00A74444" w:rsidP="00A7444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CU" w:eastAsia="es-CU"/>
              </w:rPr>
            </w:pPr>
          </w:p>
        </w:tc>
      </w:tr>
      <w:tr w:rsidR="00A74444" w:rsidRPr="00A74444" w14:paraId="67C57A30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CC40A21" w14:textId="77777777" w:rsidR="00A74444" w:rsidRPr="00A74444" w:rsidRDefault="00A74444" w:rsidP="00A7444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lang w:val="es-CU" w:eastAsia="es-CU"/>
              </w:rPr>
              <w:t>HISTORIA DE USUARIO</w:t>
            </w:r>
          </w:p>
        </w:tc>
      </w:tr>
      <w:tr w:rsidR="00A74444" w:rsidRPr="00A74444" w14:paraId="30C1B233" w14:textId="77777777" w:rsidTr="00A74444">
        <w:trPr>
          <w:trHeight w:val="288"/>
        </w:trPr>
        <w:tc>
          <w:tcPr>
            <w:tcW w:w="3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DED7A5A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Número: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9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A7B8C49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Usuario: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Administrador de Entidad</w:t>
            </w:r>
          </w:p>
        </w:tc>
      </w:tr>
      <w:tr w:rsidR="00A74444" w:rsidRPr="00A74444" w14:paraId="0FCB71D6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1DE14AA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Nombre Historia: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Importar Anexos</w:t>
            </w:r>
          </w:p>
        </w:tc>
      </w:tr>
      <w:tr w:rsidR="00A74444" w:rsidRPr="00A74444" w14:paraId="5473D365" w14:textId="77777777" w:rsidTr="00A74444">
        <w:trPr>
          <w:trHeight w:val="288"/>
        </w:trPr>
        <w:tc>
          <w:tcPr>
            <w:tcW w:w="3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ADADB70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Prioridad de Negocio: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Media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921101D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Riesgo de Desarrollo: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Alta</w:t>
            </w:r>
          </w:p>
        </w:tc>
      </w:tr>
      <w:tr w:rsidR="00A74444" w:rsidRPr="00A74444" w14:paraId="7F83D87D" w14:textId="77777777" w:rsidTr="00A74444">
        <w:trPr>
          <w:trHeight w:val="288"/>
        </w:trPr>
        <w:tc>
          <w:tcPr>
            <w:tcW w:w="3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A819FA2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Puntos: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1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9D5F0CD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Iteración: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4</w:t>
            </w:r>
          </w:p>
        </w:tc>
      </w:tr>
      <w:tr w:rsidR="00A74444" w:rsidRPr="00A74444" w14:paraId="45D79D79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0152275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Descripción: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Permite cargar datos a los anexos desde plantillas predefinidas por el programa</w:t>
            </w:r>
          </w:p>
        </w:tc>
      </w:tr>
      <w:tr w:rsidR="00A74444" w:rsidRPr="00A74444" w14:paraId="369A08A7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BC102EC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Observaciones: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Validar estructura y datos antes de importar</w:t>
            </w:r>
          </w:p>
        </w:tc>
      </w:tr>
      <w:tr w:rsidR="00A74444" w:rsidRPr="00A74444" w14:paraId="1229B3D1" w14:textId="77777777" w:rsidTr="00A74444">
        <w:trPr>
          <w:trHeight w:val="288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4ABE51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</w:p>
        </w:tc>
        <w:tc>
          <w:tcPr>
            <w:tcW w:w="38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74067D" w14:textId="77777777" w:rsidR="00A74444" w:rsidRPr="00A74444" w:rsidRDefault="00A74444" w:rsidP="00A7444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CU" w:eastAsia="es-CU"/>
              </w:rPr>
            </w:pPr>
          </w:p>
        </w:tc>
      </w:tr>
      <w:tr w:rsidR="00A74444" w:rsidRPr="00A74444" w14:paraId="1DDBE4A6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4E41A90" w14:textId="77777777" w:rsidR="00A74444" w:rsidRPr="00A74444" w:rsidRDefault="00A74444" w:rsidP="00A7444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lang w:val="es-CU" w:eastAsia="es-CU"/>
              </w:rPr>
              <w:t>HISTORIA DE USUARIO</w:t>
            </w:r>
          </w:p>
        </w:tc>
      </w:tr>
      <w:tr w:rsidR="00A74444" w:rsidRPr="00A74444" w14:paraId="0C9EE088" w14:textId="77777777" w:rsidTr="00A74444">
        <w:trPr>
          <w:trHeight w:val="288"/>
        </w:trPr>
        <w:tc>
          <w:tcPr>
            <w:tcW w:w="3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7DF8215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Número: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10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48E27EF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Usuario: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Usuario</w:t>
            </w:r>
          </w:p>
        </w:tc>
      </w:tr>
      <w:tr w:rsidR="00A74444" w:rsidRPr="00A74444" w14:paraId="3400CB7F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61879AD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Nombre Historia: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Exportar Anexos a Excel</w:t>
            </w:r>
          </w:p>
        </w:tc>
      </w:tr>
      <w:tr w:rsidR="00A74444" w:rsidRPr="00A74444" w14:paraId="16C880D3" w14:textId="77777777" w:rsidTr="00A74444">
        <w:trPr>
          <w:trHeight w:val="288"/>
        </w:trPr>
        <w:tc>
          <w:tcPr>
            <w:tcW w:w="3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D8BA553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Prioridad de Negocio: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Alta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15220FF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Riesgo de Desarrollo: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Baja</w:t>
            </w:r>
          </w:p>
        </w:tc>
      </w:tr>
      <w:tr w:rsidR="00A74444" w:rsidRPr="00A74444" w14:paraId="0CEEBD07" w14:textId="77777777" w:rsidTr="00A74444">
        <w:trPr>
          <w:trHeight w:val="288"/>
        </w:trPr>
        <w:tc>
          <w:tcPr>
            <w:tcW w:w="3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502DC3F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Puntos: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1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9C81C33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Iteración: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4</w:t>
            </w:r>
          </w:p>
        </w:tc>
      </w:tr>
      <w:tr w:rsidR="00A74444" w:rsidRPr="00A74444" w14:paraId="659EB574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DD6699E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Descripción: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Genera archivos Excel de los Anexos 1, 2 y 3 en formatos oficiales del MINTUR.</w:t>
            </w:r>
          </w:p>
        </w:tc>
      </w:tr>
      <w:tr w:rsidR="00A74444" w:rsidRPr="00A74444" w14:paraId="72EAB251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4A401EE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Observaciones: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Mantener estructura requerida por la Resolución 102/2020</w:t>
            </w:r>
          </w:p>
        </w:tc>
      </w:tr>
      <w:tr w:rsidR="00A74444" w:rsidRPr="00A74444" w14:paraId="4F593AD7" w14:textId="77777777" w:rsidTr="00A74444">
        <w:trPr>
          <w:trHeight w:val="288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C7C9BC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</w:p>
        </w:tc>
        <w:tc>
          <w:tcPr>
            <w:tcW w:w="38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92F1F5" w14:textId="77777777" w:rsidR="00A74444" w:rsidRPr="00A74444" w:rsidRDefault="00A74444" w:rsidP="00A7444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CU" w:eastAsia="es-CU"/>
              </w:rPr>
            </w:pPr>
          </w:p>
        </w:tc>
      </w:tr>
      <w:tr w:rsidR="00A74444" w:rsidRPr="00A74444" w14:paraId="1E7546E6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D33273E" w14:textId="77777777" w:rsidR="00A74444" w:rsidRPr="00A74444" w:rsidRDefault="00A74444" w:rsidP="00A7444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lang w:val="es-CU" w:eastAsia="es-CU"/>
              </w:rPr>
              <w:t>HISTORIA DE USUARIO</w:t>
            </w:r>
          </w:p>
        </w:tc>
      </w:tr>
      <w:tr w:rsidR="00A74444" w:rsidRPr="00A74444" w14:paraId="65700981" w14:textId="77777777" w:rsidTr="00A74444">
        <w:trPr>
          <w:trHeight w:val="288"/>
        </w:trPr>
        <w:tc>
          <w:tcPr>
            <w:tcW w:w="3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42DA313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Número: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11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5D5C840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Usuario: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Sistema Automático</w:t>
            </w:r>
          </w:p>
        </w:tc>
      </w:tr>
      <w:tr w:rsidR="00A74444" w:rsidRPr="00A74444" w14:paraId="4F5131AD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62973EE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Nombre Historia: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Generar Anexo 2 a partir de Objetos y Mantenimientos</w:t>
            </w:r>
          </w:p>
        </w:tc>
      </w:tr>
      <w:tr w:rsidR="00A74444" w:rsidRPr="00A74444" w14:paraId="2A1BB6D6" w14:textId="77777777" w:rsidTr="00A74444">
        <w:trPr>
          <w:trHeight w:val="288"/>
        </w:trPr>
        <w:tc>
          <w:tcPr>
            <w:tcW w:w="3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8EB86DF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Prioridad de Negocio: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Media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EA20EB8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Riesgo de Desarrollo: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Media</w:t>
            </w:r>
          </w:p>
        </w:tc>
      </w:tr>
      <w:tr w:rsidR="00A74444" w:rsidRPr="00A74444" w14:paraId="76CCF808" w14:textId="77777777" w:rsidTr="00A74444">
        <w:trPr>
          <w:trHeight w:val="288"/>
        </w:trPr>
        <w:tc>
          <w:tcPr>
            <w:tcW w:w="3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441EB50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Puntos: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1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FED1F0C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Iteración: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3</w:t>
            </w:r>
          </w:p>
        </w:tc>
      </w:tr>
      <w:tr w:rsidR="00A74444" w:rsidRPr="00A74444" w14:paraId="2B681337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05441AB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Descripción: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Proceso automático que genera el Anexo 2 basado en mantenimientos registrados y objetos asociados.</w:t>
            </w:r>
          </w:p>
        </w:tc>
      </w:tr>
      <w:tr w:rsidR="00A74444" w:rsidRPr="00A74444" w14:paraId="294B837E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2B5F381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Observaciones: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Ejecución bajo demanda</w:t>
            </w:r>
          </w:p>
        </w:tc>
      </w:tr>
      <w:tr w:rsidR="00A74444" w:rsidRPr="00A74444" w14:paraId="6AD0CD6C" w14:textId="77777777" w:rsidTr="00A74444">
        <w:trPr>
          <w:trHeight w:val="288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003444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</w:p>
        </w:tc>
        <w:tc>
          <w:tcPr>
            <w:tcW w:w="38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E1F716" w14:textId="77777777" w:rsidR="00A74444" w:rsidRPr="00A74444" w:rsidRDefault="00A74444" w:rsidP="00A7444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CU" w:eastAsia="es-CU"/>
              </w:rPr>
            </w:pPr>
          </w:p>
        </w:tc>
      </w:tr>
      <w:tr w:rsidR="00A74444" w:rsidRPr="00A74444" w14:paraId="40803381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7659E8B" w14:textId="77777777" w:rsidR="00A74444" w:rsidRPr="00A74444" w:rsidRDefault="00A74444" w:rsidP="00A7444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lang w:val="es-CU" w:eastAsia="es-CU"/>
              </w:rPr>
              <w:t>HISTORIA DE USUARIO</w:t>
            </w:r>
          </w:p>
        </w:tc>
      </w:tr>
      <w:tr w:rsidR="00A74444" w:rsidRPr="00A74444" w14:paraId="4F7525A1" w14:textId="77777777" w:rsidTr="00A74444">
        <w:trPr>
          <w:trHeight w:val="288"/>
        </w:trPr>
        <w:tc>
          <w:tcPr>
            <w:tcW w:w="3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144C31E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Número: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12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5FE14EB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Usuario: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Administrador de Entidad</w:t>
            </w:r>
          </w:p>
        </w:tc>
      </w:tr>
      <w:tr w:rsidR="00A74444" w:rsidRPr="00A74444" w14:paraId="717EA9B3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C317C69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Nombre Historia: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Generar reporte consolidado del Anexo 2</w:t>
            </w:r>
          </w:p>
        </w:tc>
      </w:tr>
      <w:tr w:rsidR="00A74444" w:rsidRPr="00A74444" w14:paraId="229E6A48" w14:textId="77777777" w:rsidTr="00A74444">
        <w:trPr>
          <w:trHeight w:val="288"/>
        </w:trPr>
        <w:tc>
          <w:tcPr>
            <w:tcW w:w="3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34124E6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Prioridad de Negocio: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Alta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531628D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Riesgo de Desarrollo: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Baja</w:t>
            </w:r>
          </w:p>
        </w:tc>
      </w:tr>
      <w:tr w:rsidR="00A74444" w:rsidRPr="00A74444" w14:paraId="28B3C122" w14:textId="77777777" w:rsidTr="00A74444">
        <w:trPr>
          <w:trHeight w:val="288"/>
        </w:trPr>
        <w:tc>
          <w:tcPr>
            <w:tcW w:w="3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2600255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Puntos: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1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84636DF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Iteración: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3</w:t>
            </w:r>
          </w:p>
        </w:tc>
      </w:tr>
      <w:tr w:rsidR="00A74444" w:rsidRPr="00A74444" w14:paraId="446C793D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3051111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Descripción: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Consolida información de acciones de mantenimiento para análisis y toma de decisiones.</w:t>
            </w:r>
          </w:p>
        </w:tc>
      </w:tr>
      <w:tr w:rsidR="00A74444" w:rsidRPr="00A74444" w14:paraId="4CFBA4A0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073FE9E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Observaciones: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El consolidado representa los datos de las entidades hijas</w:t>
            </w:r>
          </w:p>
        </w:tc>
      </w:tr>
      <w:tr w:rsidR="00A74444" w:rsidRPr="00A74444" w14:paraId="192517F8" w14:textId="77777777" w:rsidTr="00A74444">
        <w:trPr>
          <w:trHeight w:val="288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E774ED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</w:p>
        </w:tc>
        <w:tc>
          <w:tcPr>
            <w:tcW w:w="38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7D8A08" w14:textId="77777777" w:rsidR="00A74444" w:rsidRPr="00A74444" w:rsidRDefault="00A74444" w:rsidP="00A7444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CU" w:eastAsia="es-CU"/>
              </w:rPr>
            </w:pPr>
          </w:p>
        </w:tc>
      </w:tr>
      <w:tr w:rsidR="00A74444" w:rsidRPr="00A74444" w14:paraId="2F6C8514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F154E60" w14:textId="77777777" w:rsidR="00A74444" w:rsidRPr="00A74444" w:rsidRDefault="00A74444" w:rsidP="00A7444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lang w:val="es-CU" w:eastAsia="es-CU"/>
              </w:rPr>
              <w:t>HISTORIA DE USUARIO</w:t>
            </w:r>
          </w:p>
        </w:tc>
      </w:tr>
      <w:tr w:rsidR="00A74444" w:rsidRPr="00A74444" w14:paraId="3E7F0C59" w14:textId="77777777" w:rsidTr="00A74444">
        <w:trPr>
          <w:trHeight w:val="288"/>
        </w:trPr>
        <w:tc>
          <w:tcPr>
            <w:tcW w:w="3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13A1FB0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Número: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13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DDE9175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Usuario: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Administrador de Entidad</w:t>
            </w:r>
          </w:p>
        </w:tc>
      </w:tr>
      <w:tr w:rsidR="00A74444" w:rsidRPr="00A74444" w14:paraId="25930558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B0979D1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Nombre Historia: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Generar reporte consolidado del Anexo 3</w:t>
            </w:r>
          </w:p>
        </w:tc>
      </w:tr>
      <w:tr w:rsidR="00A74444" w:rsidRPr="00A74444" w14:paraId="7E175536" w14:textId="77777777" w:rsidTr="00A74444">
        <w:trPr>
          <w:trHeight w:val="288"/>
        </w:trPr>
        <w:tc>
          <w:tcPr>
            <w:tcW w:w="3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440C036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Prioridad de Negocio: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Alta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31A96C9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Riesgo de Desarrollo: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Baja</w:t>
            </w:r>
          </w:p>
        </w:tc>
      </w:tr>
      <w:tr w:rsidR="00A74444" w:rsidRPr="00A74444" w14:paraId="1FFCA2BA" w14:textId="77777777" w:rsidTr="00A74444">
        <w:trPr>
          <w:trHeight w:val="288"/>
        </w:trPr>
        <w:tc>
          <w:tcPr>
            <w:tcW w:w="3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02D01A9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Puntos: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1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9A592C7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Iteración: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4</w:t>
            </w:r>
          </w:p>
        </w:tc>
      </w:tr>
      <w:tr w:rsidR="00A74444" w:rsidRPr="00A74444" w14:paraId="01D785E4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9FB8985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Descripción: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Proporciona visión consolidada de la ejecución presupuestaria para el control financiero.</w:t>
            </w:r>
          </w:p>
        </w:tc>
      </w:tr>
      <w:tr w:rsidR="00A74444" w:rsidRPr="00A74444" w14:paraId="3B72C9E4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43835BF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Observaciones: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El consolidado representa los datos de las entidades hijas</w:t>
            </w:r>
          </w:p>
        </w:tc>
      </w:tr>
      <w:tr w:rsidR="00A74444" w:rsidRPr="00A74444" w14:paraId="4674A58B" w14:textId="77777777" w:rsidTr="00A74444">
        <w:trPr>
          <w:trHeight w:val="288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B7F0B7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</w:p>
        </w:tc>
        <w:tc>
          <w:tcPr>
            <w:tcW w:w="38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9A81DC" w14:textId="77777777" w:rsidR="00A74444" w:rsidRPr="00A74444" w:rsidRDefault="00A74444" w:rsidP="00A7444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CU" w:eastAsia="es-CU"/>
              </w:rPr>
            </w:pPr>
          </w:p>
        </w:tc>
      </w:tr>
      <w:tr w:rsidR="00A74444" w:rsidRPr="00A74444" w14:paraId="031FDA6F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3FFB06C" w14:textId="77777777" w:rsidR="00A74444" w:rsidRPr="00A74444" w:rsidRDefault="00A74444" w:rsidP="00A7444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lang w:val="es-CU" w:eastAsia="es-CU"/>
              </w:rPr>
              <w:t>HISTORIA DE USUARIO</w:t>
            </w:r>
          </w:p>
        </w:tc>
      </w:tr>
      <w:tr w:rsidR="00A74444" w:rsidRPr="00A74444" w14:paraId="4A20E51E" w14:textId="77777777" w:rsidTr="00A74444">
        <w:trPr>
          <w:trHeight w:val="288"/>
        </w:trPr>
        <w:tc>
          <w:tcPr>
            <w:tcW w:w="3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80B7477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Número: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14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A7FF683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Usuario: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Administrador de Entidad</w:t>
            </w:r>
          </w:p>
        </w:tc>
      </w:tr>
      <w:tr w:rsidR="00A74444" w:rsidRPr="00A74444" w14:paraId="5C20012F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B028E75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Nombre Historia: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Generar reporte de entrega de Anexos 2 y 3</w:t>
            </w:r>
          </w:p>
        </w:tc>
      </w:tr>
      <w:tr w:rsidR="00A74444" w:rsidRPr="00A74444" w14:paraId="60CD3722" w14:textId="77777777" w:rsidTr="00A74444">
        <w:trPr>
          <w:trHeight w:val="288"/>
        </w:trPr>
        <w:tc>
          <w:tcPr>
            <w:tcW w:w="3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2DA4A74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Prioridad de Negocio: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Alta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B6730F0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Riesgo de Desarrollo: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Baja</w:t>
            </w:r>
          </w:p>
        </w:tc>
      </w:tr>
      <w:tr w:rsidR="00A74444" w:rsidRPr="00A74444" w14:paraId="4E689DF9" w14:textId="77777777" w:rsidTr="00A74444">
        <w:trPr>
          <w:trHeight w:val="288"/>
        </w:trPr>
        <w:tc>
          <w:tcPr>
            <w:tcW w:w="3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BC90C49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Puntos: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1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AE92CCE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Iteración: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4</w:t>
            </w:r>
          </w:p>
        </w:tc>
      </w:tr>
      <w:tr w:rsidR="00A74444" w:rsidRPr="00A74444" w14:paraId="5C29CCD5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E8129B5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Descripción: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Debe informar cuántas de las entidades hijas han entregado sus Anexos 2 y 3.</w:t>
            </w:r>
          </w:p>
        </w:tc>
      </w:tr>
      <w:tr w:rsidR="00A74444" w:rsidRPr="00A74444" w14:paraId="10428222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AA3FD8A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Observaciones: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Tener en cuenta entidades sin hijos</w:t>
            </w:r>
          </w:p>
        </w:tc>
      </w:tr>
      <w:tr w:rsidR="00A74444" w:rsidRPr="00A74444" w14:paraId="4C3AB6E6" w14:textId="77777777" w:rsidTr="00A74444">
        <w:trPr>
          <w:trHeight w:val="288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871483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</w:p>
        </w:tc>
        <w:tc>
          <w:tcPr>
            <w:tcW w:w="38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2ACE56" w14:textId="77777777" w:rsidR="00A74444" w:rsidRPr="00A74444" w:rsidRDefault="00A74444" w:rsidP="00A7444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CU" w:eastAsia="es-CU"/>
              </w:rPr>
            </w:pPr>
          </w:p>
        </w:tc>
      </w:tr>
      <w:tr w:rsidR="00A74444" w:rsidRPr="00A74444" w14:paraId="7B9020F7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3876090" w14:textId="77777777" w:rsidR="00A74444" w:rsidRPr="00A74444" w:rsidRDefault="00A74444" w:rsidP="00A7444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lang w:val="es-CU" w:eastAsia="es-CU"/>
              </w:rPr>
              <w:t>HISTORIA DE USUARIO</w:t>
            </w:r>
          </w:p>
        </w:tc>
      </w:tr>
      <w:tr w:rsidR="00A74444" w:rsidRPr="00A74444" w14:paraId="76742FF6" w14:textId="77777777" w:rsidTr="00A74444">
        <w:trPr>
          <w:trHeight w:val="288"/>
        </w:trPr>
        <w:tc>
          <w:tcPr>
            <w:tcW w:w="3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34DADD2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Número: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15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6124880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Usuario: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Administrador General</w:t>
            </w:r>
          </w:p>
        </w:tc>
      </w:tr>
      <w:tr w:rsidR="00A74444" w:rsidRPr="00A74444" w14:paraId="3B47AACE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260EBEC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Nombre Historia: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Generar reporte de cumplimiento mensual</w:t>
            </w:r>
          </w:p>
        </w:tc>
      </w:tr>
      <w:tr w:rsidR="00A74444" w:rsidRPr="00A74444" w14:paraId="65DB9B37" w14:textId="77777777" w:rsidTr="00A74444">
        <w:trPr>
          <w:trHeight w:val="288"/>
        </w:trPr>
        <w:tc>
          <w:tcPr>
            <w:tcW w:w="3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7707428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Prioridad de Negocio: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Alta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024FBC5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Riesgo de Desarrollo: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Baja</w:t>
            </w:r>
          </w:p>
        </w:tc>
      </w:tr>
      <w:tr w:rsidR="00A74444" w:rsidRPr="00A74444" w14:paraId="4E69D64E" w14:textId="77777777" w:rsidTr="00A74444">
        <w:trPr>
          <w:trHeight w:val="288"/>
        </w:trPr>
        <w:tc>
          <w:tcPr>
            <w:tcW w:w="3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4DE8757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Puntos: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1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7FADFD5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Iteración: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4</w:t>
            </w:r>
          </w:p>
        </w:tc>
      </w:tr>
      <w:tr w:rsidR="00A74444" w:rsidRPr="00A74444" w14:paraId="7531DC49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D4F45B4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Descripción: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Calcula porcentajes de cumplimiento del plan de mantenimiento teniendo en cuenta los mantenimientos del mes.</w:t>
            </w:r>
          </w:p>
        </w:tc>
      </w:tr>
      <w:tr w:rsidR="00A74444" w:rsidRPr="00A74444" w14:paraId="755D75C9" w14:textId="77777777" w:rsidTr="00A74444">
        <w:trPr>
          <w:trHeight w:val="288"/>
        </w:trPr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4DCCAD1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Observaciones: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-</w:t>
            </w:r>
          </w:p>
        </w:tc>
      </w:tr>
    </w:tbl>
    <w:p w14:paraId="25484C92" w14:textId="77777777" w:rsidR="0054513A" w:rsidRPr="0054513A" w:rsidRDefault="0054513A" w:rsidP="0054513A">
      <w:pPr>
        <w:rPr>
          <w:lang w:eastAsia="zh-CN"/>
        </w:rPr>
      </w:pPr>
    </w:p>
    <w:p w14:paraId="61AE4844" w14:textId="760FF180" w:rsidR="00EF6F32" w:rsidRDefault="00EF6F32" w:rsidP="007E28B3">
      <w:pPr>
        <w:pStyle w:val="Heading3"/>
        <w:rPr>
          <w:lang w:val="es-MX"/>
        </w:rPr>
      </w:pPr>
      <w:bookmarkStart w:id="25" w:name="_Anexo_VII_Tareas"/>
      <w:bookmarkStart w:id="26" w:name="_Toc192511527"/>
      <w:bookmarkEnd w:id="25"/>
      <w:r w:rsidRPr="00E4404D">
        <w:rPr>
          <w:lang w:val="es-MX"/>
        </w:rPr>
        <w:t>Anexo V Tareas de Ingeniería:</w:t>
      </w:r>
      <w:bookmarkEnd w:id="26"/>
    </w:p>
    <w:tbl>
      <w:tblPr>
        <w:tblW w:w="5387" w:type="dxa"/>
        <w:tblInd w:w="19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14"/>
        <w:gridCol w:w="2373"/>
      </w:tblGrid>
      <w:tr w:rsidR="00A74444" w:rsidRPr="00A74444" w14:paraId="2F836ECD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5E93ADA" w14:textId="77777777" w:rsidR="00A74444" w:rsidRPr="00A74444" w:rsidRDefault="00A74444" w:rsidP="00A7444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lang w:val="es-CU" w:eastAsia="es-CU"/>
              </w:rPr>
              <w:t>Tarea de Ingeniería</w:t>
            </w:r>
          </w:p>
        </w:tc>
      </w:tr>
      <w:tr w:rsidR="00A74444" w:rsidRPr="00A74444" w14:paraId="0F14F9E5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03E6B63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Número: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1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5AAA8A7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Historia: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1</w:t>
            </w:r>
          </w:p>
        </w:tc>
      </w:tr>
      <w:tr w:rsidR="00A74444" w:rsidRPr="00A74444" w14:paraId="0FB50B95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2C376E5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Nombre Tarea: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Pantalla para listar entidades</w:t>
            </w:r>
          </w:p>
        </w:tc>
      </w:tr>
      <w:tr w:rsidR="00A74444" w:rsidRPr="00A74444" w14:paraId="557F4FA6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F8A052F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Tipo de Tarea: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Frontend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CF59C70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Puntos: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3</w:t>
            </w:r>
          </w:p>
        </w:tc>
      </w:tr>
      <w:tr w:rsidR="00A74444" w:rsidRPr="00A74444" w14:paraId="35C0EF48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01F80C7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Fecha Inicio: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2023-11-01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39C143B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Fecha Fin: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2023-11-03</w:t>
            </w:r>
          </w:p>
        </w:tc>
      </w:tr>
      <w:tr w:rsidR="00A74444" w:rsidRPr="00A74444" w14:paraId="66A2B794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5A85A73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Descripción: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Desarrollar interfaz para visualización de entidades con paginación y filtros</w:t>
            </w:r>
          </w:p>
        </w:tc>
      </w:tr>
      <w:tr w:rsidR="00A74444" w:rsidRPr="00A74444" w14:paraId="30BD864C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69A5C0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086953" w14:textId="77777777" w:rsidR="00A74444" w:rsidRPr="00A74444" w:rsidRDefault="00A74444" w:rsidP="00A7444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CU" w:eastAsia="es-CU"/>
              </w:rPr>
            </w:pPr>
          </w:p>
        </w:tc>
      </w:tr>
      <w:tr w:rsidR="00A74444" w:rsidRPr="00A74444" w14:paraId="32949C0B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1D5CFDF" w14:textId="77777777" w:rsidR="00A74444" w:rsidRPr="00A74444" w:rsidRDefault="00A74444" w:rsidP="00A7444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lang w:val="es-CU" w:eastAsia="es-CU"/>
              </w:rPr>
              <w:t>Tarea de Ingeniería</w:t>
            </w:r>
          </w:p>
        </w:tc>
      </w:tr>
      <w:tr w:rsidR="00A74444" w:rsidRPr="00A74444" w14:paraId="66EC0893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A33198E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Número: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56821F8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Historia: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1</w:t>
            </w:r>
          </w:p>
        </w:tc>
      </w:tr>
      <w:tr w:rsidR="00A74444" w:rsidRPr="00A74444" w14:paraId="2F30EC60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811D54F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Nombre Tarea: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Formulario agregar/editar entidades</w:t>
            </w:r>
          </w:p>
        </w:tc>
      </w:tr>
      <w:tr w:rsidR="00A74444" w:rsidRPr="00A74444" w14:paraId="20B8FEBA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2E8ECF4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Tipo de Tarea: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Frontend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CD70A75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Puntos: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3</w:t>
            </w:r>
          </w:p>
        </w:tc>
      </w:tr>
      <w:tr w:rsidR="00A74444" w:rsidRPr="00A74444" w14:paraId="00CC8EA0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410F657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Fecha Inicio: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2023-11-04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9C76077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Fecha Fin: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2023-11-06</w:t>
            </w:r>
          </w:p>
        </w:tc>
      </w:tr>
      <w:tr w:rsidR="00A74444" w:rsidRPr="00A74444" w14:paraId="7ED8B0A9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28837FD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Descripción: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Implementar formulario reactivo para creación/edición de entidades</w:t>
            </w:r>
          </w:p>
        </w:tc>
      </w:tr>
      <w:tr w:rsidR="00A74444" w:rsidRPr="00A74444" w14:paraId="59BC385F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FE4133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181A79" w14:textId="77777777" w:rsidR="00A74444" w:rsidRPr="00A74444" w:rsidRDefault="00A74444" w:rsidP="00A7444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CU" w:eastAsia="es-CU"/>
              </w:rPr>
            </w:pPr>
          </w:p>
        </w:tc>
      </w:tr>
      <w:tr w:rsidR="00A74444" w:rsidRPr="00A74444" w14:paraId="2CED7201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4CB78FE" w14:textId="77777777" w:rsidR="00A74444" w:rsidRPr="00A74444" w:rsidRDefault="00A74444" w:rsidP="00A7444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lang w:val="es-CU" w:eastAsia="es-CU"/>
              </w:rPr>
              <w:t>Tarea de Ingeniería</w:t>
            </w:r>
          </w:p>
        </w:tc>
      </w:tr>
      <w:tr w:rsidR="00A74444" w:rsidRPr="00A74444" w14:paraId="19471293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C3B6003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Número: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3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CDF3026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Historia: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1</w:t>
            </w:r>
          </w:p>
        </w:tc>
      </w:tr>
      <w:tr w:rsidR="00A74444" w:rsidRPr="00A74444" w14:paraId="5FA164D6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6A0531D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Nombre Tarea: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Servicios CRUD para entidades</w:t>
            </w:r>
          </w:p>
        </w:tc>
      </w:tr>
      <w:tr w:rsidR="00A74444" w:rsidRPr="00A74444" w14:paraId="64E2E97F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DA655C2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Tipo de Tarea: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Backend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134E286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Puntos: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3</w:t>
            </w:r>
          </w:p>
        </w:tc>
      </w:tr>
      <w:tr w:rsidR="00A74444" w:rsidRPr="00A74444" w14:paraId="1B316678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0249D87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Fecha Inicio: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2023-11-07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7BC3B07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Fecha Fin: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2023-11-09</w:t>
            </w:r>
          </w:p>
        </w:tc>
      </w:tr>
      <w:tr w:rsidR="00A74444" w:rsidRPr="00A74444" w14:paraId="706E3FE3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134C4C9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Descripción: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Desarrollar endpoints y lógica de negocio para gestión de entidades</w:t>
            </w:r>
          </w:p>
        </w:tc>
      </w:tr>
      <w:tr w:rsidR="00A74444" w:rsidRPr="00A74444" w14:paraId="2A6B8F67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95E4BF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7541D7" w14:textId="77777777" w:rsidR="00A74444" w:rsidRPr="00A74444" w:rsidRDefault="00A74444" w:rsidP="00A7444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CU" w:eastAsia="es-CU"/>
              </w:rPr>
            </w:pPr>
          </w:p>
        </w:tc>
      </w:tr>
      <w:tr w:rsidR="00A74444" w:rsidRPr="00A74444" w14:paraId="0B4B6EEA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B692207" w14:textId="77777777" w:rsidR="00A74444" w:rsidRPr="00A74444" w:rsidRDefault="00A74444" w:rsidP="00A7444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lang w:val="es-CU" w:eastAsia="es-CU"/>
              </w:rPr>
              <w:t>Tarea de Ingeniería</w:t>
            </w:r>
          </w:p>
        </w:tc>
      </w:tr>
      <w:tr w:rsidR="00A74444" w:rsidRPr="00A74444" w14:paraId="01D69B70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7EAD0F6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Número: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4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65F51EC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Historia: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</w:t>
            </w:r>
          </w:p>
        </w:tc>
      </w:tr>
      <w:tr w:rsidR="00A74444" w:rsidRPr="00A74444" w14:paraId="59FAD4A2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115BCDB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Nombre Tarea: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Pantalla para listar usuarios</w:t>
            </w:r>
          </w:p>
        </w:tc>
      </w:tr>
      <w:tr w:rsidR="00A74444" w:rsidRPr="00A74444" w14:paraId="1E8D5EF2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6BC28BE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Tipo de Tarea: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Frontend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B73A4FC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Puntos: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3</w:t>
            </w:r>
          </w:p>
        </w:tc>
      </w:tr>
      <w:tr w:rsidR="00A74444" w:rsidRPr="00A74444" w14:paraId="59A26FB5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0802615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Fecha Inicio: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2023-11-10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F41C800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Fecha Fin: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2023-11-12</w:t>
            </w:r>
          </w:p>
        </w:tc>
      </w:tr>
      <w:tr w:rsidR="00A74444" w:rsidRPr="00A74444" w14:paraId="04212025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7A44613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Descripción: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Crear interfaz de administración de usuarios con roles y entidades</w:t>
            </w:r>
          </w:p>
        </w:tc>
      </w:tr>
      <w:tr w:rsidR="00A74444" w:rsidRPr="00A74444" w14:paraId="169ECDB1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DAEBBC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9238EE" w14:textId="77777777" w:rsidR="00A74444" w:rsidRPr="00A74444" w:rsidRDefault="00A74444" w:rsidP="00A7444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CU" w:eastAsia="es-CU"/>
              </w:rPr>
            </w:pPr>
          </w:p>
        </w:tc>
      </w:tr>
      <w:tr w:rsidR="00A74444" w:rsidRPr="00A74444" w14:paraId="4004B5A7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545C0DC" w14:textId="77777777" w:rsidR="00A74444" w:rsidRPr="00A74444" w:rsidRDefault="00A74444" w:rsidP="00A7444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lang w:val="es-CU" w:eastAsia="es-CU"/>
              </w:rPr>
              <w:t>Tarea de Ingeniería</w:t>
            </w:r>
          </w:p>
        </w:tc>
      </w:tr>
      <w:tr w:rsidR="00A74444" w:rsidRPr="00A74444" w14:paraId="1BA77D89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FB99991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Número: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5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E45179B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Historia: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</w:t>
            </w:r>
          </w:p>
        </w:tc>
      </w:tr>
      <w:tr w:rsidR="00A74444" w:rsidRPr="00A74444" w14:paraId="09834AB9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387BDA6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Nombre Tarea: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Formulario agregar/editar usuarios</w:t>
            </w:r>
          </w:p>
        </w:tc>
      </w:tr>
      <w:tr w:rsidR="00A74444" w:rsidRPr="00A74444" w14:paraId="6B83F138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CD63E47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Tipo de Tarea: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Frontend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21FDD92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Puntos: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3</w:t>
            </w:r>
          </w:p>
        </w:tc>
      </w:tr>
      <w:tr w:rsidR="00A74444" w:rsidRPr="00A74444" w14:paraId="1C04F461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FC9E09D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Fecha Inicio: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2023-11-13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EBAB6D6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Fecha Fin: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2023-11-15</w:t>
            </w:r>
          </w:p>
        </w:tc>
      </w:tr>
      <w:tr w:rsidR="00A74444" w:rsidRPr="00A74444" w14:paraId="353004CE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51FEF67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Descripción: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Implementar formulario para registro y edición de usuarios</w:t>
            </w:r>
          </w:p>
        </w:tc>
      </w:tr>
      <w:tr w:rsidR="00A74444" w:rsidRPr="00A74444" w14:paraId="5049496C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352A21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9DFEEB" w14:textId="77777777" w:rsidR="00A74444" w:rsidRPr="00A74444" w:rsidRDefault="00A74444" w:rsidP="00A7444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CU" w:eastAsia="es-CU"/>
              </w:rPr>
            </w:pPr>
          </w:p>
        </w:tc>
      </w:tr>
      <w:tr w:rsidR="00A74444" w:rsidRPr="00A74444" w14:paraId="617AC863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6929C16" w14:textId="77777777" w:rsidR="00A74444" w:rsidRPr="00A74444" w:rsidRDefault="00A74444" w:rsidP="00A7444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lang w:val="es-CU" w:eastAsia="es-CU"/>
              </w:rPr>
              <w:t>Tarea de Ingeniería</w:t>
            </w:r>
          </w:p>
        </w:tc>
      </w:tr>
      <w:tr w:rsidR="00A74444" w:rsidRPr="00A74444" w14:paraId="00814337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E667A59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Número: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6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C706FE3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Historia: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</w:t>
            </w:r>
          </w:p>
        </w:tc>
      </w:tr>
      <w:tr w:rsidR="00A74444" w:rsidRPr="00A74444" w14:paraId="5F9F74BA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9FC503F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Nombre Tarea: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Servicios CRUD para usuarios</w:t>
            </w:r>
          </w:p>
        </w:tc>
      </w:tr>
      <w:tr w:rsidR="00A74444" w:rsidRPr="00A74444" w14:paraId="0145BAC3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34DE1E9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Tipo de Tarea: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Backend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DE04F0E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Puntos: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3</w:t>
            </w:r>
          </w:p>
        </w:tc>
      </w:tr>
      <w:tr w:rsidR="00A74444" w:rsidRPr="00A74444" w14:paraId="77D1C191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B1A79D1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Fecha Inicio: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2023-11-16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1C042DB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Fecha Fin: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2023-11-18</w:t>
            </w:r>
          </w:p>
        </w:tc>
      </w:tr>
      <w:tr w:rsidR="00A74444" w:rsidRPr="00A74444" w14:paraId="0D141ECC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4FBDB2D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Descripción: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Desarrollar lógica de gestión de usuarios con control de acceso</w:t>
            </w:r>
          </w:p>
        </w:tc>
      </w:tr>
      <w:tr w:rsidR="00A74444" w:rsidRPr="00A74444" w14:paraId="715C68D3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EE3C98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976DCE" w14:textId="77777777" w:rsidR="00A74444" w:rsidRPr="00A74444" w:rsidRDefault="00A74444" w:rsidP="00A7444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CU" w:eastAsia="es-CU"/>
              </w:rPr>
            </w:pPr>
          </w:p>
        </w:tc>
      </w:tr>
      <w:tr w:rsidR="00A74444" w:rsidRPr="00A74444" w14:paraId="6BAE36FE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12E6390" w14:textId="77777777" w:rsidR="00A74444" w:rsidRPr="00A74444" w:rsidRDefault="00A74444" w:rsidP="00A7444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lang w:val="es-CU" w:eastAsia="es-CU"/>
              </w:rPr>
              <w:t>Tarea de Ingeniería</w:t>
            </w:r>
          </w:p>
        </w:tc>
      </w:tr>
      <w:tr w:rsidR="00A74444" w:rsidRPr="00A74444" w14:paraId="74DA5C8A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580AA82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Número: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7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41A0264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Historia: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4</w:t>
            </w:r>
          </w:p>
        </w:tc>
      </w:tr>
      <w:tr w:rsidR="00A74444" w:rsidRPr="00A74444" w14:paraId="0D717F0C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81D0C65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Nombre Tarea: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Pantalla para listar mantenimientos</w:t>
            </w:r>
          </w:p>
        </w:tc>
      </w:tr>
      <w:tr w:rsidR="00A74444" w:rsidRPr="00A74444" w14:paraId="0C25A85F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623A8AE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Tipo de Tarea: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Frontend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10AF354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Puntos: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3</w:t>
            </w:r>
          </w:p>
        </w:tc>
      </w:tr>
      <w:tr w:rsidR="00A74444" w:rsidRPr="00A74444" w14:paraId="5A8B3FD3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BB90999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Fecha Inicio: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2023-11-19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4B1F831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Fecha Fin: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2023-11-21</w:t>
            </w:r>
          </w:p>
        </w:tc>
      </w:tr>
      <w:tr w:rsidR="00A74444" w:rsidRPr="00A74444" w14:paraId="79E342F6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B1C5B31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Descripción: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Crear interfaz para visualización de mantenimientos planificados/improvisados</w:t>
            </w:r>
          </w:p>
        </w:tc>
      </w:tr>
      <w:tr w:rsidR="00A74444" w:rsidRPr="00A74444" w14:paraId="1F8A34F6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8CC13E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DE3454" w14:textId="77777777" w:rsidR="00A74444" w:rsidRPr="00A74444" w:rsidRDefault="00A74444" w:rsidP="00A7444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CU" w:eastAsia="es-CU"/>
              </w:rPr>
            </w:pPr>
          </w:p>
        </w:tc>
      </w:tr>
      <w:tr w:rsidR="00A74444" w:rsidRPr="00A74444" w14:paraId="735DA722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41E8EEC" w14:textId="77777777" w:rsidR="00A74444" w:rsidRPr="00A74444" w:rsidRDefault="00A74444" w:rsidP="00A7444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lang w:val="es-CU" w:eastAsia="es-CU"/>
              </w:rPr>
              <w:t>Tarea de Ingeniería</w:t>
            </w:r>
          </w:p>
        </w:tc>
      </w:tr>
      <w:tr w:rsidR="00A74444" w:rsidRPr="00A74444" w14:paraId="17DC3F67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AE1B46B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Número: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8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FD34A74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Historia: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4</w:t>
            </w:r>
          </w:p>
        </w:tc>
      </w:tr>
      <w:tr w:rsidR="00A74444" w:rsidRPr="00A74444" w14:paraId="77BEC10D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778FE3F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Nombre Tarea: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Formulario agregar/editar mantenimientos</w:t>
            </w:r>
          </w:p>
        </w:tc>
      </w:tr>
      <w:tr w:rsidR="00A74444" w:rsidRPr="00A74444" w14:paraId="5E8E51F6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C010DD3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Tipo de Tarea: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Frontend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F7C4C76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Puntos: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3</w:t>
            </w:r>
          </w:p>
        </w:tc>
      </w:tr>
      <w:tr w:rsidR="00A74444" w:rsidRPr="00A74444" w14:paraId="2F23FF80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4EB3764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Fecha Inicio: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2023-11-22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EB8B5D2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Fecha Fin: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2023-11-24</w:t>
            </w:r>
          </w:p>
        </w:tc>
      </w:tr>
      <w:tr w:rsidR="00A74444" w:rsidRPr="00A74444" w14:paraId="09D58F6F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30D8C8C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Descripción: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Implementar formulario para registro de actividades de mantenimiento</w:t>
            </w:r>
          </w:p>
        </w:tc>
      </w:tr>
      <w:tr w:rsidR="00A74444" w:rsidRPr="00A74444" w14:paraId="48936D11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EC4E1E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7DC8F6" w14:textId="77777777" w:rsidR="00A74444" w:rsidRPr="00A74444" w:rsidRDefault="00A74444" w:rsidP="00A7444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CU" w:eastAsia="es-CU"/>
              </w:rPr>
            </w:pPr>
          </w:p>
        </w:tc>
      </w:tr>
      <w:tr w:rsidR="00A74444" w:rsidRPr="00A74444" w14:paraId="6141F442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ACC0E00" w14:textId="77777777" w:rsidR="00A74444" w:rsidRPr="00A74444" w:rsidRDefault="00A74444" w:rsidP="00A7444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lang w:val="es-CU" w:eastAsia="es-CU"/>
              </w:rPr>
              <w:t>Tarea de Ingeniería</w:t>
            </w:r>
          </w:p>
        </w:tc>
      </w:tr>
      <w:tr w:rsidR="00A74444" w:rsidRPr="00A74444" w14:paraId="44A25EC3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A447526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Número: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9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F4EFF3B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Historia: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4</w:t>
            </w:r>
          </w:p>
        </w:tc>
      </w:tr>
      <w:tr w:rsidR="00A74444" w:rsidRPr="00A74444" w14:paraId="1E3F2E67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41A4113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Nombre Tarea: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Servicios CRUD para mantenimientos</w:t>
            </w:r>
          </w:p>
        </w:tc>
      </w:tr>
      <w:tr w:rsidR="00A74444" w:rsidRPr="00A74444" w14:paraId="49A8D014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8E3D73E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Tipo de Tarea: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Backend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7C55DB5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Puntos: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3</w:t>
            </w:r>
          </w:p>
        </w:tc>
      </w:tr>
      <w:tr w:rsidR="00A74444" w:rsidRPr="00A74444" w14:paraId="73702D24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C437B9C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Fecha Inicio: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2023-11-25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3EA0289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Fecha Fin: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2023-11-27</w:t>
            </w:r>
          </w:p>
        </w:tc>
      </w:tr>
      <w:tr w:rsidR="00A74444" w:rsidRPr="00A74444" w14:paraId="2F0010B8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180A328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Descripción: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Desarrollar lógica para gestión de mantenimientos</w:t>
            </w:r>
          </w:p>
        </w:tc>
      </w:tr>
      <w:tr w:rsidR="00A74444" w:rsidRPr="00A74444" w14:paraId="27DA641B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8E3EDB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0E337F" w14:textId="77777777" w:rsidR="00A74444" w:rsidRPr="00A74444" w:rsidRDefault="00A74444" w:rsidP="00A7444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CU" w:eastAsia="es-CU"/>
              </w:rPr>
            </w:pPr>
          </w:p>
        </w:tc>
      </w:tr>
      <w:tr w:rsidR="00A74444" w:rsidRPr="00A74444" w14:paraId="1476A846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03F38E7" w14:textId="77777777" w:rsidR="00A74444" w:rsidRPr="00A74444" w:rsidRDefault="00A74444" w:rsidP="00A7444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lang w:val="es-CU" w:eastAsia="es-CU"/>
              </w:rPr>
              <w:t>Tarea de Ingeniería</w:t>
            </w:r>
          </w:p>
        </w:tc>
      </w:tr>
      <w:tr w:rsidR="00A74444" w:rsidRPr="00A74444" w14:paraId="1BC2EEC1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7223B4E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Número: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10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749F82E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Historia: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5</w:t>
            </w:r>
          </w:p>
        </w:tc>
      </w:tr>
      <w:tr w:rsidR="00A74444" w:rsidRPr="00A74444" w14:paraId="713FB543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04E2720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Nombre Tarea: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Pantalla para listar objetos de mantenimiento</w:t>
            </w:r>
          </w:p>
        </w:tc>
      </w:tr>
      <w:tr w:rsidR="00A74444" w:rsidRPr="00A74444" w14:paraId="202B6C31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419C5D9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Tipo de Tarea: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Frontend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BC7EF12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Puntos: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3</w:t>
            </w:r>
          </w:p>
        </w:tc>
      </w:tr>
      <w:tr w:rsidR="00A74444" w:rsidRPr="00A74444" w14:paraId="3676732B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CE267CC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Fecha Inicio: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2023-11-28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4B4C856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Fecha Fin: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2023-11-30</w:t>
            </w:r>
          </w:p>
        </w:tc>
      </w:tr>
      <w:tr w:rsidR="00A74444" w:rsidRPr="00A74444" w14:paraId="50CB2ECE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92D0FFC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Descripción: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Crear interfaz para visualización de objetos con sus características</w:t>
            </w:r>
          </w:p>
        </w:tc>
      </w:tr>
      <w:tr w:rsidR="00A74444" w:rsidRPr="00A74444" w14:paraId="5DD881BF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CF8335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E95116" w14:textId="77777777" w:rsidR="00A74444" w:rsidRPr="00A74444" w:rsidRDefault="00A74444" w:rsidP="00A7444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CU" w:eastAsia="es-CU"/>
              </w:rPr>
            </w:pPr>
          </w:p>
        </w:tc>
      </w:tr>
      <w:tr w:rsidR="00A74444" w:rsidRPr="00A74444" w14:paraId="687BC80A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5F66489" w14:textId="77777777" w:rsidR="00A74444" w:rsidRPr="00A74444" w:rsidRDefault="00A74444" w:rsidP="00A7444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lang w:val="es-CU" w:eastAsia="es-CU"/>
              </w:rPr>
              <w:t>Tarea de Ingeniería</w:t>
            </w:r>
          </w:p>
        </w:tc>
      </w:tr>
      <w:tr w:rsidR="00A74444" w:rsidRPr="00A74444" w14:paraId="3162B99B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FB61387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Número: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11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7181176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Historia: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5</w:t>
            </w:r>
          </w:p>
        </w:tc>
      </w:tr>
      <w:tr w:rsidR="00A74444" w:rsidRPr="00A74444" w14:paraId="7DD45B4C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3772BB4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Nombre Tarea: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Formulario agregar/editar objetos de mantenimiento</w:t>
            </w:r>
          </w:p>
        </w:tc>
      </w:tr>
      <w:tr w:rsidR="00A74444" w:rsidRPr="00A74444" w14:paraId="3DFAB0B5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6BF7AAE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Tipo de Tarea: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Frontend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AD239A9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Puntos: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3</w:t>
            </w:r>
          </w:p>
        </w:tc>
      </w:tr>
      <w:tr w:rsidR="00A74444" w:rsidRPr="00A74444" w14:paraId="503B70BE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559DEF4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Fecha Inicio: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2023-12-01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3CB1041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Fecha Fin: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2023-12-03</w:t>
            </w:r>
          </w:p>
        </w:tc>
      </w:tr>
      <w:tr w:rsidR="00A74444" w:rsidRPr="00A74444" w14:paraId="0D839545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3610EDB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Descripción: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Implementar formulario completo para gestión de objetos</w:t>
            </w:r>
          </w:p>
        </w:tc>
      </w:tr>
      <w:tr w:rsidR="00A74444" w:rsidRPr="00A74444" w14:paraId="21552B2A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0223E7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28125C" w14:textId="77777777" w:rsidR="00A74444" w:rsidRPr="00A74444" w:rsidRDefault="00A74444" w:rsidP="00A7444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CU" w:eastAsia="es-CU"/>
              </w:rPr>
            </w:pPr>
          </w:p>
        </w:tc>
      </w:tr>
      <w:tr w:rsidR="00A74444" w:rsidRPr="00A74444" w14:paraId="6868F88A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B65B8A2" w14:textId="77777777" w:rsidR="00A74444" w:rsidRPr="00A74444" w:rsidRDefault="00A74444" w:rsidP="00A7444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lang w:val="es-CU" w:eastAsia="es-CU"/>
              </w:rPr>
              <w:t>Tarea de Ingeniería</w:t>
            </w:r>
          </w:p>
        </w:tc>
      </w:tr>
      <w:tr w:rsidR="00A74444" w:rsidRPr="00A74444" w14:paraId="21CEBEA7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E13B03C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Número: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12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45CA910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Historia: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5</w:t>
            </w:r>
          </w:p>
        </w:tc>
      </w:tr>
      <w:tr w:rsidR="00A74444" w:rsidRPr="00A74444" w14:paraId="05B366CD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374DF9E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Nombre Tarea: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Servicios CRUD para objetos de mantenimiento</w:t>
            </w:r>
          </w:p>
        </w:tc>
      </w:tr>
      <w:tr w:rsidR="00A74444" w:rsidRPr="00A74444" w14:paraId="6AF566E1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E7B7501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Tipo de Tarea: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Backend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144797B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Puntos: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3</w:t>
            </w:r>
          </w:p>
        </w:tc>
      </w:tr>
      <w:tr w:rsidR="00A74444" w:rsidRPr="00A74444" w14:paraId="0D5058E9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378C809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Fecha Inicio: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2023-12-04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B9EFCAE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Fecha Fin: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2023-12-06</w:t>
            </w:r>
          </w:p>
        </w:tc>
      </w:tr>
      <w:tr w:rsidR="00A74444" w:rsidRPr="00A74444" w14:paraId="7915BDFC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E6F90E0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Descripción: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Desarrollar lógica para gestión de objetos según normativa</w:t>
            </w:r>
          </w:p>
        </w:tc>
      </w:tr>
      <w:tr w:rsidR="00A74444" w:rsidRPr="00A74444" w14:paraId="0A3C530D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2659DE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527417" w14:textId="77777777" w:rsidR="00A74444" w:rsidRPr="00A74444" w:rsidRDefault="00A74444" w:rsidP="00A7444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CU" w:eastAsia="es-CU"/>
              </w:rPr>
            </w:pPr>
          </w:p>
        </w:tc>
      </w:tr>
      <w:tr w:rsidR="00A74444" w:rsidRPr="00A74444" w14:paraId="1C6CA6AB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74AD225" w14:textId="77777777" w:rsidR="00A74444" w:rsidRPr="00A74444" w:rsidRDefault="00A74444" w:rsidP="00A7444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lang w:val="es-CU" w:eastAsia="es-CU"/>
              </w:rPr>
              <w:t>Tarea de Ingeniería</w:t>
            </w:r>
          </w:p>
        </w:tc>
      </w:tr>
      <w:tr w:rsidR="00A74444" w:rsidRPr="00A74444" w14:paraId="2A4CE0B1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F429DB4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Número: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13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9A8C2FC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Historia: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6</w:t>
            </w:r>
          </w:p>
        </w:tc>
      </w:tr>
      <w:tr w:rsidR="00A74444" w:rsidRPr="00A74444" w14:paraId="63B30C6B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254A10B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Nombre Tarea: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Pantalla para listar Anexos 1</w:t>
            </w:r>
          </w:p>
        </w:tc>
      </w:tr>
      <w:tr w:rsidR="00A74444" w:rsidRPr="00A74444" w14:paraId="389685F5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6F05483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Tipo de Tarea: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Frontend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CE71828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Puntos: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3</w:t>
            </w:r>
          </w:p>
        </w:tc>
      </w:tr>
      <w:tr w:rsidR="00A74444" w:rsidRPr="00A74444" w14:paraId="39C5B946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19DD02A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Fecha Inicio: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2023-12-07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E478BAA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Fecha Fin: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2023-12-09</w:t>
            </w:r>
          </w:p>
        </w:tc>
      </w:tr>
      <w:tr w:rsidR="00A74444" w:rsidRPr="00A74444" w14:paraId="448A4912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1618077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Descripción: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Crear interfaz para visualización de planes de mantenimiento anuales</w:t>
            </w:r>
          </w:p>
        </w:tc>
      </w:tr>
      <w:tr w:rsidR="00A74444" w:rsidRPr="00A74444" w14:paraId="1A79C118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220A7D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F913D0" w14:textId="77777777" w:rsidR="00A74444" w:rsidRPr="00A74444" w:rsidRDefault="00A74444" w:rsidP="00A7444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CU" w:eastAsia="es-CU"/>
              </w:rPr>
            </w:pPr>
          </w:p>
        </w:tc>
      </w:tr>
      <w:tr w:rsidR="00A74444" w:rsidRPr="00A74444" w14:paraId="0BF51FF2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BF187D7" w14:textId="77777777" w:rsidR="00A74444" w:rsidRPr="00A74444" w:rsidRDefault="00A74444" w:rsidP="00A7444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lang w:val="es-CU" w:eastAsia="es-CU"/>
              </w:rPr>
              <w:t>Tarea de Ingeniería</w:t>
            </w:r>
          </w:p>
        </w:tc>
      </w:tr>
      <w:tr w:rsidR="00A74444" w:rsidRPr="00A74444" w14:paraId="47F66470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5D73C69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Número: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14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D357C82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Historia: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7</w:t>
            </w:r>
          </w:p>
        </w:tc>
      </w:tr>
      <w:tr w:rsidR="00A74444" w:rsidRPr="00A74444" w14:paraId="5EFFED4D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277F507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Nombre Tarea: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Pantalla para listar Anexos 2</w:t>
            </w:r>
          </w:p>
        </w:tc>
      </w:tr>
      <w:tr w:rsidR="00A74444" w:rsidRPr="00A74444" w14:paraId="70441088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B3F820F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Tipo de Tarea: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Frontend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E6D402E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Puntos: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3</w:t>
            </w:r>
          </w:p>
        </w:tc>
      </w:tr>
      <w:tr w:rsidR="00A74444" w:rsidRPr="00A74444" w14:paraId="166AD6DB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E3B19EE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Fecha Inicio: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2023-12-10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C5EA849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Fecha Fin: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2023-12-12</w:t>
            </w:r>
          </w:p>
        </w:tc>
      </w:tr>
      <w:tr w:rsidR="00A74444" w:rsidRPr="00A74444" w14:paraId="6426748C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BC15D56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Descripción: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Implementar vista para acciones de mantenimiento ejecutadas</w:t>
            </w:r>
          </w:p>
        </w:tc>
      </w:tr>
      <w:tr w:rsidR="00A74444" w:rsidRPr="00A74444" w14:paraId="5F3BF290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520390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5F89F3" w14:textId="77777777" w:rsidR="00A74444" w:rsidRPr="00A74444" w:rsidRDefault="00A74444" w:rsidP="00A7444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CU" w:eastAsia="es-CU"/>
              </w:rPr>
            </w:pPr>
          </w:p>
        </w:tc>
      </w:tr>
      <w:tr w:rsidR="00A74444" w:rsidRPr="00A74444" w14:paraId="294A5A57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9D55C80" w14:textId="77777777" w:rsidR="00A74444" w:rsidRPr="00A74444" w:rsidRDefault="00A74444" w:rsidP="00A7444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lang w:val="es-CU" w:eastAsia="es-CU"/>
              </w:rPr>
              <w:t>Tarea de Ingeniería</w:t>
            </w:r>
          </w:p>
        </w:tc>
      </w:tr>
      <w:tr w:rsidR="00A74444" w:rsidRPr="00A74444" w14:paraId="4EC9C2F0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4788C28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Número: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15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FA5981F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Historia: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8</w:t>
            </w:r>
          </w:p>
        </w:tc>
      </w:tr>
      <w:tr w:rsidR="00A74444" w:rsidRPr="00A74444" w14:paraId="4C3EDD03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D485DAF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Nombre Tarea: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Pantalla para listar Anexos 3</w:t>
            </w:r>
          </w:p>
        </w:tc>
      </w:tr>
      <w:tr w:rsidR="00A74444" w:rsidRPr="00A74444" w14:paraId="2D5ADB4B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2B19F26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Tipo de Tarea: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Frontend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3332D3B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Puntos: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3</w:t>
            </w:r>
          </w:p>
        </w:tc>
      </w:tr>
      <w:tr w:rsidR="00A74444" w:rsidRPr="00A74444" w14:paraId="04C4AFD6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19BA231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Fecha Inicio: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2023-12-13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AA9F264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Fecha Fin: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2023-12-15</w:t>
            </w:r>
          </w:p>
        </w:tc>
      </w:tr>
      <w:tr w:rsidR="00A74444" w:rsidRPr="00A74444" w14:paraId="254E0179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89A5F7D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Descripción: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Desarrollar interfaz para visualización de presupuestos</w:t>
            </w:r>
          </w:p>
        </w:tc>
      </w:tr>
      <w:tr w:rsidR="00A74444" w:rsidRPr="00A74444" w14:paraId="25C67736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9B483D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2F185D" w14:textId="77777777" w:rsidR="00A74444" w:rsidRPr="00A74444" w:rsidRDefault="00A74444" w:rsidP="00A7444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CU" w:eastAsia="es-CU"/>
              </w:rPr>
            </w:pPr>
          </w:p>
        </w:tc>
      </w:tr>
      <w:tr w:rsidR="00A74444" w:rsidRPr="00A74444" w14:paraId="0287F4B3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9D81AC6" w14:textId="77777777" w:rsidR="00A74444" w:rsidRPr="00A74444" w:rsidRDefault="00A74444" w:rsidP="00A7444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lang w:val="es-CU" w:eastAsia="es-CU"/>
              </w:rPr>
              <w:t>Tarea de Ingeniería</w:t>
            </w:r>
          </w:p>
        </w:tc>
      </w:tr>
      <w:tr w:rsidR="00A74444" w:rsidRPr="00A74444" w14:paraId="088D3924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4C3378B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Número: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16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0369209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Historia: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9</w:t>
            </w:r>
          </w:p>
        </w:tc>
      </w:tr>
      <w:tr w:rsidR="00A74444" w:rsidRPr="00A74444" w14:paraId="222747A8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CD5D3B3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Nombre Tarea: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Importación de Anexo 1</w:t>
            </w:r>
          </w:p>
        </w:tc>
      </w:tr>
      <w:tr w:rsidR="00A74444" w:rsidRPr="00A74444" w14:paraId="28DA3DE3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7F4B266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Tipo de Tarea: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Backend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16CE000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Puntos: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3</w:t>
            </w:r>
          </w:p>
        </w:tc>
      </w:tr>
      <w:tr w:rsidR="00A74444" w:rsidRPr="00A74444" w14:paraId="11EE3FC0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784F7CB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Fecha Inicio: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2023-12-16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32307C8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Fecha Fin: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2023-12-18</w:t>
            </w:r>
          </w:p>
        </w:tc>
      </w:tr>
      <w:tr w:rsidR="00A74444" w:rsidRPr="00A74444" w14:paraId="1E9181FF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C107626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Descripción: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Implementar servicio para carga de datos del Anexo 1 desde archivos Excel</w:t>
            </w:r>
          </w:p>
        </w:tc>
      </w:tr>
      <w:tr w:rsidR="00A74444" w:rsidRPr="00A74444" w14:paraId="086E05BA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34E695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7EBEE4" w14:textId="77777777" w:rsidR="00A74444" w:rsidRPr="00A74444" w:rsidRDefault="00A74444" w:rsidP="00A7444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CU" w:eastAsia="es-CU"/>
              </w:rPr>
            </w:pPr>
          </w:p>
        </w:tc>
      </w:tr>
      <w:tr w:rsidR="00A74444" w:rsidRPr="00A74444" w14:paraId="1088DF5B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FDE5C53" w14:textId="77777777" w:rsidR="00A74444" w:rsidRPr="00A74444" w:rsidRDefault="00A74444" w:rsidP="00A7444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lang w:val="es-CU" w:eastAsia="es-CU"/>
              </w:rPr>
              <w:t>Tarea de Ingeniería</w:t>
            </w:r>
          </w:p>
        </w:tc>
      </w:tr>
      <w:tr w:rsidR="00A74444" w:rsidRPr="00A74444" w14:paraId="6A349387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DED5BA1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Número: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17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5E12AD2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Historia: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9</w:t>
            </w:r>
          </w:p>
        </w:tc>
      </w:tr>
      <w:tr w:rsidR="00A74444" w:rsidRPr="00A74444" w14:paraId="41E4E8A9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E0C88B1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Nombre Tarea: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Importación de Anexo 2</w:t>
            </w:r>
          </w:p>
        </w:tc>
      </w:tr>
      <w:tr w:rsidR="00A74444" w:rsidRPr="00A74444" w14:paraId="0753A633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5BE66B4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Tipo de Tarea: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Backend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476A98E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Puntos: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3</w:t>
            </w:r>
          </w:p>
        </w:tc>
      </w:tr>
      <w:tr w:rsidR="00A74444" w:rsidRPr="00A74444" w14:paraId="08564399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F1B9E83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Fecha Inicio: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2023-12-19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19CD2F8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Fecha Fin: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2023-12-21</w:t>
            </w:r>
          </w:p>
        </w:tc>
      </w:tr>
      <w:tr w:rsidR="00A74444" w:rsidRPr="00A74444" w14:paraId="777D1B9D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06BED57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Descripción: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Implementar servicio para carga de datos del Anexo 2 desde archivos Excel</w:t>
            </w:r>
          </w:p>
        </w:tc>
      </w:tr>
      <w:tr w:rsidR="00A74444" w:rsidRPr="00A74444" w14:paraId="0518D7F1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993D5D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D3DED8" w14:textId="77777777" w:rsidR="00A74444" w:rsidRPr="00A74444" w:rsidRDefault="00A74444" w:rsidP="00A7444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CU" w:eastAsia="es-CU"/>
              </w:rPr>
            </w:pPr>
          </w:p>
        </w:tc>
      </w:tr>
      <w:tr w:rsidR="00A74444" w:rsidRPr="00A74444" w14:paraId="7D0B4331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520F95E" w14:textId="77777777" w:rsidR="00A74444" w:rsidRPr="00A74444" w:rsidRDefault="00A74444" w:rsidP="00A7444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lang w:val="es-CU" w:eastAsia="es-CU"/>
              </w:rPr>
              <w:t>Tarea de Ingeniería</w:t>
            </w:r>
          </w:p>
        </w:tc>
      </w:tr>
      <w:tr w:rsidR="00A74444" w:rsidRPr="00A74444" w14:paraId="776470F6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41DA9E9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Número: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18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10C13E7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Historia: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9</w:t>
            </w:r>
          </w:p>
        </w:tc>
      </w:tr>
      <w:tr w:rsidR="00A74444" w:rsidRPr="00A74444" w14:paraId="57327071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34E8ADF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Nombre Tarea: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Importación de Anexo 3</w:t>
            </w:r>
          </w:p>
        </w:tc>
      </w:tr>
      <w:tr w:rsidR="00A74444" w:rsidRPr="00A74444" w14:paraId="0E59A7D1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5107A50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Tipo de Tarea: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Backend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431320B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Puntos: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3</w:t>
            </w:r>
          </w:p>
        </w:tc>
      </w:tr>
      <w:tr w:rsidR="00A74444" w:rsidRPr="00A74444" w14:paraId="54F2474E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087ABE8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Fecha Inicio: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2023-12-22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FDAB8DA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Fecha Fin: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2023-12-24</w:t>
            </w:r>
          </w:p>
        </w:tc>
      </w:tr>
      <w:tr w:rsidR="00A74444" w:rsidRPr="00A74444" w14:paraId="21C249A6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DA65972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Descripción: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Implementar servicio para carga de datos del Anexo 3 desde archivos Excel</w:t>
            </w:r>
          </w:p>
        </w:tc>
      </w:tr>
      <w:tr w:rsidR="00A74444" w:rsidRPr="00A74444" w14:paraId="6D9B515B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903A0D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0FC8E7" w14:textId="77777777" w:rsidR="00A74444" w:rsidRPr="00A74444" w:rsidRDefault="00A74444" w:rsidP="00A7444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CU" w:eastAsia="es-CU"/>
              </w:rPr>
            </w:pPr>
          </w:p>
        </w:tc>
      </w:tr>
      <w:tr w:rsidR="00A74444" w:rsidRPr="00A74444" w14:paraId="10E969C3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A8D119B" w14:textId="77777777" w:rsidR="00A74444" w:rsidRPr="00A74444" w:rsidRDefault="00A74444" w:rsidP="00A7444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lang w:val="es-CU" w:eastAsia="es-CU"/>
              </w:rPr>
              <w:t>Tarea de Ingeniería</w:t>
            </w:r>
          </w:p>
        </w:tc>
      </w:tr>
      <w:tr w:rsidR="00A74444" w:rsidRPr="00A74444" w14:paraId="49CB6922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58B1A74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Número: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19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482D252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Historia: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10</w:t>
            </w:r>
          </w:p>
        </w:tc>
      </w:tr>
      <w:tr w:rsidR="00A74444" w:rsidRPr="00A74444" w14:paraId="0E1BABD9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B8D12EC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Nombre Tarea: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Exportación de Anexo 1 a Excel</w:t>
            </w:r>
          </w:p>
        </w:tc>
      </w:tr>
      <w:tr w:rsidR="00A74444" w:rsidRPr="00A74444" w14:paraId="7FA900AA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69C5B94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Tipo de Tarea: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Backend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7721C00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Puntos: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3</w:t>
            </w:r>
          </w:p>
        </w:tc>
      </w:tr>
      <w:tr w:rsidR="00A74444" w:rsidRPr="00A74444" w14:paraId="61B092AD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18B83B4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Fecha Inicio: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2023-12-25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048534E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Fecha Fin: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2023-12-27</w:t>
            </w:r>
          </w:p>
        </w:tc>
      </w:tr>
      <w:tr w:rsidR="00A74444" w:rsidRPr="00A74444" w14:paraId="3BFE88B5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DF7F1A8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Descripción: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Implementar generación de reporte del Anexo 1 en formato Excel estandarizado</w:t>
            </w:r>
          </w:p>
        </w:tc>
      </w:tr>
      <w:tr w:rsidR="00A74444" w:rsidRPr="00A74444" w14:paraId="4F0EA8BE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CF56F4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47A841" w14:textId="77777777" w:rsidR="00A74444" w:rsidRPr="00A74444" w:rsidRDefault="00A74444" w:rsidP="00A7444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CU" w:eastAsia="es-CU"/>
              </w:rPr>
            </w:pPr>
          </w:p>
        </w:tc>
      </w:tr>
      <w:tr w:rsidR="00A74444" w:rsidRPr="00A74444" w14:paraId="59AFAD65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06C66C8" w14:textId="77777777" w:rsidR="00A74444" w:rsidRPr="00A74444" w:rsidRDefault="00A74444" w:rsidP="00A7444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lang w:val="es-CU" w:eastAsia="es-CU"/>
              </w:rPr>
              <w:t>Tarea de Ingeniería</w:t>
            </w:r>
          </w:p>
        </w:tc>
      </w:tr>
      <w:tr w:rsidR="00A74444" w:rsidRPr="00A74444" w14:paraId="3316F802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39BD203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Número: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20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BD4859F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Historia: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10</w:t>
            </w:r>
          </w:p>
        </w:tc>
      </w:tr>
      <w:tr w:rsidR="00A74444" w:rsidRPr="00A74444" w14:paraId="7B8BBF68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3353700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Nombre Tarea: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Exportación de Anexo 2 a Excel</w:t>
            </w:r>
          </w:p>
        </w:tc>
      </w:tr>
      <w:tr w:rsidR="00A74444" w:rsidRPr="00A74444" w14:paraId="5023C1CF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B3AF2C4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Tipo de Tarea: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Backend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F8017F3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Puntos: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3</w:t>
            </w:r>
          </w:p>
        </w:tc>
      </w:tr>
      <w:tr w:rsidR="00A74444" w:rsidRPr="00A74444" w14:paraId="3FEDD511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6CEF7B2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Fecha Inicio: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2023-12-28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D0124CE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Fecha Fin: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2023-12-30</w:t>
            </w:r>
          </w:p>
        </w:tc>
      </w:tr>
      <w:tr w:rsidR="00A74444" w:rsidRPr="00A74444" w14:paraId="6C874D75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213CC0A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Descripción: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Implementar generación de reporte del Anexo 2 en formato Excel estandarizado</w:t>
            </w:r>
          </w:p>
        </w:tc>
      </w:tr>
      <w:tr w:rsidR="00A74444" w:rsidRPr="00A74444" w14:paraId="6624C2AF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B379B1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503C44" w14:textId="77777777" w:rsidR="00A74444" w:rsidRPr="00A74444" w:rsidRDefault="00A74444" w:rsidP="00A7444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CU" w:eastAsia="es-CU"/>
              </w:rPr>
            </w:pPr>
          </w:p>
        </w:tc>
      </w:tr>
      <w:tr w:rsidR="00A74444" w:rsidRPr="00A74444" w14:paraId="5CF701FC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B4DA671" w14:textId="77777777" w:rsidR="00A74444" w:rsidRPr="00A74444" w:rsidRDefault="00A74444" w:rsidP="00A7444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lang w:val="es-CU" w:eastAsia="es-CU"/>
              </w:rPr>
              <w:t>Tarea de Ingeniería</w:t>
            </w:r>
          </w:p>
        </w:tc>
      </w:tr>
      <w:tr w:rsidR="00A74444" w:rsidRPr="00A74444" w14:paraId="26A3657C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B13FE96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Número: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21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91A7266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Historia: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10</w:t>
            </w:r>
          </w:p>
        </w:tc>
      </w:tr>
      <w:tr w:rsidR="00A74444" w:rsidRPr="00A74444" w14:paraId="6E70AB2F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57902E3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Nombre Tarea: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Exportación de Anexo 3 a Excel</w:t>
            </w:r>
          </w:p>
        </w:tc>
      </w:tr>
      <w:tr w:rsidR="00A74444" w:rsidRPr="00A74444" w14:paraId="64CBD809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364196A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Tipo de Tarea: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Backend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22FF4B6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Puntos: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3</w:t>
            </w:r>
          </w:p>
        </w:tc>
      </w:tr>
      <w:tr w:rsidR="00A74444" w:rsidRPr="00A74444" w14:paraId="72126DCD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B2BBD03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Fecha Inicio: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2023-12-31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7FF23EF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Fecha Fin: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2024-01-02</w:t>
            </w:r>
          </w:p>
        </w:tc>
      </w:tr>
      <w:tr w:rsidR="00A74444" w:rsidRPr="00A74444" w14:paraId="70C2BFA3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80B337B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Descripción: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Implementar generación de reporte del Anexo 3 en formato Excel estandarizado</w:t>
            </w:r>
          </w:p>
        </w:tc>
      </w:tr>
      <w:tr w:rsidR="00A74444" w:rsidRPr="00A74444" w14:paraId="54614E0C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3EB4C4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A9BA6A" w14:textId="77777777" w:rsidR="00A74444" w:rsidRPr="00A74444" w:rsidRDefault="00A74444" w:rsidP="00A7444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CU" w:eastAsia="es-CU"/>
              </w:rPr>
            </w:pPr>
          </w:p>
        </w:tc>
      </w:tr>
      <w:tr w:rsidR="00A74444" w:rsidRPr="00A74444" w14:paraId="65601E30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3FBFE86" w14:textId="77777777" w:rsidR="00A74444" w:rsidRPr="00A74444" w:rsidRDefault="00A74444" w:rsidP="00A7444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lang w:val="es-CU" w:eastAsia="es-CU"/>
              </w:rPr>
              <w:t>Tarea de Ingeniería</w:t>
            </w:r>
          </w:p>
        </w:tc>
      </w:tr>
      <w:tr w:rsidR="00A74444" w:rsidRPr="00A74444" w14:paraId="28DFCDC6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3730A87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Número: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22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F67B6E1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Historia: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11</w:t>
            </w:r>
          </w:p>
        </w:tc>
      </w:tr>
      <w:tr w:rsidR="00A74444" w:rsidRPr="00A74444" w14:paraId="0E5A5E04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CE5FE52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Nombre Tarea: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Servicio de generación automática de Anexo 2</w:t>
            </w:r>
          </w:p>
        </w:tc>
      </w:tr>
      <w:tr w:rsidR="00A74444" w:rsidRPr="00A74444" w14:paraId="5CF58450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BD58B35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Tipo de Tarea: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Backend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A4A3C3C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Puntos: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3</w:t>
            </w:r>
          </w:p>
        </w:tc>
      </w:tr>
      <w:tr w:rsidR="00A74444" w:rsidRPr="00A74444" w14:paraId="2F8ED107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1E1EBF2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Fecha Inicio: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2023-12-22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325788E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Fecha Fin: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2023-12-24</w:t>
            </w:r>
          </w:p>
        </w:tc>
      </w:tr>
      <w:tr w:rsidR="00A74444" w:rsidRPr="00A74444" w14:paraId="35C0E804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4F5D389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Descripción: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Implementar lógica para creación de Anexo 2 desde objetos/mantenimientos</w:t>
            </w:r>
          </w:p>
        </w:tc>
      </w:tr>
      <w:tr w:rsidR="00A74444" w:rsidRPr="00A74444" w14:paraId="7F93FE71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91B29A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7D8CEC" w14:textId="77777777" w:rsidR="00A74444" w:rsidRPr="00A74444" w:rsidRDefault="00A74444" w:rsidP="00A7444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CU" w:eastAsia="es-CU"/>
              </w:rPr>
            </w:pPr>
          </w:p>
        </w:tc>
      </w:tr>
      <w:tr w:rsidR="00A74444" w:rsidRPr="00A74444" w14:paraId="53A7CD20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B95248B" w14:textId="77777777" w:rsidR="00A74444" w:rsidRPr="00A74444" w:rsidRDefault="00A74444" w:rsidP="00A7444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lang w:val="es-CU" w:eastAsia="es-CU"/>
              </w:rPr>
              <w:t>Tarea de Ingeniería</w:t>
            </w:r>
          </w:p>
        </w:tc>
      </w:tr>
      <w:tr w:rsidR="00A74444" w:rsidRPr="00A74444" w14:paraId="065CBE5F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7751C5D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Número: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23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2CE1087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Historia: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12</w:t>
            </w:r>
          </w:p>
        </w:tc>
      </w:tr>
      <w:tr w:rsidR="00A74444" w:rsidRPr="00A74444" w14:paraId="2EFC8085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F000640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Nombre Tarea: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Servicio de reporte consolidado Anexo 2</w:t>
            </w:r>
          </w:p>
        </w:tc>
      </w:tr>
      <w:tr w:rsidR="00A74444" w:rsidRPr="00A74444" w14:paraId="0FBB7C53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7DB3BCB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Tipo de Tarea: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Backend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091AD8B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Puntos: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3</w:t>
            </w:r>
          </w:p>
        </w:tc>
      </w:tr>
      <w:tr w:rsidR="00A74444" w:rsidRPr="00A74444" w14:paraId="55A20279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69D32ED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Fecha Inicio: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2023-12-25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7B77F77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Fecha Fin: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2023-12-27</w:t>
            </w:r>
          </w:p>
        </w:tc>
      </w:tr>
      <w:tr w:rsidR="00A74444" w:rsidRPr="00A74444" w14:paraId="6519DC3E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345BABE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Descripción: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Desarrollar generación de resumen ejecutivo de acciones</w:t>
            </w:r>
          </w:p>
        </w:tc>
      </w:tr>
      <w:tr w:rsidR="00A74444" w:rsidRPr="00A74444" w14:paraId="0D5A549A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2332D5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61D5F7" w14:textId="77777777" w:rsidR="00A74444" w:rsidRPr="00A74444" w:rsidRDefault="00A74444" w:rsidP="00A7444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CU" w:eastAsia="es-CU"/>
              </w:rPr>
            </w:pPr>
          </w:p>
        </w:tc>
      </w:tr>
      <w:tr w:rsidR="00A74444" w:rsidRPr="00A74444" w14:paraId="1FAD135D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D6C52B0" w14:textId="77777777" w:rsidR="00A74444" w:rsidRPr="00A74444" w:rsidRDefault="00A74444" w:rsidP="00A7444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lang w:val="es-CU" w:eastAsia="es-CU"/>
              </w:rPr>
              <w:t>Tarea de Ingeniería</w:t>
            </w:r>
          </w:p>
        </w:tc>
      </w:tr>
      <w:tr w:rsidR="00A74444" w:rsidRPr="00A74444" w14:paraId="3E87F0AA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DCCA011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Número: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24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E257861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Historia: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13</w:t>
            </w:r>
          </w:p>
        </w:tc>
      </w:tr>
      <w:tr w:rsidR="00A74444" w:rsidRPr="00A74444" w14:paraId="2AA6F4C7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02871EB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Nombre Tarea: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Servicio de reporte consolidado Anexo 3</w:t>
            </w:r>
          </w:p>
        </w:tc>
      </w:tr>
      <w:tr w:rsidR="00A74444" w:rsidRPr="00A74444" w14:paraId="0BDBA9B3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20936CE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Tipo de Tarea: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Backend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6887420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Puntos: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3</w:t>
            </w:r>
          </w:p>
        </w:tc>
      </w:tr>
      <w:tr w:rsidR="00A74444" w:rsidRPr="00A74444" w14:paraId="718D4CF3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509E2BE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Fecha Inicio: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2023-12-28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74C34AA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Fecha Fin: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2023-12-30</w:t>
            </w:r>
          </w:p>
        </w:tc>
      </w:tr>
      <w:tr w:rsidR="00A74444" w:rsidRPr="00A74444" w14:paraId="7C4C0BEA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4CDF565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Descripción: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Implementar generación de vista consolidada presupuestaria</w:t>
            </w:r>
          </w:p>
        </w:tc>
      </w:tr>
      <w:tr w:rsidR="00A74444" w:rsidRPr="00A74444" w14:paraId="721555ED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720340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F36FD1" w14:textId="77777777" w:rsidR="00A74444" w:rsidRPr="00A74444" w:rsidRDefault="00A74444" w:rsidP="00A7444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CU" w:eastAsia="es-CU"/>
              </w:rPr>
            </w:pPr>
          </w:p>
        </w:tc>
      </w:tr>
      <w:tr w:rsidR="00A74444" w:rsidRPr="00A74444" w14:paraId="6BA05A6D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78E5D5C" w14:textId="77777777" w:rsidR="00A74444" w:rsidRPr="00A74444" w:rsidRDefault="00A74444" w:rsidP="00A7444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lang w:val="es-CU" w:eastAsia="es-CU"/>
              </w:rPr>
              <w:t>Tarea de Ingeniería</w:t>
            </w:r>
          </w:p>
        </w:tc>
      </w:tr>
      <w:tr w:rsidR="00A74444" w:rsidRPr="00A74444" w14:paraId="132A20A8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1B9F6CC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Número: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25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63D9280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Historia: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14</w:t>
            </w:r>
          </w:p>
        </w:tc>
      </w:tr>
      <w:tr w:rsidR="00A74444" w:rsidRPr="00A74444" w14:paraId="1D4BA799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2338394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Nombre Tarea: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Servicio de generación de paquetes de entrega</w:t>
            </w:r>
          </w:p>
        </w:tc>
      </w:tr>
      <w:tr w:rsidR="00A74444" w:rsidRPr="00A74444" w14:paraId="0617050A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A696275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Tipo de Tarea: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Backend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7F32674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Puntos: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3</w:t>
            </w:r>
          </w:p>
        </w:tc>
      </w:tr>
      <w:tr w:rsidR="00A74444" w:rsidRPr="00A74444" w14:paraId="18A0D81F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C28FC64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Fecha Inicio: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2023-12-31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B67652B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Fecha Fin: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2024-01-02</w:t>
            </w:r>
          </w:p>
        </w:tc>
      </w:tr>
      <w:tr w:rsidR="00A74444" w:rsidRPr="00A74444" w14:paraId="4541468D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D8FEB42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Descripción: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Desarrollar creación de documentos oficiales combinados</w:t>
            </w:r>
          </w:p>
        </w:tc>
      </w:tr>
      <w:tr w:rsidR="00A74444" w:rsidRPr="00A74444" w14:paraId="484394C6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3C678F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5DDF12" w14:textId="77777777" w:rsidR="00A74444" w:rsidRPr="00A74444" w:rsidRDefault="00A74444" w:rsidP="00A7444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CU" w:eastAsia="es-CU"/>
              </w:rPr>
            </w:pPr>
          </w:p>
        </w:tc>
      </w:tr>
      <w:tr w:rsidR="00A74444" w:rsidRPr="00A74444" w14:paraId="55E78529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3AF4499" w14:textId="77777777" w:rsidR="00A74444" w:rsidRPr="00A74444" w:rsidRDefault="00A74444" w:rsidP="00A7444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lang w:val="es-CU" w:eastAsia="es-CU"/>
              </w:rPr>
              <w:t>Tarea de Ingeniería</w:t>
            </w:r>
          </w:p>
        </w:tc>
      </w:tr>
      <w:tr w:rsidR="00A74444" w:rsidRPr="00A74444" w14:paraId="52E3BF11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DEC5F18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Número: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26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008F675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Historia: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15</w:t>
            </w:r>
          </w:p>
        </w:tc>
      </w:tr>
      <w:tr w:rsidR="00A74444" w:rsidRPr="00A74444" w14:paraId="76A281D3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625E3D8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Nombre Tarea: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Servicio de cálculo de métricas de cumplimiento</w:t>
            </w:r>
          </w:p>
        </w:tc>
      </w:tr>
      <w:tr w:rsidR="00A74444" w:rsidRPr="00A74444" w14:paraId="207E14F0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35B69DF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Tipo de Tarea: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Backend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4F97157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Puntos: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3</w:t>
            </w:r>
          </w:p>
        </w:tc>
      </w:tr>
      <w:tr w:rsidR="00A74444" w:rsidRPr="00A74444" w14:paraId="052B645C" w14:textId="77777777" w:rsidTr="00A74444">
        <w:trPr>
          <w:trHeight w:val="288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FF5F842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Fecha Inicio: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2024-01-03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A41B0E0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Fecha Fin: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2024-01-05</w:t>
            </w:r>
          </w:p>
        </w:tc>
      </w:tr>
      <w:tr w:rsidR="00A74444" w:rsidRPr="00A74444" w14:paraId="15CE3CB9" w14:textId="77777777" w:rsidTr="00A74444">
        <w:trPr>
          <w:trHeight w:val="288"/>
        </w:trPr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CB5CEDF" w14:textId="77777777" w:rsidR="00A74444" w:rsidRPr="00A74444" w:rsidRDefault="00A74444" w:rsidP="00A74444">
            <w:pPr>
              <w:spacing w:after="0" w:line="240" w:lineRule="auto"/>
              <w:rPr>
                <w:rFonts w:ascii="Arial" w:eastAsia="Times New Roman" w:hAnsi="Arial" w:cs="Arial"/>
                <w:lang w:val="es-CU" w:eastAsia="es-CU"/>
              </w:rPr>
            </w:pPr>
            <w:r w:rsidRPr="00A74444">
              <w:rPr>
                <w:rFonts w:ascii="Arial" w:eastAsia="Times New Roman" w:hAnsi="Arial" w:cs="Arial"/>
                <w:b/>
                <w:bCs/>
                <w:lang w:val="es-CU" w:eastAsia="es-CU"/>
              </w:rPr>
              <w:t xml:space="preserve">Descripción: </w:t>
            </w:r>
            <w:r w:rsidRPr="00A74444">
              <w:rPr>
                <w:rFonts w:ascii="Arial" w:eastAsia="Times New Roman" w:hAnsi="Arial" w:cs="Arial"/>
                <w:lang w:val="es-CU" w:eastAsia="es-CU"/>
              </w:rPr>
              <w:t>Implementar generación de indicadores de desempeño mensual</w:t>
            </w:r>
          </w:p>
        </w:tc>
      </w:tr>
    </w:tbl>
    <w:p w14:paraId="57C023EA" w14:textId="77777777" w:rsidR="0054513A" w:rsidRPr="00A74444" w:rsidRDefault="0054513A" w:rsidP="0054513A">
      <w:pPr>
        <w:rPr>
          <w:lang w:val="es-CU" w:eastAsia="zh-CN"/>
        </w:rPr>
      </w:pPr>
    </w:p>
    <w:p w14:paraId="012EB0D6" w14:textId="0063397E" w:rsidR="00EF6F32" w:rsidRPr="00E4404D" w:rsidRDefault="00EF6F32" w:rsidP="007E28B3">
      <w:pPr>
        <w:pStyle w:val="Heading3"/>
        <w:rPr>
          <w:lang w:val="es-MX"/>
        </w:rPr>
      </w:pPr>
      <w:bookmarkStart w:id="27" w:name="_Anexo_VII_Diagrama"/>
      <w:bookmarkStart w:id="28" w:name="_Toc192511528"/>
      <w:bookmarkEnd w:id="27"/>
      <w:r w:rsidRPr="00162F7E">
        <w:rPr>
          <w:lang w:val="es-CU"/>
        </w:rPr>
        <w:t>Anexo VI Diagrama de despliegue:</w:t>
      </w:r>
      <w:bookmarkEnd w:id="28"/>
    </w:p>
    <w:p w14:paraId="305AF4CD" w14:textId="04889EDB" w:rsidR="00D92B0F" w:rsidRPr="00D92B0F" w:rsidRDefault="00D92B0F" w:rsidP="00D92B0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CU" w:eastAsia="es-CU"/>
        </w:rPr>
      </w:pPr>
      <w:r>
        <w:rPr>
          <w:noProof/>
        </w:rPr>
        <w:drawing>
          <wp:inline distT="0" distB="0" distL="0" distR="0" wp14:anchorId="0842F394" wp14:editId="4D7DFD85">
            <wp:extent cx="6064286" cy="2981325"/>
            <wp:effectExtent l="0" t="0" r="0" b="0"/>
            <wp:docPr id="1141932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32067" name=""/>
                    <pic:cNvPicPr/>
                  </pic:nvPicPr>
                  <pic:blipFill rotWithShape="1">
                    <a:blip r:embed="rId17"/>
                    <a:srcRect l="59532" t="34462" r="11030" b="14135"/>
                    <a:stretch/>
                  </pic:blipFill>
                  <pic:spPr bwMode="auto">
                    <a:xfrm>
                      <a:off x="0" y="0"/>
                      <a:ext cx="6087380" cy="2992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2B9A3" w14:textId="25822AB7" w:rsidR="00EF6F32" w:rsidRDefault="00EF6F32" w:rsidP="00532196">
      <w:pPr>
        <w:pStyle w:val="texto"/>
        <w:jc w:val="both"/>
      </w:pPr>
    </w:p>
    <w:p w14:paraId="55D88F63" w14:textId="08432F6D" w:rsidR="00631456" w:rsidRPr="00E4404D" w:rsidRDefault="00631456" w:rsidP="007E28B3">
      <w:pPr>
        <w:pStyle w:val="Heading3"/>
        <w:rPr>
          <w:lang w:val="es-MX"/>
        </w:rPr>
      </w:pPr>
      <w:bookmarkStart w:id="29" w:name="_Anexo_VIII_Interfaz"/>
      <w:bookmarkStart w:id="30" w:name="_Toc192511529"/>
      <w:bookmarkEnd w:id="29"/>
      <w:r w:rsidRPr="00E4404D">
        <w:rPr>
          <w:lang w:val="es-MX"/>
        </w:rPr>
        <w:t xml:space="preserve">Anexo </w:t>
      </w:r>
      <w:r w:rsidR="00B157BF">
        <w:rPr>
          <w:lang w:val="es-MX"/>
        </w:rPr>
        <w:t>VII</w:t>
      </w:r>
      <w:r w:rsidRPr="00E4404D">
        <w:rPr>
          <w:lang w:val="es-MX"/>
        </w:rPr>
        <w:t xml:space="preserve"> Interfaz de </w:t>
      </w:r>
      <w:r w:rsidRPr="00E4404D">
        <w:rPr>
          <w:i/>
          <w:iCs/>
          <w:lang w:val="es-MX"/>
        </w:rPr>
        <w:t>Login</w:t>
      </w:r>
      <w:r w:rsidRPr="00E4404D">
        <w:rPr>
          <w:lang w:val="es-MX"/>
        </w:rPr>
        <w:t>:</w:t>
      </w:r>
      <w:bookmarkEnd w:id="30"/>
    </w:p>
    <w:p w14:paraId="7001A101" w14:textId="77777777" w:rsidR="00631456" w:rsidRDefault="00631456" w:rsidP="00532196">
      <w:pPr>
        <w:pStyle w:val="texto"/>
        <w:jc w:val="both"/>
      </w:pPr>
      <w:r>
        <w:rPr>
          <w:noProof/>
        </w:rPr>
        <w:drawing>
          <wp:inline distT="0" distB="0" distL="0" distR="0" wp14:anchorId="4BFD1EF9" wp14:editId="489A0A74">
            <wp:extent cx="5791835" cy="3495675"/>
            <wp:effectExtent l="0" t="0" r="0" b="0"/>
            <wp:docPr id="745472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727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8D9E" w14:textId="571384FB" w:rsidR="00631456" w:rsidRPr="00E4404D" w:rsidRDefault="00631456" w:rsidP="007E28B3">
      <w:pPr>
        <w:pStyle w:val="Heading3"/>
        <w:rPr>
          <w:lang w:val="es-MX"/>
        </w:rPr>
      </w:pPr>
      <w:bookmarkStart w:id="31" w:name="_Anexo_IX_Interfaz"/>
      <w:bookmarkStart w:id="32" w:name="_Toc192511530"/>
      <w:bookmarkEnd w:id="31"/>
      <w:r w:rsidRPr="00E4404D">
        <w:rPr>
          <w:lang w:val="es-MX"/>
        </w:rPr>
        <w:t xml:space="preserve">Anexo </w:t>
      </w:r>
      <w:r w:rsidR="00B157BF">
        <w:rPr>
          <w:lang w:val="es-MX"/>
        </w:rPr>
        <w:t>VIII</w:t>
      </w:r>
      <w:r w:rsidRPr="00E4404D">
        <w:rPr>
          <w:lang w:val="es-MX"/>
        </w:rPr>
        <w:t xml:space="preserve"> Interfaz de listar Usuarios:</w:t>
      </w:r>
      <w:bookmarkEnd w:id="32"/>
    </w:p>
    <w:p w14:paraId="23678964" w14:textId="77777777" w:rsidR="00631456" w:rsidRDefault="00631456" w:rsidP="00532196">
      <w:pPr>
        <w:pStyle w:val="texto"/>
        <w:jc w:val="both"/>
      </w:pPr>
      <w:r>
        <w:rPr>
          <w:noProof/>
        </w:rPr>
        <w:drawing>
          <wp:inline distT="0" distB="0" distL="0" distR="0" wp14:anchorId="588FCF5E" wp14:editId="20133114">
            <wp:extent cx="5791835" cy="3495675"/>
            <wp:effectExtent l="0" t="0" r="0" b="0"/>
            <wp:docPr id="1243287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876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947F" w14:textId="3FBC155B" w:rsidR="00631456" w:rsidRPr="00E4404D" w:rsidRDefault="00631456" w:rsidP="007E28B3">
      <w:pPr>
        <w:pStyle w:val="Heading3"/>
        <w:rPr>
          <w:lang w:val="es-MX"/>
        </w:rPr>
      </w:pPr>
      <w:bookmarkStart w:id="33" w:name="_Anexo_X_Interfaz"/>
      <w:bookmarkStart w:id="34" w:name="_Toc192511531"/>
      <w:bookmarkEnd w:id="33"/>
      <w:r w:rsidRPr="00E4404D">
        <w:rPr>
          <w:lang w:val="es-MX"/>
        </w:rPr>
        <w:t xml:space="preserve">Anexo </w:t>
      </w:r>
      <w:r w:rsidR="00B157BF">
        <w:rPr>
          <w:lang w:val="es-MX"/>
        </w:rPr>
        <w:t>I</w:t>
      </w:r>
      <w:r w:rsidRPr="00E4404D">
        <w:rPr>
          <w:lang w:val="es-MX"/>
        </w:rPr>
        <w:t>X Inte</w:t>
      </w:r>
      <w:r w:rsidR="00C66878" w:rsidRPr="00E4404D">
        <w:rPr>
          <w:lang w:val="es-MX"/>
        </w:rPr>
        <w:t>r</w:t>
      </w:r>
      <w:r w:rsidRPr="00E4404D">
        <w:rPr>
          <w:lang w:val="es-MX"/>
        </w:rPr>
        <w:t>faz de editar Usuario:</w:t>
      </w:r>
      <w:bookmarkEnd w:id="34"/>
    </w:p>
    <w:p w14:paraId="0863BDCF" w14:textId="77777777" w:rsidR="00631456" w:rsidRDefault="00631456" w:rsidP="00532196">
      <w:pPr>
        <w:pStyle w:val="texto"/>
        <w:jc w:val="both"/>
      </w:pPr>
      <w:r>
        <w:rPr>
          <w:noProof/>
        </w:rPr>
        <w:drawing>
          <wp:inline distT="0" distB="0" distL="0" distR="0" wp14:anchorId="1B4E7D45" wp14:editId="2D2891F7">
            <wp:extent cx="5791835" cy="3495675"/>
            <wp:effectExtent l="0" t="0" r="0" b="0"/>
            <wp:docPr id="30376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61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505D" w14:textId="2D8C2445" w:rsidR="003826B5" w:rsidRPr="003F044D" w:rsidRDefault="003826B5" w:rsidP="003826B5">
      <w:pPr>
        <w:pStyle w:val="Heading3"/>
        <w:rPr>
          <w:lang w:val="es-MX"/>
        </w:rPr>
      </w:pPr>
      <w:bookmarkStart w:id="35" w:name="_Anexo_XII_Pruebas"/>
      <w:bookmarkStart w:id="36" w:name="_Toc192511532"/>
      <w:bookmarkEnd w:id="35"/>
      <w:r w:rsidRPr="003F044D">
        <w:rPr>
          <w:lang w:val="es-MX"/>
        </w:rPr>
        <w:t>Anexo X Pruebas de Aceptación:</w:t>
      </w:r>
      <w:bookmarkEnd w:id="36"/>
    </w:p>
    <w:tbl>
      <w:tblPr>
        <w:tblW w:w="4660" w:type="dxa"/>
        <w:jc w:val="center"/>
        <w:tblLook w:val="04A0" w:firstRow="1" w:lastRow="0" w:firstColumn="1" w:lastColumn="0" w:noHBand="0" w:noVBand="1"/>
      </w:tblPr>
      <w:tblGrid>
        <w:gridCol w:w="4660"/>
      </w:tblGrid>
      <w:tr w:rsidR="00731536" w:rsidRPr="00731536" w14:paraId="77A46A09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098F965" w14:textId="77777777" w:rsidR="00731536" w:rsidRPr="00D63CD7" w:rsidRDefault="00731536" w:rsidP="007315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CU"/>
              </w:rPr>
            </w:pPr>
            <w:r w:rsidRPr="00D63CD7">
              <w:rPr>
                <w:rFonts w:ascii="Arial" w:eastAsia="Times New Roman" w:hAnsi="Arial" w:cs="Arial"/>
                <w:b/>
                <w:bCs/>
                <w:lang w:val="es-CU"/>
              </w:rPr>
              <w:t>Prueba de Aceptación</w:t>
            </w:r>
          </w:p>
        </w:tc>
      </w:tr>
      <w:tr w:rsidR="00731536" w:rsidRPr="00731536" w14:paraId="76B9BBBC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984CD02" w14:textId="77777777" w:rsidR="00731536" w:rsidRPr="00D63CD7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CU"/>
              </w:rPr>
            </w:pPr>
            <w:r w:rsidRPr="00D63CD7">
              <w:rPr>
                <w:rFonts w:ascii="Arial" w:eastAsia="Times New Roman" w:hAnsi="Arial" w:cs="Arial"/>
                <w:b/>
                <w:bCs/>
                <w:lang w:val="es-CU"/>
              </w:rPr>
              <w:t>Código:</w:t>
            </w:r>
            <w:r w:rsidRPr="00D63CD7">
              <w:rPr>
                <w:rFonts w:ascii="Arial" w:eastAsia="Times New Roman" w:hAnsi="Arial" w:cs="Arial"/>
                <w:lang w:val="es-CU"/>
              </w:rPr>
              <w:t> 1</w:t>
            </w:r>
          </w:p>
        </w:tc>
      </w:tr>
      <w:tr w:rsidR="00731536" w:rsidRPr="00731536" w14:paraId="71FE498E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E641ECC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Historia de Usuario:</w:t>
            </w:r>
            <w:r w:rsidRPr="00731536">
              <w:rPr>
                <w:rFonts w:ascii="Arial" w:eastAsia="Times New Roman" w:hAnsi="Arial" w:cs="Arial"/>
              </w:rPr>
              <w:t> Gestionar Entidades</w:t>
            </w:r>
          </w:p>
        </w:tc>
      </w:tr>
      <w:tr w:rsidR="00731536" w:rsidRPr="00731536" w14:paraId="3D81F810" w14:textId="77777777" w:rsidTr="00731536">
        <w:trPr>
          <w:trHeight w:val="552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358B76F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Condiciones de Ejecución:</w:t>
            </w:r>
            <w:r w:rsidRPr="00731536">
              <w:rPr>
                <w:rFonts w:ascii="Arial" w:eastAsia="Times New Roman" w:hAnsi="Arial" w:cs="Arial"/>
              </w:rPr>
              <w:t> Ser administrador del sistema</w:t>
            </w:r>
          </w:p>
        </w:tc>
      </w:tr>
      <w:tr w:rsidR="00731536" w:rsidRPr="00731536" w14:paraId="79FC9589" w14:textId="77777777" w:rsidTr="00731536">
        <w:trPr>
          <w:trHeight w:val="1104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E165661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Pasos de Ejecución:</w:t>
            </w:r>
            <w:r w:rsidRPr="00731536">
              <w:rPr>
                <w:rFonts w:ascii="Arial" w:eastAsia="Times New Roman" w:hAnsi="Arial" w:cs="Arial"/>
              </w:rPr>
              <w:t> Dar clic en el botón 'Crear', llenar el formulario con nombre y entidad superior, luego presionar el botón 'Guardar'</w:t>
            </w:r>
          </w:p>
        </w:tc>
      </w:tr>
      <w:tr w:rsidR="00731536" w:rsidRPr="00731536" w14:paraId="5BAB166A" w14:textId="77777777" w:rsidTr="00731536">
        <w:trPr>
          <w:trHeight w:val="564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01A1DA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Resultado Esperado:</w:t>
            </w:r>
            <w:r w:rsidRPr="00731536">
              <w:rPr>
                <w:rFonts w:ascii="Arial" w:eastAsia="Times New Roman" w:hAnsi="Arial" w:cs="Arial"/>
              </w:rPr>
              <w:t> La entidad se crea y aparece en la lista de entidades</w:t>
            </w:r>
          </w:p>
        </w:tc>
      </w:tr>
      <w:tr w:rsidR="00731536" w:rsidRPr="00731536" w14:paraId="6C214D33" w14:textId="77777777" w:rsidTr="00731536">
        <w:trPr>
          <w:trHeight w:val="300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D87C1C4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 xml:space="preserve"> </w:t>
            </w:r>
          </w:p>
        </w:tc>
      </w:tr>
      <w:tr w:rsidR="00731536" w:rsidRPr="00731536" w14:paraId="6D476B69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49B84ED" w14:textId="77777777" w:rsidR="00731536" w:rsidRPr="00D63CD7" w:rsidRDefault="00731536" w:rsidP="007315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CU"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Pr="00D63CD7">
              <w:rPr>
                <w:rFonts w:ascii="Arial" w:eastAsia="Times New Roman" w:hAnsi="Arial" w:cs="Arial"/>
                <w:b/>
                <w:bCs/>
                <w:lang w:val="es-CU"/>
              </w:rPr>
              <w:t>Prueba de Aceptación</w:t>
            </w:r>
          </w:p>
        </w:tc>
      </w:tr>
      <w:tr w:rsidR="00731536" w:rsidRPr="00731536" w14:paraId="11E6B54A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7F089E3" w14:textId="77777777" w:rsidR="00731536" w:rsidRPr="00D63CD7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CU"/>
              </w:rPr>
            </w:pPr>
            <w:r w:rsidRPr="00D63CD7">
              <w:rPr>
                <w:rFonts w:ascii="Arial" w:eastAsia="Times New Roman" w:hAnsi="Arial" w:cs="Arial"/>
                <w:b/>
                <w:bCs/>
                <w:lang w:val="es-CU"/>
              </w:rPr>
              <w:t>Código:</w:t>
            </w:r>
            <w:r w:rsidRPr="00D63CD7">
              <w:rPr>
                <w:rFonts w:ascii="Arial" w:eastAsia="Times New Roman" w:hAnsi="Arial" w:cs="Arial"/>
                <w:lang w:val="es-CU"/>
              </w:rPr>
              <w:t> 2</w:t>
            </w:r>
          </w:p>
        </w:tc>
      </w:tr>
      <w:tr w:rsidR="00731536" w:rsidRPr="00731536" w14:paraId="69B0A0DF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AC599F8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Historia de Usuario:</w:t>
            </w:r>
            <w:r w:rsidRPr="00731536">
              <w:rPr>
                <w:rFonts w:ascii="Arial" w:eastAsia="Times New Roman" w:hAnsi="Arial" w:cs="Arial"/>
              </w:rPr>
              <w:t> Gestionar Entidades</w:t>
            </w:r>
          </w:p>
        </w:tc>
      </w:tr>
      <w:tr w:rsidR="00731536" w:rsidRPr="00731536" w14:paraId="20DDEBF0" w14:textId="77777777" w:rsidTr="00731536">
        <w:trPr>
          <w:trHeight w:val="552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8188CCA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Condiciones de Ejecución:</w:t>
            </w:r>
            <w:r w:rsidRPr="00731536">
              <w:rPr>
                <w:rFonts w:ascii="Arial" w:eastAsia="Times New Roman" w:hAnsi="Arial" w:cs="Arial"/>
              </w:rPr>
              <w:t> Ser administrador del sistema</w:t>
            </w:r>
          </w:p>
        </w:tc>
      </w:tr>
      <w:tr w:rsidR="00731536" w:rsidRPr="00731536" w14:paraId="33027FEF" w14:textId="77777777" w:rsidTr="00731536">
        <w:trPr>
          <w:trHeight w:val="1104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CB125C2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Pasos de Ejecución:</w:t>
            </w:r>
            <w:r w:rsidRPr="00731536">
              <w:rPr>
                <w:rFonts w:ascii="Arial" w:eastAsia="Times New Roman" w:hAnsi="Arial" w:cs="Arial"/>
              </w:rPr>
              <w:t> Seleccionar una entidad de la lista, dar clic en 'Editar', modificar los campos necesarios, luego presionar el botón 'Guardar'</w:t>
            </w:r>
          </w:p>
        </w:tc>
      </w:tr>
      <w:tr w:rsidR="00731536" w:rsidRPr="00731536" w14:paraId="591997D4" w14:textId="77777777" w:rsidTr="00731536">
        <w:trPr>
          <w:trHeight w:val="564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F2C26E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Resultado Esperado:</w:t>
            </w:r>
            <w:r w:rsidRPr="00731536">
              <w:rPr>
                <w:rFonts w:ascii="Arial" w:eastAsia="Times New Roman" w:hAnsi="Arial" w:cs="Arial"/>
              </w:rPr>
              <w:t> La entidad se actualiza con los nuevos datos</w:t>
            </w:r>
          </w:p>
        </w:tc>
      </w:tr>
      <w:tr w:rsidR="00731536" w:rsidRPr="00731536" w14:paraId="1CFF2883" w14:textId="77777777" w:rsidTr="00731536">
        <w:trPr>
          <w:trHeight w:val="300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5E27DC1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 xml:space="preserve"> </w:t>
            </w:r>
          </w:p>
        </w:tc>
      </w:tr>
      <w:tr w:rsidR="00731536" w:rsidRPr="00731536" w14:paraId="403EFBDB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3C1E370" w14:textId="77777777" w:rsidR="00731536" w:rsidRPr="00D63CD7" w:rsidRDefault="00731536" w:rsidP="007315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CU"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Pr="00D63CD7">
              <w:rPr>
                <w:rFonts w:ascii="Arial" w:eastAsia="Times New Roman" w:hAnsi="Arial" w:cs="Arial"/>
                <w:b/>
                <w:bCs/>
                <w:lang w:val="es-CU"/>
              </w:rPr>
              <w:t>Prueba de Aceptación</w:t>
            </w:r>
          </w:p>
        </w:tc>
      </w:tr>
      <w:tr w:rsidR="00731536" w:rsidRPr="00731536" w14:paraId="7705762A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B50D4ED" w14:textId="77777777" w:rsidR="00731536" w:rsidRPr="00D63CD7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CU"/>
              </w:rPr>
            </w:pPr>
            <w:r w:rsidRPr="00D63CD7">
              <w:rPr>
                <w:rFonts w:ascii="Arial" w:eastAsia="Times New Roman" w:hAnsi="Arial" w:cs="Arial"/>
                <w:b/>
                <w:bCs/>
                <w:lang w:val="es-CU"/>
              </w:rPr>
              <w:t>Código:</w:t>
            </w:r>
            <w:r w:rsidRPr="00D63CD7">
              <w:rPr>
                <w:rFonts w:ascii="Arial" w:eastAsia="Times New Roman" w:hAnsi="Arial" w:cs="Arial"/>
                <w:lang w:val="es-CU"/>
              </w:rPr>
              <w:t> 3</w:t>
            </w:r>
          </w:p>
        </w:tc>
      </w:tr>
      <w:tr w:rsidR="00731536" w:rsidRPr="00731536" w14:paraId="52B050CA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79322F1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Historia de Usuario:</w:t>
            </w:r>
            <w:r w:rsidRPr="00731536">
              <w:rPr>
                <w:rFonts w:ascii="Arial" w:eastAsia="Times New Roman" w:hAnsi="Arial" w:cs="Arial"/>
              </w:rPr>
              <w:t> Gestionar Entidades</w:t>
            </w:r>
          </w:p>
        </w:tc>
      </w:tr>
      <w:tr w:rsidR="00731536" w:rsidRPr="00731536" w14:paraId="29C3F944" w14:textId="77777777" w:rsidTr="00731536">
        <w:trPr>
          <w:trHeight w:val="552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1183C09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Condiciones de Ejecución:</w:t>
            </w:r>
            <w:r w:rsidRPr="00731536">
              <w:rPr>
                <w:rFonts w:ascii="Arial" w:eastAsia="Times New Roman" w:hAnsi="Arial" w:cs="Arial"/>
              </w:rPr>
              <w:t> Ser administrador del sistema</w:t>
            </w:r>
          </w:p>
        </w:tc>
      </w:tr>
      <w:tr w:rsidR="00731536" w:rsidRPr="00731536" w14:paraId="1C7F4264" w14:textId="77777777" w:rsidTr="00731536">
        <w:trPr>
          <w:trHeight w:val="828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E3E70EE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Pasos de Ejecución:</w:t>
            </w:r>
            <w:r w:rsidRPr="00731536">
              <w:rPr>
                <w:rFonts w:ascii="Arial" w:eastAsia="Times New Roman" w:hAnsi="Arial" w:cs="Arial"/>
              </w:rPr>
              <w:t> Seleccionar una entidad de la lista, dar clic en 'Eliminar', confirmar la eliminación</w:t>
            </w:r>
          </w:p>
        </w:tc>
      </w:tr>
      <w:tr w:rsidR="00731536" w:rsidRPr="00731536" w14:paraId="217A39C7" w14:textId="77777777" w:rsidTr="00731536">
        <w:trPr>
          <w:trHeight w:val="564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22A754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Resultado Esperado:</w:t>
            </w:r>
            <w:r w:rsidRPr="00731536">
              <w:rPr>
                <w:rFonts w:ascii="Arial" w:eastAsia="Times New Roman" w:hAnsi="Arial" w:cs="Arial"/>
              </w:rPr>
              <w:t> La entidad se elimina de la lista</w:t>
            </w:r>
          </w:p>
        </w:tc>
      </w:tr>
      <w:tr w:rsidR="00731536" w:rsidRPr="00731536" w14:paraId="587725EE" w14:textId="77777777" w:rsidTr="00731536">
        <w:trPr>
          <w:trHeight w:val="300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9074F39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 xml:space="preserve"> </w:t>
            </w:r>
          </w:p>
        </w:tc>
      </w:tr>
      <w:tr w:rsidR="00731536" w:rsidRPr="00731536" w14:paraId="39FBD0CE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DF70EB3" w14:textId="77777777" w:rsidR="00731536" w:rsidRPr="00731536" w:rsidRDefault="00731536" w:rsidP="007315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Pr="00731536">
              <w:rPr>
                <w:rFonts w:ascii="Arial" w:eastAsia="Times New Roman" w:hAnsi="Arial" w:cs="Arial"/>
                <w:b/>
                <w:bCs/>
                <w:lang w:val="en-US"/>
              </w:rPr>
              <w:t>Prueba de Aceptación</w:t>
            </w:r>
          </w:p>
        </w:tc>
      </w:tr>
      <w:tr w:rsidR="00731536" w:rsidRPr="00731536" w14:paraId="142C42B7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C863858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31536">
              <w:rPr>
                <w:rFonts w:ascii="Arial" w:eastAsia="Times New Roman" w:hAnsi="Arial" w:cs="Arial"/>
                <w:b/>
                <w:bCs/>
                <w:lang w:val="en-US"/>
              </w:rPr>
              <w:t>Código:</w:t>
            </w:r>
            <w:r w:rsidRPr="00731536">
              <w:rPr>
                <w:rFonts w:ascii="Arial" w:eastAsia="Times New Roman" w:hAnsi="Arial" w:cs="Arial"/>
                <w:lang w:val="en-US"/>
              </w:rPr>
              <w:t> 4</w:t>
            </w:r>
          </w:p>
        </w:tc>
      </w:tr>
      <w:tr w:rsidR="00731536" w:rsidRPr="00731536" w14:paraId="312E82C7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108298C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Historia de Usuario:</w:t>
            </w:r>
            <w:r w:rsidRPr="00731536">
              <w:rPr>
                <w:rFonts w:ascii="Arial" w:eastAsia="Times New Roman" w:hAnsi="Arial" w:cs="Arial"/>
              </w:rPr>
              <w:t> Gestionar Usuarios</w:t>
            </w:r>
          </w:p>
        </w:tc>
      </w:tr>
      <w:tr w:rsidR="00731536" w:rsidRPr="00731536" w14:paraId="3E8D5B10" w14:textId="77777777" w:rsidTr="00731536">
        <w:trPr>
          <w:trHeight w:val="552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05BD87F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Condiciones de Ejecución:</w:t>
            </w:r>
            <w:r w:rsidRPr="00731536">
              <w:rPr>
                <w:rFonts w:ascii="Arial" w:eastAsia="Times New Roman" w:hAnsi="Arial" w:cs="Arial"/>
              </w:rPr>
              <w:t> Ser administrador del sistema</w:t>
            </w:r>
          </w:p>
        </w:tc>
      </w:tr>
      <w:tr w:rsidR="00731536" w:rsidRPr="00731536" w14:paraId="10BF53A5" w14:textId="77777777" w:rsidTr="00731536">
        <w:trPr>
          <w:trHeight w:val="1104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FEB4B94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Pasos de Ejecución:</w:t>
            </w:r>
            <w:r w:rsidRPr="00731536">
              <w:rPr>
                <w:rFonts w:ascii="Arial" w:eastAsia="Times New Roman" w:hAnsi="Arial" w:cs="Arial"/>
              </w:rPr>
              <w:t> Dar clic en el botón 'Crear', llenar el formulario con nombre de usuario, email, contraseña, rol y entidad, luego presionar el botón 'Guardar'</w:t>
            </w:r>
          </w:p>
        </w:tc>
      </w:tr>
      <w:tr w:rsidR="00731536" w:rsidRPr="00731536" w14:paraId="5BA4648C" w14:textId="77777777" w:rsidTr="00731536">
        <w:trPr>
          <w:trHeight w:val="564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F8A37B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Resultado Esperado:</w:t>
            </w:r>
            <w:r w:rsidRPr="00731536">
              <w:rPr>
                <w:rFonts w:ascii="Arial" w:eastAsia="Times New Roman" w:hAnsi="Arial" w:cs="Arial"/>
              </w:rPr>
              <w:t> El usuario se crea y aparece en la lista de usuarios</w:t>
            </w:r>
          </w:p>
        </w:tc>
      </w:tr>
      <w:tr w:rsidR="00731536" w:rsidRPr="00731536" w14:paraId="6C17B272" w14:textId="77777777" w:rsidTr="00731536">
        <w:trPr>
          <w:trHeight w:val="300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CB237E9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 xml:space="preserve"> </w:t>
            </w:r>
          </w:p>
        </w:tc>
      </w:tr>
      <w:tr w:rsidR="00731536" w:rsidRPr="00731536" w14:paraId="12807843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425A038" w14:textId="77777777" w:rsidR="00731536" w:rsidRPr="00731536" w:rsidRDefault="00731536" w:rsidP="007315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Pr="00731536">
              <w:rPr>
                <w:rFonts w:ascii="Arial" w:eastAsia="Times New Roman" w:hAnsi="Arial" w:cs="Arial"/>
                <w:b/>
                <w:bCs/>
                <w:lang w:val="en-US"/>
              </w:rPr>
              <w:t>Prueba de Aceptación</w:t>
            </w:r>
          </w:p>
        </w:tc>
      </w:tr>
      <w:tr w:rsidR="00731536" w:rsidRPr="00731536" w14:paraId="39F024BA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59255BD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31536">
              <w:rPr>
                <w:rFonts w:ascii="Arial" w:eastAsia="Times New Roman" w:hAnsi="Arial" w:cs="Arial"/>
                <w:b/>
                <w:bCs/>
                <w:lang w:val="en-US"/>
              </w:rPr>
              <w:t>Código:</w:t>
            </w:r>
            <w:r w:rsidRPr="00731536">
              <w:rPr>
                <w:rFonts w:ascii="Arial" w:eastAsia="Times New Roman" w:hAnsi="Arial" w:cs="Arial"/>
                <w:lang w:val="en-US"/>
              </w:rPr>
              <w:t> 5</w:t>
            </w:r>
          </w:p>
        </w:tc>
      </w:tr>
      <w:tr w:rsidR="00731536" w:rsidRPr="00731536" w14:paraId="290AE07B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CBDD115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Historia de Usuario:</w:t>
            </w:r>
            <w:r w:rsidRPr="00731536">
              <w:rPr>
                <w:rFonts w:ascii="Arial" w:eastAsia="Times New Roman" w:hAnsi="Arial" w:cs="Arial"/>
              </w:rPr>
              <w:t> Gestionar Usuarios</w:t>
            </w:r>
          </w:p>
        </w:tc>
      </w:tr>
      <w:tr w:rsidR="00731536" w:rsidRPr="00731536" w14:paraId="7982A095" w14:textId="77777777" w:rsidTr="00731536">
        <w:trPr>
          <w:trHeight w:val="552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1529DF6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Condiciones de Ejecución:</w:t>
            </w:r>
            <w:r w:rsidRPr="00731536">
              <w:rPr>
                <w:rFonts w:ascii="Arial" w:eastAsia="Times New Roman" w:hAnsi="Arial" w:cs="Arial"/>
              </w:rPr>
              <w:t> Ser administrador del sistema</w:t>
            </w:r>
          </w:p>
        </w:tc>
      </w:tr>
      <w:tr w:rsidR="00731536" w:rsidRPr="00731536" w14:paraId="6DDD09A0" w14:textId="77777777" w:rsidTr="00731536">
        <w:trPr>
          <w:trHeight w:val="1104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3577981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Pasos de Ejecución:</w:t>
            </w:r>
            <w:r w:rsidRPr="00731536">
              <w:rPr>
                <w:rFonts w:ascii="Arial" w:eastAsia="Times New Roman" w:hAnsi="Arial" w:cs="Arial"/>
              </w:rPr>
              <w:t> Seleccionar un usuario de la lista, dar clic en 'Editar', modificar los campos necesarios, luego presionar el botón 'Guardar'</w:t>
            </w:r>
          </w:p>
        </w:tc>
      </w:tr>
      <w:tr w:rsidR="00731536" w:rsidRPr="00731536" w14:paraId="1B658767" w14:textId="77777777" w:rsidTr="00731536">
        <w:trPr>
          <w:trHeight w:val="564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C72F11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Resultado Esperado:</w:t>
            </w:r>
            <w:r w:rsidRPr="00731536">
              <w:rPr>
                <w:rFonts w:ascii="Arial" w:eastAsia="Times New Roman" w:hAnsi="Arial" w:cs="Arial"/>
              </w:rPr>
              <w:t> El usuario se actualiza con los nuevos datos</w:t>
            </w:r>
          </w:p>
        </w:tc>
      </w:tr>
      <w:tr w:rsidR="00731536" w:rsidRPr="00731536" w14:paraId="55A3F005" w14:textId="77777777" w:rsidTr="00731536">
        <w:trPr>
          <w:trHeight w:val="300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108474C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 xml:space="preserve"> </w:t>
            </w:r>
          </w:p>
        </w:tc>
      </w:tr>
      <w:tr w:rsidR="00731536" w:rsidRPr="00731536" w14:paraId="4CFE3DCF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D3BDF9D" w14:textId="77777777" w:rsidR="00731536" w:rsidRPr="00731536" w:rsidRDefault="00731536" w:rsidP="007315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Pr="00731536">
              <w:rPr>
                <w:rFonts w:ascii="Arial" w:eastAsia="Times New Roman" w:hAnsi="Arial" w:cs="Arial"/>
                <w:b/>
                <w:bCs/>
                <w:lang w:val="en-US"/>
              </w:rPr>
              <w:t>Prueba de Aceptación</w:t>
            </w:r>
          </w:p>
        </w:tc>
      </w:tr>
      <w:tr w:rsidR="00731536" w:rsidRPr="00731536" w14:paraId="29B3374B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0961BBE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31536">
              <w:rPr>
                <w:rFonts w:ascii="Arial" w:eastAsia="Times New Roman" w:hAnsi="Arial" w:cs="Arial"/>
                <w:b/>
                <w:bCs/>
                <w:lang w:val="en-US"/>
              </w:rPr>
              <w:t>Código:</w:t>
            </w:r>
            <w:r w:rsidRPr="00731536">
              <w:rPr>
                <w:rFonts w:ascii="Arial" w:eastAsia="Times New Roman" w:hAnsi="Arial" w:cs="Arial"/>
                <w:lang w:val="en-US"/>
              </w:rPr>
              <w:t> 6</w:t>
            </w:r>
          </w:p>
        </w:tc>
      </w:tr>
      <w:tr w:rsidR="00731536" w:rsidRPr="00731536" w14:paraId="1B079920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B5D07F8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Historia de Usuario:</w:t>
            </w:r>
            <w:r w:rsidRPr="00731536">
              <w:rPr>
                <w:rFonts w:ascii="Arial" w:eastAsia="Times New Roman" w:hAnsi="Arial" w:cs="Arial"/>
              </w:rPr>
              <w:t> Gestionar Usuarios</w:t>
            </w:r>
          </w:p>
        </w:tc>
      </w:tr>
      <w:tr w:rsidR="00731536" w:rsidRPr="00731536" w14:paraId="08037AA9" w14:textId="77777777" w:rsidTr="00731536">
        <w:trPr>
          <w:trHeight w:val="552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D8A26E9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Condiciones de Ejecución:</w:t>
            </w:r>
            <w:r w:rsidRPr="00731536">
              <w:rPr>
                <w:rFonts w:ascii="Arial" w:eastAsia="Times New Roman" w:hAnsi="Arial" w:cs="Arial"/>
              </w:rPr>
              <w:t> Ser administrador del sistema</w:t>
            </w:r>
          </w:p>
        </w:tc>
      </w:tr>
      <w:tr w:rsidR="00731536" w:rsidRPr="00731536" w14:paraId="7ED49300" w14:textId="77777777" w:rsidTr="00731536">
        <w:trPr>
          <w:trHeight w:val="828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88559D9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Pasos de Ejecución:</w:t>
            </w:r>
            <w:r w:rsidRPr="00731536">
              <w:rPr>
                <w:rFonts w:ascii="Arial" w:eastAsia="Times New Roman" w:hAnsi="Arial" w:cs="Arial"/>
              </w:rPr>
              <w:t> Seleccionar un usuario de la lista, dar clic en 'Eliminar', confirmar la eliminación</w:t>
            </w:r>
          </w:p>
        </w:tc>
      </w:tr>
      <w:tr w:rsidR="00731536" w:rsidRPr="00731536" w14:paraId="0CE342BF" w14:textId="77777777" w:rsidTr="00731536">
        <w:trPr>
          <w:trHeight w:val="564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18578B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Resultado Esperado:</w:t>
            </w:r>
            <w:r w:rsidRPr="00731536">
              <w:rPr>
                <w:rFonts w:ascii="Arial" w:eastAsia="Times New Roman" w:hAnsi="Arial" w:cs="Arial"/>
              </w:rPr>
              <w:t> El usuario se elimina de la lista</w:t>
            </w:r>
          </w:p>
        </w:tc>
      </w:tr>
      <w:tr w:rsidR="00731536" w:rsidRPr="00731536" w14:paraId="3E633905" w14:textId="77777777" w:rsidTr="00731536">
        <w:trPr>
          <w:trHeight w:val="300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584454C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 xml:space="preserve"> </w:t>
            </w:r>
          </w:p>
        </w:tc>
      </w:tr>
      <w:tr w:rsidR="00731536" w:rsidRPr="00731536" w14:paraId="36DABF70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F8F486F" w14:textId="77777777" w:rsidR="00731536" w:rsidRPr="00731536" w:rsidRDefault="00731536" w:rsidP="007315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Pr="00731536">
              <w:rPr>
                <w:rFonts w:ascii="Arial" w:eastAsia="Times New Roman" w:hAnsi="Arial" w:cs="Arial"/>
                <w:b/>
                <w:bCs/>
                <w:lang w:val="en-US"/>
              </w:rPr>
              <w:t>Prueba de Aceptación</w:t>
            </w:r>
          </w:p>
        </w:tc>
      </w:tr>
      <w:tr w:rsidR="00731536" w:rsidRPr="00731536" w14:paraId="6C29E3EC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0EF01EF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31536">
              <w:rPr>
                <w:rFonts w:ascii="Arial" w:eastAsia="Times New Roman" w:hAnsi="Arial" w:cs="Arial"/>
                <w:b/>
                <w:bCs/>
                <w:lang w:val="en-US"/>
              </w:rPr>
              <w:t>Código:</w:t>
            </w:r>
            <w:r w:rsidRPr="00731536">
              <w:rPr>
                <w:rFonts w:ascii="Arial" w:eastAsia="Times New Roman" w:hAnsi="Arial" w:cs="Arial"/>
                <w:lang w:val="en-US"/>
              </w:rPr>
              <w:t> 7</w:t>
            </w:r>
          </w:p>
        </w:tc>
      </w:tr>
      <w:tr w:rsidR="00731536" w:rsidRPr="00731536" w14:paraId="5B1FD11E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E19B41F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Historia de Usuario:</w:t>
            </w:r>
            <w:r w:rsidRPr="00731536">
              <w:rPr>
                <w:rFonts w:ascii="Arial" w:eastAsia="Times New Roman" w:hAnsi="Arial" w:cs="Arial"/>
              </w:rPr>
              <w:t> Autenticar Usuarios</w:t>
            </w:r>
          </w:p>
        </w:tc>
      </w:tr>
      <w:tr w:rsidR="00731536" w:rsidRPr="00731536" w14:paraId="7CEAC886" w14:textId="77777777" w:rsidTr="00731536">
        <w:trPr>
          <w:trHeight w:val="552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EA64D27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Condiciones de Ejecución:</w:t>
            </w:r>
            <w:r w:rsidRPr="00731536">
              <w:rPr>
                <w:rFonts w:ascii="Arial" w:eastAsia="Times New Roman" w:hAnsi="Arial" w:cs="Arial"/>
              </w:rPr>
              <w:t> Estar registrado en el sistema</w:t>
            </w:r>
          </w:p>
        </w:tc>
      </w:tr>
      <w:tr w:rsidR="00731536" w:rsidRPr="00731536" w14:paraId="03352451" w14:textId="77777777" w:rsidTr="00731536">
        <w:trPr>
          <w:trHeight w:val="1104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61BCA85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Pasos de Ejecución:</w:t>
            </w:r>
            <w:r w:rsidRPr="00731536">
              <w:rPr>
                <w:rFonts w:ascii="Arial" w:eastAsia="Times New Roman" w:hAnsi="Arial" w:cs="Arial"/>
              </w:rPr>
              <w:t> Dar clic en el botón 'Autenticarse', llenar el formulario con nombre de usuario, contraseña y entidad, luego presionar el botón 'Aceptar'</w:t>
            </w:r>
          </w:p>
        </w:tc>
      </w:tr>
      <w:tr w:rsidR="00731536" w:rsidRPr="00731536" w14:paraId="3D15EAD0" w14:textId="77777777" w:rsidTr="00731536">
        <w:trPr>
          <w:trHeight w:val="564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BEDC4B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Resultado Esperado:</w:t>
            </w:r>
            <w:r w:rsidRPr="00731536">
              <w:rPr>
                <w:rFonts w:ascii="Arial" w:eastAsia="Times New Roman" w:hAnsi="Arial" w:cs="Arial"/>
              </w:rPr>
              <w:t> El usuario se autentica y accede a las funcionalidades del sistema</w:t>
            </w:r>
          </w:p>
        </w:tc>
      </w:tr>
      <w:tr w:rsidR="00731536" w:rsidRPr="00731536" w14:paraId="3A22AADF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DDF592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731536" w:rsidRPr="00731536" w14:paraId="693E485A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1F5C4" w14:textId="77777777" w:rsidR="00731536" w:rsidRPr="00731536" w:rsidRDefault="00731536" w:rsidP="007315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31536">
              <w:rPr>
                <w:rFonts w:ascii="Arial" w:eastAsia="Times New Roman" w:hAnsi="Arial" w:cs="Arial"/>
                <w:b/>
                <w:bCs/>
                <w:lang w:val="en-US"/>
              </w:rPr>
              <w:t>Segunda Iteración</w:t>
            </w:r>
          </w:p>
        </w:tc>
      </w:tr>
      <w:tr w:rsidR="00731536" w:rsidRPr="00731536" w14:paraId="34483FA1" w14:textId="77777777" w:rsidTr="00731536">
        <w:trPr>
          <w:trHeight w:val="300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56A90F8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31536">
              <w:rPr>
                <w:rFonts w:ascii="Arial" w:eastAsia="Times New Roman" w:hAnsi="Arial" w:cs="Arial"/>
                <w:b/>
                <w:bCs/>
                <w:lang w:val="en-US"/>
              </w:rPr>
              <w:t xml:space="preserve"> </w:t>
            </w:r>
          </w:p>
        </w:tc>
      </w:tr>
      <w:tr w:rsidR="00731536" w:rsidRPr="00731536" w14:paraId="565CCE28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2BDCC8B" w14:textId="77777777" w:rsidR="00731536" w:rsidRPr="00731536" w:rsidRDefault="00731536" w:rsidP="007315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31536">
              <w:rPr>
                <w:rFonts w:ascii="Arial" w:eastAsia="Times New Roman" w:hAnsi="Arial" w:cs="Arial"/>
                <w:b/>
                <w:bCs/>
                <w:lang w:val="en-US"/>
              </w:rPr>
              <w:t xml:space="preserve"> Prueba de Aceptación</w:t>
            </w:r>
          </w:p>
        </w:tc>
      </w:tr>
      <w:tr w:rsidR="00731536" w:rsidRPr="00731536" w14:paraId="424200D2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15DB052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31536">
              <w:rPr>
                <w:rFonts w:ascii="Arial" w:eastAsia="Times New Roman" w:hAnsi="Arial" w:cs="Arial"/>
                <w:b/>
                <w:bCs/>
                <w:lang w:val="en-US"/>
              </w:rPr>
              <w:t>Código:</w:t>
            </w:r>
            <w:r w:rsidRPr="00731536">
              <w:rPr>
                <w:rFonts w:ascii="Arial" w:eastAsia="Times New Roman" w:hAnsi="Arial" w:cs="Arial"/>
                <w:lang w:val="en-US"/>
              </w:rPr>
              <w:t> 8</w:t>
            </w:r>
          </w:p>
        </w:tc>
      </w:tr>
      <w:tr w:rsidR="00731536" w:rsidRPr="00731536" w14:paraId="4F4900BA" w14:textId="77777777" w:rsidTr="00731536">
        <w:trPr>
          <w:trHeight w:val="552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926599E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Historia de Usuario:</w:t>
            </w:r>
            <w:r w:rsidRPr="00731536">
              <w:rPr>
                <w:rFonts w:ascii="Arial" w:eastAsia="Times New Roman" w:hAnsi="Arial" w:cs="Arial"/>
              </w:rPr>
              <w:t> Gestionar Planes de Mantenimiento</w:t>
            </w:r>
          </w:p>
        </w:tc>
      </w:tr>
      <w:tr w:rsidR="00731536" w:rsidRPr="00731536" w14:paraId="2B1EB244" w14:textId="77777777" w:rsidTr="00731536">
        <w:trPr>
          <w:trHeight w:val="552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EADC300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Condiciones de Ejecución:</w:t>
            </w:r>
            <w:r w:rsidRPr="00731536">
              <w:rPr>
                <w:rFonts w:ascii="Arial" w:eastAsia="Times New Roman" w:hAnsi="Arial" w:cs="Arial"/>
              </w:rPr>
              <w:t> Ser usuario de la entidad correspondiente</w:t>
            </w:r>
          </w:p>
        </w:tc>
      </w:tr>
      <w:tr w:rsidR="00731536" w:rsidRPr="00731536" w14:paraId="2C1EFC9B" w14:textId="77777777" w:rsidTr="00731536">
        <w:trPr>
          <w:trHeight w:val="1104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3A99752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Pasos de Ejecución:</w:t>
            </w:r>
            <w:r w:rsidRPr="00731536">
              <w:rPr>
                <w:rFonts w:ascii="Arial" w:eastAsia="Times New Roman" w:hAnsi="Arial" w:cs="Arial"/>
              </w:rPr>
              <w:t> Dar clic en el botón 'Crear de Mantenimiento', llenar el formulario con año, elaborador y responsable, luego presionar el botón 'Guardar'</w:t>
            </w:r>
          </w:p>
        </w:tc>
      </w:tr>
      <w:tr w:rsidR="00731536" w:rsidRPr="00731536" w14:paraId="59D92B3C" w14:textId="77777777" w:rsidTr="00731536">
        <w:trPr>
          <w:trHeight w:val="840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CD9BA7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Resultado Esperado:</w:t>
            </w:r>
            <w:r w:rsidRPr="00731536">
              <w:rPr>
                <w:rFonts w:ascii="Arial" w:eastAsia="Times New Roman" w:hAnsi="Arial" w:cs="Arial"/>
              </w:rPr>
              <w:t> El plan de mantenimiento se crea y aparece en la lista de planes</w:t>
            </w:r>
          </w:p>
        </w:tc>
      </w:tr>
      <w:tr w:rsidR="00731536" w:rsidRPr="00731536" w14:paraId="27BE402E" w14:textId="77777777" w:rsidTr="00731536">
        <w:trPr>
          <w:trHeight w:val="300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5C8744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 xml:space="preserve"> </w:t>
            </w:r>
          </w:p>
        </w:tc>
      </w:tr>
      <w:tr w:rsidR="00731536" w:rsidRPr="00731536" w14:paraId="443171CC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8B0DD95" w14:textId="77777777" w:rsidR="00731536" w:rsidRPr="00731536" w:rsidRDefault="00731536" w:rsidP="007315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Pr="00731536">
              <w:rPr>
                <w:rFonts w:ascii="Arial" w:eastAsia="Times New Roman" w:hAnsi="Arial" w:cs="Arial"/>
                <w:b/>
                <w:bCs/>
                <w:lang w:val="en-US"/>
              </w:rPr>
              <w:t>Prueba de Aceptación</w:t>
            </w:r>
          </w:p>
        </w:tc>
      </w:tr>
      <w:tr w:rsidR="00731536" w:rsidRPr="00731536" w14:paraId="478D8323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7E782B1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31536">
              <w:rPr>
                <w:rFonts w:ascii="Arial" w:eastAsia="Times New Roman" w:hAnsi="Arial" w:cs="Arial"/>
                <w:b/>
                <w:bCs/>
                <w:lang w:val="en-US"/>
              </w:rPr>
              <w:t>Código:</w:t>
            </w:r>
            <w:r w:rsidRPr="00731536">
              <w:rPr>
                <w:rFonts w:ascii="Arial" w:eastAsia="Times New Roman" w:hAnsi="Arial" w:cs="Arial"/>
                <w:lang w:val="en-US"/>
              </w:rPr>
              <w:t> 9</w:t>
            </w:r>
          </w:p>
        </w:tc>
      </w:tr>
      <w:tr w:rsidR="00731536" w:rsidRPr="00731536" w14:paraId="053A2AB6" w14:textId="77777777" w:rsidTr="00731536">
        <w:trPr>
          <w:trHeight w:val="552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AECB075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Historia de Usuario:</w:t>
            </w:r>
            <w:r w:rsidRPr="00731536">
              <w:rPr>
                <w:rFonts w:ascii="Arial" w:eastAsia="Times New Roman" w:hAnsi="Arial" w:cs="Arial"/>
              </w:rPr>
              <w:t> Gestionar Planes de Mantenimiento</w:t>
            </w:r>
          </w:p>
        </w:tc>
      </w:tr>
      <w:tr w:rsidR="00731536" w:rsidRPr="00731536" w14:paraId="47915BCE" w14:textId="77777777" w:rsidTr="00731536">
        <w:trPr>
          <w:trHeight w:val="552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385300E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Condiciones de Ejecución:</w:t>
            </w:r>
            <w:r w:rsidRPr="00731536">
              <w:rPr>
                <w:rFonts w:ascii="Arial" w:eastAsia="Times New Roman" w:hAnsi="Arial" w:cs="Arial"/>
              </w:rPr>
              <w:t> Ser usuario de la entidad correspondiente</w:t>
            </w:r>
          </w:p>
        </w:tc>
      </w:tr>
      <w:tr w:rsidR="00731536" w:rsidRPr="00731536" w14:paraId="60B5E657" w14:textId="77777777" w:rsidTr="00731536">
        <w:trPr>
          <w:trHeight w:val="1104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E7BDC0F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Pasos de Ejecución:</w:t>
            </w:r>
            <w:r w:rsidRPr="00731536">
              <w:rPr>
                <w:rFonts w:ascii="Arial" w:eastAsia="Times New Roman" w:hAnsi="Arial" w:cs="Arial"/>
              </w:rPr>
              <w:t> Seleccionar un plan de la lista, dar clic en 'Editar', modificar los campos necesarios, luego presionar el botón 'Guardar'</w:t>
            </w:r>
          </w:p>
        </w:tc>
      </w:tr>
      <w:tr w:rsidR="00731536" w:rsidRPr="00731536" w14:paraId="23438122" w14:textId="77777777" w:rsidTr="00731536">
        <w:trPr>
          <w:trHeight w:val="840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528EF7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Resultado Esperado:</w:t>
            </w:r>
            <w:r w:rsidRPr="00731536">
              <w:rPr>
                <w:rFonts w:ascii="Arial" w:eastAsia="Times New Roman" w:hAnsi="Arial" w:cs="Arial"/>
              </w:rPr>
              <w:t> El plan de mantenimiento se actualiza con los nuevos datos</w:t>
            </w:r>
          </w:p>
        </w:tc>
      </w:tr>
      <w:tr w:rsidR="00731536" w:rsidRPr="00731536" w14:paraId="5DD3F2B7" w14:textId="77777777" w:rsidTr="00731536">
        <w:trPr>
          <w:trHeight w:val="300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FBDC24D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 xml:space="preserve"> </w:t>
            </w:r>
          </w:p>
        </w:tc>
      </w:tr>
      <w:tr w:rsidR="00731536" w:rsidRPr="00731536" w14:paraId="28E36C6D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713424E" w14:textId="77777777" w:rsidR="00731536" w:rsidRPr="00731536" w:rsidRDefault="00731536" w:rsidP="007315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Pr="00731536">
              <w:rPr>
                <w:rFonts w:ascii="Arial" w:eastAsia="Times New Roman" w:hAnsi="Arial" w:cs="Arial"/>
                <w:b/>
                <w:bCs/>
                <w:lang w:val="en-US"/>
              </w:rPr>
              <w:t>Prueba de Aceptación</w:t>
            </w:r>
          </w:p>
        </w:tc>
      </w:tr>
      <w:tr w:rsidR="00731536" w:rsidRPr="00731536" w14:paraId="5A6E6DDD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7C34D04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31536">
              <w:rPr>
                <w:rFonts w:ascii="Arial" w:eastAsia="Times New Roman" w:hAnsi="Arial" w:cs="Arial"/>
                <w:b/>
                <w:bCs/>
                <w:lang w:val="en-US"/>
              </w:rPr>
              <w:t>Código:</w:t>
            </w:r>
            <w:r w:rsidRPr="00731536">
              <w:rPr>
                <w:rFonts w:ascii="Arial" w:eastAsia="Times New Roman" w:hAnsi="Arial" w:cs="Arial"/>
                <w:lang w:val="en-US"/>
              </w:rPr>
              <w:t> 10</w:t>
            </w:r>
          </w:p>
        </w:tc>
      </w:tr>
      <w:tr w:rsidR="00731536" w:rsidRPr="00731536" w14:paraId="2B36A277" w14:textId="77777777" w:rsidTr="00731536">
        <w:trPr>
          <w:trHeight w:val="552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979A833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Historia de Usuario:</w:t>
            </w:r>
            <w:r w:rsidRPr="00731536">
              <w:rPr>
                <w:rFonts w:ascii="Arial" w:eastAsia="Times New Roman" w:hAnsi="Arial" w:cs="Arial"/>
              </w:rPr>
              <w:t> Gestionar Planes de Mantenimiento</w:t>
            </w:r>
          </w:p>
        </w:tc>
      </w:tr>
      <w:tr w:rsidR="00731536" w:rsidRPr="00731536" w14:paraId="241E8FAE" w14:textId="77777777" w:rsidTr="00731536">
        <w:trPr>
          <w:trHeight w:val="552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A038552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Condiciones de Ejecución:</w:t>
            </w:r>
            <w:r w:rsidRPr="00731536">
              <w:rPr>
                <w:rFonts w:ascii="Arial" w:eastAsia="Times New Roman" w:hAnsi="Arial" w:cs="Arial"/>
              </w:rPr>
              <w:t> Ser usuario de la entidad correspondiente</w:t>
            </w:r>
          </w:p>
        </w:tc>
      </w:tr>
      <w:tr w:rsidR="00731536" w:rsidRPr="00731536" w14:paraId="58434ED0" w14:textId="77777777" w:rsidTr="00731536">
        <w:trPr>
          <w:trHeight w:val="828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37AC779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Pasos de Ejecución:</w:t>
            </w:r>
            <w:r w:rsidRPr="00731536">
              <w:rPr>
                <w:rFonts w:ascii="Arial" w:eastAsia="Times New Roman" w:hAnsi="Arial" w:cs="Arial"/>
              </w:rPr>
              <w:t> Seleccionar un plan de la lista, dar clic en 'Eliminar', confirmar la eliminación</w:t>
            </w:r>
          </w:p>
        </w:tc>
      </w:tr>
      <w:tr w:rsidR="00731536" w:rsidRPr="00731536" w14:paraId="338E0159" w14:textId="77777777" w:rsidTr="00731536">
        <w:trPr>
          <w:trHeight w:val="564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3363F2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Resultado Esperado:</w:t>
            </w:r>
            <w:r w:rsidRPr="00731536">
              <w:rPr>
                <w:rFonts w:ascii="Arial" w:eastAsia="Times New Roman" w:hAnsi="Arial" w:cs="Arial"/>
              </w:rPr>
              <w:t> El plan de mantenimiento se elimina de la lista</w:t>
            </w:r>
          </w:p>
        </w:tc>
      </w:tr>
      <w:tr w:rsidR="00731536" w:rsidRPr="00731536" w14:paraId="657733BA" w14:textId="77777777" w:rsidTr="00731536">
        <w:trPr>
          <w:trHeight w:val="300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9D68347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 xml:space="preserve"> </w:t>
            </w:r>
          </w:p>
        </w:tc>
      </w:tr>
      <w:tr w:rsidR="00731536" w:rsidRPr="00731536" w14:paraId="3D9302B2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90846DB" w14:textId="77777777" w:rsidR="00731536" w:rsidRPr="00731536" w:rsidRDefault="00731536" w:rsidP="007315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Pr="00731536">
              <w:rPr>
                <w:rFonts w:ascii="Arial" w:eastAsia="Times New Roman" w:hAnsi="Arial" w:cs="Arial"/>
                <w:b/>
                <w:bCs/>
                <w:lang w:val="en-US"/>
              </w:rPr>
              <w:t>Prueba de Aceptación</w:t>
            </w:r>
          </w:p>
        </w:tc>
      </w:tr>
      <w:tr w:rsidR="00731536" w:rsidRPr="00731536" w14:paraId="33D67717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BDB36E9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31536">
              <w:rPr>
                <w:rFonts w:ascii="Arial" w:eastAsia="Times New Roman" w:hAnsi="Arial" w:cs="Arial"/>
                <w:b/>
                <w:bCs/>
                <w:lang w:val="en-US"/>
              </w:rPr>
              <w:t>Código:</w:t>
            </w:r>
            <w:r w:rsidRPr="00731536">
              <w:rPr>
                <w:rFonts w:ascii="Arial" w:eastAsia="Times New Roman" w:hAnsi="Arial" w:cs="Arial"/>
                <w:lang w:val="en-US"/>
              </w:rPr>
              <w:t> 11</w:t>
            </w:r>
          </w:p>
        </w:tc>
      </w:tr>
      <w:tr w:rsidR="00731536" w:rsidRPr="00731536" w14:paraId="2C052C2B" w14:textId="77777777" w:rsidTr="00731536">
        <w:trPr>
          <w:trHeight w:val="552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5A37D27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Historia de Usuario:</w:t>
            </w:r>
            <w:r w:rsidRPr="00731536">
              <w:rPr>
                <w:rFonts w:ascii="Arial" w:eastAsia="Times New Roman" w:hAnsi="Arial" w:cs="Arial"/>
              </w:rPr>
              <w:t> Gestionar Objetos de Mantenimiento</w:t>
            </w:r>
          </w:p>
        </w:tc>
      </w:tr>
      <w:tr w:rsidR="00731536" w:rsidRPr="00731536" w14:paraId="0041F469" w14:textId="77777777" w:rsidTr="00731536">
        <w:trPr>
          <w:trHeight w:val="552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D7C2FC8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Condiciones de Ejecución:</w:t>
            </w:r>
            <w:r w:rsidRPr="00731536">
              <w:rPr>
                <w:rFonts w:ascii="Arial" w:eastAsia="Times New Roman" w:hAnsi="Arial" w:cs="Arial"/>
              </w:rPr>
              <w:t> Ser usuario de la entidad correspondiente</w:t>
            </w:r>
          </w:p>
        </w:tc>
      </w:tr>
      <w:tr w:rsidR="00731536" w:rsidRPr="00731536" w14:paraId="1D7DD0D6" w14:textId="77777777" w:rsidTr="00731536">
        <w:trPr>
          <w:trHeight w:val="1104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D4A1112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Pasos de Ejecución:</w:t>
            </w:r>
            <w:r w:rsidRPr="00731536">
              <w:rPr>
                <w:rFonts w:ascii="Arial" w:eastAsia="Times New Roman" w:hAnsi="Arial" w:cs="Arial"/>
              </w:rPr>
              <w:t> Dar clic en el botón 'Crear de Mantenimiento', llenar el formulario con los campos requeridos, luego presionar el botón 'Guardar'</w:t>
            </w:r>
          </w:p>
        </w:tc>
      </w:tr>
      <w:tr w:rsidR="00731536" w:rsidRPr="00731536" w14:paraId="5A0615FB" w14:textId="77777777" w:rsidTr="00731536">
        <w:trPr>
          <w:trHeight w:val="840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C155D0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Resultado Esperado:</w:t>
            </w:r>
            <w:r w:rsidRPr="00731536">
              <w:rPr>
                <w:rFonts w:ascii="Arial" w:eastAsia="Times New Roman" w:hAnsi="Arial" w:cs="Arial"/>
              </w:rPr>
              <w:t> El objeto de mantenimiento se crea y aparece en la lista de objetos</w:t>
            </w:r>
          </w:p>
        </w:tc>
      </w:tr>
      <w:tr w:rsidR="00731536" w:rsidRPr="00731536" w14:paraId="5217E70E" w14:textId="77777777" w:rsidTr="00731536">
        <w:trPr>
          <w:trHeight w:val="300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6861D1E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 xml:space="preserve"> </w:t>
            </w:r>
          </w:p>
        </w:tc>
      </w:tr>
      <w:tr w:rsidR="00731536" w:rsidRPr="00731536" w14:paraId="1EC7B182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A07F826" w14:textId="77777777" w:rsidR="00731536" w:rsidRPr="00731536" w:rsidRDefault="00731536" w:rsidP="007315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Pr="00731536">
              <w:rPr>
                <w:rFonts w:ascii="Arial" w:eastAsia="Times New Roman" w:hAnsi="Arial" w:cs="Arial"/>
                <w:b/>
                <w:bCs/>
                <w:lang w:val="en-US"/>
              </w:rPr>
              <w:t>Prueba de Aceptación</w:t>
            </w:r>
          </w:p>
        </w:tc>
      </w:tr>
      <w:tr w:rsidR="00731536" w:rsidRPr="00731536" w14:paraId="66626032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DF18AAF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31536">
              <w:rPr>
                <w:rFonts w:ascii="Arial" w:eastAsia="Times New Roman" w:hAnsi="Arial" w:cs="Arial"/>
                <w:b/>
                <w:bCs/>
                <w:lang w:val="en-US"/>
              </w:rPr>
              <w:t>Código:</w:t>
            </w:r>
            <w:r w:rsidRPr="00731536">
              <w:rPr>
                <w:rFonts w:ascii="Arial" w:eastAsia="Times New Roman" w:hAnsi="Arial" w:cs="Arial"/>
                <w:lang w:val="en-US"/>
              </w:rPr>
              <w:t> 12</w:t>
            </w:r>
          </w:p>
        </w:tc>
      </w:tr>
      <w:tr w:rsidR="00731536" w:rsidRPr="00731536" w14:paraId="1D89AE6A" w14:textId="77777777" w:rsidTr="00731536">
        <w:trPr>
          <w:trHeight w:val="552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7114B7B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Historia de Usuario:</w:t>
            </w:r>
            <w:r w:rsidRPr="00731536">
              <w:rPr>
                <w:rFonts w:ascii="Arial" w:eastAsia="Times New Roman" w:hAnsi="Arial" w:cs="Arial"/>
              </w:rPr>
              <w:t> Gestionar Objetos de Mantenimiento</w:t>
            </w:r>
          </w:p>
        </w:tc>
      </w:tr>
      <w:tr w:rsidR="00731536" w:rsidRPr="00731536" w14:paraId="5B989056" w14:textId="77777777" w:rsidTr="00731536">
        <w:trPr>
          <w:trHeight w:val="552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5F4CE3B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Condiciones de Ejecución:</w:t>
            </w:r>
            <w:r w:rsidRPr="00731536">
              <w:rPr>
                <w:rFonts w:ascii="Arial" w:eastAsia="Times New Roman" w:hAnsi="Arial" w:cs="Arial"/>
              </w:rPr>
              <w:t> Ser usuario de la entidad correspondiente</w:t>
            </w:r>
          </w:p>
        </w:tc>
      </w:tr>
      <w:tr w:rsidR="00731536" w:rsidRPr="00731536" w14:paraId="46F77D9B" w14:textId="77777777" w:rsidTr="00731536">
        <w:trPr>
          <w:trHeight w:val="1104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6E62A75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Pasos de Ejecución:</w:t>
            </w:r>
            <w:r w:rsidRPr="00731536">
              <w:rPr>
                <w:rFonts w:ascii="Arial" w:eastAsia="Times New Roman" w:hAnsi="Arial" w:cs="Arial"/>
              </w:rPr>
              <w:t> Seleccionar un objeto de la lista, dar clic en 'Editar', modificar los campos necesarios, luego presionar el botón 'Guardar'</w:t>
            </w:r>
          </w:p>
        </w:tc>
      </w:tr>
      <w:tr w:rsidR="00731536" w:rsidRPr="00731536" w14:paraId="040DB480" w14:textId="77777777" w:rsidTr="00731536">
        <w:trPr>
          <w:trHeight w:val="840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9A7881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Resultado Esperado:</w:t>
            </w:r>
            <w:r w:rsidRPr="00731536">
              <w:rPr>
                <w:rFonts w:ascii="Arial" w:eastAsia="Times New Roman" w:hAnsi="Arial" w:cs="Arial"/>
              </w:rPr>
              <w:t> El objeto de mantenimiento se actualiza con los nuevos datos</w:t>
            </w:r>
          </w:p>
        </w:tc>
      </w:tr>
      <w:tr w:rsidR="00731536" w:rsidRPr="00731536" w14:paraId="47CDF0C5" w14:textId="77777777" w:rsidTr="00731536">
        <w:trPr>
          <w:trHeight w:val="300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CD2387E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 xml:space="preserve"> </w:t>
            </w:r>
          </w:p>
        </w:tc>
      </w:tr>
      <w:tr w:rsidR="00731536" w:rsidRPr="00731536" w14:paraId="405984FC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29A9BD8" w14:textId="77777777" w:rsidR="00731536" w:rsidRPr="00731536" w:rsidRDefault="00731536" w:rsidP="007315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Pr="00731536">
              <w:rPr>
                <w:rFonts w:ascii="Arial" w:eastAsia="Times New Roman" w:hAnsi="Arial" w:cs="Arial"/>
                <w:b/>
                <w:bCs/>
                <w:lang w:val="en-US"/>
              </w:rPr>
              <w:t>Prueba de Aceptación</w:t>
            </w:r>
          </w:p>
        </w:tc>
      </w:tr>
      <w:tr w:rsidR="00731536" w:rsidRPr="00731536" w14:paraId="196F4A4B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54F9761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31536">
              <w:rPr>
                <w:rFonts w:ascii="Arial" w:eastAsia="Times New Roman" w:hAnsi="Arial" w:cs="Arial"/>
                <w:b/>
                <w:bCs/>
                <w:lang w:val="en-US"/>
              </w:rPr>
              <w:t>Código:</w:t>
            </w:r>
            <w:r w:rsidRPr="00731536">
              <w:rPr>
                <w:rFonts w:ascii="Arial" w:eastAsia="Times New Roman" w:hAnsi="Arial" w:cs="Arial"/>
                <w:lang w:val="en-US"/>
              </w:rPr>
              <w:t> 13</w:t>
            </w:r>
          </w:p>
        </w:tc>
      </w:tr>
      <w:tr w:rsidR="00731536" w:rsidRPr="00731536" w14:paraId="5AC27AC1" w14:textId="77777777" w:rsidTr="00731536">
        <w:trPr>
          <w:trHeight w:val="552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D81E1DB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Historia de Usuario:</w:t>
            </w:r>
            <w:r w:rsidRPr="00731536">
              <w:rPr>
                <w:rFonts w:ascii="Arial" w:eastAsia="Times New Roman" w:hAnsi="Arial" w:cs="Arial"/>
              </w:rPr>
              <w:t> Gestionar Objetos de Mantenimiento</w:t>
            </w:r>
          </w:p>
        </w:tc>
      </w:tr>
      <w:tr w:rsidR="00731536" w:rsidRPr="00731536" w14:paraId="0B092A2D" w14:textId="77777777" w:rsidTr="00731536">
        <w:trPr>
          <w:trHeight w:val="552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1EC230A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Condiciones de Ejecución:</w:t>
            </w:r>
            <w:r w:rsidRPr="00731536">
              <w:rPr>
                <w:rFonts w:ascii="Arial" w:eastAsia="Times New Roman" w:hAnsi="Arial" w:cs="Arial"/>
              </w:rPr>
              <w:t> Ser usuario de la entidad correspondiente</w:t>
            </w:r>
          </w:p>
        </w:tc>
      </w:tr>
      <w:tr w:rsidR="00731536" w:rsidRPr="00731536" w14:paraId="18C0711F" w14:textId="77777777" w:rsidTr="00731536">
        <w:trPr>
          <w:trHeight w:val="828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9A3B76B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Pasos de Ejecución:</w:t>
            </w:r>
            <w:r w:rsidRPr="00731536">
              <w:rPr>
                <w:rFonts w:ascii="Arial" w:eastAsia="Times New Roman" w:hAnsi="Arial" w:cs="Arial"/>
              </w:rPr>
              <w:t> Seleccionar un objeto de la lista, dar clic en 'Eliminar', confirmar la eliminación</w:t>
            </w:r>
          </w:p>
        </w:tc>
      </w:tr>
      <w:tr w:rsidR="00731536" w:rsidRPr="00731536" w14:paraId="541A6032" w14:textId="77777777" w:rsidTr="00731536">
        <w:trPr>
          <w:trHeight w:val="564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C05F72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Resultado Esperado:</w:t>
            </w:r>
            <w:r w:rsidRPr="00731536">
              <w:rPr>
                <w:rFonts w:ascii="Arial" w:eastAsia="Times New Roman" w:hAnsi="Arial" w:cs="Arial"/>
              </w:rPr>
              <w:t> El objeto de mantenimiento se elimina de la lista</w:t>
            </w:r>
          </w:p>
        </w:tc>
      </w:tr>
      <w:tr w:rsidR="00731536" w:rsidRPr="00731536" w14:paraId="18278F43" w14:textId="77777777" w:rsidTr="00731536">
        <w:trPr>
          <w:trHeight w:val="300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2E93875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 xml:space="preserve"> </w:t>
            </w:r>
          </w:p>
        </w:tc>
      </w:tr>
      <w:tr w:rsidR="00731536" w:rsidRPr="00731536" w14:paraId="3118FCD6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0AFBE01" w14:textId="77777777" w:rsidR="00731536" w:rsidRPr="00731536" w:rsidRDefault="00731536" w:rsidP="007315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Pr="00731536">
              <w:rPr>
                <w:rFonts w:ascii="Arial" w:eastAsia="Times New Roman" w:hAnsi="Arial" w:cs="Arial"/>
                <w:b/>
                <w:bCs/>
                <w:lang w:val="en-US"/>
              </w:rPr>
              <w:t>Prueba de Aceptación</w:t>
            </w:r>
          </w:p>
        </w:tc>
      </w:tr>
      <w:tr w:rsidR="00731536" w:rsidRPr="00731536" w14:paraId="28791B5F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6A87ABB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31536">
              <w:rPr>
                <w:rFonts w:ascii="Arial" w:eastAsia="Times New Roman" w:hAnsi="Arial" w:cs="Arial"/>
                <w:b/>
                <w:bCs/>
                <w:lang w:val="en-US"/>
              </w:rPr>
              <w:t>Código:</w:t>
            </w:r>
            <w:r w:rsidRPr="00731536">
              <w:rPr>
                <w:rFonts w:ascii="Arial" w:eastAsia="Times New Roman" w:hAnsi="Arial" w:cs="Arial"/>
                <w:lang w:val="en-US"/>
              </w:rPr>
              <w:t> 14</w:t>
            </w:r>
          </w:p>
        </w:tc>
      </w:tr>
      <w:tr w:rsidR="00731536" w:rsidRPr="00731536" w14:paraId="4B382207" w14:textId="77777777" w:rsidTr="00731536">
        <w:trPr>
          <w:trHeight w:val="552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91BD145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Historia de Usuario:</w:t>
            </w:r>
            <w:r w:rsidRPr="00731536">
              <w:rPr>
                <w:rFonts w:ascii="Arial" w:eastAsia="Times New Roman" w:hAnsi="Arial" w:cs="Arial"/>
              </w:rPr>
              <w:t> Exportar Plan de Mantenimiento</w:t>
            </w:r>
          </w:p>
        </w:tc>
      </w:tr>
      <w:tr w:rsidR="00731536" w:rsidRPr="00731536" w14:paraId="5C311004" w14:textId="77777777" w:rsidTr="00731536">
        <w:trPr>
          <w:trHeight w:val="552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37E37D7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Condiciones de Ejecución:</w:t>
            </w:r>
            <w:r w:rsidRPr="00731536">
              <w:rPr>
                <w:rFonts w:ascii="Arial" w:eastAsia="Times New Roman" w:hAnsi="Arial" w:cs="Arial"/>
              </w:rPr>
              <w:t> Tener planes de mantenimiento en el sistema</w:t>
            </w:r>
          </w:p>
        </w:tc>
      </w:tr>
      <w:tr w:rsidR="00731536" w:rsidRPr="00731536" w14:paraId="7ABB5665" w14:textId="77777777" w:rsidTr="00731536">
        <w:trPr>
          <w:trHeight w:val="828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1404C48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Pasos de Ejecución:</w:t>
            </w:r>
            <w:r w:rsidRPr="00731536">
              <w:rPr>
                <w:rFonts w:ascii="Arial" w:eastAsia="Times New Roman" w:hAnsi="Arial" w:cs="Arial"/>
              </w:rPr>
              <w:t> Dar clic en el botón 'Exportar a EXCEL', seleccionar la ubicación para guardar el archivo</w:t>
            </w:r>
          </w:p>
        </w:tc>
      </w:tr>
      <w:tr w:rsidR="00731536" w:rsidRPr="00731536" w14:paraId="7797BC78" w14:textId="77777777" w:rsidTr="00731536">
        <w:trPr>
          <w:trHeight w:val="840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EE64A3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Resultado Esperado:</w:t>
            </w:r>
            <w:r w:rsidRPr="00731536">
              <w:rPr>
                <w:rFonts w:ascii="Arial" w:eastAsia="Times New Roman" w:hAnsi="Arial" w:cs="Arial"/>
              </w:rPr>
              <w:t> El plan de mantenimiento se exporta correctamente a un archivo EXCEL</w:t>
            </w:r>
          </w:p>
        </w:tc>
      </w:tr>
      <w:tr w:rsidR="00731536" w:rsidRPr="00731536" w14:paraId="3D77FC0C" w14:textId="77777777" w:rsidTr="00731536">
        <w:trPr>
          <w:trHeight w:val="300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3264028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 xml:space="preserve"> </w:t>
            </w:r>
          </w:p>
        </w:tc>
      </w:tr>
      <w:tr w:rsidR="00731536" w:rsidRPr="00731536" w14:paraId="790677CA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F0D3712" w14:textId="77777777" w:rsidR="00731536" w:rsidRPr="00731536" w:rsidRDefault="00731536" w:rsidP="007315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Pr="00731536">
              <w:rPr>
                <w:rFonts w:ascii="Arial" w:eastAsia="Times New Roman" w:hAnsi="Arial" w:cs="Arial"/>
                <w:b/>
                <w:bCs/>
                <w:lang w:val="en-US"/>
              </w:rPr>
              <w:t>Prueba de Aceptación</w:t>
            </w:r>
          </w:p>
        </w:tc>
      </w:tr>
      <w:tr w:rsidR="00731536" w:rsidRPr="00731536" w14:paraId="7B106BEC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82E80D0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31536">
              <w:rPr>
                <w:rFonts w:ascii="Arial" w:eastAsia="Times New Roman" w:hAnsi="Arial" w:cs="Arial"/>
                <w:b/>
                <w:bCs/>
                <w:lang w:val="en-US"/>
              </w:rPr>
              <w:t>Código:</w:t>
            </w:r>
            <w:r w:rsidRPr="00731536">
              <w:rPr>
                <w:rFonts w:ascii="Arial" w:eastAsia="Times New Roman" w:hAnsi="Arial" w:cs="Arial"/>
                <w:lang w:val="en-US"/>
              </w:rPr>
              <w:t> 15</w:t>
            </w:r>
          </w:p>
        </w:tc>
      </w:tr>
      <w:tr w:rsidR="00731536" w:rsidRPr="00731536" w14:paraId="3D9EB312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0093E10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Historia de Usuario:</w:t>
            </w:r>
            <w:r w:rsidRPr="00731536">
              <w:rPr>
                <w:rFonts w:ascii="Arial" w:eastAsia="Times New Roman" w:hAnsi="Arial" w:cs="Arial"/>
              </w:rPr>
              <w:t> Subir Facturas</w:t>
            </w:r>
          </w:p>
        </w:tc>
      </w:tr>
      <w:tr w:rsidR="00731536" w:rsidRPr="00731536" w14:paraId="55CC731C" w14:textId="77777777" w:rsidTr="00731536">
        <w:trPr>
          <w:trHeight w:val="552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C48896B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Condiciones de Ejecución:</w:t>
            </w:r>
            <w:r w:rsidRPr="00731536">
              <w:rPr>
                <w:rFonts w:ascii="Arial" w:eastAsia="Times New Roman" w:hAnsi="Arial" w:cs="Arial"/>
              </w:rPr>
              <w:t> Tener un mantenimiento realizado</w:t>
            </w:r>
          </w:p>
        </w:tc>
      </w:tr>
      <w:tr w:rsidR="00731536" w:rsidRPr="00731536" w14:paraId="15093988" w14:textId="77777777" w:rsidTr="00731536">
        <w:trPr>
          <w:trHeight w:val="1104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F68DD94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Pasos de Ejecución:</w:t>
            </w:r>
            <w:r w:rsidRPr="00731536">
              <w:rPr>
                <w:rFonts w:ascii="Arial" w:eastAsia="Times New Roman" w:hAnsi="Arial" w:cs="Arial"/>
              </w:rPr>
              <w:t> Dar clic en el botón 'Subir Factura', seleccionar el archivo de la factura, llenar los detalles necesarios, luego presionar el botón 'Guardar'</w:t>
            </w:r>
          </w:p>
        </w:tc>
      </w:tr>
      <w:tr w:rsidR="00731536" w:rsidRPr="00731536" w14:paraId="3894DF40" w14:textId="77777777" w:rsidTr="00731536">
        <w:trPr>
          <w:trHeight w:val="840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F0C3D1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Resultado Esperado:</w:t>
            </w:r>
            <w:r w:rsidRPr="00731536">
              <w:rPr>
                <w:rFonts w:ascii="Arial" w:eastAsia="Times New Roman" w:hAnsi="Arial" w:cs="Arial"/>
              </w:rPr>
              <w:t> La factura se sube y se asigna correctamente al mantenimiento realizado</w:t>
            </w:r>
          </w:p>
        </w:tc>
      </w:tr>
      <w:tr w:rsidR="00731536" w:rsidRPr="00731536" w14:paraId="7BBA5C96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45682D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731536" w:rsidRPr="00731536" w14:paraId="1AC9A7F6" w14:textId="77777777" w:rsidTr="00731536">
        <w:trPr>
          <w:trHeight w:val="300"/>
          <w:jc w:val="center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7EE951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 xml:space="preserve"> </w:t>
            </w:r>
          </w:p>
        </w:tc>
      </w:tr>
      <w:tr w:rsidR="00731536" w:rsidRPr="00731536" w14:paraId="5C9497F4" w14:textId="77777777" w:rsidTr="00731536">
        <w:trPr>
          <w:trHeight w:val="300"/>
          <w:jc w:val="center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3D528C" w14:textId="77777777" w:rsidR="00731536" w:rsidRPr="00731536" w:rsidRDefault="00731536" w:rsidP="007315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31536">
              <w:rPr>
                <w:rFonts w:ascii="Arial" w:eastAsia="Times New Roman" w:hAnsi="Arial" w:cs="Arial"/>
                <w:b/>
                <w:bCs/>
                <w:lang w:val="en-US"/>
              </w:rPr>
              <w:t>Tercera Iteración</w:t>
            </w:r>
          </w:p>
        </w:tc>
      </w:tr>
      <w:tr w:rsidR="00731536" w:rsidRPr="00731536" w14:paraId="617B1441" w14:textId="77777777" w:rsidTr="00731536">
        <w:trPr>
          <w:trHeight w:val="300"/>
          <w:jc w:val="center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965657" w14:textId="77777777" w:rsidR="00731536" w:rsidRPr="00731536" w:rsidRDefault="00731536" w:rsidP="007315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31536">
              <w:rPr>
                <w:rFonts w:ascii="Arial" w:eastAsia="Times New Roman" w:hAnsi="Arial" w:cs="Arial"/>
                <w:b/>
                <w:bCs/>
                <w:lang w:val="en-US"/>
              </w:rPr>
              <w:t xml:space="preserve"> </w:t>
            </w:r>
          </w:p>
        </w:tc>
      </w:tr>
      <w:tr w:rsidR="00731536" w:rsidRPr="00731536" w14:paraId="24D82CA0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9C4FAD9" w14:textId="77777777" w:rsidR="00731536" w:rsidRPr="00731536" w:rsidRDefault="00731536" w:rsidP="007315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31536">
              <w:rPr>
                <w:rFonts w:ascii="Arial" w:eastAsia="Times New Roman" w:hAnsi="Arial" w:cs="Arial"/>
                <w:b/>
                <w:bCs/>
                <w:lang w:val="en-US"/>
              </w:rPr>
              <w:t xml:space="preserve"> Prueba de Aceptación</w:t>
            </w:r>
          </w:p>
        </w:tc>
      </w:tr>
      <w:tr w:rsidR="00731536" w:rsidRPr="00731536" w14:paraId="48FB69D3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434CF25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31536">
              <w:rPr>
                <w:rFonts w:ascii="Arial" w:eastAsia="Times New Roman" w:hAnsi="Arial" w:cs="Arial"/>
                <w:b/>
                <w:bCs/>
                <w:lang w:val="en-US"/>
              </w:rPr>
              <w:t>Código:</w:t>
            </w:r>
            <w:r w:rsidRPr="00731536">
              <w:rPr>
                <w:rFonts w:ascii="Arial" w:eastAsia="Times New Roman" w:hAnsi="Arial" w:cs="Arial"/>
                <w:lang w:val="en-US"/>
              </w:rPr>
              <w:t> 16</w:t>
            </w:r>
          </w:p>
        </w:tc>
      </w:tr>
      <w:tr w:rsidR="00731536" w:rsidRPr="00731536" w14:paraId="55FBD131" w14:textId="77777777" w:rsidTr="00731536">
        <w:trPr>
          <w:trHeight w:val="552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017A402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Historia de Usuario:</w:t>
            </w:r>
            <w:r w:rsidRPr="00731536">
              <w:rPr>
                <w:rFonts w:ascii="Arial" w:eastAsia="Times New Roman" w:hAnsi="Arial" w:cs="Arial"/>
              </w:rPr>
              <w:t> Gestionar Acciones de Mantenimiento</w:t>
            </w:r>
          </w:p>
        </w:tc>
      </w:tr>
      <w:tr w:rsidR="00731536" w:rsidRPr="00731536" w14:paraId="4F79E092" w14:textId="77777777" w:rsidTr="00731536">
        <w:trPr>
          <w:trHeight w:val="552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895375E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Condiciones de Ejecución:</w:t>
            </w:r>
            <w:r w:rsidRPr="00731536">
              <w:rPr>
                <w:rFonts w:ascii="Arial" w:eastAsia="Times New Roman" w:hAnsi="Arial" w:cs="Arial"/>
              </w:rPr>
              <w:t> Ser usuario de la entidad correspondiente</w:t>
            </w:r>
          </w:p>
        </w:tc>
      </w:tr>
      <w:tr w:rsidR="00731536" w:rsidRPr="00731536" w14:paraId="229257B8" w14:textId="77777777" w:rsidTr="00731536">
        <w:trPr>
          <w:trHeight w:val="1104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1A92F90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Pasos de Ejecución:</w:t>
            </w:r>
            <w:r w:rsidRPr="00731536">
              <w:rPr>
                <w:rFonts w:ascii="Arial" w:eastAsia="Times New Roman" w:hAnsi="Arial" w:cs="Arial"/>
              </w:rPr>
              <w:t> Dar clic en el botón 'Crear', llenar el formulario con año, elaborador y responsable, luego presionar el botón 'Guardar'</w:t>
            </w:r>
          </w:p>
        </w:tc>
      </w:tr>
      <w:tr w:rsidR="00731536" w:rsidRPr="00731536" w14:paraId="0D3401F6" w14:textId="77777777" w:rsidTr="00731536">
        <w:trPr>
          <w:trHeight w:val="840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3BEE5B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Resultado Esperado:</w:t>
            </w:r>
            <w:r w:rsidRPr="00731536">
              <w:rPr>
                <w:rFonts w:ascii="Arial" w:eastAsia="Times New Roman" w:hAnsi="Arial" w:cs="Arial"/>
              </w:rPr>
              <w:t> La acción de mantenimiento se crea y aparece en la lista de acciones</w:t>
            </w:r>
          </w:p>
        </w:tc>
      </w:tr>
      <w:tr w:rsidR="00731536" w:rsidRPr="00731536" w14:paraId="5AD5357B" w14:textId="77777777" w:rsidTr="00731536">
        <w:trPr>
          <w:trHeight w:val="300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F3BF93C" w14:textId="77777777" w:rsidR="00731536" w:rsidRPr="00731536" w:rsidRDefault="00731536" w:rsidP="007315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 xml:space="preserve"> </w:t>
            </w:r>
          </w:p>
        </w:tc>
      </w:tr>
      <w:tr w:rsidR="00731536" w:rsidRPr="00731536" w14:paraId="62813FA3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071A2D9" w14:textId="77777777" w:rsidR="00731536" w:rsidRPr="00731536" w:rsidRDefault="00731536" w:rsidP="007315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Pr="00731536">
              <w:rPr>
                <w:rFonts w:ascii="Arial" w:eastAsia="Times New Roman" w:hAnsi="Arial" w:cs="Arial"/>
                <w:b/>
                <w:bCs/>
                <w:lang w:val="en-US"/>
              </w:rPr>
              <w:t>Prueba de Aceptación</w:t>
            </w:r>
          </w:p>
        </w:tc>
      </w:tr>
      <w:tr w:rsidR="00731536" w:rsidRPr="00731536" w14:paraId="48097FC1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3734422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31536">
              <w:rPr>
                <w:rFonts w:ascii="Arial" w:eastAsia="Times New Roman" w:hAnsi="Arial" w:cs="Arial"/>
                <w:b/>
                <w:bCs/>
                <w:lang w:val="en-US"/>
              </w:rPr>
              <w:t>Código:</w:t>
            </w:r>
            <w:r w:rsidRPr="00731536">
              <w:rPr>
                <w:rFonts w:ascii="Arial" w:eastAsia="Times New Roman" w:hAnsi="Arial" w:cs="Arial"/>
                <w:lang w:val="en-US"/>
              </w:rPr>
              <w:t> 17</w:t>
            </w:r>
          </w:p>
        </w:tc>
      </w:tr>
      <w:tr w:rsidR="00731536" w:rsidRPr="00731536" w14:paraId="7D8F046F" w14:textId="77777777" w:rsidTr="00731536">
        <w:trPr>
          <w:trHeight w:val="552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F76D9D1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Historia de Usuario:</w:t>
            </w:r>
            <w:r w:rsidRPr="00731536">
              <w:rPr>
                <w:rFonts w:ascii="Arial" w:eastAsia="Times New Roman" w:hAnsi="Arial" w:cs="Arial"/>
              </w:rPr>
              <w:t> Gestionar Acciones de Mantenimiento</w:t>
            </w:r>
          </w:p>
        </w:tc>
      </w:tr>
      <w:tr w:rsidR="00731536" w:rsidRPr="00731536" w14:paraId="00631F7C" w14:textId="77777777" w:rsidTr="00731536">
        <w:trPr>
          <w:trHeight w:val="552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2AA0A89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Condiciones de Ejecución:</w:t>
            </w:r>
            <w:r w:rsidRPr="00731536">
              <w:rPr>
                <w:rFonts w:ascii="Arial" w:eastAsia="Times New Roman" w:hAnsi="Arial" w:cs="Arial"/>
              </w:rPr>
              <w:t> Ser usuario de la entidad correspondiente</w:t>
            </w:r>
          </w:p>
        </w:tc>
      </w:tr>
      <w:tr w:rsidR="00731536" w:rsidRPr="00731536" w14:paraId="38F54D8F" w14:textId="77777777" w:rsidTr="00731536">
        <w:trPr>
          <w:trHeight w:val="1104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5BB994E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Pasos de Ejecución:</w:t>
            </w:r>
            <w:r w:rsidRPr="00731536">
              <w:rPr>
                <w:rFonts w:ascii="Arial" w:eastAsia="Times New Roman" w:hAnsi="Arial" w:cs="Arial"/>
              </w:rPr>
              <w:t> Seleccionar una acción de la lista, dar clic en 'Editar', modificar los campos necesarios, luego presionar el botón 'Guardar'</w:t>
            </w:r>
          </w:p>
        </w:tc>
      </w:tr>
      <w:tr w:rsidR="00731536" w:rsidRPr="00731536" w14:paraId="504B31B2" w14:textId="77777777" w:rsidTr="00731536">
        <w:trPr>
          <w:trHeight w:val="840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AD315B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Resultado Esperado:</w:t>
            </w:r>
            <w:r w:rsidRPr="00731536">
              <w:rPr>
                <w:rFonts w:ascii="Arial" w:eastAsia="Times New Roman" w:hAnsi="Arial" w:cs="Arial"/>
              </w:rPr>
              <w:t> La acción de mantenimiento se actualiza con los nuevos datos</w:t>
            </w:r>
          </w:p>
        </w:tc>
      </w:tr>
      <w:tr w:rsidR="00731536" w:rsidRPr="00731536" w14:paraId="7442C5C6" w14:textId="77777777" w:rsidTr="00731536">
        <w:trPr>
          <w:trHeight w:val="300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FBE57FF" w14:textId="77777777" w:rsidR="00731536" w:rsidRPr="00731536" w:rsidRDefault="00731536" w:rsidP="007315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 xml:space="preserve"> </w:t>
            </w:r>
          </w:p>
        </w:tc>
      </w:tr>
      <w:tr w:rsidR="00731536" w:rsidRPr="00731536" w14:paraId="5B5D311A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0AA2BC0" w14:textId="77777777" w:rsidR="00731536" w:rsidRPr="00731536" w:rsidRDefault="00731536" w:rsidP="007315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Pr="00731536">
              <w:rPr>
                <w:rFonts w:ascii="Arial" w:eastAsia="Times New Roman" w:hAnsi="Arial" w:cs="Arial"/>
                <w:b/>
                <w:bCs/>
                <w:lang w:val="en-US"/>
              </w:rPr>
              <w:t>Prueba de Aceptación</w:t>
            </w:r>
          </w:p>
        </w:tc>
      </w:tr>
      <w:tr w:rsidR="00731536" w:rsidRPr="00731536" w14:paraId="0566B81E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1318FCF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31536">
              <w:rPr>
                <w:rFonts w:ascii="Arial" w:eastAsia="Times New Roman" w:hAnsi="Arial" w:cs="Arial"/>
                <w:b/>
                <w:bCs/>
                <w:lang w:val="en-US"/>
              </w:rPr>
              <w:t>Código:</w:t>
            </w:r>
            <w:r w:rsidRPr="00731536">
              <w:rPr>
                <w:rFonts w:ascii="Arial" w:eastAsia="Times New Roman" w:hAnsi="Arial" w:cs="Arial"/>
                <w:lang w:val="en-US"/>
              </w:rPr>
              <w:t> 18</w:t>
            </w:r>
          </w:p>
        </w:tc>
      </w:tr>
      <w:tr w:rsidR="00731536" w:rsidRPr="00731536" w14:paraId="58EBBA8E" w14:textId="77777777" w:rsidTr="00731536">
        <w:trPr>
          <w:trHeight w:val="552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0B2080D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Historia de Usuario:</w:t>
            </w:r>
            <w:r w:rsidRPr="00731536">
              <w:rPr>
                <w:rFonts w:ascii="Arial" w:eastAsia="Times New Roman" w:hAnsi="Arial" w:cs="Arial"/>
              </w:rPr>
              <w:t> Gestionar Acciones de Mantenimiento</w:t>
            </w:r>
          </w:p>
        </w:tc>
      </w:tr>
      <w:tr w:rsidR="00731536" w:rsidRPr="00731536" w14:paraId="28A4B931" w14:textId="77777777" w:rsidTr="00731536">
        <w:trPr>
          <w:trHeight w:val="552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660BFA3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Condiciones de Ejecución:</w:t>
            </w:r>
            <w:r w:rsidRPr="00731536">
              <w:rPr>
                <w:rFonts w:ascii="Arial" w:eastAsia="Times New Roman" w:hAnsi="Arial" w:cs="Arial"/>
              </w:rPr>
              <w:t> Ser usuario de la entidad correspondiente</w:t>
            </w:r>
          </w:p>
        </w:tc>
      </w:tr>
      <w:tr w:rsidR="00731536" w:rsidRPr="00731536" w14:paraId="7AABF5C7" w14:textId="77777777" w:rsidTr="00731536">
        <w:trPr>
          <w:trHeight w:val="828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26152A2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Pasos de Ejecución:</w:t>
            </w:r>
            <w:r w:rsidRPr="00731536">
              <w:rPr>
                <w:rFonts w:ascii="Arial" w:eastAsia="Times New Roman" w:hAnsi="Arial" w:cs="Arial"/>
              </w:rPr>
              <w:t> Seleccionar una acción de la lista, dar clic en 'Eliminar', confirmar la eliminación</w:t>
            </w:r>
          </w:p>
        </w:tc>
      </w:tr>
      <w:tr w:rsidR="00731536" w:rsidRPr="00731536" w14:paraId="62D8B6D0" w14:textId="77777777" w:rsidTr="00731536">
        <w:trPr>
          <w:trHeight w:val="564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00C6D5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Resultado Esperado:</w:t>
            </w:r>
            <w:r w:rsidRPr="00731536">
              <w:rPr>
                <w:rFonts w:ascii="Arial" w:eastAsia="Times New Roman" w:hAnsi="Arial" w:cs="Arial"/>
              </w:rPr>
              <w:t> La acción de mantenimiento se elimina de la lista</w:t>
            </w:r>
          </w:p>
        </w:tc>
      </w:tr>
      <w:tr w:rsidR="00731536" w:rsidRPr="00731536" w14:paraId="6A457698" w14:textId="77777777" w:rsidTr="00731536">
        <w:trPr>
          <w:trHeight w:val="300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EEA36CF" w14:textId="77777777" w:rsidR="00731536" w:rsidRPr="00731536" w:rsidRDefault="00731536" w:rsidP="007315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 xml:space="preserve"> </w:t>
            </w:r>
          </w:p>
        </w:tc>
      </w:tr>
      <w:tr w:rsidR="00731536" w:rsidRPr="00731536" w14:paraId="04828922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5E3856E" w14:textId="77777777" w:rsidR="00731536" w:rsidRPr="00731536" w:rsidRDefault="00731536" w:rsidP="007315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Pr="00731536">
              <w:rPr>
                <w:rFonts w:ascii="Arial" w:eastAsia="Times New Roman" w:hAnsi="Arial" w:cs="Arial"/>
                <w:b/>
                <w:bCs/>
                <w:lang w:val="en-US"/>
              </w:rPr>
              <w:t>Prueba de Aceptación</w:t>
            </w:r>
          </w:p>
        </w:tc>
      </w:tr>
      <w:tr w:rsidR="00731536" w:rsidRPr="00731536" w14:paraId="34961021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ED38B5C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31536">
              <w:rPr>
                <w:rFonts w:ascii="Arial" w:eastAsia="Times New Roman" w:hAnsi="Arial" w:cs="Arial"/>
                <w:b/>
                <w:bCs/>
                <w:lang w:val="en-US"/>
              </w:rPr>
              <w:t>Código:</w:t>
            </w:r>
            <w:r w:rsidRPr="00731536">
              <w:rPr>
                <w:rFonts w:ascii="Arial" w:eastAsia="Times New Roman" w:hAnsi="Arial" w:cs="Arial"/>
                <w:lang w:val="en-US"/>
              </w:rPr>
              <w:t> 19</w:t>
            </w:r>
          </w:p>
        </w:tc>
      </w:tr>
      <w:tr w:rsidR="00731536" w:rsidRPr="00731536" w14:paraId="176DD0F1" w14:textId="77777777" w:rsidTr="00731536">
        <w:trPr>
          <w:trHeight w:val="828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BF5954E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Historia de Usuario:</w:t>
            </w:r>
            <w:r w:rsidRPr="00731536">
              <w:rPr>
                <w:rFonts w:ascii="Arial" w:eastAsia="Times New Roman" w:hAnsi="Arial" w:cs="Arial"/>
              </w:rPr>
              <w:t> Generar Acciones de Mantenimiento a partir del Plan de Mantenimiento</w:t>
            </w:r>
          </w:p>
        </w:tc>
      </w:tr>
      <w:tr w:rsidR="00731536" w:rsidRPr="00731536" w14:paraId="648684F8" w14:textId="77777777" w:rsidTr="00731536">
        <w:trPr>
          <w:trHeight w:val="552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AF56DE9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Condiciones de Ejecución:</w:t>
            </w:r>
            <w:r w:rsidRPr="00731536">
              <w:rPr>
                <w:rFonts w:ascii="Arial" w:eastAsia="Times New Roman" w:hAnsi="Arial" w:cs="Arial"/>
              </w:rPr>
              <w:t> Tener un plan de mantenimiento en el sistema</w:t>
            </w:r>
          </w:p>
        </w:tc>
      </w:tr>
      <w:tr w:rsidR="00731536" w:rsidRPr="00731536" w14:paraId="24D63B5B" w14:textId="77777777" w:rsidTr="00731536">
        <w:trPr>
          <w:trHeight w:val="828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7A80BB7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Pasos de Ejecución:</w:t>
            </w:r>
            <w:r w:rsidRPr="00731536">
              <w:rPr>
                <w:rFonts w:ascii="Arial" w:eastAsia="Times New Roman" w:hAnsi="Arial" w:cs="Arial"/>
              </w:rPr>
              <w:t> Dar clic en el botón 'Generar Acciones', seleccionar el plan de mantenimiento del año</w:t>
            </w:r>
          </w:p>
        </w:tc>
      </w:tr>
      <w:tr w:rsidR="00731536" w:rsidRPr="00731536" w14:paraId="7AD780CC" w14:textId="77777777" w:rsidTr="00731536">
        <w:trPr>
          <w:trHeight w:val="840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AFDDA9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Resultado Esperado:</w:t>
            </w:r>
            <w:r w:rsidRPr="00731536">
              <w:rPr>
                <w:rFonts w:ascii="Arial" w:eastAsia="Times New Roman" w:hAnsi="Arial" w:cs="Arial"/>
              </w:rPr>
              <w:t> Las acciones de mantenimiento se generan correctamente a partir del plan de mantenimiento</w:t>
            </w:r>
          </w:p>
        </w:tc>
      </w:tr>
      <w:tr w:rsidR="00731536" w:rsidRPr="00731536" w14:paraId="7AD700A3" w14:textId="77777777" w:rsidTr="00731536">
        <w:trPr>
          <w:trHeight w:val="300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874FB3C" w14:textId="77777777" w:rsidR="00731536" w:rsidRPr="00731536" w:rsidRDefault="00731536" w:rsidP="007315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 xml:space="preserve"> </w:t>
            </w:r>
          </w:p>
        </w:tc>
      </w:tr>
      <w:tr w:rsidR="00731536" w:rsidRPr="00731536" w14:paraId="352B02C1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540773C" w14:textId="77777777" w:rsidR="00731536" w:rsidRPr="00731536" w:rsidRDefault="00731536" w:rsidP="007315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Pr="00731536">
              <w:rPr>
                <w:rFonts w:ascii="Arial" w:eastAsia="Times New Roman" w:hAnsi="Arial" w:cs="Arial"/>
                <w:b/>
                <w:bCs/>
                <w:lang w:val="en-US"/>
              </w:rPr>
              <w:t>Prueba de Aceptación</w:t>
            </w:r>
          </w:p>
        </w:tc>
      </w:tr>
      <w:tr w:rsidR="00731536" w:rsidRPr="00731536" w14:paraId="25B5D509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E15644E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31536">
              <w:rPr>
                <w:rFonts w:ascii="Arial" w:eastAsia="Times New Roman" w:hAnsi="Arial" w:cs="Arial"/>
                <w:b/>
                <w:bCs/>
                <w:lang w:val="en-US"/>
              </w:rPr>
              <w:t>Código:</w:t>
            </w:r>
            <w:r w:rsidRPr="00731536">
              <w:rPr>
                <w:rFonts w:ascii="Arial" w:eastAsia="Times New Roman" w:hAnsi="Arial" w:cs="Arial"/>
                <w:lang w:val="en-US"/>
              </w:rPr>
              <w:t> 20</w:t>
            </w:r>
          </w:p>
        </w:tc>
      </w:tr>
      <w:tr w:rsidR="00731536" w:rsidRPr="00731536" w14:paraId="4DABC08B" w14:textId="77777777" w:rsidTr="00731536">
        <w:trPr>
          <w:trHeight w:val="552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BBA85CC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Historia de Usuario:</w:t>
            </w:r>
            <w:r w:rsidRPr="00731536">
              <w:rPr>
                <w:rFonts w:ascii="Arial" w:eastAsia="Times New Roman" w:hAnsi="Arial" w:cs="Arial"/>
              </w:rPr>
              <w:t> Exportar Acciones de Mantenimiento</w:t>
            </w:r>
          </w:p>
        </w:tc>
      </w:tr>
      <w:tr w:rsidR="00731536" w:rsidRPr="00731536" w14:paraId="01AC296C" w14:textId="77777777" w:rsidTr="00731536">
        <w:trPr>
          <w:trHeight w:val="552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10681BE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Condiciones de Ejecución:</w:t>
            </w:r>
            <w:r w:rsidRPr="00731536">
              <w:rPr>
                <w:rFonts w:ascii="Arial" w:eastAsia="Times New Roman" w:hAnsi="Arial" w:cs="Arial"/>
              </w:rPr>
              <w:t> Tener acciones de mantenimiento en el sistema</w:t>
            </w:r>
          </w:p>
        </w:tc>
      </w:tr>
      <w:tr w:rsidR="00731536" w:rsidRPr="00731536" w14:paraId="4097B7CD" w14:textId="77777777" w:rsidTr="00731536">
        <w:trPr>
          <w:trHeight w:val="828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4BDCE14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Pasos de Ejecución:</w:t>
            </w:r>
            <w:r w:rsidRPr="00731536">
              <w:rPr>
                <w:rFonts w:ascii="Arial" w:eastAsia="Times New Roman" w:hAnsi="Arial" w:cs="Arial"/>
              </w:rPr>
              <w:t> Dar clic en el botón 'Exportar a EXCEL', seleccionar la ubicación para guardar el archivo</w:t>
            </w:r>
          </w:p>
        </w:tc>
      </w:tr>
      <w:tr w:rsidR="00731536" w:rsidRPr="00731536" w14:paraId="30B36BB0" w14:textId="77777777" w:rsidTr="00731536">
        <w:trPr>
          <w:trHeight w:val="840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72F87C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Resultado Esperado:</w:t>
            </w:r>
            <w:r w:rsidRPr="00731536">
              <w:rPr>
                <w:rFonts w:ascii="Arial" w:eastAsia="Times New Roman" w:hAnsi="Arial" w:cs="Arial"/>
              </w:rPr>
              <w:t> Las acciones de mantenimiento se exportan correctamente a un archivo EXCEL</w:t>
            </w:r>
          </w:p>
        </w:tc>
      </w:tr>
      <w:tr w:rsidR="00731536" w:rsidRPr="00731536" w14:paraId="51E3E5CB" w14:textId="77777777" w:rsidTr="00731536">
        <w:trPr>
          <w:trHeight w:val="300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371314" w14:textId="77777777" w:rsidR="00731536" w:rsidRPr="00731536" w:rsidRDefault="00731536" w:rsidP="007315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 xml:space="preserve"> </w:t>
            </w:r>
          </w:p>
        </w:tc>
      </w:tr>
      <w:tr w:rsidR="00731536" w:rsidRPr="00731536" w14:paraId="4DFF1FD1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EF37C95" w14:textId="77777777" w:rsidR="00731536" w:rsidRPr="00731536" w:rsidRDefault="00731536" w:rsidP="007315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Pr="00731536">
              <w:rPr>
                <w:rFonts w:ascii="Arial" w:eastAsia="Times New Roman" w:hAnsi="Arial" w:cs="Arial"/>
                <w:b/>
                <w:bCs/>
                <w:lang w:val="en-US"/>
              </w:rPr>
              <w:t>Prueba de Aceptación</w:t>
            </w:r>
          </w:p>
        </w:tc>
      </w:tr>
      <w:tr w:rsidR="00731536" w:rsidRPr="00731536" w14:paraId="430ECCC0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F747DE6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31536">
              <w:rPr>
                <w:rFonts w:ascii="Arial" w:eastAsia="Times New Roman" w:hAnsi="Arial" w:cs="Arial"/>
                <w:b/>
                <w:bCs/>
                <w:lang w:val="en-US"/>
              </w:rPr>
              <w:t>Código:</w:t>
            </w:r>
            <w:r w:rsidRPr="00731536">
              <w:rPr>
                <w:rFonts w:ascii="Arial" w:eastAsia="Times New Roman" w:hAnsi="Arial" w:cs="Arial"/>
                <w:lang w:val="en-US"/>
              </w:rPr>
              <w:t> 21</w:t>
            </w:r>
          </w:p>
        </w:tc>
      </w:tr>
      <w:tr w:rsidR="00731536" w:rsidRPr="00731536" w14:paraId="6FBFCE62" w14:textId="77777777" w:rsidTr="00731536">
        <w:trPr>
          <w:trHeight w:val="552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9D1C6AE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Historia de Usuario:</w:t>
            </w:r>
            <w:r w:rsidRPr="00731536">
              <w:rPr>
                <w:rFonts w:ascii="Arial" w:eastAsia="Times New Roman" w:hAnsi="Arial" w:cs="Arial"/>
              </w:rPr>
              <w:t> Generar acumulado por mes de Acciones de Mantenimiento</w:t>
            </w:r>
          </w:p>
        </w:tc>
      </w:tr>
      <w:tr w:rsidR="00731536" w:rsidRPr="00731536" w14:paraId="1B673BA3" w14:textId="77777777" w:rsidTr="00731536">
        <w:trPr>
          <w:trHeight w:val="552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C5D8941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Condiciones de Ejecución:</w:t>
            </w:r>
            <w:r w:rsidRPr="00731536">
              <w:rPr>
                <w:rFonts w:ascii="Arial" w:eastAsia="Times New Roman" w:hAnsi="Arial" w:cs="Arial"/>
              </w:rPr>
              <w:t> Tener acciones de mantenimiento en el sistema</w:t>
            </w:r>
          </w:p>
        </w:tc>
      </w:tr>
      <w:tr w:rsidR="00731536" w:rsidRPr="00731536" w14:paraId="3B509BD8" w14:textId="77777777" w:rsidTr="00731536">
        <w:trPr>
          <w:trHeight w:val="552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2679875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Pasos de Ejecución:</w:t>
            </w:r>
            <w:r w:rsidRPr="00731536">
              <w:rPr>
                <w:rFonts w:ascii="Arial" w:eastAsia="Times New Roman" w:hAnsi="Arial" w:cs="Arial"/>
              </w:rPr>
              <w:t> Dar clic en el botón 'Generar Acumulado', seleccionar el mes</w:t>
            </w:r>
          </w:p>
        </w:tc>
      </w:tr>
      <w:tr w:rsidR="00731536" w:rsidRPr="00731536" w14:paraId="6738F9C7" w14:textId="77777777" w:rsidTr="00731536">
        <w:trPr>
          <w:trHeight w:val="840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77710E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Resultado Esperado:</w:t>
            </w:r>
            <w:r w:rsidRPr="00731536">
              <w:rPr>
                <w:rFonts w:ascii="Arial" w:eastAsia="Times New Roman" w:hAnsi="Arial" w:cs="Arial"/>
              </w:rPr>
              <w:t> Se genera correctamente el acumulado mensual de las acciones de mantenimiento</w:t>
            </w:r>
          </w:p>
        </w:tc>
      </w:tr>
      <w:tr w:rsidR="00731536" w:rsidRPr="00731536" w14:paraId="36CC8BEC" w14:textId="77777777" w:rsidTr="00731536">
        <w:trPr>
          <w:trHeight w:val="300"/>
          <w:jc w:val="center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D34361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731536" w:rsidRPr="00731536" w14:paraId="61709DED" w14:textId="77777777" w:rsidTr="00731536">
        <w:trPr>
          <w:trHeight w:val="300"/>
          <w:jc w:val="center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20B29A" w14:textId="77777777" w:rsidR="00731536" w:rsidRPr="00731536" w:rsidRDefault="00731536" w:rsidP="007315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31536">
              <w:rPr>
                <w:rFonts w:ascii="Arial" w:eastAsia="Times New Roman" w:hAnsi="Arial" w:cs="Arial"/>
                <w:b/>
                <w:bCs/>
                <w:lang w:val="en-US"/>
              </w:rPr>
              <w:t>Cuarta Iteración</w:t>
            </w:r>
          </w:p>
        </w:tc>
      </w:tr>
      <w:tr w:rsidR="00731536" w:rsidRPr="00731536" w14:paraId="75D009B9" w14:textId="77777777" w:rsidTr="00731536">
        <w:trPr>
          <w:trHeight w:val="300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8678116" w14:textId="77777777" w:rsidR="00731536" w:rsidRPr="00731536" w:rsidRDefault="00731536" w:rsidP="007315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31536">
              <w:rPr>
                <w:rFonts w:ascii="Arial" w:eastAsia="Times New Roman" w:hAnsi="Arial" w:cs="Arial"/>
                <w:b/>
                <w:bCs/>
                <w:lang w:val="en-US"/>
              </w:rPr>
              <w:t xml:space="preserve"> </w:t>
            </w:r>
          </w:p>
        </w:tc>
      </w:tr>
      <w:tr w:rsidR="00731536" w:rsidRPr="00731536" w14:paraId="4F771534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911EB27" w14:textId="77777777" w:rsidR="00731536" w:rsidRPr="00731536" w:rsidRDefault="00731536" w:rsidP="007315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31536">
              <w:rPr>
                <w:rFonts w:ascii="Arial" w:eastAsia="Times New Roman" w:hAnsi="Arial" w:cs="Arial"/>
                <w:b/>
                <w:bCs/>
                <w:lang w:val="en-US"/>
              </w:rPr>
              <w:t xml:space="preserve"> Prueba de Aceptación</w:t>
            </w:r>
          </w:p>
        </w:tc>
      </w:tr>
      <w:tr w:rsidR="00731536" w:rsidRPr="00731536" w14:paraId="7BC48B51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6754428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31536">
              <w:rPr>
                <w:rFonts w:ascii="Arial" w:eastAsia="Times New Roman" w:hAnsi="Arial" w:cs="Arial"/>
                <w:b/>
                <w:bCs/>
                <w:lang w:val="en-US"/>
              </w:rPr>
              <w:t>Código:</w:t>
            </w:r>
            <w:r w:rsidRPr="00731536">
              <w:rPr>
                <w:rFonts w:ascii="Arial" w:eastAsia="Times New Roman" w:hAnsi="Arial" w:cs="Arial"/>
                <w:lang w:val="en-US"/>
              </w:rPr>
              <w:t> 22</w:t>
            </w:r>
          </w:p>
        </w:tc>
      </w:tr>
      <w:tr w:rsidR="00731536" w:rsidRPr="00731536" w14:paraId="2CD01BFF" w14:textId="77777777" w:rsidTr="00731536">
        <w:trPr>
          <w:trHeight w:val="552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E21ABFF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Historia de Usuario:</w:t>
            </w:r>
            <w:r w:rsidRPr="00731536">
              <w:rPr>
                <w:rFonts w:ascii="Arial" w:eastAsia="Times New Roman" w:hAnsi="Arial" w:cs="Arial"/>
              </w:rPr>
              <w:t> Gestionar Presupuestos de Mantenimiento</w:t>
            </w:r>
          </w:p>
        </w:tc>
      </w:tr>
      <w:tr w:rsidR="00731536" w:rsidRPr="00731536" w14:paraId="06D95A18" w14:textId="77777777" w:rsidTr="00731536">
        <w:trPr>
          <w:trHeight w:val="552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6CECE9E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Condiciones de Ejecución:</w:t>
            </w:r>
            <w:r w:rsidRPr="00731536">
              <w:rPr>
                <w:rFonts w:ascii="Arial" w:eastAsia="Times New Roman" w:hAnsi="Arial" w:cs="Arial"/>
              </w:rPr>
              <w:t> Ser usuario de la entidad correspondiente</w:t>
            </w:r>
          </w:p>
        </w:tc>
      </w:tr>
      <w:tr w:rsidR="00731536" w:rsidRPr="00731536" w14:paraId="5A4A6B5C" w14:textId="77777777" w:rsidTr="00731536">
        <w:trPr>
          <w:trHeight w:val="1104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B620443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Pasos de Ejecución:</w:t>
            </w:r>
            <w:r w:rsidRPr="00731536">
              <w:rPr>
                <w:rFonts w:ascii="Arial" w:eastAsia="Times New Roman" w:hAnsi="Arial" w:cs="Arial"/>
              </w:rPr>
              <w:t> Dar clic en el botón 'Crear', llenar el formulario con año, elaborador, responsable, ingresos y gastos, luego presionar el botón 'Guardar'</w:t>
            </w:r>
          </w:p>
        </w:tc>
      </w:tr>
      <w:tr w:rsidR="00731536" w:rsidRPr="00731536" w14:paraId="1409A301" w14:textId="77777777" w:rsidTr="00731536">
        <w:trPr>
          <w:trHeight w:val="840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058D46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Resultado Esperado:</w:t>
            </w:r>
            <w:r w:rsidRPr="00731536">
              <w:rPr>
                <w:rFonts w:ascii="Arial" w:eastAsia="Times New Roman" w:hAnsi="Arial" w:cs="Arial"/>
              </w:rPr>
              <w:t> El presupuesto de mantenimiento se crea y aparece en la lista de presupuestos</w:t>
            </w:r>
          </w:p>
        </w:tc>
      </w:tr>
      <w:tr w:rsidR="00731536" w:rsidRPr="00731536" w14:paraId="4E1B0C96" w14:textId="77777777" w:rsidTr="00731536">
        <w:trPr>
          <w:trHeight w:val="300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0BF187B" w14:textId="77777777" w:rsidR="00731536" w:rsidRPr="00731536" w:rsidRDefault="00731536" w:rsidP="007315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 xml:space="preserve"> </w:t>
            </w:r>
          </w:p>
        </w:tc>
      </w:tr>
      <w:tr w:rsidR="00731536" w:rsidRPr="00731536" w14:paraId="74AD7C7B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EBEB187" w14:textId="77777777" w:rsidR="00731536" w:rsidRPr="00731536" w:rsidRDefault="00731536" w:rsidP="007315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Pr="00731536">
              <w:rPr>
                <w:rFonts w:ascii="Arial" w:eastAsia="Times New Roman" w:hAnsi="Arial" w:cs="Arial"/>
                <w:b/>
                <w:bCs/>
                <w:lang w:val="en-US"/>
              </w:rPr>
              <w:t>Prueba de Aceptación</w:t>
            </w:r>
          </w:p>
        </w:tc>
      </w:tr>
      <w:tr w:rsidR="00731536" w:rsidRPr="00731536" w14:paraId="5082D852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E8D5F03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31536">
              <w:rPr>
                <w:rFonts w:ascii="Arial" w:eastAsia="Times New Roman" w:hAnsi="Arial" w:cs="Arial"/>
                <w:b/>
                <w:bCs/>
                <w:lang w:val="en-US"/>
              </w:rPr>
              <w:t>Código:</w:t>
            </w:r>
            <w:r w:rsidRPr="00731536">
              <w:rPr>
                <w:rFonts w:ascii="Arial" w:eastAsia="Times New Roman" w:hAnsi="Arial" w:cs="Arial"/>
                <w:lang w:val="en-US"/>
              </w:rPr>
              <w:t> 23</w:t>
            </w:r>
          </w:p>
        </w:tc>
      </w:tr>
      <w:tr w:rsidR="00731536" w:rsidRPr="00731536" w14:paraId="276CD87F" w14:textId="77777777" w:rsidTr="00731536">
        <w:trPr>
          <w:trHeight w:val="552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6B1A0A6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Historia de Usuario:</w:t>
            </w:r>
            <w:r w:rsidRPr="00731536">
              <w:rPr>
                <w:rFonts w:ascii="Arial" w:eastAsia="Times New Roman" w:hAnsi="Arial" w:cs="Arial"/>
              </w:rPr>
              <w:t> Gestionar Presupuestos de Mantenimiento</w:t>
            </w:r>
          </w:p>
        </w:tc>
      </w:tr>
      <w:tr w:rsidR="00731536" w:rsidRPr="00731536" w14:paraId="27E70B55" w14:textId="77777777" w:rsidTr="00731536">
        <w:trPr>
          <w:trHeight w:val="552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5BA51F6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Condiciones de Ejecución:</w:t>
            </w:r>
            <w:r w:rsidRPr="00731536">
              <w:rPr>
                <w:rFonts w:ascii="Arial" w:eastAsia="Times New Roman" w:hAnsi="Arial" w:cs="Arial"/>
              </w:rPr>
              <w:t> Ser usuario de la entidad correspondiente</w:t>
            </w:r>
          </w:p>
        </w:tc>
      </w:tr>
      <w:tr w:rsidR="00731536" w:rsidRPr="00731536" w14:paraId="5944C7C9" w14:textId="77777777" w:rsidTr="00731536">
        <w:trPr>
          <w:trHeight w:val="1104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5AA81DC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Pasos de Ejecución:</w:t>
            </w:r>
            <w:r w:rsidRPr="00731536">
              <w:rPr>
                <w:rFonts w:ascii="Arial" w:eastAsia="Times New Roman" w:hAnsi="Arial" w:cs="Arial"/>
              </w:rPr>
              <w:t> Seleccionar un presupuesto de la lista, dar clic en 'Editar', modificar los campos necesarios, luego presionar el botón 'Guardar'</w:t>
            </w:r>
          </w:p>
        </w:tc>
      </w:tr>
      <w:tr w:rsidR="00731536" w:rsidRPr="00731536" w14:paraId="3422E276" w14:textId="77777777" w:rsidTr="00731536">
        <w:trPr>
          <w:trHeight w:val="840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B15551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Resultado Esperado:</w:t>
            </w:r>
            <w:r w:rsidRPr="00731536">
              <w:rPr>
                <w:rFonts w:ascii="Arial" w:eastAsia="Times New Roman" w:hAnsi="Arial" w:cs="Arial"/>
              </w:rPr>
              <w:t> El presupuesto de mantenimiento se actualiza con los nuevos datos</w:t>
            </w:r>
          </w:p>
        </w:tc>
      </w:tr>
      <w:tr w:rsidR="00731536" w:rsidRPr="00731536" w14:paraId="4B706E24" w14:textId="77777777" w:rsidTr="00731536">
        <w:trPr>
          <w:trHeight w:val="300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956A122" w14:textId="77777777" w:rsidR="00731536" w:rsidRPr="00731536" w:rsidRDefault="00731536" w:rsidP="007315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 xml:space="preserve"> </w:t>
            </w:r>
          </w:p>
        </w:tc>
      </w:tr>
      <w:tr w:rsidR="00731536" w:rsidRPr="00731536" w14:paraId="75E83CE0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33E3E49" w14:textId="77777777" w:rsidR="00731536" w:rsidRPr="00731536" w:rsidRDefault="00731536" w:rsidP="007315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Pr="00731536">
              <w:rPr>
                <w:rFonts w:ascii="Arial" w:eastAsia="Times New Roman" w:hAnsi="Arial" w:cs="Arial"/>
                <w:b/>
                <w:bCs/>
                <w:lang w:val="en-US"/>
              </w:rPr>
              <w:t>Prueba de Aceptación</w:t>
            </w:r>
          </w:p>
        </w:tc>
      </w:tr>
      <w:tr w:rsidR="00731536" w:rsidRPr="00731536" w14:paraId="2DB005B0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9744CB7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31536">
              <w:rPr>
                <w:rFonts w:ascii="Arial" w:eastAsia="Times New Roman" w:hAnsi="Arial" w:cs="Arial"/>
                <w:b/>
                <w:bCs/>
                <w:lang w:val="en-US"/>
              </w:rPr>
              <w:t>Código:</w:t>
            </w:r>
            <w:r w:rsidRPr="00731536">
              <w:rPr>
                <w:rFonts w:ascii="Arial" w:eastAsia="Times New Roman" w:hAnsi="Arial" w:cs="Arial"/>
                <w:lang w:val="en-US"/>
              </w:rPr>
              <w:t> 24</w:t>
            </w:r>
          </w:p>
        </w:tc>
      </w:tr>
      <w:tr w:rsidR="00731536" w:rsidRPr="00731536" w14:paraId="560505A6" w14:textId="77777777" w:rsidTr="00731536">
        <w:trPr>
          <w:trHeight w:val="552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4D6F86B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Historia de Usuario:</w:t>
            </w:r>
            <w:r w:rsidRPr="00731536">
              <w:rPr>
                <w:rFonts w:ascii="Arial" w:eastAsia="Times New Roman" w:hAnsi="Arial" w:cs="Arial"/>
              </w:rPr>
              <w:t> Gestionar Presupuestos de Mantenimiento</w:t>
            </w:r>
          </w:p>
        </w:tc>
      </w:tr>
      <w:tr w:rsidR="00731536" w:rsidRPr="00731536" w14:paraId="0CC827D0" w14:textId="77777777" w:rsidTr="00731536">
        <w:trPr>
          <w:trHeight w:val="552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9B696E9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Condiciones de Ejecución:</w:t>
            </w:r>
            <w:r w:rsidRPr="00731536">
              <w:rPr>
                <w:rFonts w:ascii="Arial" w:eastAsia="Times New Roman" w:hAnsi="Arial" w:cs="Arial"/>
              </w:rPr>
              <w:t> Ser usuario de la entidad correspondiente</w:t>
            </w:r>
          </w:p>
        </w:tc>
      </w:tr>
      <w:tr w:rsidR="00731536" w:rsidRPr="00731536" w14:paraId="64BF0B28" w14:textId="77777777" w:rsidTr="00731536">
        <w:trPr>
          <w:trHeight w:val="828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5AC0EC1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Pasos de Ejecución:</w:t>
            </w:r>
            <w:r w:rsidRPr="00731536">
              <w:rPr>
                <w:rFonts w:ascii="Arial" w:eastAsia="Times New Roman" w:hAnsi="Arial" w:cs="Arial"/>
              </w:rPr>
              <w:t> Seleccionar un presupuesto de la lista, dar clic en 'Eliminar', confirmar la eliminación</w:t>
            </w:r>
          </w:p>
        </w:tc>
      </w:tr>
      <w:tr w:rsidR="00731536" w:rsidRPr="00731536" w14:paraId="1869DA71" w14:textId="77777777" w:rsidTr="00731536">
        <w:trPr>
          <w:trHeight w:val="564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1BDFEA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Resultado Esperado:</w:t>
            </w:r>
            <w:r w:rsidRPr="00731536">
              <w:rPr>
                <w:rFonts w:ascii="Arial" w:eastAsia="Times New Roman" w:hAnsi="Arial" w:cs="Arial"/>
              </w:rPr>
              <w:t> El presupuesto de mantenimiento se elimina de la lista</w:t>
            </w:r>
          </w:p>
        </w:tc>
      </w:tr>
      <w:tr w:rsidR="00731536" w:rsidRPr="00731536" w14:paraId="56435F92" w14:textId="77777777" w:rsidTr="00731536">
        <w:trPr>
          <w:trHeight w:val="300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FEDF100" w14:textId="77777777" w:rsidR="00731536" w:rsidRPr="00731536" w:rsidRDefault="00731536" w:rsidP="007315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 xml:space="preserve"> </w:t>
            </w:r>
          </w:p>
        </w:tc>
      </w:tr>
      <w:tr w:rsidR="00731536" w:rsidRPr="00731536" w14:paraId="7867E749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1B64452" w14:textId="77777777" w:rsidR="00731536" w:rsidRPr="00731536" w:rsidRDefault="00731536" w:rsidP="007315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Pr="00731536">
              <w:rPr>
                <w:rFonts w:ascii="Arial" w:eastAsia="Times New Roman" w:hAnsi="Arial" w:cs="Arial"/>
                <w:b/>
                <w:bCs/>
                <w:lang w:val="en-US"/>
              </w:rPr>
              <w:t>Prueba de Aceptación</w:t>
            </w:r>
          </w:p>
        </w:tc>
      </w:tr>
      <w:tr w:rsidR="00731536" w:rsidRPr="00731536" w14:paraId="172A2A83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520D222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31536">
              <w:rPr>
                <w:rFonts w:ascii="Arial" w:eastAsia="Times New Roman" w:hAnsi="Arial" w:cs="Arial"/>
                <w:b/>
                <w:bCs/>
                <w:lang w:val="en-US"/>
              </w:rPr>
              <w:t>Código:</w:t>
            </w:r>
            <w:r w:rsidRPr="00731536">
              <w:rPr>
                <w:rFonts w:ascii="Arial" w:eastAsia="Times New Roman" w:hAnsi="Arial" w:cs="Arial"/>
                <w:lang w:val="en-US"/>
              </w:rPr>
              <w:t> 25</w:t>
            </w:r>
          </w:p>
        </w:tc>
      </w:tr>
      <w:tr w:rsidR="00731536" w:rsidRPr="00731536" w14:paraId="69135E26" w14:textId="77777777" w:rsidTr="00731536">
        <w:trPr>
          <w:trHeight w:val="552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7AD93FE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Historia de Usuario:</w:t>
            </w:r>
            <w:r w:rsidRPr="00731536">
              <w:rPr>
                <w:rFonts w:ascii="Arial" w:eastAsia="Times New Roman" w:hAnsi="Arial" w:cs="Arial"/>
              </w:rPr>
              <w:t> Exportar Presupuestos de Mantenimiento</w:t>
            </w:r>
          </w:p>
        </w:tc>
      </w:tr>
      <w:tr w:rsidR="00731536" w:rsidRPr="00731536" w14:paraId="22609E9F" w14:textId="77777777" w:rsidTr="00731536">
        <w:trPr>
          <w:trHeight w:val="552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70FC0B5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Condiciones de Ejecución:</w:t>
            </w:r>
            <w:r w:rsidRPr="00731536">
              <w:rPr>
                <w:rFonts w:ascii="Arial" w:eastAsia="Times New Roman" w:hAnsi="Arial" w:cs="Arial"/>
              </w:rPr>
              <w:t> Tener presupuestos de mantenimiento en el sistema</w:t>
            </w:r>
          </w:p>
        </w:tc>
      </w:tr>
      <w:tr w:rsidR="00731536" w:rsidRPr="00731536" w14:paraId="1A2E9495" w14:textId="77777777" w:rsidTr="00731536">
        <w:trPr>
          <w:trHeight w:val="828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FB1FC72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Pasos de Ejecución:</w:t>
            </w:r>
            <w:r w:rsidRPr="00731536">
              <w:rPr>
                <w:rFonts w:ascii="Arial" w:eastAsia="Times New Roman" w:hAnsi="Arial" w:cs="Arial"/>
              </w:rPr>
              <w:t> Dar clic en el botón 'Exportar a EXCEL', seleccionar la ubicación para guardar el archivo</w:t>
            </w:r>
          </w:p>
        </w:tc>
      </w:tr>
      <w:tr w:rsidR="00731536" w:rsidRPr="00731536" w14:paraId="08CBFED4" w14:textId="77777777" w:rsidTr="00731536">
        <w:trPr>
          <w:trHeight w:val="840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06D2A7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Resultado Esperado:</w:t>
            </w:r>
            <w:r w:rsidRPr="00731536">
              <w:rPr>
                <w:rFonts w:ascii="Arial" w:eastAsia="Times New Roman" w:hAnsi="Arial" w:cs="Arial"/>
              </w:rPr>
              <w:t> El presupuesto de mantenimiento se exporta correctamente a un archivo EXCEL</w:t>
            </w:r>
          </w:p>
        </w:tc>
      </w:tr>
      <w:tr w:rsidR="00731536" w:rsidRPr="00731536" w14:paraId="1826C0B1" w14:textId="77777777" w:rsidTr="00731536">
        <w:trPr>
          <w:trHeight w:val="300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4FBBA4C" w14:textId="77777777" w:rsidR="00731536" w:rsidRPr="00731536" w:rsidRDefault="00731536" w:rsidP="007315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 xml:space="preserve"> </w:t>
            </w:r>
          </w:p>
        </w:tc>
      </w:tr>
      <w:tr w:rsidR="00731536" w:rsidRPr="00731536" w14:paraId="1D12D8B5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1BAF9EE" w14:textId="77777777" w:rsidR="00731536" w:rsidRPr="00731536" w:rsidRDefault="00731536" w:rsidP="007315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Pr="00731536">
              <w:rPr>
                <w:rFonts w:ascii="Arial" w:eastAsia="Times New Roman" w:hAnsi="Arial" w:cs="Arial"/>
                <w:b/>
                <w:bCs/>
                <w:lang w:val="en-US"/>
              </w:rPr>
              <w:t>Prueba de Aceptación</w:t>
            </w:r>
          </w:p>
        </w:tc>
      </w:tr>
      <w:tr w:rsidR="00731536" w:rsidRPr="00731536" w14:paraId="4B9534E4" w14:textId="77777777" w:rsidTr="00731536">
        <w:trPr>
          <w:trHeight w:val="288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71068E6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31536">
              <w:rPr>
                <w:rFonts w:ascii="Arial" w:eastAsia="Times New Roman" w:hAnsi="Arial" w:cs="Arial"/>
                <w:b/>
                <w:bCs/>
                <w:lang w:val="en-US"/>
              </w:rPr>
              <w:t>Código:</w:t>
            </w:r>
            <w:r w:rsidRPr="00731536">
              <w:rPr>
                <w:rFonts w:ascii="Arial" w:eastAsia="Times New Roman" w:hAnsi="Arial" w:cs="Arial"/>
                <w:lang w:val="en-US"/>
              </w:rPr>
              <w:t> 26</w:t>
            </w:r>
          </w:p>
        </w:tc>
      </w:tr>
      <w:tr w:rsidR="00731536" w:rsidRPr="00731536" w14:paraId="43F79BCA" w14:textId="77777777" w:rsidTr="00731536">
        <w:trPr>
          <w:trHeight w:val="552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61AFA0D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Historia de Usuario:</w:t>
            </w:r>
            <w:r w:rsidRPr="00731536">
              <w:rPr>
                <w:rFonts w:ascii="Arial" w:eastAsia="Times New Roman" w:hAnsi="Arial" w:cs="Arial"/>
              </w:rPr>
              <w:t> Generar acumulado por mes de Presupuestos de Mantenimiento</w:t>
            </w:r>
          </w:p>
        </w:tc>
      </w:tr>
      <w:tr w:rsidR="00731536" w:rsidRPr="00731536" w14:paraId="30930DFC" w14:textId="77777777" w:rsidTr="00731536">
        <w:trPr>
          <w:trHeight w:val="552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D2070C6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Condiciones de Ejecución:</w:t>
            </w:r>
            <w:r w:rsidRPr="00731536">
              <w:rPr>
                <w:rFonts w:ascii="Arial" w:eastAsia="Times New Roman" w:hAnsi="Arial" w:cs="Arial"/>
              </w:rPr>
              <w:t> Tener presupuestos de mantenimiento en el sistema</w:t>
            </w:r>
          </w:p>
        </w:tc>
      </w:tr>
      <w:tr w:rsidR="00731536" w:rsidRPr="00731536" w14:paraId="6309919B" w14:textId="77777777" w:rsidTr="00731536">
        <w:trPr>
          <w:trHeight w:val="552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48C3CEA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Pasos de Ejecución:</w:t>
            </w:r>
            <w:r w:rsidRPr="00731536">
              <w:rPr>
                <w:rFonts w:ascii="Arial" w:eastAsia="Times New Roman" w:hAnsi="Arial" w:cs="Arial"/>
              </w:rPr>
              <w:t> Dar clic en el botón 'Generar Acumulado', seleccionar el mes</w:t>
            </w:r>
          </w:p>
        </w:tc>
      </w:tr>
      <w:tr w:rsidR="00731536" w:rsidRPr="00731536" w14:paraId="56A6BE98" w14:textId="77777777" w:rsidTr="00731536">
        <w:trPr>
          <w:trHeight w:val="840"/>
          <w:jc w:val="center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23D4C8" w14:textId="77777777" w:rsidR="00731536" w:rsidRPr="00731536" w:rsidRDefault="00731536" w:rsidP="007315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1536">
              <w:rPr>
                <w:rFonts w:ascii="Arial" w:eastAsia="Times New Roman" w:hAnsi="Arial" w:cs="Arial"/>
                <w:b/>
                <w:bCs/>
              </w:rPr>
              <w:t>Resultado Esperado:</w:t>
            </w:r>
            <w:r w:rsidRPr="00731536">
              <w:rPr>
                <w:rFonts w:ascii="Arial" w:eastAsia="Times New Roman" w:hAnsi="Arial" w:cs="Arial"/>
              </w:rPr>
              <w:t> Se genera correctamente el acumulado mensual de los presupuestos de mantenimiento</w:t>
            </w:r>
          </w:p>
        </w:tc>
      </w:tr>
    </w:tbl>
    <w:p w14:paraId="55EAA110" w14:textId="77777777" w:rsidR="00731536" w:rsidRPr="00731536" w:rsidRDefault="00731536" w:rsidP="00731536">
      <w:pPr>
        <w:rPr>
          <w:lang w:eastAsia="zh-CN"/>
        </w:rPr>
      </w:pPr>
    </w:p>
    <w:sectPr w:rsidR="00731536" w:rsidRPr="00731536" w:rsidSect="00296028">
      <w:footerReference w:type="default" r:id="rId21"/>
      <w:pgSz w:w="12240" w:h="15840"/>
      <w:pgMar w:top="1418" w:right="1418" w:bottom="1418" w:left="1701" w:header="709" w:footer="709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29C59D" w14:textId="77777777" w:rsidR="005A20B3" w:rsidRDefault="005A20B3" w:rsidP="00577A6D">
      <w:pPr>
        <w:spacing w:after="0" w:line="240" w:lineRule="auto"/>
      </w:pPr>
      <w:r>
        <w:separator/>
      </w:r>
    </w:p>
  </w:endnote>
  <w:endnote w:type="continuationSeparator" w:id="0">
    <w:p w14:paraId="0DAA7908" w14:textId="77777777" w:rsidR="005A20B3" w:rsidRDefault="005A20B3" w:rsidP="00577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Segoe Print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useo Sans 300">
    <w:altName w:val="Arial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Lohit Hindi">
    <w:altName w:val="Yu Gothic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edra Sans Std Book">
    <w:altName w:val="Arial"/>
    <w:panose1 w:val="00000000000000000000"/>
    <w:charset w:val="00"/>
    <w:family w:val="swiss"/>
    <w:notTrueType/>
    <w:pitch w:val="variable"/>
    <w:sig w:usb0="2000000F" w:usb1="00000033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848A6" w14:textId="77777777" w:rsidR="00C55146" w:rsidRPr="00C55146" w:rsidRDefault="00A22526" w:rsidP="00A30DD6">
    <w:pPr>
      <w:ind w:right="190"/>
      <w:rPr>
        <w:color w:val="0F243E"/>
        <w:sz w:val="26"/>
        <w:szCs w:val="26"/>
      </w:rPr>
    </w:pPr>
    <w:r>
      <w:rPr>
        <w:noProof/>
        <w:lang w:val="es-ES" w:eastAsia="es-ES"/>
      </w:rPr>
      <w:drawing>
        <wp:anchor distT="0" distB="0" distL="114300" distR="114300" simplePos="0" relativeHeight="251656704" behindDoc="1" locked="0" layoutInCell="1" allowOverlap="1" wp14:anchorId="17DAC6BB" wp14:editId="3F06B486">
          <wp:simplePos x="0" y="0"/>
          <wp:positionH relativeFrom="margin">
            <wp:posOffset>5543550</wp:posOffset>
          </wp:positionH>
          <wp:positionV relativeFrom="paragraph">
            <wp:posOffset>271145</wp:posOffset>
          </wp:positionV>
          <wp:extent cx="428625" cy="333375"/>
          <wp:effectExtent l="0" t="0" r="9525" b="9525"/>
          <wp:wrapNone/>
          <wp:docPr id="10" name="Imagen 10" descr="Descripción: senef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 descr="Descripción: senef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617" t="36836" r="76916" b="33181"/>
                  <a:stretch/>
                </pic:blipFill>
                <pic:spPr bwMode="auto">
                  <a:xfrm>
                    <a:off x="0" y="0"/>
                    <a:ext cx="42862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000000">
      <w:rPr>
        <w:noProof/>
        <w:lang w:val="es-ES" w:eastAsia="es-ES"/>
      </w:rPr>
      <w:pict w14:anchorId="7F48422E">
        <v:shapetype id="_x0000_t202" coordsize="21600,21600" o:spt="202" path="m,l,21600r21600,l21600,xe">
          <v:stroke joinstyle="miter"/>
          <v:path gradientshapeok="t" o:connecttype="rect"/>
        </v:shapetype>
        <v:shape id="Cuadro de texto 49" o:spid="_x0000_s1027" type="#_x0000_t202" style="position:absolute;margin-left:556.9pt;margin-top:736.55pt;width:30.6pt;height:39.9pt;z-index:251657216;visibility:visible;mso-width-percent:50;mso-height-percent:50;mso-position-horizontal-relative:page;mso-position-vertical-relative:page;mso-width-percent:50;mso-height-percent: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" stroked="f" strokeweight=".5pt">
          <v:textbox style="mso-next-textbox:#Cuadro de texto 49;mso-fit-shape-to-text:t" inset="0,,0">
            <w:txbxContent>
              <w:p w14:paraId="1239CCAC" w14:textId="77777777" w:rsidR="00C55146" w:rsidRPr="00C55146" w:rsidRDefault="005D124D" w:rsidP="002073E0">
                <w:pPr>
                  <w:pStyle w:val="texto"/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  <w:p w14:paraId="15D7F81A" w14:textId="77777777" w:rsidR="00577A6D" w:rsidRDefault="00000000">
    <w:pPr>
      <w:pStyle w:val="Footer"/>
    </w:pPr>
    <w:r>
      <w:rPr>
        <w:noProof/>
        <w:lang w:val="es-ES" w:eastAsia="es-ES"/>
      </w:rPr>
      <w:pict w14:anchorId="121FE62F">
        <v:shape id="Cuadro de texto 2" o:spid="_x0000_s1028" type="#_x0000_t202" style="position:absolute;margin-left:250pt;margin-top:1pt;width:197.75pt;height:35.1pt;z-index:2516582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" filled="f" stroked="f">
          <v:textbox style="mso-next-textbox:#Cuadro de texto 2">
            <w:txbxContent>
              <w:p w14:paraId="5EEABB58" w14:textId="77777777" w:rsidR="00B01B90" w:rsidRPr="00C55146" w:rsidRDefault="00B01B90" w:rsidP="00B01B90">
                <w:pPr>
                  <w:rPr>
                    <w:rFonts w:ascii="Fedra Sans Std Book" w:hAnsi="Fedra Sans Std Book" w:cs="Calibri"/>
                    <w:color w:val="212D57"/>
                    <w:sz w:val="16"/>
                    <w:szCs w:val="16"/>
                  </w:rPr>
                </w:pPr>
                <w:r>
                  <w:rPr>
                    <w:rFonts w:ascii="Fedra Sans Std Book" w:hAnsi="Fedra Sans Std Book" w:cs="Calibri"/>
                    <w:color w:val="212D57"/>
                    <w:sz w:val="16"/>
                    <w:szCs w:val="16"/>
                    <w:lang w:val="es-ES"/>
                  </w:rPr>
                  <w:t>SISTEMA</w:t>
                </w:r>
                <w:r w:rsidRPr="005D124D">
                  <w:rPr>
                    <w:rFonts w:ascii="Fedra Sans Std Book" w:hAnsi="Fedra Sans Std Book" w:cs="Calibri"/>
                    <w:color w:val="212D57"/>
                    <w:sz w:val="16"/>
                    <w:szCs w:val="16"/>
                    <w:lang w:val="es-ES"/>
                  </w:rPr>
                  <w:t xml:space="preserve"> DE GESTIÓN DE MANTENIMIENTO</w:t>
                </w:r>
                <w:r>
                  <w:rPr>
                    <w:rFonts w:ascii="Fedra Sans Std Book" w:hAnsi="Fedra Sans Std Book" w:cs="Calibri"/>
                    <w:color w:val="212D57"/>
                    <w:sz w:val="16"/>
                    <w:szCs w:val="16"/>
                    <w:lang w:val="es-ES"/>
                  </w:rPr>
                  <w:t xml:space="preserve"> PARA LA INMOBILIARIA DEL TURISMO</w:t>
                </w:r>
              </w:p>
              <w:p w14:paraId="6E221787" w14:textId="77777777" w:rsidR="00C55146" w:rsidRPr="00C55146" w:rsidRDefault="00C55146" w:rsidP="00C55146">
                <w:pPr>
                  <w:rPr>
                    <w:rFonts w:ascii="Fedra Sans Std Book" w:hAnsi="Fedra Sans Std Book" w:cs="Calibri"/>
                    <w:color w:val="212D57"/>
                    <w:sz w:val="16"/>
                    <w:szCs w:val="16"/>
                  </w:rPr>
                </w:pP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75105" w14:textId="77777777" w:rsidR="00D87276" w:rsidRDefault="00C34E8A">
    <w:pPr>
      <w:pStyle w:val="Footer"/>
    </w:pPr>
    <w:r>
      <w:rPr>
        <w:noProof/>
        <w:lang w:val="es-ES" w:eastAsia="es-ES"/>
      </w:rPr>
      <w:drawing>
        <wp:anchor distT="0" distB="0" distL="114300" distR="114300" simplePos="0" relativeHeight="251654656" behindDoc="1" locked="0" layoutInCell="1" allowOverlap="1" wp14:anchorId="44E95958" wp14:editId="47155C7C">
          <wp:simplePos x="0" y="0"/>
          <wp:positionH relativeFrom="column">
            <wp:posOffset>-1406525</wp:posOffset>
          </wp:positionH>
          <wp:positionV relativeFrom="paragraph">
            <wp:posOffset>-507365</wp:posOffset>
          </wp:positionV>
          <wp:extent cx="7839710" cy="1111885"/>
          <wp:effectExtent l="0" t="0" r="0" b="0"/>
          <wp:wrapNone/>
          <wp:docPr id="3" name="Imagen 10" descr="Descripción: senef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 descr="Descripción: senef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9710" cy="1111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F3875" w14:textId="77777777" w:rsidR="00AC19FE" w:rsidRPr="00C55146" w:rsidRDefault="00AC19FE" w:rsidP="00A30DD6">
    <w:pPr>
      <w:ind w:right="190"/>
      <w:rPr>
        <w:color w:val="0F243E"/>
        <w:sz w:val="26"/>
        <w:szCs w:val="26"/>
      </w:rPr>
    </w:pPr>
    <w:r>
      <w:rPr>
        <w:noProof/>
        <w:lang w:val="es-ES" w:eastAsia="es-ES"/>
      </w:rPr>
      <w:drawing>
        <wp:anchor distT="0" distB="0" distL="114300" distR="114300" simplePos="0" relativeHeight="251660800" behindDoc="1" locked="0" layoutInCell="1" allowOverlap="1" wp14:anchorId="1914A48B" wp14:editId="47F935AC">
          <wp:simplePos x="0" y="0"/>
          <wp:positionH relativeFrom="margin">
            <wp:posOffset>5543550</wp:posOffset>
          </wp:positionH>
          <wp:positionV relativeFrom="paragraph">
            <wp:posOffset>271145</wp:posOffset>
          </wp:positionV>
          <wp:extent cx="428625" cy="333375"/>
          <wp:effectExtent l="0" t="0" r="9525" b="9525"/>
          <wp:wrapNone/>
          <wp:docPr id="11" name="Imagen 10" descr="Descripción: senef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 descr="Descripción: senef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617" t="36836" r="76916" b="33181"/>
                  <a:stretch/>
                </pic:blipFill>
                <pic:spPr bwMode="auto">
                  <a:xfrm>
                    <a:off x="0" y="0"/>
                    <a:ext cx="42862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000000">
      <w:rPr>
        <w:noProof/>
        <w:lang w:val="es-ES" w:eastAsia="es-ES"/>
      </w:rPr>
      <w:pict w14:anchorId="3E8CE4C5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556.9pt;margin-top:736.55pt;width:30.6pt;height:39.9pt;z-index:251663360;visibility:visible;mso-width-percent:50;mso-height-percent:50;mso-position-horizontal-relative:page;mso-position-vertical-relative:page;mso-width-percent:50;mso-height-percent: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" stroked="f" strokeweight=".5pt">
          <v:textbox style="mso-fit-shape-to-text:t" inset="0,,0">
            <w:txbxContent>
              <w:p w14:paraId="719A34AA" w14:textId="77777777" w:rsidR="00AC19FE" w:rsidRPr="00C55146" w:rsidRDefault="006906EB" w:rsidP="002073E0">
                <w:pPr>
                  <w:pStyle w:val="texto"/>
                </w:pPr>
                <w:r>
                  <w:fldChar w:fldCharType="begin"/>
                </w:r>
                <w:r>
                  <w:instrText>PAGE  \* Arabic  \* MERGEFORMAT</w:instrText>
                </w:r>
                <w:r>
                  <w:fldChar w:fldCharType="separate"/>
                </w:r>
                <w:r w:rsidR="00680396" w:rsidRPr="00680396">
                  <w:rPr>
                    <w:noProof/>
                    <w:lang w:val="es-ES"/>
                  </w:rPr>
                  <w:t>7</w:t>
                </w:r>
                <w:r>
                  <w:rPr>
                    <w:noProof/>
                    <w:lang w:val="es-ES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  <w:p w14:paraId="21B5C00A" w14:textId="77777777" w:rsidR="00AC19FE" w:rsidRDefault="00000000">
    <w:pPr>
      <w:pStyle w:val="Footer"/>
    </w:pPr>
    <w:r>
      <w:rPr>
        <w:noProof/>
        <w:lang w:val="es-ES" w:eastAsia="es-ES"/>
      </w:rPr>
      <w:pict w14:anchorId="3E3138E0">
        <v:shape id="_x0000_s1039" type="#_x0000_t202" style="position:absolute;margin-left:257.2pt;margin-top:1pt;width:190.55pt;height:81.3pt;z-index:2516643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" filled="f" stroked="f">
          <v:textbox>
            <w:txbxContent>
              <w:p w14:paraId="0516F26D" w14:textId="77777777" w:rsidR="00AC19FE" w:rsidRPr="00C55146" w:rsidRDefault="00B01B90" w:rsidP="00C55146">
                <w:pPr>
                  <w:rPr>
                    <w:rFonts w:ascii="Fedra Sans Std Book" w:hAnsi="Fedra Sans Std Book" w:cs="Calibri"/>
                    <w:color w:val="212D57"/>
                    <w:sz w:val="16"/>
                    <w:szCs w:val="16"/>
                  </w:rPr>
                </w:pPr>
                <w:r>
                  <w:rPr>
                    <w:rFonts w:ascii="Fedra Sans Std Book" w:hAnsi="Fedra Sans Std Book" w:cs="Calibri"/>
                    <w:color w:val="212D57"/>
                    <w:sz w:val="16"/>
                    <w:szCs w:val="16"/>
                    <w:lang w:val="es-ES"/>
                  </w:rPr>
                  <w:t>SISTEMA</w:t>
                </w:r>
                <w:r w:rsidR="005D124D" w:rsidRPr="005D124D">
                  <w:rPr>
                    <w:rFonts w:ascii="Fedra Sans Std Book" w:hAnsi="Fedra Sans Std Book" w:cs="Calibri"/>
                    <w:color w:val="212D57"/>
                    <w:sz w:val="16"/>
                    <w:szCs w:val="16"/>
                    <w:lang w:val="es-ES"/>
                  </w:rPr>
                  <w:t xml:space="preserve"> DE GESTIÓN DE MANTENIMIENTO</w:t>
                </w:r>
                <w:r>
                  <w:rPr>
                    <w:rFonts w:ascii="Fedra Sans Std Book" w:hAnsi="Fedra Sans Std Book" w:cs="Calibri"/>
                    <w:color w:val="212D57"/>
                    <w:sz w:val="16"/>
                    <w:szCs w:val="16"/>
                    <w:lang w:val="es-ES"/>
                  </w:rPr>
                  <w:t xml:space="preserve"> PARA LA INMOBILIARIA DEL TURISMO</w:t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643A8" w14:textId="77777777" w:rsidR="00296028" w:rsidRPr="00C55146" w:rsidRDefault="00296028" w:rsidP="00A30DD6">
    <w:pPr>
      <w:ind w:right="190"/>
      <w:rPr>
        <w:color w:val="0F243E"/>
        <w:sz w:val="26"/>
        <w:szCs w:val="26"/>
      </w:rPr>
    </w:pPr>
    <w:r>
      <w:rPr>
        <w:noProof/>
        <w:lang w:val="es-ES" w:eastAsia="es-ES"/>
      </w:rPr>
      <w:drawing>
        <wp:anchor distT="0" distB="0" distL="114300" distR="114300" simplePos="0" relativeHeight="251654144" behindDoc="1" locked="0" layoutInCell="1" allowOverlap="1" wp14:anchorId="015FC504" wp14:editId="5215E38C">
          <wp:simplePos x="0" y="0"/>
          <wp:positionH relativeFrom="margin">
            <wp:posOffset>5543550</wp:posOffset>
          </wp:positionH>
          <wp:positionV relativeFrom="paragraph">
            <wp:posOffset>271145</wp:posOffset>
          </wp:positionV>
          <wp:extent cx="428625" cy="333375"/>
          <wp:effectExtent l="0" t="0" r="9525" b="9525"/>
          <wp:wrapNone/>
          <wp:docPr id="8" name="Imagen 10" descr="Descripción: senef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 descr="Descripción: senef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617" t="36836" r="76916" b="33181"/>
                  <a:stretch/>
                </pic:blipFill>
                <pic:spPr bwMode="auto">
                  <a:xfrm>
                    <a:off x="0" y="0"/>
                    <a:ext cx="42862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000000">
      <w:rPr>
        <w:noProof/>
        <w:lang w:val="es-ES" w:eastAsia="es-ES"/>
      </w:rPr>
      <w:pict w14:anchorId="2CC75B70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556.9pt;margin-top:736.55pt;width:30.6pt;height:39.9pt;z-index:251661312;visibility:visible;mso-width-percent:50;mso-height-percent:50;mso-position-horizontal-relative:page;mso-position-vertical-relative:page;mso-width-percent:50;mso-height-percent: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" stroked="f" strokeweight=".5pt">
          <v:textbox style="mso-next-textbox:#_x0000_s1031;mso-fit-shape-to-text:t" inset="0,,0">
            <w:txbxContent>
              <w:p w14:paraId="442C7438" w14:textId="77777777" w:rsidR="00296028" w:rsidRPr="00296028" w:rsidRDefault="00CB1DE0" w:rsidP="002073E0">
                <w:pPr>
                  <w:pStyle w:val="texto"/>
                  <w:rPr>
                    <w:lang w:val="es-ES"/>
                  </w:rPr>
                </w:pPr>
                <w:r w:rsidRPr="00CB1DE0">
                  <w:rPr>
                    <w:lang w:val="es-ES"/>
                  </w:rPr>
                  <w:fldChar w:fldCharType="begin"/>
                </w:r>
                <w:r w:rsidRPr="00CB1DE0">
                  <w:rPr>
                    <w:lang w:val="es-ES"/>
                  </w:rPr>
                  <w:instrText xml:space="preserve"> PAGE   \* MERGEFORMAT </w:instrText>
                </w:r>
                <w:r w:rsidRPr="00CB1DE0">
                  <w:rPr>
                    <w:lang w:val="es-ES"/>
                  </w:rPr>
                  <w:fldChar w:fldCharType="separate"/>
                </w:r>
                <w:r w:rsidRPr="00CB1DE0">
                  <w:rPr>
                    <w:noProof/>
                    <w:lang w:val="es-ES"/>
                  </w:rPr>
                  <w:t>1</w:t>
                </w:r>
                <w:r w:rsidRPr="00CB1DE0">
                  <w:rPr>
                    <w:noProof/>
                    <w:lang w:val="es-ES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  <w:p w14:paraId="297E6EBB" w14:textId="77777777" w:rsidR="00296028" w:rsidRDefault="00000000">
    <w:pPr>
      <w:pStyle w:val="Footer"/>
    </w:pPr>
    <w:r>
      <w:rPr>
        <w:noProof/>
        <w:lang w:val="es-ES" w:eastAsia="es-ES"/>
      </w:rPr>
      <w:pict w14:anchorId="770B9400">
        <v:shape id="_x0000_s1032" type="#_x0000_t202" style="position:absolute;margin-left:248.65pt;margin-top:1pt;width:199.1pt;height:33.5pt;z-index:2516623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" filled="f" stroked="f">
          <v:textbox style="mso-next-textbox:#_x0000_s1032">
            <w:txbxContent>
              <w:p w14:paraId="7B42F0FF" w14:textId="77777777" w:rsidR="00905FF1" w:rsidRPr="00C55146" w:rsidRDefault="00905FF1" w:rsidP="00905FF1">
                <w:pPr>
                  <w:rPr>
                    <w:rFonts w:ascii="Fedra Sans Std Book" w:hAnsi="Fedra Sans Std Book" w:cs="Calibri"/>
                    <w:color w:val="212D57"/>
                    <w:sz w:val="16"/>
                    <w:szCs w:val="16"/>
                  </w:rPr>
                </w:pPr>
                <w:r>
                  <w:rPr>
                    <w:rFonts w:ascii="Fedra Sans Std Book" w:hAnsi="Fedra Sans Std Book" w:cs="Calibri"/>
                    <w:color w:val="212D57"/>
                    <w:sz w:val="16"/>
                    <w:szCs w:val="16"/>
                    <w:lang w:val="es-ES"/>
                  </w:rPr>
                  <w:t>SISTEMA</w:t>
                </w:r>
                <w:r w:rsidRPr="005D124D">
                  <w:rPr>
                    <w:rFonts w:ascii="Fedra Sans Std Book" w:hAnsi="Fedra Sans Std Book" w:cs="Calibri"/>
                    <w:color w:val="212D57"/>
                    <w:sz w:val="16"/>
                    <w:szCs w:val="16"/>
                    <w:lang w:val="es-ES"/>
                  </w:rPr>
                  <w:t xml:space="preserve"> DE GESTIÓN DE MANTENIMIENTO</w:t>
                </w:r>
                <w:r>
                  <w:rPr>
                    <w:rFonts w:ascii="Fedra Sans Std Book" w:hAnsi="Fedra Sans Std Book" w:cs="Calibri"/>
                    <w:color w:val="212D57"/>
                    <w:sz w:val="16"/>
                    <w:szCs w:val="16"/>
                    <w:lang w:val="es-ES"/>
                  </w:rPr>
                  <w:t xml:space="preserve"> PARA LA INMOBILIARIA DEL TURISMO</w:t>
                </w:r>
              </w:p>
              <w:p w14:paraId="52245F0C" w14:textId="77777777" w:rsidR="00296028" w:rsidRPr="00C55146" w:rsidRDefault="00296028" w:rsidP="00C55146">
                <w:pPr>
                  <w:rPr>
                    <w:rFonts w:ascii="Fedra Sans Std Book" w:hAnsi="Fedra Sans Std Book" w:cs="Calibri"/>
                    <w:color w:val="212D57"/>
                    <w:sz w:val="16"/>
                    <w:szCs w:val="16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BB4B8" w14:textId="77777777" w:rsidR="005A20B3" w:rsidRDefault="005A20B3" w:rsidP="00577A6D">
      <w:pPr>
        <w:spacing w:after="0" w:line="240" w:lineRule="auto"/>
      </w:pPr>
      <w:r>
        <w:separator/>
      </w:r>
    </w:p>
  </w:footnote>
  <w:footnote w:type="continuationSeparator" w:id="0">
    <w:p w14:paraId="03B81AAD" w14:textId="77777777" w:rsidR="005A20B3" w:rsidRDefault="005A20B3" w:rsidP="00577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C9EE5" w14:textId="77777777" w:rsidR="00DD30A0" w:rsidRDefault="00000000">
    <w:pPr>
      <w:pStyle w:val="Header"/>
    </w:pPr>
    <w:r>
      <w:rPr>
        <w:noProof/>
        <w:lang w:val="es-ES" w:eastAsia="es-ES"/>
      </w:rPr>
      <w:pict w14:anchorId="6CCE5C22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5" o:spid="_x0000_s1026" type="#_x0000_t32" style="position:absolute;margin-left:2.15pt;margin-top:69.45pt;width:64.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" strokecolor="#93ba21" strokeweight="4pt"/>
      </w:pict>
    </w:r>
    <w:r>
      <w:rPr>
        <w:noProof/>
        <w:lang w:val="es-ES" w:eastAsia="es-ES"/>
      </w:rPr>
      <w:pict w14:anchorId="43B173F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-4.55pt;margin-top:87.5pt;width:212.8pt;height:112.3pt;z-index:25165926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" filled="f" stroked="f">
          <v:textbox style="mso-fit-shape-to-text:t">
            <w:txbxContent>
              <w:p w14:paraId="2D685193" w14:textId="77777777" w:rsidR="00D533E0" w:rsidRPr="00255751" w:rsidRDefault="00D533E0" w:rsidP="00100F9A">
                <w:pPr>
                  <w:pStyle w:val="FACULTAD"/>
                  <w:rPr>
                    <w:sz w:val="18"/>
                    <w:szCs w:val="18"/>
                  </w:rPr>
                </w:pPr>
                <w:r w:rsidRPr="00255751">
                  <w:rPr>
                    <w:sz w:val="18"/>
                    <w:szCs w:val="18"/>
                  </w:rPr>
                  <w:t>FACULTAD</w:t>
                </w:r>
              </w:p>
              <w:p w14:paraId="160E42C8" w14:textId="77777777" w:rsidR="00D533E0" w:rsidRPr="00255751" w:rsidRDefault="00850CE0" w:rsidP="00100F9A">
                <w:pPr>
                  <w:pStyle w:val="FACULTAD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INFORMÁTICA </w:t>
                </w:r>
                <w:r w:rsidR="00D533E0" w:rsidRPr="00255751">
                  <w:rPr>
                    <w:sz w:val="18"/>
                    <w:szCs w:val="18"/>
                  </w:rPr>
                  <w:t xml:space="preserve">Y </w:t>
                </w:r>
                <w:r w:rsidR="001F2826">
                  <w:rPr>
                    <w:sz w:val="18"/>
                    <w:szCs w:val="18"/>
                  </w:rPr>
                  <w:t>MATE</w:t>
                </w:r>
                <w:r>
                  <w:rPr>
                    <w:sz w:val="18"/>
                    <w:szCs w:val="18"/>
                  </w:rPr>
                  <w:t>MÁTICA</w:t>
                </w:r>
              </w:p>
              <w:p w14:paraId="3C24A5FC" w14:textId="77777777" w:rsidR="00D533E0" w:rsidRPr="00255751" w:rsidRDefault="00D533E0" w:rsidP="00D533E0">
                <w:pPr>
                  <w:spacing w:after="0"/>
                  <w:rPr>
                    <w:sz w:val="18"/>
                    <w:szCs w:val="18"/>
                  </w:rPr>
                </w:pPr>
              </w:p>
              <w:p w14:paraId="65007848" w14:textId="77777777" w:rsidR="00131E46" w:rsidRDefault="008669C8" w:rsidP="00100F9A">
                <w:pPr>
                  <w:pStyle w:val="DEPARTAMENTO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DEPARTAMENTO </w:t>
                </w:r>
              </w:p>
              <w:p w14:paraId="5E1343C9" w14:textId="77777777" w:rsidR="008669C8" w:rsidRPr="00255751" w:rsidRDefault="008669C8" w:rsidP="00100F9A">
                <w:pPr>
                  <w:pStyle w:val="DEPARTAMENTO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INGENEIRÍA INFORMÁTICA</w:t>
                </w:r>
              </w:p>
              <w:p w14:paraId="241C69DC" w14:textId="77777777" w:rsidR="00131E46" w:rsidRPr="00255751" w:rsidRDefault="00131E46" w:rsidP="00850CE0">
                <w:pPr>
                  <w:pStyle w:val="DEPARTAMENTO"/>
                  <w:rPr>
                    <w:sz w:val="18"/>
                    <w:szCs w:val="18"/>
                  </w:rPr>
                </w:pPr>
              </w:p>
            </w:txbxContent>
          </v:textbox>
        </v:shape>
      </w:pict>
    </w:r>
    <w:r w:rsidR="00C34E8A">
      <w:rPr>
        <w:noProof/>
        <w:lang w:val="es-ES" w:eastAsia="es-ES"/>
      </w:rPr>
      <w:drawing>
        <wp:anchor distT="0" distB="0" distL="114300" distR="114300" simplePos="0" relativeHeight="251655680" behindDoc="1" locked="0" layoutInCell="1" allowOverlap="1" wp14:anchorId="09BBC9FE" wp14:editId="0440CC46">
          <wp:simplePos x="0" y="0"/>
          <wp:positionH relativeFrom="column">
            <wp:posOffset>-1406525</wp:posOffset>
          </wp:positionH>
          <wp:positionV relativeFrom="paragraph">
            <wp:posOffset>-461010</wp:posOffset>
          </wp:positionV>
          <wp:extent cx="7777480" cy="1210310"/>
          <wp:effectExtent l="0" t="0" r="0" b="0"/>
          <wp:wrapNone/>
          <wp:docPr id="4" name="Imagen 11" descr="Descripción: ca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 descr="Descripción: car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7480" cy="1210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F1B1E" w14:textId="77777777" w:rsidR="00D46F64" w:rsidRDefault="00C34E8A">
    <w:pPr>
      <w:pStyle w:val="Header"/>
    </w:pPr>
    <w:r w:rsidRPr="005260E7">
      <w:rPr>
        <w:noProof/>
        <w:lang w:val="es-ES" w:eastAsia="es-ES"/>
      </w:rPr>
      <w:drawing>
        <wp:inline distT="0" distB="0" distL="0" distR="0" wp14:anchorId="1989E0E2" wp14:editId="5984FDCA">
          <wp:extent cx="5181600" cy="733425"/>
          <wp:effectExtent l="0" t="0" r="0" b="0"/>
          <wp:docPr id="562824365" name="Imagen 12" descr="Descripción: senef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senef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s-ES" w:eastAsia="es-ES"/>
      </w:rPr>
      <w:drawing>
        <wp:anchor distT="0" distB="0" distL="114300" distR="114300" simplePos="0" relativeHeight="251658752" behindDoc="1" locked="0" layoutInCell="1" allowOverlap="1" wp14:anchorId="5E09175B" wp14:editId="1DD1EA42">
          <wp:simplePos x="0" y="0"/>
          <wp:positionH relativeFrom="page">
            <wp:posOffset>14605</wp:posOffset>
          </wp:positionH>
          <wp:positionV relativeFrom="paragraph">
            <wp:posOffset>-438785</wp:posOffset>
          </wp:positionV>
          <wp:extent cx="2473325" cy="1155700"/>
          <wp:effectExtent l="0" t="0" r="0" b="0"/>
          <wp:wrapNone/>
          <wp:docPr id="1439326" name="Imagen 16" descr="Descripción: E:\Proyectos\Personal\UHO\PRODUCTO FINAL\APLICACIONES\Hoja carta\TIMBRE GENERAL\ID1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6" descr="Descripción: E:\Proyectos\Personal\UHO\PRODUCTO FINAL\APLICACIONES\Hoja carta\TIMBRE GENERAL\ID1P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3325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2054ED"/>
    <w:multiLevelType w:val="multilevel"/>
    <w:tmpl w:val="559A6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4B7131D"/>
    <w:multiLevelType w:val="hybridMultilevel"/>
    <w:tmpl w:val="FD1477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A548F"/>
    <w:multiLevelType w:val="multilevel"/>
    <w:tmpl w:val="8D42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B56A6"/>
    <w:multiLevelType w:val="hybridMultilevel"/>
    <w:tmpl w:val="D750A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C5C32"/>
    <w:multiLevelType w:val="multilevel"/>
    <w:tmpl w:val="2230DFB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EB0807"/>
    <w:multiLevelType w:val="hybridMultilevel"/>
    <w:tmpl w:val="36585642"/>
    <w:lvl w:ilvl="0" w:tplc="B638319C">
      <w:numFmt w:val="bullet"/>
      <w:lvlText w:val="•"/>
      <w:lvlJc w:val="left"/>
      <w:pPr>
        <w:ind w:left="720" w:hanging="360"/>
      </w:pPr>
      <w:rPr>
        <w:rFonts w:ascii="Arial" w:hAnsi="Arial" w:hint="default"/>
        <w:color w:val="auto"/>
        <w:u w:color="323E4F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A63AF8"/>
    <w:multiLevelType w:val="multilevel"/>
    <w:tmpl w:val="DE120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7B221B"/>
    <w:multiLevelType w:val="hybridMultilevel"/>
    <w:tmpl w:val="E1A4D8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79"/>
        </w:tabs>
        <w:ind w:left="17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13229F"/>
    <w:multiLevelType w:val="hybridMultilevel"/>
    <w:tmpl w:val="1D9AE648"/>
    <w:lvl w:ilvl="0" w:tplc="B638319C">
      <w:numFmt w:val="bullet"/>
      <w:lvlText w:val="•"/>
      <w:lvlJc w:val="left"/>
      <w:pPr>
        <w:ind w:left="720" w:hanging="360"/>
      </w:pPr>
      <w:rPr>
        <w:rFonts w:ascii="Arial" w:hAnsi="Arial" w:hint="default"/>
        <w:color w:val="auto"/>
        <w:u w:color="323E4F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54418F"/>
    <w:multiLevelType w:val="hybridMultilevel"/>
    <w:tmpl w:val="182A6CD0"/>
    <w:lvl w:ilvl="0" w:tplc="EB48CF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FE5141"/>
    <w:multiLevelType w:val="multilevel"/>
    <w:tmpl w:val="BE92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7F2F76"/>
    <w:multiLevelType w:val="multilevel"/>
    <w:tmpl w:val="559A6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17390C45"/>
    <w:multiLevelType w:val="hybridMultilevel"/>
    <w:tmpl w:val="EBDE34E8"/>
    <w:lvl w:ilvl="0" w:tplc="B638319C">
      <w:numFmt w:val="bullet"/>
      <w:lvlText w:val="•"/>
      <w:lvlJc w:val="left"/>
      <w:pPr>
        <w:ind w:left="720" w:hanging="360"/>
      </w:pPr>
      <w:rPr>
        <w:rFonts w:ascii="Arial" w:hAnsi="Arial" w:hint="default"/>
        <w:color w:val="auto"/>
        <w:u w:color="323E4F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0F3752"/>
    <w:multiLevelType w:val="hybridMultilevel"/>
    <w:tmpl w:val="1B7E1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285936"/>
    <w:multiLevelType w:val="hybridMultilevel"/>
    <w:tmpl w:val="90688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2D490C"/>
    <w:multiLevelType w:val="hybridMultilevel"/>
    <w:tmpl w:val="BF187D0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AA953AD"/>
    <w:multiLevelType w:val="hybridMultilevel"/>
    <w:tmpl w:val="D276A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85386D"/>
    <w:multiLevelType w:val="multilevel"/>
    <w:tmpl w:val="C778CF58"/>
    <w:lvl w:ilvl="0">
      <w:start w:val="1"/>
      <w:numFmt w:val="decimal"/>
      <w:pStyle w:val="List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2BB16A66"/>
    <w:multiLevelType w:val="hybridMultilevel"/>
    <w:tmpl w:val="003EB8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5A650F"/>
    <w:multiLevelType w:val="hybridMultilevel"/>
    <w:tmpl w:val="962453B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0380502"/>
    <w:multiLevelType w:val="hybridMultilevel"/>
    <w:tmpl w:val="9448F3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73E7844"/>
    <w:multiLevelType w:val="multilevel"/>
    <w:tmpl w:val="2C86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617D00"/>
    <w:multiLevelType w:val="hybridMultilevel"/>
    <w:tmpl w:val="768424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A1E253E"/>
    <w:multiLevelType w:val="multilevel"/>
    <w:tmpl w:val="DBF85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B83CB1"/>
    <w:multiLevelType w:val="hybridMultilevel"/>
    <w:tmpl w:val="4210BD7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B5A0271"/>
    <w:multiLevelType w:val="hybridMultilevel"/>
    <w:tmpl w:val="653E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C5E05E8"/>
    <w:multiLevelType w:val="hybridMultilevel"/>
    <w:tmpl w:val="AF0018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30028F"/>
    <w:multiLevelType w:val="hybridMultilevel"/>
    <w:tmpl w:val="ADD2FE9E"/>
    <w:lvl w:ilvl="0" w:tplc="A4361DDA">
      <w:numFmt w:val="bullet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9" w15:restartNumberingAfterBreak="0">
    <w:nsid w:val="61B36ACE"/>
    <w:multiLevelType w:val="hybridMultilevel"/>
    <w:tmpl w:val="4BC05E3A"/>
    <w:lvl w:ilvl="0" w:tplc="4DE4AE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AEA3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0C30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38FF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BAB3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C2E9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1A8B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A897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2E1A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F82FC8"/>
    <w:multiLevelType w:val="hybridMultilevel"/>
    <w:tmpl w:val="C44ADE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F43890"/>
    <w:multiLevelType w:val="hybridMultilevel"/>
    <w:tmpl w:val="165E6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813819"/>
    <w:multiLevelType w:val="multilevel"/>
    <w:tmpl w:val="CB90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636AB9"/>
    <w:multiLevelType w:val="multilevel"/>
    <w:tmpl w:val="0E60D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4D7609"/>
    <w:multiLevelType w:val="multilevel"/>
    <w:tmpl w:val="150E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087799"/>
    <w:multiLevelType w:val="multilevel"/>
    <w:tmpl w:val="A01A95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7F040AB0"/>
    <w:multiLevelType w:val="hybridMultilevel"/>
    <w:tmpl w:val="3FE6B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140746"/>
    <w:multiLevelType w:val="hybridMultilevel"/>
    <w:tmpl w:val="A5FC57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373743">
    <w:abstractNumId w:val="10"/>
  </w:num>
  <w:num w:numId="2" w16cid:durableId="472069227">
    <w:abstractNumId w:val="18"/>
  </w:num>
  <w:num w:numId="3" w16cid:durableId="1232815912">
    <w:abstractNumId w:val="0"/>
  </w:num>
  <w:num w:numId="4" w16cid:durableId="2122454927">
    <w:abstractNumId w:val="25"/>
  </w:num>
  <w:num w:numId="5" w16cid:durableId="106169519">
    <w:abstractNumId w:val="27"/>
  </w:num>
  <w:num w:numId="6" w16cid:durableId="1142116225">
    <w:abstractNumId w:val="20"/>
  </w:num>
  <w:num w:numId="7" w16cid:durableId="1530607080">
    <w:abstractNumId w:val="2"/>
  </w:num>
  <w:num w:numId="8" w16cid:durableId="676004978">
    <w:abstractNumId w:val="23"/>
  </w:num>
  <w:num w:numId="9" w16cid:durableId="1058556121">
    <w:abstractNumId w:val="36"/>
  </w:num>
  <w:num w:numId="10" w16cid:durableId="442771552">
    <w:abstractNumId w:val="37"/>
  </w:num>
  <w:num w:numId="11" w16cid:durableId="532577246">
    <w:abstractNumId w:val="19"/>
  </w:num>
  <w:num w:numId="12" w16cid:durableId="1020276829">
    <w:abstractNumId w:val="8"/>
  </w:num>
  <w:num w:numId="13" w16cid:durableId="1233200567">
    <w:abstractNumId w:val="28"/>
  </w:num>
  <w:num w:numId="14" w16cid:durableId="865404545">
    <w:abstractNumId w:val="26"/>
  </w:num>
  <w:num w:numId="15" w16cid:durableId="906956829">
    <w:abstractNumId w:val="21"/>
  </w:num>
  <w:num w:numId="16" w16cid:durableId="430971874">
    <w:abstractNumId w:val="16"/>
  </w:num>
  <w:num w:numId="17" w16cid:durableId="1597858256">
    <w:abstractNumId w:val="9"/>
  </w:num>
  <w:num w:numId="18" w16cid:durableId="1948855054">
    <w:abstractNumId w:val="13"/>
  </w:num>
  <w:num w:numId="19" w16cid:durableId="691414106">
    <w:abstractNumId w:val="6"/>
  </w:num>
  <w:num w:numId="20" w16cid:durableId="1663894258">
    <w:abstractNumId w:val="11"/>
  </w:num>
  <w:num w:numId="21" w16cid:durableId="1051659687">
    <w:abstractNumId w:val="31"/>
  </w:num>
  <w:num w:numId="22" w16cid:durableId="255984416">
    <w:abstractNumId w:val="15"/>
  </w:num>
  <w:num w:numId="23" w16cid:durableId="908491878">
    <w:abstractNumId w:val="14"/>
  </w:num>
  <w:num w:numId="24" w16cid:durableId="625619631">
    <w:abstractNumId w:val="17"/>
  </w:num>
  <w:num w:numId="25" w16cid:durableId="196018358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9707615">
    <w:abstractNumId w:val="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7" w16cid:durableId="1867130949">
    <w:abstractNumId w:val="4"/>
  </w:num>
  <w:num w:numId="28" w16cid:durableId="71977733">
    <w:abstractNumId w:val="29"/>
  </w:num>
  <w:num w:numId="29" w16cid:durableId="1221213884">
    <w:abstractNumId w:val="7"/>
  </w:num>
  <w:num w:numId="30" w16cid:durableId="1559588643">
    <w:abstractNumId w:val="32"/>
  </w:num>
  <w:num w:numId="31" w16cid:durableId="1978217803">
    <w:abstractNumId w:val="34"/>
  </w:num>
  <w:num w:numId="32" w16cid:durableId="528639650">
    <w:abstractNumId w:val="22"/>
  </w:num>
  <w:num w:numId="33" w16cid:durableId="261382974">
    <w:abstractNumId w:val="3"/>
  </w:num>
  <w:num w:numId="34" w16cid:durableId="2146701086">
    <w:abstractNumId w:val="24"/>
  </w:num>
  <w:num w:numId="35" w16cid:durableId="1346595267">
    <w:abstractNumId w:val="33"/>
  </w:num>
  <w:num w:numId="36" w16cid:durableId="1181973916">
    <w:abstractNumId w:val="12"/>
  </w:num>
  <w:num w:numId="37" w16cid:durableId="1791439484">
    <w:abstractNumId w:val="1"/>
  </w:num>
  <w:num w:numId="38" w16cid:durableId="4984235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1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</w:docVars>
  <w:rsids>
    <w:rsidRoot w:val="00850CE0"/>
    <w:rsid w:val="000042FC"/>
    <w:rsid w:val="00010897"/>
    <w:rsid w:val="0001103A"/>
    <w:rsid w:val="00013320"/>
    <w:rsid w:val="000175E5"/>
    <w:rsid w:val="00017F91"/>
    <w:rsid w:val="0002662D"/>
    <w:rsid w:val="0003509F"/>
    <w:rsid w:val="0004144B"/>
    <w:rsid w:val="00042A83"/>
    <w:rsid w:val="00043149"/>
    <w:rsid w:val="00045F20"/>
    <w:rsid w:val="000468C4"/>
    <w:rsid w:val="000537E1"/>
    <w:rsid w:val="00074AE5"/>
    <w:rsid w:val="000867D1"/>
    <w:rsid w:val="000A2AFA"/>
    <w:rsid w:val="000A7024"/>
    <w:rsid w:val="000B1F8D"/>
    <w:rsid w:val="000B2F8E"/>
    <w:rsid w:val="000B7DF6"/>
    <w:rsid w:val="000C12E0"/>
    <w:rsid w:val="000C1882"/>
    <w:rsid w:val="000C75A6"/>
    <w:rsid w:val="000C7830"/>
    <w:rsid w:val="000E29FD"/>
    <w:rsid w:val="000E68CA"/>
    <w:rsid w:val="000E69A8"/>
    <w:rsid w:val="000F1EBF"/>
    <w:rsid w:val="000F3FAB"/>
    <w:rsid w:val="000F4440"/>
    <w:rsid w:val="000F6F2D"/>
    <w:rsid w:val="000F715C"/>
    <w:rsid w:val="000F7311"/>
    <w:rsid w:val="00100F9A"/>
    <w:rsid w:val="0010110E"/>
    <w:rsid w:val="00102959"/>
    <w:rsid w:val="001100AE"/>
    <w:rsid w:val="001110BF"/>
    <w:rsid w:val="00113442"/>
    <w:rsid w:val="00116C9E"/>
    <w:rsid w:val="00120721"/>
    <w:rsid w:val="001255A6"/>
    <w:rsid w:val="00126003"/>
    <w:rsid w:val="0013136F"/>
    <w:rsid w:val="00131974"/>
    <w:rsid w:val="00131E46"/>
    <w:rsid w:val="001324DD"/>
    <w:rsid w:val="0013318D"/>
    <w:rsid w:val="001537BD"/>
    <w:rsid w:val="00155CA3"/>
    <w:rsid w:val="001562DB"/>
    <w:rsid w:val="00162F7E"/>
    <w:rsid w:val="001645CD"/>
    <w:rsid w:val="0016589C"/>
    <w:rsid w:val="00180430"/>
    <w:rsid w:val="00180A94"/>
    <w:rsid w:val="001833F5"/>
    <w:rsid w:val="00185FF9"/>
    <w:rsid w:val="00192BF9"/>
    <w:rsid w:val="00193D39"/>
    <w:rsid w:val="001941D0"/>
    <w:rsid w:val="00194FE8"/>
    <w:rsid w:val="00196725"/>
    <w:rsid w:val="00197B97"/>
    <w:rsid w:val="001A0B25"/>
    <w:rsid w:val="001A0BF1"/>
    <w:rsid w:val="001A13E9"/>
    <w:rsid w:val="001A3BE5"/>
    <w:rsid w:val="001A5A9E"/>
    <w:rsid w:val="001B18A2"/>
    <w:rsid w:val="001B2DA0"/>
    <w:rsid w:val="001B3C7D"/>
    <w:rsid w:val="001B4489"/>
    <w:rsid w:val="001B53B4"/>
    <w:rsid w:val="001B5525"/>
    <w:rsid w:val="001C096F"/>
    <w:rsid w:val="001C5AD7"/>
    <w:rsid w:val="001C6BAC"/>
    <w:rsid w:val="001D7624"/>
    <w:rsid w:val="001D7CCB"/>
    <w:rsid w:val="001E2639"/>
    <w:rsid w:val="001E7FBE"/>
    <w:rsid w:val="001F1287"/>
    <w:rsid w:val="001F1E07"/>
    <w:rsid w:val="001F2826"/>
    <w:rsid w:val="001F54D6"/>
    <w:rsid w:val="001F7EDC"/>
    <w:rsid w:val="00202E4D"/>
    <w:rsid w:val="002073E0"/>
    <w:rsid w:val="00215F10"/>
    <w:rsid w:val="00216799"/>
    <w:rsid w:val="002224F2"/>
    <w:rsid w:val="00223975"/>
    <w:rsid w:val="002273F7"/>
    <w:rsid w:val="00230053"/>
    <w:rsid w:val="002316C5"/>
    <w:rsid w:val="002359E6"/>
    <w:rsid w:val="002374BA"/>
    <w:rsid w:val="0024513F"/>
    <w:rsid w:val="00255111"/>
    <w:rsid w:val="00255751"/>
    <w:rsid w:val="00261A96"/>
    <w:rsid w:val="0026553E"/>
    <w:rsid w:val="00266AE2"/>
    <w:rsid w:val="0027098C"/>
    <w:rsid w:val="00271B36"/>
    <w:rsid w:val="0027237C"/>
    <w:rsid w:val="00282A50"/>
    <w:rsid w:val="0028498B"/>
    <w:rsid w:val="00292402"/>
    <w:rsid w:val="00296028"/>
    <w:rsid w:val="002A5A30"/>
    <w:rsid w:val="002B091F"/>
    <w:rsid w:val="002B1060"/>
    <w:rsid w:val="002B1567"/>
    <w:rsid w:val="002B7E11"/>
    <w:rsid w:val="002D1E58"/>
    <w:rsid w:val="002D2BE1"/>
    <w:rsid w:val="002D361D"/>
    <w:rsid w:val="002D4D96"/>
    <w:rsid w:val="002D6474"/>
    <w:rsid w:val="002D7DCF"/>
    <w:rsid w:val="002F45CE"/>
    <w:rsid w:val="002F664A"/>
    <w:rsid w:val="003056FB"/>
    <w:rsid w:val="00307BCE"/>
    <w:rsid w:val="00311ACC"/>
    <w:rsid w:val="003144BC"/>
    <w:rsid w:val="003145C0"/>
    <w:rsid w:val="00314BD8"/>
    <w:rsid w:val="00327D2F"/>
    <w:rsid w:val="00332D43"/>
    <w:rsid w:val="0033328A"/>
    <w:rsid w:val="0033466A"/>
    <w:rsid w:val="003356AE"/>
    <w:rsid w:val="00341D41"/>
    <w:rsid w:val="003458C5"/>
    <w:rsid w:val="00345BB5"/>
    <w:rsid w:val="00345C1D"/>
    <w:rsid w:val="00350C54"/>
    <w:rsid w:val="00351429"/>
    <w:rsid w:val="0035779A"/>
    <w:rsid w:val="00362AAE"/>
    <w:rsid w:val="0037168D"/>
    <w:rsid w:val="00372840"/>
    <w:rsid w:val="00375B30"/>
    <w:rsid w:val="00377633"/>
    <w:rsid w:val="003826B5"/>
    <w:rsid w:val="003A5721"/>
    <w:rsid w:val="003B0434"/>
    <w:rsid w:val="003B794F"/>
    <w:rsid w:val="003C0840"/>
    <w:rsid w:val="003C1D41"/>
    <w:rsid w:val="003D060C"/>
    <w:rsid w:val="003D7D07"/>
    <w:rsid w:val="003E3E4D"/>
    <w:rsid w:val="003F044D"/>
    <w:rsid w:val="003F1888"/>
    <w:rsid w:val="003F28B3"/>
    <w:rsid w:val="003F414C"/>
    <w:rsid w:val="00400F7E"/>
    <w:rsid w:val="00402166"/>
    <w:rsid w:val="004052C6"/>
    <w:rsid w:val="0041009C"/>
    <w:rsid w:val="00410E30"/>
    <w:rsid w:val="00416391"/>
    <w:rsid w:val="004327D4"/>
    <w:rsid w:val="00434E7A"/>
    <w:rsid w:val="00447A0B"/>
    <w:rsid w:val="00450DF2"/>
    <w:rsid w:val="00451A24"/>
    <w:rsid w:val="00452B49"/>
    <w:rsid w:val="00453CEB"/>
    <w:rsid w:val="0045580D"/>
    <w:rsid w:val="0046361E"/>
    <w:rsid w:val="00465AB1"/>
    <w:rsid w:val="00465EFD"/>
    <w:rsid w:val="00470215"/>
    <w:rsid w:val="004721BD"/>
    <w:rsid w:val="00476470"/>
    <w:rsid w:val="00477F7B"/>
    <w:rsid w:val="004903C4"/>
    <w:rsid w:val="00493F56"/>
    <w:rsid w:val="004961DD"/>
    <w:rsid w:val="004B028F"/>
    <w:rsid w:val="004C1744"/>
    <w:rsid w:val="004C2466"/>
    <w:rsid w:val="004C26D0"/>
    <w:rsid w:val="004D017B"/>
    <w:rsid w:val="004D0FF7"/>
    <w:rsid w:val="004D18CB"/>
    <w:rsid w:val="004D49E1"/>
    <w:rsid w:val="004E0A2C"/>
    <w:rsid w:val="00501D91"/>
    <w:rsid w:val="005034FD"/>
    <w:rsid w:val="00503B4B"/>
    <w:rsid w:val="005103CD"/>
    <w:rsid w:val="00510A68"/>
    <w:rsid w:val="005171D6"/>
    <w:rsid w:val="005260E7"/>
    <w:rsid w:val="00530E9C"/>
    <w:rsid w:val="00532196"/>
    <w:rsid w:val="00532FEE"/>
    <w:rsid w:val="00535D4E"/>
    <w:rsid w:val="005376AD"/>
    <w:rsid w:val="00545077"/>
    <w:rsid w:val="0054513A"/>
    <w:rsid w:val="0055649D"/>
    <w:rsid w:val="00560572"/>
    <w:rsid w:val="00563EB1"/>
    <w:rsid w:val="00567AC3"/>
    <w:rsid w:val="0057549C"/>
    <w:rsid w:val="00577A6D"/>
    <w:rsid w:val="005802F1"/>
    <w:rsid w:val="00581CCF"/>
    <w:rsid w:val="00582C2C"/>
    <w:rsid w:val="00582DB6"/>
    <w:rsid w:val="00585A9D"/>
    <w:rsid w:val="00586E75"/>
    <w:rsid w:val="0059024E"/>
    <w:rsid w:val="00592E92"/>
    <w:rsid w:val="00592FEB"/>
    <w:rsid w:val="005937D5"/>
    <w:rsid w:val="005A20B3"/>
    <w:rsid w:val="005A377D"/>
    <w:rsid w:val="005A399F"/>
    <w:rsid w:val="005A689B"/>
    <w:rsid w:val="005B065C"/>
    <w:rsid w:val="005B4D68"/>
    <w:rsid w:val="005C0DBB"/>
    <w:rsid w:val="005D124D"/>
    <w:rsid w:val="005D70D5"/>
    <w:rsid w:val="005E0D7B"/>
    <w:rsid w:val="005E1476"/>
    <w:rsid w:val="005E149A"/>
    <w:rsid w:val="005E4A48"/>
    <w:rsid w:val="005F0DB2"/>
    <w:rsid w:val="005F1DCD"/>
    <w:rsid w:val="005F4DF9"/>
    <w:rsid w:val="005F52A9"/>
    <w:rsid w:val="005F63E2"/>
    <w:rsid w:val="006008A0"/>
    <w:rsid w:val="006117C0"/>
    <w:rsid w:val="006121A1"/>
    <w:rsid w:val="006153A0"/>
    <w:rsid w:val="00615D21"/>
    <w:rsid w:val="00620380"/>
    <w:rsid w:val="00624CC5"/>
    <w:rsid w:val="006267E9"/>
    <w:rsid w:val="0063088D"/>
    <w:rsid w:val="00631456"/>
    <w:rsid w:val="00631989"/>
    <w:rsid w:val="00634902"/>
    <w:rsid w:val="00635D0A"/>
    <w:rsid w:val="006449E0"/>
    <w:rsid w:val="00644EB9"/>
    <w:rsid w:val="00646101"/>
    <w:rsid w:val="006509FB"/>
    <w:rsid w:val="00656CF7"/>
    <w:rsid w:val="006609C5"/>
    <w:rsid w:val="006615D0"/>
    <w:rsid w:val="00662048"/>
    <w:rsid w:val="00670E32"/>
    <w:rsid w:val="00672035"/>
    <w:rsid w:val="006727EA"/>
    <w:rsid w:val="00676623"/>
    <w:rsid w:val="0067738E"/>
    <w:rsid w:val="00680396"/>
    <w:rsid w:val="00682673"/>
    <w:rsid w:val="0068623A"/>
    <w:rsid w:val="00686651"/>
    <w:rsid w:val="00687158"/>
    <w:rsid w:val="006906EB"/>
    <w:rsid w:val="00692A44"/>
    <w:rsid w:val="006976C6"/>
    <w:rsid w:val="006B7147"/>
    <w:rsid w:val="006C0E7E"/>
    <w:rsid w:val="006C191F"/>
    <w:rsid w:val="006C4582"/>
    <w:rsid w:val="006D21DE"/>
    <w:rsid w:val="006E6444"/>
    <w:rsid w:val="006F067A"/>
    <w:rsid w:val="006F2377"/>
    <w:rsid w:val="006F27A9"/>
    <w:rsid w:val="006F7196"/>
    <w:rsid w:val="0071195B"/>
    <w:rsid w:val="00715001"/>
    <w:rsid w:val="007154C2"/>
    <w:rsid w:val="007212BB"/>
    <w:rsid w:val="00721DC9"/>
    <w:rsid w:val="00722B56"/>
    <w:rsid w:val="00723518"/>
    <w:rsid w:val="00730A06"/>
    <w:rsid w:val="00731536"/>
    <w:rsid w:val="00733351"/>
    <w:rsid w:val="00735BA2"/>
    <w:rsid w:val="00735DDA"/>
    <w:rsid w:val="00740E5B"/>
    <w:rsid w:val="007419F6"/>
    <w:rsid w:val="007429CA"/>
    <w:rsid w:val="007450A2"/>
    <w:rsid w:val="0075641D"/>
    <w:rsid w:val="00761EAD"/>
    <w:rsid w:val="007709A4"/>
    <w:rsid w:val="00773C13"/>
    <w:rsid w:val="00776B39"/>
    <w:rsid w:val="007819A2"/>
    <w:rsid w:val="00793FB6"/>
    <w:rsid w:val="007A24A6"/>
    <w:rsid w:val="007A2F5C"/>
    <w:rsid w:val="007A64C8"/>
    <w:rsid w:val="007A707C"/>
    <w:rsid w:val="007A7856"/>
    <w:rsid w:val="007B0A22"/>
    <w:rsid w:val="007B53BB"/>
    <w:rsid w:val="007B557A"/>
    <w:rsid w:val="007B6536"/>
    <w:rsid w:val="007C23B8"/>
    <w:rsid w:val="007C4419"/>
    <w:rsid w:val="007C4FDD"/>
    <w:rsid w:val="007C7EF0"/>
    <w:rsid w:val="007D131D"/>
    <w:rsid w:val="007D18FF"/>
    <w:rsid w:val="007D7CB8"/>
    <w:rsid w:val="007E0B7E"/>
    <w:rsid w:val="007E2105"/>
    <w:rsid w:val="007E28B3"/>
    <w:rsid w:val="007E47B7"/>
    <w:rsid w:val="007E68DC"/>
    <w:rsid w:val="007E723D"/>
    <w:rsid w:val="007F4A0A"/>
    <w:rsid w:val="007F5B86"/>
    <w:rsid w:val="007F77B9"/>
    <w:rsid w:val="00803EE8"/>
    <w:rsid w:val="00804CFF"/>
    <w:rsid w:val="008050E1"/>
    <w:rsid w:val="00806096"/>
    <w:rsid w:val="00812856"/>
    <w:rsid w:val="00814CC9"/>
    <w:rsid w:val="0082013E"/>
    <w:rsid w:val="008203C3"/>
    <w:rsid w:val="00825D01"/>
    <w:rsid w:val="00834BFD"/>
    <w:rsid w:val="008353C1"/>
    <w:rsid w:val="00836AB8"/>
    <w:rsid w:val="00844774"/>
    <w:rsid w:val="00847CB9"/>
    <w:rsid w:val="00850B45"/>
    <w:rsid w:val="00850CE0"/>
    <w:rsid w:val="008534AC"/>
    <w:rsid w:val="00864AA3"/>
    <w:rsid w:val="008669C8"/>
    <w:rsid w:val="0086736A"/>
    <w:rsid w:val="00875D47"/>
    <w:rsid w:val="00877F85"/>
    <w:rsid w:val="008803B2"/>
    <w:rsid w:val="00883EB9"/>
    <w:rsid w:val="008843D8"/>
    <w:rsid w:val="00886C66"/>
    <w:rsid w:val="00887750"/>
    <w:rsid w:val="00891E71"/>
    <w:rsid w:val="00896384"/>
    <w:rsid w:val="008A552C"/>
    <w:rsid w:val="008B40E7"/>
    <w:rsid w:val="008C6DB7"/>
    <w:rsid w:val="008D3A09"/>
    <w:rsid w:val="008D3BDE"/>
    <w:rsid w:val="008D662E"/>
    <w:rsid w:val="008D6B9B"/>
    <w:rsid w:val="008E174F"/>
    <w:rsid w:val="008E69B7"/>
    <w:rsid w:val="008F0265"/>
    <w:rsid w:val="00902E8D"/>
    <w:rsid w:val="00903324"/>
    <w:rsid w:val="00903907"/>
    <w:rsid w:val="00905FF1"/>
    <w:rsid w:val="00906859"/>
    <w:rsid w:val="00906CC0"/>
    <w:rsid w:val="0091780B"/>
    <w:rsid w:val="0092043D"/>
    <w:rsid w:val="009235E5"/>
    <w:rsid w:val="009265FB"/>
    <w:rsid w:val="00941C3B"/>
    <w:rsid w:val="00943BCC"/>
    <w:rsid w:val="00950ED1"/>
    <w:rsid w:val="009513AE"/>
    <w:rsid w:val="0095672F"/>
    <w:rsid w:val="00961D9B"/>
    <w:rsid w:val="00962031"/>
    <w:rsid w:val="00962A5C"/>
    <w:rsid w:val="00970710"/>
    <w:rsid w:val="00974AAC"/>
    <w:rsid w:val="00974F81"/>
    <w:rsid w:val="0097555D"/>
    <w:rsid w:val="00975B0B"/>
    <w:rsid w:val="00984A25"/>
    <w:rsid w:val="00984BD3"/>
    <w:rsid w:val="009A51A8"/>
    <w:rsid w:val="009B122B"/>
    <w:rsid w:val="009B6824"/>
    <w:rsid w:val="009B7076"/>
    <w:rsid w:val="009C0D87"/>
    <w:rsid w:val="009C176C"/>
    <w:rsid w:val="009D0C3A"/>
    <w:rsid w:val="009D2E12"/>
    <w:rsid w:val="009E0265"/>
    <w:rsid w:val="009E39F9"/>
    <w:rsid w:val="009E4243"/>
    <w:rsid w:val="009E59F9"/>
    <w:rsid w:val="009E5E09"/>
    <w:rsid w:val="009E6413"/>
    <w:rsid w:val="009E76F7"/>
    <w:rsid w:val="009F279E"/>
    <w:rsid w:val="009F31A5"/>
    <w:rsid w:val="00A001A3"/>
    <w:rsid w:val="00A04762"/>
    <w:rsid w:val="00A05681"/>
    <w:rsid w:val="00A07E6A"/>
    <w:rsid w:val="00A17FB6"/>
    <w:rsid w:val="00A210D9"/>
    <w:rsid w:val="00A22526"/>
    <w:rsid w:val="00A25685"/>
    <w:rsid w:val="00A26DC1"/>
    <w:rsid w:val="00A309EF"/>
    <w:rsid w:val="00A30DD6"/>
    <w:rsid w:val="00A310B1"/>
    <w:rsid w:val="00A32ED4"/>
    <w:rsid w:val="00A35747"/>
    <w:rsid w:val="00A4589E"/>
    <w:rsid w:val="00A45D3D"/>
    <w:rsid w:val="00A46ED5"/>
    <w:rsid w:val="00A57A3A"/>
    <w:rsid w:val="00A61388"/>
    <w:rsid w:val="00A61B61"/>
    <w:rsid w:val="00A725C3"/>
    <w:rsid w:val="00A73B5C"/>
    <w:rsid w:val="00A73D7A"/>
    <w:rsid w:val="00A74444"/>
    <w:rsid w:val="00A758DC"/>
    <w:rsid w:val="00A76C5C"/>
    <w:rsid w:val="00A81A09"/>
    <w:rsid w:val="00A85CDC"/>
    <w:rsid w:val="00A92C0E"/>
    <w:rsid w:val="00A97AC7"/>
    <w:rsid w:val="00A97CA5"/>
    <w:rsid w:val="00AA2C6E"/>
    <w:rsid w:val="00AA6AA4"/>
    <w:rsid w:val="00AB0E73"/>
    <w:rsid w:val="00AB5C24"/>
    <w:rsid w:val="00AC1164"/>
    <w:rsid w:val="00AC19FE"/>
    <w:rsid w:val="00AC3C73"/>
    <w:rsid w:val="00AC5650"/>
    <w:rsid w:val="00AC7D0E"/>
    <w:rsid w:val="00AE3135"/>
    <w:rsid w:val="00AE5B0E"/>
    <w:rsid w:val="00AE63E8"/>
    <w:rsid w:val="00AF0C70"/>
    <w:rsid w:val="00B015CA"/>
    <w:rsid w:val="00B01B90"/>
    <w:rsid w:val="00B024EE"/>
    <w:rsid w:val="00B157BF"/>
    <w:rsid w:val="00B21405"/>
    <w:rsid w:val="00B30A5B"/>
    <w:rsid w:val="00B3210F"/>
    <w:rsid w:val="00B32D57"/>
    <w:rsid w:val="00B37ED4"/>
    <w:rsid w:val="00B40488"/>
    <w:rsid w:val="00B52C3F"/>
    <w:rsid w:val="00B52EB7"/>
    <w:rsid w:val="00B53A54"/>
    <w:rsid w:val="00B53BF6"/>
    <w:rsid w:val="00B54AE4"/>
    <w:rsid w:val="00B57CCD"/>
    <w:rsid w:val="00B63F06"/>
    <w:rsid w:val="00B665A4"/>
    <w:rsid w:val="00B74D85"/>
    <w:rsid w:val="00B81116"/>
    <w:rsid w:val="00B858F6"/>
    <w:rsid w:val="00B867AA"/>
    <w:rsid w:val="00B91252"/>
    <w:rsid w:val="00B91681"/>
    <w:rsid w:val="00B94E47"/>
    <w:rsid w:val="00BA0433"/>
    <w:rsid w:val="00BA17A6"/>
    <w:rsid w:val="00BB00C0"/>
    <w:rsid w:val="00BB47A5"/>
    <w:rsid w:val="00BB6B5C"/>
    <w:rsid w:val="00BC03AD"/>
    <w:rsid w:val="00BC2B92"/>
    <w:rsid w:val="00BC71E6"/>
    <w:rsid w:val="00BD07E9"/>
    <w:rsid w:val="00BD1E1B"/>
    <w:rsid w:val="00BD6588"/>
    <w:rsid w:val="00BE20B0"/>
    <w:rsid w:val="00BF262F"/>
    <w:rsid w:val="00C014C9"/>
    <w:rsid w:val="00C04321"/>
    <w:rsid w:val="00C0642C"/>
    <w:rsid w:val="00C0743B"/>
    <w:rsid w:val="00C175F6"/>
    <w:rsid w:val="00C20F8C"/>
    <w:rsid w:val="00C31362"/>
    <w:rsid w:val="00C33914"/>
    <w:rsid w:val="00C34DA0"/>
    <w:rsid w:val="00C34E8A"/>
    <w:rsid w:val="00C37282"/>
    <w:rsid w:val="00C464B0"/>
    <w:rsid w:val="00C55146"/>
    <w:rsid w:val="00C55FE7"/>
    <w:rsid w:val="00C64388"/>
    <w:rsid w:val="00C65AD9"/>
    <w:rsid w:val="00C66878"/>
    <w:rsid w:val="00C669DB"/>
    <w:rsid w:val="00C66A9E"/>
    <w:rsid w:val="00C73A3A"/>
    <w:rsid w:val="00C73F2A"/>
    <w:rsid w:val="00C759E0"/>
    <w:rsid w:val="00C75A9E"/>
    <w:rsid w:val="00C75E11"/>
    <w:rsid w:val="00C76210"/>
    <w:rsid w:val="00C76F21"/>
    <w:rsid w:val="00C77079"/>
    <w:rsid w:val="00C90DBE"/>
    <w:rsid w:val="00C91DA0"/>
    <w:rsid w:val="00C92675"/>
    <w:rsid w:val="00C92D07"/>
    <w:rsid w:val="00C94183"/>
    <w:rsid w:val="00CA7404"/>
    <w:rsid w:val="00CB0647"/>
    <w:rsid w:val="00CB1652"/>
    <w:rsid w:val="00CB1DE0"/>
    <w:rsid w:val="00CB1E21"/>
    <w:rsid w:val="00CB24EB"/>
    <w:rsid w:val="00CB2B22"/>
    <w:rsid w:val="00CB3E05"/>
    <w:rsid w:val="00CB58B9"/>
    <w:rsid w:val="00CC05A7"/>
    <w:rsid w:val="00CC53A8"/>
    <w:rsid w:val="00CD189F"/>
    <w:rsid w:val="00CD2C4C"/>
    <w:rsid w:val="00CD3051"/>
    <w:rsid w:val="00CD64D6"/>
    <w:rsid w:val="00CD6696"/>
    <w:rsid w:val="00CE0AEB"/>
    <w:rsid w:val="00CE63D8"/>
    <w:rsid w:val="00CE683E"/>
    <w:rsid w:val="00CF2480"/>
    <w:rsid w:val="00CF7040"/>
    <w:rsid w:val="00D05A6F"/>
    <w:rsid w:val="00D0670E"/>
    <w:rsid w:val="00D11085"/>
    <w:rsid w:val="00D17894"/>
    <w:rsid w:val="00D2205A"/>
    <w:rsid w:val="00D2230D"/>
    <w:rsid w:val="00D31118"/>
    <w:rsid w:val="00D323D0"/>
    <w:rsid w:val="00D32B8E"/>
    <w:rsid w:val="00D369CD"/>
    <w:rsid w:val="00D43BFB"/>
    <w:rsid w:val="00D44A50"/>
    <w:rsid w:val="00D45980"/>
    <w:rsid w:val="00D46F64"/>
    <w:rsid w:val="00D505AD"/>
    <w:rsid w:val="00D50C88"/>
    <w:rsid w:val="00D533E0"/>
    <w:rsid w:val="00D5437B"/>
    <w:rsid w:val="00D545E1"/>
    <w:rsid w:val="00D564F1"/>
    <w:rsid w:val="00D61266"/>
    <w:rsid w:val="00D624B4"/>
    <w:rsid w:val="00D63CD7"/>
    <w:rsid w:val="00D63F9A"/>
    <w:rsid w:val="00D6450B"/>
    <w:rsid w:val="00D65885"/>
    <w:rsid w:val="00D679C4"/>
    <w:rsid w:val="00D752CE"/>
    <w:rsid w:val="00D76A57"/>
    <w:rsid w:val="00D80AB9"/>
    <w:rsid w:val="00D810CB"/>
    <w:rsid w:val="00D8610A"/>
    <w:rsid w:val="00D87276"/>
    <w:rsid w:val="00D90415"/>
    <w:rsid w:val="00D92B0F"/>
    <w:rsid w:val="00D96606"/>
    <w:rsid w:val="00D97ECC"/>
    <w:rsid w:val="00DA446B"/>
    <w:rsid w:val="00DA7D2E"/>
    <w:rsid w:val="00DB2E98"/>
    <w:rsid w:val="00DC62C1"/>
    <w:rsid w:val="00DD30A0"/>
    <w:rsid w:val="00DD3660"/>
    <w:rsid w:val="00DD4FB8"/>
    <w:rsid w:val="00DD5D95"/>
    <w:rsid w:val="00DE117D"/>
    <w:rsid w:val="00DE56F5"/>
    <w:rsid w:val="00DF0B6F"/>
    <w:rsid w:val="00E01801"/>
    <w:rsid w:val="00E03305"/>
    <w:rsid w:val="00E0474E"/>
    <w:rsid w:val="00E04954"/>
    <w:rsid w:val="00E06B82"/>
    <w:rsid w:val="00E112DA"/>
    <w:rsid w:val="00E1237D"/>
    <w:rsid w:val="00E14570"/>
    <w:rsid w:val="00E169B5"/>
    <w:rsid w:val="00E2341C"/>
    <w:rsid w:val="00E30EA3"/>
    <w:rsid w:val="00E33CC9"/>
    <w:rsid w:val="00E34D2A"/>
    <w:rsid w:val="00E412A0"/>
    <w:rsid w:val="00E43D18"/>
    <w:rsid w:val="00E4404D"/>
    <w:rsid w:val="00E457A5"/>
    <w:rsid w:val="00E476C6"/>
    <w:rsid w:val="00E506E6"/>
    <w:rsid w:val="00E52E69"/>
    <w:rsid w:val="00E53EFD"/>
    <w:rsid w:val="00E60717"/>
    <w:rsid w:val="00E607A6"/>
    <w:rsid w:val="00E61942"/>
    <w:rsid w:val="00E628E4"/>
    <w:rsid w:val="00E70F60"/>
    <w:rsid w:val="00E71660"/>
    <w:rsid w:val="00E7190F"/>
    <w:rsid w:val="00E72136"/>
    <w:rsid w:val="00E73A1B"/>
    <w:rsid w:val="00E749EF"/>
    <w:rsid w:val="00E74AF3"/>
    <w:rsid w:val="00E75814"/>
    <w:rsid w:val="00E75DFF"/>
    <w:rsid w:val="00E76E44"/>
    <w:rsid w:val="00E8536E"/>
    <w:rsid w:val="00E85D8F"/>
    <w:rsid w:val="00E92CC7"/>
    <w:rsid w:val="00E956D5"/>
    <w:rsid w:val="00E97F89"/>
    <w:rsid w:val="00EA2C56"/>
    <w:rsid w:val="00EA32F7"/>
    <w:rsid w:val="00EA41D0"/>
    <w:rsid w:val="00EA66B7"/>
    <w:rsid w:val="00EB012C"/>
    <w:rsid w:val="00EB2AF8"/>
    <w:rsid w:val="00EB2C84"/>
    <w:rsid w:val="00EB43B1"/>
    <w:rsid w:val="00EB6A93"/>
    <w:rsid w:val="00EC1F29"/>
    <w:rsid w:val="00EC76FF"/>
    <w:rsid w:val="00ED277E"/>
    <w:rsid w:val="00ED31E4"/>
    <w:rsid w:val="00ED6154"/>
    <w:rsid w:val="00ED75F2"/>
    <w:rsid w:val="00EE1A66"/>
    <w:rsid w:val="00EE1FA0"/>
    <w:rsid w:val="00EE5646"/>
    <w:rsid w:val="00EF025E"/>
    <w:rsid w:val="00EF3157"/>
    <w:rsid w:val="00EF3322"/>
    <w:rsid w:val="00EF3AA4"/>
    <w:rsid w:val="00EF40CC"/>
    <w:rsid w:val="00EF6F32"/>
    <w:rsid w:val="00EF7D17"/>
    <w:rsid w:val="00F0708C"/>
    <w:rsid w:val="00F10212"/>
    <w:rsid w:val="00F11151"/>
    <w:rsid w:val="00F12CBF"/>
    <w:rsid w:val="00F14D46"/>
    <w:rsid w:val="00F20E97"/>
    <w:rsid w:val="00F215F9"/>
    <w:rsid w:val="00F253B4"/>
    <w:rsid w:val="00F31925"/>
    <w:rsid w:val="00F33F69"/>
    <w:rsid w:val="00F41464"/>
    <w:rsid w:val="00F4369C"/>
    <w:rsid w:val="00F44AE4"/>
    <w:rsid w:val="00F55F58"/>
    <w:rsid w:val="00F57F4D"/>
    <w:rsid w:val="00F61653"/>
    <w:rsid w:val="00F61D3C"/>
    <w:rsid w:val="00F63840"/>
    <w:rsid w:val="00F71099"/>
    <w:rsid w:val="00F748C1"/>
    <w:rsid w:val="00F75CF5"/>
    <w:rsid w:val="00F77107"/>
    <w:rsid w:val="00F77E52"/>
    <w:rsid w:val="00F82BA7"/>
    <w:rsid w:val="00F9051C"/>
    <w:rsid w:val="00F91C62"/>
    <w:rsid w:val="00F940F7"/>
    <w:rsid w:val="00F97EDC"/>
    <w:rsid w:val="00FA0033"/>
    <w:rsid w:val="00FA0105"/>
    <w:rsid w:val="00FA627B"/>
    <w:rsid w:val="00FB36BB"/>
    <w:rsid w:val="00FC6780"/>
    <w:rsid w:val="00FC7913"/>
    <w:rsid w:val="00FD1055"/>
    <w:rsid w:val="00FE143C"/>
    <w:rsid w:val="00FE1E9A"/>
    <w:rsid w:val="00FF09EE"/>
    <w:rsid w:val="00FF1B7C"/>
    <w:rsid w:val="00FF7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CBD492B"/>
  <w15:docId w15:val="{7540EE35-FE50-4321-B8F2-E0E067E8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31536"/>
    <w:pPr>
      <w:spacing w:after="160" w:line="259" w:lineRule="auto"/>
    </w:pPr>
    <w:rPr>
      <w:sz w:val="22"/>
      <w:szCs w:val="22"/>
      <w:lang w:val="es-MX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2AF8"/>
    <w:pPr>
      <w:keepNext/>
      <w:tabs>
        <w:tab w:val="num" w:pos="432"/>
      </w:tabs>
      <w:suppressAutoHyphens/>
      <w:spacing w:before="240" w:after="60" w:line="276" w:lineRule="auto"/>
      <w:ind w:left="432" w:hanging="432"/>
      <w:outlineLvl w:val="0"/>
    </w:pPr>
    <w:rPr>
      <w:rFonts w:ascii="Arial" w:eastAsia="Times New Roman" w:hAnsi="Arial"/>
      <w:b/>
      <w:bCs/>
      <w:kern w:val="1"/>
      <w:sz w:val="24"/>
      <w:szCs w:val="32"/>
      <w:lang w:val="en-US" w:eastAsia="zh-CN"/>
    </w:rPr>
  </w:style>
  <w:style w:type="paragraph" w:styleId="Heading2">
    <w:name w:val="heading 2"/>
    <w:basedOn w:val="Normal"/>
    <w:next w:val="Normal"/>
    <w:link w:val="Heading2Char"/>
    <w:qFormat/>
    <w:rsid w:val="00EB2AF8"/>
    <w:pPr>
      <w:keepNext/>
      <w:tabs>
        <w:tab w:val="num" w:pos="576"/>
      </w:tabs>
      <w:suppressAutoHyphens/>
      <w:spacing w:before="240" w:after="60" w:line="276" w:lineRule="auto"/>
      <w:ind w:left="576" w:hanging="576"/>
      <w:outlineLvl w:val="1"/>
    </w:pPr>
    <w:rPr>
      <w:rFonts w:ascii="Arial" w:eastAsia="Times New Roman" w:hAnsi="Arial"/>
      <w:b/>
      <w:bCs/>
      <w:iCs/>
      <w:sz w:val="24"/>
      <w:szCs w:val="28"/>
      <w:lang w:val="en-US" w:eastAsia="zh-CN"/>
    </w:rPr>
  </w:style>
  <w:style w:type="paragraph" w:styleId="Heading3">
    <w:name w:val="heading 3"/>
    <w:basedOn w:val="Normal"/>
    <w:next w:val="Normal"/>
    <w:link w:val="Heading3Char"/>
    <w:qFormat/>
    <w:rsid w:val="00EB2AF8"/>
    <w:pPr>
      <w:keepNext/>
      <w:numPr>
        <w:ilvl w:val="2"/>
        <w:numId w:val="3"/>
      </w:numPr>
      <w:suppressAutoHyphens/>
      <w:spacing w:before="240" w:after="60" w:line="276" w:lineRule="auto"/>
      <w:outlineLvl w:val="2"/>
    </w:pPr>
    <w:rPr>
      <w:rFonts w:ascii="Arial" w:eastAsia="Times New Roman" w:hAnsi="Arial"/>
      <w:b/>
      <w:bCs/>
      <w:sz w:val="24"/>
      <w:szCs w:val="2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erpodetextobsico">
    <w:name w:val="cuerpo de texto básico"/>
    <w:basedOn w:val="Normal"/>
    <w:link w:val="cuerpodetextobsicoCar"/>
    <w:rsid w:val="00EF7D17"/>
    <w:pPr>
      <w:spacing w:after="0"/>
    </w:pPr>
    <w:rPr>
      <w:rFonts w:ascii="Myriad Pro" w:hAnsi="Myriad Pro"/>
      <w:lang w:val="es-ES"/>
    </w:rPr>
  </w:style>
  <w:style w:type="character" w:customStyle="1" w:styleId="cuerpodetextobsicoCar">
    <w:name w:val="cuerpo de texto básico Car"/>
    <w:link w:val="cuerpodetextobsico"/>
    <w:rsid w:val="00EF7D17"/>
    <w:rPr>
      <w:rFonts w:ascii="Myriad Pro" w:hAnsi="Myriad Pro"/>
      <w:lang w:val="es-ES"/>
    </w:rPr>
  </w:style>
  <w:style w:type="paragraph" w:customStyle="1" w:styleId="Subttulonew">
    <w:name w:val="Subtítulo new"/>
    <w:basedOn w:val="Normal"/>
    <w:link w:val="SubttulonewCar"/>
    <w:rsid w:val="00EF7D17"/>
    <w:pPr>
      <w:spacing w:after="0"/>
    </w:pPr>
    <w:rPr>
      <w:rFonts w:ascii="Myriad Pro" w:hAnsi="Myriad Pro"/>
      <w:b/>
      <w:color w:val="5C89C7"/>
      <w:lang w:val="es-ES"/>
    </w:rPr>
  </w:style>
  <w:style w:type="character" w:customStyle="1" w:styleId="SubttulonewCar">
    <w:name w:val="Subtítulo new Car"/>
    <w:link w:val="Subttulonew"/>
    <w:rsid w:val="00EF7D17"/>
    <w:rPr>
      <w:rFonts w:ascii="Myriad Pro" w:hAnsi="Myriad Pro"/>
      <w:b/>
      <w:color w:val="5C89C7"/>
      <w:lang w:val="es-ES"/>
    </w:rPr>
  </w:style>
  <w:style w:type="paragraph" w:customStyle="1" w:styleId="Ttulooencabezado">
    <w:name w:val="Título o encabezado"/>
    <w:basedOn w:val="Normal"/>
    <w:link w:val="TtulooencabezadoCar"/>
    <w:rsid w:val="00EF7D17"/>
    <w:pPr>
      <w:spacing w:after="0"/>
    </w:pPr>
    <w:rPr>
      <w:rFonts w:ascii="Myriad Pro" w:hAnsi="Myriad Pro"/>
      <w:b/>
      <w:color w:val="5C89C7"/>
      <w:sz w:val="24"/>
      <w:szCs w:val="24"/>
      <w:lang w:val="es-ES"/>
    </w:rPr>
  </w:style>
  <w:style w:type="character" w:customStyle="1" w:styleId="TtulooencabezadoCar">
    <w:name w:val="Título o encabezado Car"/>
    <w:link w:val="Ttulooencabezado"/>
    <w:rsid w:val="00EF7D17"/>
    <w:rPr>
      <w:rFonts w:ascii="Myriad Pro" w:hAnsi="Myriad Pro"/>
      <w:b/>
      <w:color w:val="5C89C7"/>
      <w:sz w:val="24"/>
      <w:szCs w:val="24"/>
      <w:lang w:val="es-ES"/>
    </w:rPr>
  </w:style>
  <w:style w:type="paragraph" w:customStyle="1" w:styleId="resaltadosycitas">
    <w:name w:val="resaltados y citas"/>
    <w:basedOn w:val="Normal"/>
    <w:link w:val="resaltadosycitasCar"/>
    <w:rsid w:val="00EF7D17"/>
    <w:pPr>
      <w:spacing w:after="0"/>
    </w:pPr>
    <w:rPr>
      <w:rFonts w:ascii="Myriad Pro" w:hAnsi="Myriad Pro"/>
      <w:i/>
      <w:lang w:val="es-ES"/>
    </w:rPr>
  </w:style>
  <w:style w:type="character" w:customStyle="1" w:styleId="resaltadosycitasCar">
    <w:name w:val="resaltados y citas Car"/>
    <w:link w:val="resaltadosycitas"/>
    <w:rsid w:val="00EF7D17"/>
    <w:rPr>
      <w:rFonts w:ascii="Myriad Pro" w:hAnsi="Myriad Pro"/>
      <w:i/>
      <w:lang w:val="es-ES"/>
    </w:rPr>
  </w:style>
  <w:style w:type="paragraph" w:customStyle="1" w:styleId="Listas">
    <w:name w:val="Listas"/>
    <w:basedOn w:val="ListParagraph"/>
    <w:link w:val="ListasCar"/>
    <w:rsid w:val="00EF7D17"/>
    <w:pPr>
      <w:numPr>
        <w:numId w:val="2"/>
      </w:numPr>
      <w:spacing w:after="0"/>
      <w:ind w:hanging="360"/>
    </w:pPr>
    <w:rPr>
      <w:rFonts w:ascii="Myriad Pro" w:hAnsi="Myriad Pro"/>
      <w:lang w:val="es-ES"/>
    </w:rPr>
  </w:style>
  <w:style w:type="character" w:customStyle="1" w:styleId="ListasCar">
    <w:name w:val="Listas Car"/>
    <w:link w:val="Listas"/>
    <w:rsid w:val="00EF7D17"/>
    <w:rPr>
      <w:rFonts w:ascii="Myriad Pro" w:hAnsi="Myriad Pro"/>
      <w:lang w:val="es-ES"/>
    </w:rPr>
  </w:style>
  <w:style w:type="paragraph" w:styleId="ListParagraph">
    <w:name w:val="List Paragraph"/>
    <w:basedOn w:val="Normal"/>
    <w:uiPriority w:val="34"/>
    <w:qFormat/>
    <w:rsid w:val="00EF7D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7A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A6D"/>
  </w:style>
  <w:style w:type="paragraph" w:styleId="Footer">
    <w:name w:val="footer"/>
    <w:basedOn w:val="Normal"/>
    <w:link w:val="FooterChar"/>
    <w:uiPriority w:val="99"/>
    <w:unhideWhenUsed/>
    <w:rsid w:val="00577A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A6D"/>
  </w:style>
  <w:style w:type="paragraph" w:customStyle="1" w:styleId="texto">
    <w:name w:val="texto"/>
    <w:basedOn w:val="Normal"/>
    <w:link w:val="textoCar"/>
    <w:qFormat/>
    <w:rsid w:val="002073E0"/>
    <w:pPr>
      <w:spacing w:before="120" w:after="120" w:line="360" w:lineRule="auto"/>
      <w:jc w:val="right"/>
    </w:pPr>
    <w:rPr>
      <w:rFonts w:ascii="Arial" w:hAnsi="Arial"/>
      <w:sz w:val="24"/>
      <w:szCs w:val="20"/>
    </w:rPr>
  </w:style>
  <w:style w:type="paragraph" w:customStyle="1" w:styleId="resaltado">
    <w:name w:val="resaltado"/>
    <w:basedOn w:val="Normal"/>
    <w:next w:val="texto"/>
    <w:link w:val="resaltadoCar"/>
    <w:qFormat/>
    <w:rsid w:val="002073E0"/>
    <w:pPr>
      <w:spacing w:after="0"/>
    </w:pPr>
    <w:rPr>
      <w:rFonts w:ascii="Arial" w:hAnsi="Arial"/>
      <w:color w:val="66B408"/>
      <w:sz w:val="24"/>
      <w:szCs w:val="20"/>
    </w:rPr>
  </w:style>
  <w:style w:type="character" w:customStyle="1" w:styleId="textoCar">
    <w:name w:val="texto Car"/>
    <w:link w:val="texto"/>
    <w:rsid w:val="002073E0"/>
    <w:rPr>
      <w:rFonts w:ascii="Arial" w:hAnsi="Arial"/>
      <w:sz w:val="24"/>
      <w:lang w:val="es-MX" w:eastAsia="en-US"/>
    </w:rPr>
  </w:style>
  <w:style w:type="paragraph" w:customStyle="1" w:styleId="cita">
    <w:name w:val="cita"/>
    <w:basedOn w:val="texto"/>
    <w:next w:val="texto"/>
    <w:link w:val="citaCar"/>
    <w:qFormat/>
    <w:rsid w:val="00D46F64"/>
    <w:rPr>
      <w:i/>
    </w:rPr>
  </w:style>
  <w:style w:type="character" w:customStyle="1" w:styleId="resaltadoCar">
    <w:name w:val="resaltado Car"/>
    <w:link w:val="resaltado"/>
    <w:rsid w:val="002073E0"/>
    <w:rPr>
      <w:rFonts w:ascii="Arial" w:hAnsi="Arial"/>
      <w:color w:val="66B408"/>
      <w:sz w:val="24"/>
      <w:lang w:val="es-MX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itaCar">
    <w:name w:val="cita Car"/>
    <w:link w:val="cita"/>
    <w:rsid w:val="00D46F64"/>
    <w:rPr>
      <w:rFonts w:ascii="Museo Sans 300" w:hAnsi="Museo Sans 300"/>
      <w:i/>
      <w:sz w:val="20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C55146"/>
    <w:rPr>
      <w:rFonts w:ascii="Tahoma" w:hAnsi="Tahoma" w:cs="Tahoma"/>
      <w:sz w:val="16"/>
      <w:szCs w:val="16"/>
      <w:lang w:val="es-MX" w:eastAsia="en-US"/>
    </w:rPr>
  </w:style>
  <w:style w:type="paragraph" w:customStyle="1" w:styleId="TITULOTESIS">
    <w:name w:val="TITULO TESIS"/>
    <w:basedOn w:val="Normal"/>
    <w:link w:val="TITULOTESISCar"/>
    <w:rsid w:val="00B52EB7"/>
    <w:pPr>
      <w:spacing w:line="240" w:lineRule="auto"/>
    </w:pPr>
    <w:rPr>
      <w:rFonts w:ascii="Museo Sans 900" w:hAnsi="Museo Sans 900"/>
      <w:color w:val="212D57"/>
      <w:sz w:val="40"/>
      <w:szCs w:val="40"/>
    </w:rPr>
  </w:style>
  <w:style w:type="paragraph" w:customStyle="1" w:styleId="SUBTITULOTESIS">
    <w:name w:val="SUBTITULO TESIS"/>
    <w:basedOn w:val="Normal"/>
    <w:link w:val="SUBTITULOTESISCar"/>
    <w:qFormat/>
    <w:rsid w:val="00B52EB7"/>
    <w:pPr>
      <w:spacing w:line="240" w:lineRule="auto"/>
    </w:pPr>
    <w:rPr>
      <w:rFonts w:ascii="Museo Sans 300" w:hAnsi="Museo Sans 300"/>
      <w:sz w:val="32"/>
      <w:szCs w:val="32"/>
    </w:rPr>
  </w:style>
  <w:style w:type="character" w:customStyle="1" w:styleId="TITULOTESISCar">
    <w:name w:val="TITULO TESIS Car"/>
    <w:link w:val="TITULOTESIS"/>
    <w:rsid w:val="00B52EB7"/>
    <w:rPr>
      <w:rFonts w:ascii="Museo Sans 900" w:hAnsi="Museo Sans 900"/>
      <w:color w:val="212D57"/>
      <w:sz w:val="40"/>
      <w:szCs w:val="40"/>
      <w:lang w:val="es-MX" w:eastAsia="en-US"/>
    </w:rPr>
  </w:style>
  <w:style w:type="paragraph" w:customStyle="1" w:styleId="AUTORES">
    <w:name w:val="AUTORES"/>
    <w:basedOn w:val="Normal"/>
    <w:link w:val="AUTORESCar"/>
    <w:qFormat/>
    <w:rsid w:val="00B52EB7"/>
    <w:pPr>
      <w:spacing w:line="240" w:lineRule="auto"/>
    </w:pPr>
    <w:rPr>
      <w:rFonts w:ascii="Museo Sans 300" w:hAnsi="Museo Sans 300"/>
      <w:color w:val="212D57"/>
      <w:sz w:val="24"/>
      <w:szCs w:val="24"/>
    </w:rPr>
  </w:style>
  <w:style w:type="character" w:customStyle="1" w:styleId="SUBTITULOTESISCar">
    <w:name w:val="SUBTITULO TESIS Car"/>
    <w:link w:val="SUBTITULOTESIS"/>
    <w:rsid w:val="00B52EB7"/>
    <w:rPr>
      <w:rFonts w:ascii="Museo Sans 300" w:hAnsi="Museo Sans 300"/>
      <w:sz w:val="32"/>
      <w:szCs w:val="32"/>
      <w:lang w:val="es-MX" w:eastAsia="en-US"/>
    </w:rPr>
  </w:style>
  <w:style w:type="paragraph" w:customStyle="1" w:styleId="TITULO">
    <w:name w:val="TITULO"/>
    <w:basedOn w:val="TITULOTESIS"/>
    <w:link w:val="TITULOCar"/>
    <w:qFormat/>
    <w:rsid w:val="00B52EB7"/>
    <w:pPr>
      <w:spacing w:after="0" w:line="276" w:lineRule="auto"/>
    </w:pPr>
    <w:rPr>
      <w:sz w:val="36"/>
      <w:szCs w:val="36"/>
    </w:rPr>
  </w:style>
  <w:style w:type="character" w:customStyle="1" w:styleId="AUTORESCar">
    <w:name w:val="AUTORES Car"/>
    <w:link w:val="AUTORES"/>
    <w:rsid w:val="00B52EB7"/>
    <w:rPr>
      <w:rFonts w:ascii="Museo Sans 300" w:hAnsi="Museo Sans 300"/>
      <w:color w:val="212D57"/>
      <w:sz w:val="24"/>
      <w:szCs w:val="24"/>
      <w:lang w:val="es-MX" w:eastAsia="en-US"/>
    </w:rPr>
  </w:style>
  <w:style w:type="paragraph" w:customStyle="1" w:styleId="textoagradecimientos">
    <w:name w:val="texto agradecimientos"/>
    <w:basedOn w:val="cita"/>
    <w:link w:val="textoagradecimientosCar"/>
    <w:qFormat/>
    <w:rsid w:val="00850B45"/>
    <w:rPr>
      <w:sz w:val="20"/>
    </w:rPr>
  </w:style>
  <w:style w:type="character" w:customStyle="1" w:styleId="TITULOCar">
    <w:name w:val="TITULO Car"/>
    <w:link w:val="TITULO"/>
    <w:rsid w:val="00B52EB7"/>
    <w:rPr>
      <w:rFonts w:ascii="Museo Sans 900" w:hAnsi="Museo Sans 900"/>
      <w:color w:val="212D57"/>
      <w:sz w:val="36"/>
      <w:szCs w:val="36"/>
      <w:lang w:val="es-MX" w:eastAsia="en-US"/>
    </w:rPr>
  </w:style>
  <w:style w:type="paragraph" w:customStyle="1" w:styleId="FECHA">
    <w:name w:val="FECHA"/>
    <w:basedOn w:val="Normal"/>
    <w:link w:val="FECHACar"/>
    <w:qFormat/>
    <w:rsid w:val="00100F9A"/>
    <w:pPr>
      <w:spacing w:after="0"/>
    </w:pPr>
    <w:rPr>
      <w:rFonts w:ascii="Museo Sans 300" w:hAnsi="Museo Sans 300"/>
      <w:color w:val="212D57"/>
      <w:sz w:val="24"/>
      <w:szCs w:val="24"/>
    </w:rPr>
  </w:style>
  <w:style w:type="character" w:customStyle="1" w:styleId="textoagradecimientosCar">
    <w:name w:val="texto agradecimientos Car"/>
    <w:link w:val="textoagradecimientos"/>
    <w:rsid w:val="00850B45"/>
    <w:rPr>
      <w:rFonts w:ascii="Arial" w:hAnsi="Arial"/>
      <w:i/>
      <w:sz w:val="20"/>
      <w:szCs w:val="20"/>
      <w:lang w:val="es-MX" w:eastAsia="en-US"/>
    </w:rPr>
  </w:style>
  <w:style w:type="paragraph" w:customStyle="1" w:styleId="FACULTAD">
    <w:name w:val="FACULTAD"/>
    <w:basedOn w:val="Normal"/>
    <w:link w:val="FACULTADCar"/>
    <w:qFormat/>
    <w:rsid w:val="00100F9A"/>
    <w:pPr>
      <w:spacing w:after="0"/>
    </w:pPr>
    <w:rPr>
      <w:rFonts w:ascii="Museo Sans 900" w:hAnsi="Museo Sans 900"/>
      <w:color w:val="212D57"/>
      <w:sz w:val="24"/>
      <w:szCs w:val="24"/>
    </w:rPr>
  </w:style>
  <w:style w:type="character" w:customStyle="1" w:styleId="FECHACar">
    <w:name w:val="FECHA Car"/>
    <w:link w:val="FECHA"/>
    <w:rsid w:val="00100F9A"/>
    <w:rPr>
      <w:rFonts w:ascii="Museo Sans 300" w:hAnsi="Museo Sans 300"/>
      <w:color w:val="212D57"/>
      <w:sz w:val="24"/>
      <w:szCs w:val="24"/>
      <w:lang w:val="es-MX" w:eastAsia="en-US"/>
    </w:rPr>
  </w:style>
  <w:style w:type="paragraph" w:customStyle="1" w:styleId="DEPARTAMENTO">
    <w:name w:val="DEPARTAMENTO"/>
    <w:basedOn w:val="Normal"/>
    <w:link w:val="DEPARTAMENTOCar"/>
    <w:qFormat/>
    <w:rsid w:val="00100F9A"/>
    <w:pPr>
      <w:spacing w:after="0"/>
    </w:pPr>
    <w:rPr>
      <w:rFonts w:ascii="Museo Sans 300" w:hAnsi="Museo Sans 300"/>
      <w:color w:val="212D57"/>
      <w:sz w:val="24"/>
      <w:szCs w:val="24"/>
    </w:rPr>
  </w:style>
  <w:style w:type="character" w:customStyle="1" w:styleId="FACULTADCar">
    <w:name w:val="FACULTAD Car"/>
    <w:link w:val="FACULTAD"/>
    <w:rsid w:val="00100F9A"/>
    <w:rPr>
      <w:rFonts w:ascii="Museo Sans 900" w:hAnsi="Museo Sans 900"/>
      <w:color w:val="212D57"/>
      <w:sz w:val="24"/>
      <w:szCs w:val="24"/>
      <w:lang w:val="es-MX" w:eastAsia="en-US"/>
    </w:rPr>
  </w:style>
  <w:style w:type="character" w:customStyle="1" w:styleId="DEPARTAMENTOCar">
    <w:name w:val="DEPARTAMENTO Car"/>
    <w:link w:val="DEPARTAMENTO"/>
    <w:rsid w:val="00100F9A"/>
    <w:rPr>
      <w:rFonts w:ascii="Museo Sans 300" w:hAnsi="Museo Sans 300"/>
      <w:color w:val="212D57"/>
      <w:sz w:val="24"/>
      <w:szCs w:val="24"/>
      <w:lang w:val="es-MX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B2AF8"/>
    <w:rPr>
      <w:rFonts w:ascii="Arial" w:eastAsia="Times New Roman" w:hAnsi="Arial"/>
      <w:b/>
      <w:bCs/>
      <w:kern w:val="1"/>
      <w:sz w:val="24"/>
      <w:szCs w:val="32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EB2AF8"/>
    <w:rPr>
      <w:rFonts w:ascii="Arial" w:eastAsia="Times New Roman" w:hAnsi="Arial"/>
      <w:b/>
      <w:bCs/>
      <w:iCs/>
      <w:sz w:val="24"/>
      <w:szCs w:val="28"/>
      <w:lang w:val="en-US" w:eastAsia="zh-CN"/>
    </w:rPr>
  </w:style>
  <w:style w:type="character" w:customStyle="1" w:styleId="Heading3Char">
    <w:name w:val="Heading 3 Char"/>
    <w:basedOn w:val="DefaultParagraphFont"/>
    <w:link w:val="Heading3"/>
    <w:rsid w:val="00EB2AF8"/>
    <w:rPr>
      <w:rFonts w:ascii="Arial" w:eastAsia="Times New Roman" w:hAnsi="Arial"/>
      <w:b/>
      <w:bCs/>
      <w:sz w:val="24"/>
      <w:szCs w:val="26"/>
      <w:lang w:val="en-US" w:eastAsia="zh-CN"/>
    </w:rPr>
  </w:style>
  <w:style w:type="paragraph" w:styleId="Caption">
    <w:name w:val="caption"/>
    <w:basedOn w:val="Normal"/>
    <w:qFormat/>
    <w:rsid w:val="00EB2AF8"/>
    <w:pPr>
      <w:suppressLineNumbers/>
      <w:suppressAutoHyphens/>
      <w:spacing w:before="120" w:after="120" w:line="276" w:lineRule="auto"/>
    </w:pPr>
    <w:rPr>
      <w:rFonts w:cs="Lohit Hindi"/>
      <w:i/>
      <w:iCs/>
      <w:sz w:val="24"/>
      <w:szCs w:val="24"/>
      <w:lang w:val="en-US" w:eastAsia="zh-CN"/>
    </w:rPr>
  </w:style>
  <w:style w:type="character" w:customStyle="1" w:styleId="WW8Num2z3">
    <w:name w:val="WW8Num2z3"/>
    <w:rsid w:val="00950ED1"/>
    <w:rPr>
      <w:rFonts w:ascii="Symbol" w:hAnsi="Symbol" w:cs="Symbol"/>
    </w:rPr>
  </w:style>
  <w:style w:type="paragraph" w:styleId="TOCHeading">
    <w:name w:val="TOC Heading"/>
    <w:basedOn w:val="Heading1"/>
    <w:next w:val="Normal"/>
    <w:uiPriority w:val="39"/>
    <w:unhideWhenUsed/>
    <w:qFormat/>
    <w:rsid w:val="003C0840"/>
    <w:pPr>
      <w:keepLines/>
      <w:tabs>
        <w:tab w:val="clear" w:pos="432"/>
      </w:tabs>
      <w:suppressAutoHyphens w:val="0"/>
      <w:spacing w:before="480" w:after="0"/>
      <w:ind w:left="0" w:firstLine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val="es-E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F54D6"/>
    <w:pPr>
      <w:spacing w:after="100"/>
    </w:pPr>
    <w:rPr>
      <w:rFonts w:ascii="Arial" w:hAnsi="Arial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1F54D6"/>
    <w:pPr>
      <w:spacing w:after="100"/>
      <w:ind w:left="220"/>
    </w:pPr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1F54D6"/>
    <w:pPr>
      <w:spacing w:after="100"/>
      <w:ind w:left="440"/>
    </w:pPr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3C0840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D31E4"/>
    <w:pPr>
      <w:spacing w:after="0"/>
    </w:pPr>
  </w:style>
  <w:style w:type="paragraph" w:customStyle="1" w:styleId="Predeterminado">
    <w:name w:val="Predeterminado"/>
    <w:rsid w:val="00D76A57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autoSpaceDN w:val="0"/>
      <w:adjustRightInd w:val="0"/>
    </w:pPr>
    <w:rPr>
      <w:rFonts w:ascii="Lucida Sans" w:eastAsia="Arial Unicode MS" w:hAnsi="Lucida Sans" w:cs="Lucida Sans"/>
      <w:color w:val="000000"/>
      <w:sz w:val="36"/>
      <w:szCs w:val="36"/>
      <w:lang w:val="es-ES" w:eastAsia="es-ES"/>
    </w:rPr>
  </w:style>
  <w:style w:type="paragraph" w:customStyle="1" w:styleId="Estilo1UHO">
    <w:name w:val="Estilo1 UHO"/>
    <w:basedOn w:val="Heading1"/>
    <w:link w:val="Estilo1UHOCar"/>
    <w:qFormat/>
    <w:rsid w:val="00EF3322"/>
    <w:rPr>
      <w:color w:val="92D050"/>
      <w:lang w:val="es-ES"/>
    </w:rPr>
  </w:style>
  <w:style w:type="paragraph" w:styleId="BodyText">
    <w:name w:val="Body Text"/>
    <w:basedOn w:val="Normal"/>
    <w:link w:val="BodyTextChar"/>
    <w:semiHidden/>
    <w:rsid w:val="00EF3322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n-US"/>
    </w:rPr>
  </w:style>
  <w:style w:type="character" w:customStyle="1" w:styleId="Estilo1UHOCar">
    <w:name w:val="Estilo1 UHO Car"/>
    <w:basedOn w:val="Heading1Char"/>
    <w:link w:val="Estilo1UHO"/>
    <w:rsid w:val="00EF3322"/>
    <w:rPr>
      <w:rFonts w:ascii="Arial" w:eastAsia="Times New Roman" w:hAnsi="Arial"/>
      <w:b/>
      <w:bCs/>
      <w:color w:val="92D050"/>
      <w:kern w:val="1"/>
      <w:sz w:val="24"/>
      <w:szCs w:val="32"/>
      <w:lang w:val="es-ES" w:eastAsia="zh-CN"/>
    </w:rPr>
  </w:style>
  <w:style w:type="character" w:customStyle="1" w:styleId="BodyTextChar">
    <w:name w:val="Body Text Char"/>
    <w:basedOn w:val="DefaultParagraphFont"/>
    <w:link w:val="BodyText"/>
    <w:semiHidden/>
    <w:rsid w:val="00EF3322"/>
    <w:rPr>
      <w:rFonts w:ascii="Arial" w:eastAsia="Times New Roman" w:hAnsi="Arial"/>
      <w:sz w:val="24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95672F"/>
    <w:pPr>
      <w:spacing w:after="0" w:line="480" w:lineRule="auto"/>
      <w:ind w:left="720" w:hanging="720"/>
    </w:pPr>
  </w:style>
  <w:style w:type="paragraph" w:styleId="NormalWeb">
    <w:name w:val="Normal (Web)"/>
    <w:basedOn w:val="Normal"/>
    <w:uiPriority w:val="99"/>
    <w:unhideWhenUsed/>
    <w:rsid w:val="00102959"/>
    <w:rPr>
      <w:rFonts w:ascii="Times New Roman" w:hAnsi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F54D6"/>
    <w:pPr>
      <w:spacing w:after="100"/>
      <w:ind w:left="660"/>
    </w:pPr>
    <w:rPr>
      <w:rFonts w:ascii="Arial" w:hAnsi="Arial"/>
      <w:sz w:val="24"/>
    </w:rPr>
  </w:style>
  <w:style w:type="table" w:styleId="GridTable4-Accent6">
    <w:name w:val="Grid Table 4 Accent 6"/>
    <w:basedOn w:val="TableNormal"/>
    <w:uiPriority w:val="49"/>
    <w:rsid w:val="00B01B90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B01B9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-Accent6">
    <w:name w:val="Grid Table 6 Colorful Accent 6"/>
    <w:basedOn w:val="TableNormal"/>
    <w:uiPriority w:val="51"/>
    <w:rsid w:val="00B01B90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B01B90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-Accent6">
    <w:name w:val="List Table 1 Light Accent 6"/>
    <w:basedOn w:val="TableNormal"/>
    <w:uiPriority w:val="46"/>
    <w:rsid w:val="00B01B9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6">
    <w:name w:val="List Table 3 Accent 6"/>
    <w:basedOn w:val="TableNormal"/>
    <w:uiPriority w:val="48"/>
    <w:rsid w:val="00B01B90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042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28B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35D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036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768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6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bank\Leydis\Maestr&#237;as\B3%20Tecnolog&#237;as%20de%20la%20informaci&#243;n\Plantilla%20uho%20para%20tesis\DOCTORADO%20TESI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0"/>
</file>

<file path=customXml/itemProps1.xml><?xml version="1.0" encoding="utf-8"?>
<ds:datastoreItem xmlns:ds="http://schemas.openxmlformats.org/officeDocument/2006/customXml" ds:itemID="{BDC914AC-BBD2-469F-9DDC-7CABD588F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DOCTORADO TESIS.dotx</Template>
  <TotalTime>1151</TotalTime>
  <Pages>3</Pages>
  <Words>6209</Words>
  <Characters>34154</Characters>
  <Application>Microsoft Office Word</Application>
  <DocSecurity>0</DocSecurity>
  <Lines>284</Lines>
  <Paragraphs>80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40283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Leydis Lamoth Borrero</dc:creator>
  <cp:keywords/>
  <cp:lastModifiedBy>Víctor Rivas</cp:lastModifiedBy>
  <cp:revision>94</cp:revision>
  <cp:lastPrinted>2024-09-26T00:39:00Z</cp:lastPrinted>
  <dcterms:created xsi:type="dcterms:W3CDTF">2018-05-29T17:45:00Z</dcterms:created>
  <dcterms:modified xsi:type="dcterms:W3CDTF">2025-05-29T17:52:00Z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id="Y12tT3VB"/&gt;&lt;style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