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7AFB" w14:textId="77777777" w:rsidR="00DD30A0" w:rsidRDefault="00DD30A0">
      <w:pPr>
        <w:rPr>
          <w:rFonts w:ascii="Museo Sans 900" w:hAnsi="Museo Sans 900"/>
          <w:color w:val="212D57"/>
          <w:sz w:val="40"/>
          <w:szCs w:val="40"/>
        </w:rPr>
      </w:pPr>
    </w:p>
    <w:p w14:paraId="0C4DDFF1" w14:textId="77777777" w:rsidR="005016E0" w:rsidRDefault="005016E0" w:rsidP="00B308F8">
      <w:pPr>
        <w:spacing w:line="240" w:lineRule="auto"/>
        <w:jc w:val="both"/>
        <w:rPr>
          <w:rFonts w:ascii="Museo Sans 900" w:hAnsi="Museo Sans 900"/>
          <w:color w:val="212D57"/>
          <w:sz w:val="40"/>
          <w:szCs w:val="40"/>
        </w:rPr>
      </w:pPr>
      <w:bookmarkStart w:id="0" w:name="_Hlk156593002"/>
    </w:p>
    <w:p w14:paraId="69EC0196" w14:textId="77777777" w:rsidR="005016E0" w:rsidRDefault="005016E0" w:rsidP="00B308F8">
      <w:pPr>
        <w:spacing w:line="240" w:lineRule="auto"/>
        <w:jc w:val="both"/>
        <w:rPr>
          <w:rFonts w:ascii="Museo Sans 900" w:hAnsi="Museo Sans 900"/>
          <w:color w:val="212D57"/>
          <w:sz w:val="40"/>
          <w:szCs w:val="40"/>
        </w:rPr>
      </w:pPr>
    </w:p>
    <w:p w14:paraId="090FCFC5" w14:textId="0D03E81B" w:rsidR="00B308F8" w:rsidRDefault="00B308F8" w:rsidP="00B308F8">
      <w:pPr>
        <w:spacing w:line="240" w:lineRule="auto"/>
        <w:jc w:val="both"/>
        <w:rPr>
          <w:rFonts w:ascii="Museo Sans 300" w:hAnsi="Museo Sans 300"/>
          <w:sz w:val="32"/>
          <w:szCs w:val="32"/>
        </w:rPr>
      </w:pPr>
      <w:r w:rsidRPr="002D1FFD">
        <w:rPr>
          <w:rFonts w:ascii="Museo Sans 900" w:hAnsi="Museo Sans 900"/>
          <w:color w:val="212D57"/>
          <w:sz w:val="40"/>
          <w:szCs w:val="40"/>
        </w:rPr>
        <w:t xml:space="preserve">SISTEMA INFORMÁTICO PARA LA GESTIÓN DE </w:t>
      </w:r>
      <w:r>
        <w:rPr>
          <w:rFonts w:ascii="Museo Sans 900" w:hAnsi="Museo Sans 900"/>
          <w:color w:val="212D57"/>
          <w:sz w:val="40"/>
          <w:szCs w:val="40"/>
        </w:rPr>
        <w:t xml:space="preserve">SOLICITUDES DE TRÁMITES Y SERVICIOS DE LA UNIVERSIDAD </w:t>
      </w:r>
      <w:r w:rsidRPr="002D1FFD">
        <w:rPr>
          <w:rFonts w:ascii="Museo Sans 900" w:hAnsi="Museo Sans 900"/>
          <w:color w:val="212D57"/>
          <w:sz w:val="40"/>
          <w:szCs w:val="40"/>
        </w:rPr>
        <w:t>DE HOLGUÍN</w:t>
      </w:r>
      <w:r>
        <w:rPr>
          <w:rFonts w:ascii="Museo Sans 900" w:hAnsi="Museo Sans 900"/>
          <w:color w:val="212D57"/>
          <w:sz w:val="40"/>
          <w:szCs w:val="40"/>
        </w:rPr>
        <w:t>.</w:t>
      </w:r>
    </w:p>
    <w:bookmarkEnd w:id="0"/>
    <w:p w14:paraId="3EA27136" w14:textId="77777777" w:rsidR="002D1FFD" w:rsidRPr="002D1FFD" w:rsidRDefault="002D1FFD" w:rsidP="002D1FFD">
      <w:pPr>
        <w:spacing w:line="240" w:lineRule="auto"/>
        <w:rPr>
          <w:rFonts w:ascii="Museo Sans 300" w:hAnsi="Museo Sans 300"/>
          <w:color w:val="212D57"/>
          <w:sz w:val="32"/>
          <w:szCs w:val="32"/>
        </w:rPr>
      </w:pPr>
    </w:p>
    <w:p w14:paraId="78DE0ABE" w14:textId="1983BEBA" w:rsidR="00B308F8" w:rsidRPr="002D1FFD" w:rsidRDefault="00B308F8" w:rsidP="00B308F8">
      <w:pPr>
        <w:spacing w:line="240" w:lineRule="auto"/>
        <w:jc w:val="both"/>
        <w:rPr>
          <w:rFonts w:ascii="Museo Sans 300" w:hAnsi="Museo Sans 300"/>
          <w:color w:val="212D57"/>
          <w:sz w:val="32"/>
          <w:szCs w:val="32"/>
        </w:rPr>
      </w:pPr>
      <w:r w:rsidRPr="002D1FFD">
        <w:rPr>
          <w:rFonts w:ascii="Museo Sans 300" w:hAnsi="Museo Sans 300"/>
          <w:color w:val="212D57"/>
          <w:sz w:val="32"/>
          <w:szCs w:val="32"/>
        </w:rPr>
        <w:t>TRA</w:t>
      </w:r>
      <w:r>
        <w:rPr>
          <w:rFonts w:ascii="Museo Sans 300" w:hAnsi="Museo Sans 300"/>
          <w:color w:val="212D57"/>
          <w:sz w:val="32"/>
          <w:szCs w:val="32"/>
        </w:rPr>
        <w:t xml:space="preserve">BAJO DE DIPLOMA PARA OPTAR POR </w:t>
      </w:r>
      <w:r w:rsidRPr="002D1FFD">
        <w:rPr>
          <w:rFonts w:ascii="Museo Sans 300" w:hAnsi="Museo Sans 300"/>
          <w:color w:val="212D57"/>
          <w:sz w:val="32"/>
          <w:szCs w:val="32"/>
        </w:rPr>
        <w:t>EL TÍTULO DE INGENEIRO INFORMÁTICO</w:t>
      </w:r>
      <w:r w:rsidR="00DB61CA">
        <w:rPr>
          <w:rFonts w:ascii="Museo Sans 300" w:hAnsi="Museo Sans 300"/>
          <w:color w:val="212D57"/>
          <w:sz w:val="32"/>
          <w:szCs w:val="32"/>
        </w:rPr>
        <w:t>: INGENIERÍA DE SOFTWARE</w:t>
      </w:r>
    </w:p>
    <w:p w14:paraId="794F0AF7" w14:textId="77777777" w:rsidR="002D1FFD" w:rsidRPr="00B308F8" w:rsidRDefault="002D1FFD" w:rsidP="002D1FFD">
      <w:pPr>
        <w:pStyle w:val="AUTORES"/>
      </w:pPr>
    </w:p>
    <w:p w14:paraId="68648DF4" w14:textId="77777777" w:rsidR="00F47C99" w:rsidRDefault="002D1FFD" w:rsidP="002D1FFD">
      <w:pPr>
        <w:pStyle w:val="AUTORES"/>
        <w:rPr>
          <w:lang w:val="es-ES"/>
        </w:rPr>
      </w:pPr>
      <w:r>
        <w:rPr>
          <w:lang w:val="es-ES"/>
        </w:rPr>
        <w:t xml:space="preserve">Autor: </w:t>
      </w:r>
    </w:p>
    <w:p w14:paraId="74A6BCF4" w14:textId="77777777" w:rsidR="002D1FFD" w:rsidRPr="002D1FFD" w:rsidRDefault="002D1FFD" w:rsidP="002D1FFD">
      <w:pPr>
        <w:pStyle w:val="AUTORES"/>
        <w:rPr>
          <w:lang w:val="es-ES"/>
        </w:rPr>
      </w:pPr>
      <w:r>
        <w:rPr>
          <w:lang w:val="es-ES"/>
        </w:rPr>
        <w:t>Leonardo González Guerrero</w:t>
      </w:r>
    </w:p>
    <w:p w14:paraId="3BABCB63" w14:textId="77777777" w:rsidR="00F47C99" w:rsidRDefault="00EE2CB1" w:rsidP="002D1FFD">
      <w:pPr>
        <w:pStyle w:val="AUTORES"/>
        <w:rPr>
          <w:lang w:val="es-EC"/>
        </w:rPr>
      </w:pPr>
      <w:r>
        <w:rPr>
          <w:lang w:val="es-EC"/>
        </w:rPr>
        <w:t>Tutora</w:t>
      </w:r>
      <w:r w:rsidR="00EF4831">
        <w:rPr>
          <w:lang w:val="es-EC"/>
        </w:rPr>
        <w:t>:</w:t>
      </w:r>
      <w:r w:rsidR="0078534B">
        <w:rPr>
          <w:lang w:val="es-EC"/>
        </w:rPr>
        <w:t xml:space="preserve"> </w:t>
      </w:r>
    </w:p>
    <w:p w14:paraId="41047452" w14:textId="77777777" w:rsidR="00E506E6" w:rsidRDefault="00B308F8" w:rsidP="002D1FFD">
      <w:pPr>
        <w:pStyle w:val="AUTORES"/>
        <w:rPr>
          <w:lang w:val="es-EC"/>
        </w:rPr>
      </w:pPr>
      <w:r>
        <w:rPr>
          <w:lang w:val="es-EC"/>
        </w:rPr>
        <w:t>Ing</w:t>
      </w:r>
      <w:r w:rsidR="00F47C99">
        <w:rPr>
          <w:lang w:val="es-EC"/>
        </w:rPr>
        <w:t>.</w:t>
      </w:r>
      <w:r w:rsidRPr="00760632">
        <w:rPr>
          <w:lang w:val="es-EC"/>
        </w:rPr>
        <w:t xml:space="preserve"> </w:t>
      </w:r>
      <w:r>
        <w:rPr>
          <w:lang w:val="es-EC"/>
        </w:rPr>
        <w:t>Claudia Vecino Fernández</w:t>
      </w:r>
    </w:p>
    <w:p w14:paraId="78AECC95" w14:textId="77777777" w:rsidR="005016E0" w:rsidRDefault="005016E0" w:rsidP="002D1FFD">
      <w:pPr>
        <w:pStyle w:val="AUTORES"/>
        <w:rPr>
          <w:lang w:val="es-EC"/>
        </w:rPr>
      </w:pPr>
    </w:p>
    <w:p w14:paraId="338129D2" w14:textId="77777777" w:rsidR="005016E0" w:rsidRDefault="005016E0" w:rsidP="002D1FFD">
      <w:pPr>
        <w:pStyle w:val="AUTORES"/>
        <w:rPr>
          <w:lang w:val="es-EC"/>
        </w:rPr>
      </w:pPr>
    </w:p>
    <w:p w14:paraId="714D9B6D" w14:textId="77777777" w:rsidR="005016E0" w:rsidRDefault="005016E0" w:rsidP="002D1FFD">
      <w:pPr>
        <w:pStyle w:val="AUTORES"/>
        <w:rPr>
          <w:lang w:val="es-EC"/>
        </w:rPr>
      </w:pPr>
    </w:p>
    <w:p w14:paraId="31CFCC43" w14:textId="77777777" w:rsidR="005016E0" w:rsidRDefault="005016E0" w:rsidP="002D1FFD">
      <w:pPr>
        <w:pStyle w:val="AUTORES"/>
        <w:rPr>
          <w:lang w:val="es-EC"/>
        </w:rPr>
      </w:pPr>
    </w:p>
    <w:p w14:paraId="0E9E7D50" w14:textId="77777777" w:rsidR="005016E0" w:rsidRDefault="005016E0" w:rsidP="002D1FFD">
      <w:pPr>
        <w:pStyle w:val="AUTORES"/>
        <w:rPr>
          <w:lang w:val="es-EC"/>
        </w:rPr>
      </w:pPr>
    </w:p>
    <w:p w14:paraId="5ECCDF77" w14:textId="77777777" w:rsidR="005016E0" w:rsidRDefault="005016E0" w:rsidP="002D1FFD">
      <w:pPr>
        <w:pStyle w:val="AUTORES"/>
        <w:rPr>
          <w:lang w:val="es-EC"/>
        </w:rPr>
      </w:pPr>
    </w:p>
    <w:p w14:paraId="15341CA0" w14:textId="77777777" w:rsidR="005016E0" w:rsidRDefault="005016E0" w:rsidP="002D1FFD">
      <w:pPr>
        <w:pStyle w:val="AUTORES"/>
        <w:rPr>
          <w:lang w:val="es-EC"/>
        </w:rPr>
      </w:pPr>
    </w:p>
    <w:p w14:paraId="6DEE2144" w14:textId="77777777" w:rsidR="005016E0" w:rsidRDefault="005016E0" w:rsidP="002D1FFD">
      <w:pPr>
        <w:pStyle w:val="AUTORES"/>
        <w:rPr>
          <w:lang w:val="es-EC"/>
        </w:rPr>
      </w:pPr>
    </w:p>
    <w:p w14:paraId="48A65A6C" w14:textId="2CF52417" w:rsidR="005016E0" w:rsidRPr="00DB61CA" w:rsidRDefault="005016E0" w:rsidP="00DB61CA">
      <w:pPr>
        <w:pStyle w:val="FECHA"/>
        <w:jc w:val="center"/>
        <w:rPr>
          <w:u w:val="single"/>
        </w:rPr>
        <w:sectPr w:rsidR="005016E0" w:rsidRPr="00DB61CA" w:rsidSect="00D46F64">
          <w:footerReference w:type="default" r:id="rId8"/>
          <w:headerReference w:type="first" r:id="rId9"/>
          <w:footerReference w:type="first" r:id="rId10"/>
          <w:pgSz w:w="12240" w:h="15840"/>
          <w:pgMar w:top="2540" w:right="1871" w:bottom="1418" w:left="2198" w:header="709" w:footer="709" w:gutter="0"/>
          <w:cols w:space="708"/>
          <w:titlePg/>
          <w:docGrid w:linePitch="360"/>
        </w:sectPr>
      </w:pPr>
      <w:r>
        <w:t>Holguín 202</w:t>
      </w:r>
      <w:r w:rsidR="0006248A">
        <w:t>4</w:t>
      </w:r>
    </w:p>
    <w:p w14:paraId="51E9E583" w14:textId="4048C2F2" w:rsidR="00A7731A" w:rsidRDefault="00DB61CA" w:rsidP="00DB61CA">
      <w:pPr>
        <w:pStyle w:val="Ttulo1"/>
        <w:keepNext w:val="0"/>
        <w:tabs>
          <w:tab w:val="clear" w:pos="432"/>
          <w:tab w:val="left" w:pos="0"/>
        </w:tabs>
        <w:spacing w:before="0" w:after="160" w:line="360" w:lineRule="auto"/>
        <w:ind w:left="0" w:firstLine="0"/>
        <w:jc w:val="both"/>
        <w:rPr>
          <w:rFonts w:eastAsia="Calibri" w:cs="Arial"/>
          <w:bCs w:val="0"/>
          <w:color w:val="66B408"/>
          <w:kern w:val="0"/>
          <w:szCs w:val="24"/>
          <w:lang w:val="es-ES"/>
        </w:rPr>
      </w:pPr>
      <w:bookmarkStart w:id="1" w:name="_Toc162298349"/>
      <w:bookmarkStart w:id="2" w:name="_Toc162795095"/>
      <w:bookmarkStart w:id="3" w:name="_Toc162800617"/>
      <w:bookmarkStart w:id="4" w:name="_Toc162800638"/>
      <w:bookmarkStart w:id="5" w:name="_Toc164074226"/>
      <w:bookmarkStart w:id="6" w:name="_Toc164111014"/>
      <w:bookmarkEnd w:id="1"/>
      <w:bookmarkEnd w:id="2"/>
      <w:bookmarkEnd w:id="3"/>
      <w:bookmarkEnd w:id="4"/>
      <w:bookmarkEnd w:id="5"/>
      <w:bookmarkEnd w:id="6"/>
      <w:r>
        <w:rPr>
          <w:rFonts w:eastAsia="Calibri" w:cs="Arial"/>
          <w:bCs w:val="0"/>
          <w:color w:val="66B408"/>
          <w:kern w:val="0"/>
          <w:szCs w:val="24"/>
          <w:lang w:val="es-ES"/>
        </w:rPr>
        <w:lastRenderedPageBreak/>
        <w:t>Requerimientos funcionales del sistema</w:t>
      </w:r>
    </w:p>
    <w:tbl>
      <w:tblPr>
        <w:tblStyle w:val="Listaclara-nfasis3"/>
        <w:tblpPr w:leftFromText="141" w:rightFromText="141" w:vertAnchor="text" w:horzAnchor="margin" w:tblpXSpec="center" w:tblpY="414"/>
        <w:tblW w:w="7361" w:type="dxa"/>
        <w:tblLook w:val="0620" w:firstRow="1" w:lastRow="0" w:firstColumn="0" w:lastColumn="0" w:noHBand="1" w:noVBand="1"/>
      </w:tblPr>
      <w:tblGrid>
        <w:gridCol w:w="1124"/>
        <w:gridCol w:w="4967"/>
        <w:gridCol w:w="1270"/>
      </w:tblGrid>
      <w:tr w:rsidR="000C3EA8" w14:paraId="19FE3C1F" w14:textId="77777777" w:rsidTr="000C3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1124" w:type="dxa"/>
            <w:vAlign w:val="center"/>
          </w:tcPr>
          <w:p w14:paraId="12AB08CB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bookmarkStart w:id="7" w:name="_Hlk163679930"/>
            <w:r w:rsidRPr="003D58E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967" w:type="dxa"/>
            <w:vAlign w:val="center"/>
          </w:tcPr>
          <w:p w14:paraId="467D1755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Requerimiento Funcional</w:t>
            </w:r>
          </w:p>
        </w:tc>
        <w:tc>
          <w:tcPr>
            <w:tcW w:w="1270" w:type="dxa"/>
            <w:vAlign w:val="center"/>
          </w:tcPr>
          <w:p w14:paraId="47F4EB93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0C3EA8" w14:paraId="2EF16E06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4955434F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967" w:type="dxa"/>
            <w:vAlign w:val="center"/>
          </w:tcPr>
          <w:p w14:paraId="67040391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Gestionar Usuario</w:t>
            </w:r>
          </w:p>
        </w:tc>
        <w:tc>
          <w:tcPr>
            <w:tcW w:w="1270" w:type="dxa"/>
            <w:vAlign w:val="center"/>
          </w:tcPr>
          <w:p w14:paraId="2009B1A9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68C3DC46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7F16968C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-1.1</w:t>
            </w:r>
          </w:p>
        </w:tc>
        <w:tc>
          <w:tcPr>
            <w:tcW w:w="4967" w:type="dxa"/>
            <w:vAlign w:val="center"/>
          </w:tcPr>
          <w:p w14:paraId="209A65CF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Añadir Usuario</w:t>
            </w:r>
          </w:p>
        </w:tc>
        <w:tc>
          <w:tcPr>
            <w:tcW w:w="1270" w:type="dxa"/>
            <w:vAlign w:val="center"/>
          </w:tcPr>
          <w:p w14:paraId="5E406DDF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038D7901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3CE66895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-1.2</w:t>
            </w:r>
          </w:p>
        </w:tc>
        <w:tc>
          <w:tcPr>
            <w:tcW w:w="4967" w:type="dxa"/>
            <w:vAlign w:val="center"/>
          </w:tcPr>
          <w:p w14:paraId="6E46FF55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Editar Usuario</w:t>
            </w:r>
          </w:p>
        </w:tc>
        <w:tc>
          <w:tcPr>
            <w:tcW w:w="1270" w:type="dxa"/>
            <w:vAlign w:val="center"/>
          </w:tcPr>
          <w:p w14:paraId="34BE4C9A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22353825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6567D2A9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-1.3</w:t>
            </w:r>
          </w:p>
        </w:tc>
        <w:tc>
          <w:tcPr>
            <w:tcW w:w="4967" w:type="dxa"/>
            <w:vAlign w:val="center"/>
          </w:tcPr>
          <w:p w14:paraId="5B09792E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Visualizar Usuario</w:t>
            </w:r>
          </w:p>
        </w:tc>
        <w:tc>
          <w:tcPr>
            <w:tcW w:w="1270" w:type="dxa"/>
            <w:vAlign w:val="center"/>
          </w:tcPr>
          <w:p w14:paraId="157AC71C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02EAD0FF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6EB7950B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-1.4</w:t>
            </w:r>
          </w:p>
        </w:tc>
        <w:tc>
          <w:tcPr>
            <w:tcW w:w="4967" w:type="dxa"/>
            <w:vAlign w:val="center"/>
          </w:tcPr>
          <w:p w14:paraId="13DDAA47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Eliminar Usuario</w:t>
            </w:r>
          </w:p>
        </w:tc>
        <w:tc>
          <w:tcPr>
            <w:tcW w:w="1270" w:type="dxa"/>
            <w:vAlign w:val="center"/>
          </w:tcPr>
          <w:p w14:paraId="39DA3332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26628FCD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05607339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4967" w:type="dxa"/>
            <w:vAlign w:val="center"/>
          </w:tcPr>
          <w:p w14:paraId="6031081B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Validar Usuario</w:t>
            </w:r>
          </w:p>
        </w:tc>
        <w:tc>
          <w:tcPr>
            <w:tcW w:w="1270" w:type="dxa"/>
            <w:vAlign w:val="center"/>
          </w:tcPr>
          <w:p w14:paraId="5410DFB2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51802302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2E3360AC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7" w:type="dxa"/>
            <w:vAlign w:val="center"/>
          </w:tcPr>
          <w:p w14:paraId="04107EFB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Gestionar Notificaciones</w:t>
            </w:r>
          </w:p>
        </w:tc>
        <w:tc>
          <w:tcPr>
            <w:tcW w:w="1270" w:type="dxa"/>
            <w:vAlign w:val="center"/>
          </w:tcPr>
          <w:p w14:paraId="07E40428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215C7D93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3BCBF192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D58EA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4967" w:type="dxa"/>
            <w:vAlign w:val="center"/>
          </w:tcPr>
          <w:p w14:paraId="19FF52D2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Añadir Notificaciones</w:t>
            </w:r>
          </w:p>
        </w:tc>
        <w:tc>
          <w:tcPr>
            <w:tcW w:w="1270" w:type="dxa"/>
            <w:vAlign w:val="center"/>
          </w:tcPr>
          <w:p w14:paraId="73190187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793483B6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744A28AC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D58EA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4967" w:type="dxa"/>
            <w:vAlign w:val="center"/>
          </w:tcPr>
          <w:p w14:paraId="5C073822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Editar Notificaciones</w:t>
            </w:r>
          </w:p>
        </w:tc>
        <w:tc>
          <w:tcPr>
            <w:tcW w:w="1270" w:type="dxa"/>
            <w:vAlign w:val="center"/>
          </w:tcPr>
          <w:p w14:paraId="1C014EB0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01989885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6EADCBC9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D58EA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4967" w:type="dxa"/>
            <w:vAlign w:val="center"/>
          </w:tcPr>
          <w:p w14:paraId="1C6FC2CD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Visualizar Notificaciones</w:t>
            </w:r>
          </w:p>
        </w:tc>
        <w:tc>
          <w:tcPr>
            <w:tcW w:w="1270" w:type="dxa"/>
            <w:vAlign w:val="center"/>
          </w:tcPr>
          <w:p w14:paraId="0690F1CA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095E6267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561FDA64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D58EA"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4967" w:type="dxa"/>
            <w:vAlign w:val="center"/>
          </w:tcPr>
          <w:p w14:paraId="1F0A1163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Eliminar Notificaciones</w:t>
            </w:r>
          </w:p>
        </w:tc>
        <w:tc>
          <w:tcPr>
            <w:tcW w:w="1270" w:type="dxa"/>
            <w:vAlign w:val="center"/>
          </w:tcPr>
          <w:p w14:paraId="6049C6D9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44DE1421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04F1CEA8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7" w:type="dxa"/>
            <w:vAlign w:val="center"/>
          </w:tcPr>
          <w:p w14:paraId="4B91B036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Visualizar Trámites</w:t>
            </w:r>
          </w:p>
        </w:tc>
        <w:tc>
          <w:tcPr>
            <w:tcW w:w="1270" w:type="dxa"/>
            <w:vAlign w:val="center"/>
          </w:tcPr>
          <w:p w14:paraId="2F21F5C3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0C3EA8" w14:paraId="78126DF7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16B70B1C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67" w:type="dxa"/>
            <w:vAlign w:val="center"/>
          </w:tcPr>
          <w:p w14:paraId="0731F1D7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Generar Tablas</w:t>
            </w:r>
            <w:r>
              <w:rPr>
                <w:rFonts w:ascii="Arial" w:hAnsi="Arial" w:cs="Arial"/>
                <w:sz w:val="24"/>
                <w:szCs w:val="24"/>
              </w:rPr>
              <w:t xml:space="preserve"> de Usuarios</w:t>
            </w:r>
          </w:p>
        </w:tc>
        <w:tc>
          <w:tcPr>
            <w:tcW w:w="1270" w:type="dxa"/>
            <w:vAlign w:val="center"/>
          </w:tcPr>
          <w:p w14:paraId="22176F38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0C3EA8" w14:paraId="19FE3784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76118687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RF-6</w:t>
            </w:r>
          </w:p>
        </w:tc>
        <w:tc>
          <w:tcPr>
            <w:tcW w:w="4967" w:type="dxa"/>
            <w:vAlign w:val="center"/>
          </w:tcPr>
          <w:p w14:paraId="1962D52B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Generar Tablas</w:t>
            </w:r>
            <w:r>
              <w:rPr>
                <w:rFonts w:ascii="Arial" w:hAnsi="Arial" w:cs="Arial"/>
                <w:sz w:val="24"/>
                <w:szCs w:val="24"/>
              </w:rPr>
              <w:t xml:space="preserve"> de Trámites</w:t>
            </w:r>
          </w:p>
        </w:tc>
        <w:tc>
          <w:tcPr>
            <w:tcW w:w="1270" w:type="dxa"/>
            <w:vAlign w:val="center"/>
          </w:tcPr>
          <w:p w14:paraId="7F988A4A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0C3EA8" w14:paraId="5AFFB950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48A47588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67" w:type="dxa"/>
            <w:vAlign w:val="center"/>
          </w:tcPr>
          <w:p w14:paraId="683DAD2F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</w:t>
            </w:r>
            <w:r w:rsidRPr="003D58EA">
              <w:rPr>
                <w:rFonts w:ascii="Arial" w:hAnsi="Arial" w:cs="Arial"/>
                <w:sz w:val="24"/>
                <w:szCs w:val="24"/>
              </w:rPr>
              <w:t xml:space="preserve"> Gráficas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Cantidad de Trámites</w:t>
            </w:r>
          </w:p>
        </w:tc>
        <w:tc>
          <w:tcPr>
            <w:tcW w:w="1270" w:type="dxa"/>
            <w:vAlign w:val="center"/>
          </w:tcPr>
          <w:p w14:paraId="2129C88E" w14:textId="77777777" w:rsidR="000C3EA8" w:rsidRPr="003D58EA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0C3EA8" w14:paraId="603DBB6D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1F752814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RF-8</w:t>
            </w:r>
          </w:p>
        </w:tc>
        <w:tc>
          <w:tcPr>
            <w:tcW w:w="4967" w:type="dxa"/>
            <w:vAlign w:val="center"/>
          </w:tcPr>
          <w:p w14:paraId="6C8F3DF6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Gráficas de Estados de los Trámites</w:t>
            </w:r>
          </w:p>
        </w:tc>
        <w:tc>
          <w:tcPr>
            <w:tcW w:w="1270" w:type="dxa"/>
            <w:vAlign w:val="center"/>
          </w:tcPr>
          <w:p w14:paraId="4E48F722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0C3EA8" w14:paraId="455D42F6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3B4C29E7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RF-9</w:t>
            </w:r>
          </w:p>
        </w:tc>
        <w:tc>
          <w:tcPr>
            <w:tcW w:w="4967" w:type="dxa"/>
            <w:vAlign w:val="center"/>
          </w:tcPr>
          <w:p w14:paraId="73F04C92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Gráficas de Cantidad de Trámites por Módulo</w:t>
            </w:r>
          </w:p>
        </w:tc>
        <w:tc>
          <w:tcPr>
            <w:tcW w:w="1270" w:type="dxa"/>
            <w:vAlign w:val="center"/>
          </w:tcPr>
          <w:p w14:paraId="64B66C15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0C3EA8" w14:paraId="46334491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25DEAF56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RF-10</w:t>
            </w:r>
          </w:p>
        </w:tc>
        <w:tc>
          <w:tcPr>
            <w:tcW w:w="4967" w:type="dxa"/>
            <w:vAlign w:val="center"/>
          </w:tcPr>
          <w:p w14:paraId="6AF93328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Gráficas de Trámites Completados</w:t>
            </w:r>
          </w:p>
        </w:tc>
        <w:tc>
          <w:tcPr>
            <w:tcW w:w="1270" w:type="dxa"/>
            <w:vAlign w:val="center"/>
          </w:tcPr>
          <w:p w14:paraId="752C7938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0C3EA8" w14:paraId="74287EE0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37DA45D1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67" w:type="dxa"/>
            <w:vAlign w:val="center"/>
          </w:tcPr>
          <w:p w14:paraId="4BB54648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Noticias</w:t>
            </w:r>
          </w:p>
        </w:tc>
        <w:tc>
          <w:tcPr>
            <w:tcW w:w="1270" w:type="dxa"/>
            <w:vAlign w:val="center"/>
          </w:tcPr>
          <w:p w14:paraId="04560C74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114AF50C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5098552E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11.1</w:t>
            </w:r>
          </w:p>
        </w:tc>
        <w:tc>
          <w:tcPr>
            <w:tcW w:w="4967" w:type="dxa"/>
            <w:vAlign w:val="center"/>
          </w:tcPr>
          <w:p w14:paraId="7F089EA6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Añadir Noticias</w:t>
            </w:r>
          </w:p>
        </w:tc>
        <w:tc>
          <w:tcPr>
            <w:tcW w:w="1270" w:type="dxa"/>
            <w:vAlign w:val="center"/>
          </w:tcPr>
          <w:p w14:paraId="08BB3773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1DD6D9E7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03A77EAB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11.2</w:t>
            </w:r>
          </w:p>
        </w:tc>
        <w:tc>
          <w:tcPr>
            <w:tcW w:w="4967" w:type="dxa"/>
            <w:vAlign w:val="center"/>
          </w:tcPr>
          <w:p w14:paraId="4BB3072A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Noticias</w:t>
            </w:r>
          </w:p>
        </w:tc>
        <w:tc>
          <w:tcPr>
            <w:tcW w:w="1270" w:type="dxa"/>
            <w:vAlign w:val="center"/>
          </w:tcPr>
          <w:p w14:paraId="2E26B412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07A93232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567231B5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11.3</w:t>
            </w:r>
          </w:p>
        </w:tc>
        <w:tc>
          <w:tcPr>
            <w:tcW w:w="4967" w:type="dxa"/>
            <w:vAlign w:val="center"/>
          </w:tcPr>
          <w:p w14:paraId="75E9CED5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Noticias</w:t>
            </w:r>
          </w:p>
        </w:tc>
        <w:tc>
          <w:tcPr>
            <w:tcW w:w="1270" w:type="dxa"/>
            <w:vAlign w:val="center"/>
          </w:tcPr>
          <w:p w14:paraId="25B0B8AB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50E58995" w14:textId="77777777" w:rsidTr="000C3EA8">
        <w:trPr>
          <w:trHeight w:val="452"/>
        </w:trPr>
        <w:tc>
          <w:tcPr>
            <w:tcW w:w="1124" w:type="dxa"/>
            <w:vAlign w:val="center"/>
          </w:tcPr>
          <w:p w14:paraId="00F752E1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11.4</w:t>
            </w:r>
          </w:p>
        </w:tc>
        <w:tc>
          <w:tcPr>
            <w:tcW w:w="4967" w:type="dxa"/>
            <w:vAlign w:val="center"/>
          </w:tcPr>
          <w:p w14:paraId="2B332362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Noticias</w:t>
            </w:r>
          </w:p>
        </w:tc>
        <w:tc>
          <w:tcPr>
            <w:tcW w:w="1270" w:type="dxa"/>
            <w:vAlign w:val="center"/>
          </w:tcPr>
          <w:p w14:paraId="63E12F6E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466F9119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10DBE99B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RF-12</w:t>
            </w:r>
          </w:p>
        </w:tc>
        <w:tc>
          <w:tcPr>
            <w:tcW w:w="4967" w:type="dxa"/>
            <w:vAlign w:val="center"/>
          </w:tcPr>
          <w:p w14:paraId="5F9D95EE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Exportar Tablas de Usuarios </w:t>
            </w:r>
            <w:r w:rsidRPr="009C18DC"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z w:val="24"/>
                <w:szCs w:val="24"/>
              </w:rPr>
              <w:t xml:space="preserve"> pdf</w:t>
            </w:r>
            <w:r w:rsidRPr="009C18DC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>xlsx</w:t>
            </w:r>
          </w:p>
        </w:tc>
        <w:tc>
          <w:tcPr>
            <w:tcW w:w="1270" w:type="dxa"/>
            <w:vAlign w:val="center"/>
          </w:tcPr>
          <w:p w14:paraId="3B8DB543" w14:textId="77777777" w:rsidR="000C3EA8" w:rsidRPr="0036768F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0C3EA8" w14:paraId="294E345D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411E4A0B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RF-13</w:t>
            </w:r>
          </w:p>
        </w:tc>
        <w:tc>
          <w:tcPr>
            <w:tcW w:w="4967" w:type="dxa"/>
            <w:vAlign w:val="center"/>
          </w:tcPr>
          <w:p w14:paraId="420B594B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Exportar Tablas de Trámites </w:t>
            </w:r>
            <w:r w:rsidRPr="009C18DC"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z w:val="24"/>
                <w:szCs w:val="24"/>
              </w:rPr>
              <w:t xml:space="preserve"> pdf</w:t>
            </w:r>
            <w:r w:rsidRPr="009C18DC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>xlsx</w:t>
            </w:r>
          </w:p>
        </w:tc>
        <w:tc>
          <w:tcPr>
            <w:tcW w:w="1270" w:type="dxa"/>
            <w:vAlign w:val="center"/>
          </w:tcPr>
          <w:p w14:paraId="486D6F28" w14:textId="77777777" w:rsidR="000C3EA8" w:rsidRPr="0036768F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0C3EA8" w14:paraId="6B5DE489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383B9DAA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RF-14</w:t>
            </w:r>
          </w:p>
        </w:tc>
        <w:tc>
          <w:tcPr>
            <w:tcW w:w="4967" w:type="dxa"/>
            <w:vAlign w:val="center"/>
          </w:tcPr>
          <w:p w14:paraId="621C6057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Grupos de Usuarios</w:t>
            </w:r>
          </w:p>
        </w:tc>
        <w:tc>
          <w:tcPr>
            <w:tcW w:w="1270" w:type="dxa"/>
            <w:vAlign w:val="center"/>
          </w:tcPr>
          <w:p w14:paraId="75A8E4C9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4EF1A501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0C153CCE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14.1</w:t>
            </w:r>
          </w:p>
        </w:tc>
        <w:tc>
          <w:tcPr>
            <w:tcW w:w="4967" w:type="dxa"/>
            <w:vAlign w:val="center"/>
          </w:tcPr>
          <w:p w14:paraId="25CA6701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Añadir Grupos de Usuarios</w:t>
            </w:r>
          </w:p>
        </w:tc>
        <w:tc>
          <w:tcPr>
            <w:tcW w:w="1270" w:type="dxa"/>
            <w:vAlign w:val="center"/>
          </w:tcPr>
          <w:p w14:paraId="60DE65BB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4E2E4FF9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2753EAAF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14.2</w:t>
            </w:r>
          </w:p>
        </w:tc>
        <w:tc>
          <w:tcPr>
            <w:tcW w:w="4967" w:type="dxa"/>
            <w:vAlign w:val="center"/>
          </w:tcPr>
          <w:p w14:paraId="595F14D0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Grupos de Usuarios</w:t>
            </w:r>
          </w:p>
        </w:tc>
        <w:tc>
          <w:tcPr>
            <w:tcW w:w="1270" w:type="dxa"/>
            <w:vAlign w:val="center"/>
          </w:tcPr>
          <w:p w14:paraId="2FAE5637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66EE3E82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61BEF50C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14.3</w:t>
            </w:r>
          </w:p>
        </w:tc>
        <w:tc>
          <w:tcPr>
            <w:tcW w:w="4967" w:type="dxa"/>
            <w:vAlign w:val="center"/>
          </w:tcPr>
          <w:p w14:paraId="75CBB548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Grupos de Usuarios</w:t>
            </w:r>
          </w:p>
        </w:tc>
        <w:tc>
          <w:tcPr>
            <w:tcW w:w="1270" w:type="dxa"/>
            <w:vAlign w:val="center"/>
          </w:tcPr>
          <w:p w14:paraId="22F688E3" w14:textId="77777777" w:rsidR="000C3EA8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168D9801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5CE0FD75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D58E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3D58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14.4</w:t>
            </w:r>
          </w:p>
        </w:tc>
        <w:tc>
          <w:tcPr>
            <w:tcW w:w="4967" w:type="dxa"/>
            <w:vAlign w:val="center"/>
          </w:tcPr>
          <w:p w14:paraId="3E68517D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Grupos de Usuarios</w:t>
            </w:r>
          </w:p>
        </w:tc>
        <w:tc>
          <w:tcPr>
            <w:tcW w:w="1270" w:type="dxa"/>
            <w:vAlign w:val="center"/>
          </w:tcPr>
          <w:p w14:paraId="430AF609" w14:textId="77777777" w:rsidR="000C3EA8" w:rsidRPr="0036768F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76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C3EA8" w14:paraId="32977082" w14:textId="77777777" w:rsidTr="000C3EA8">
        <w:trPr>
          <w:trHeight w:val="467"/>
        </w:trPr>
        <w:tc>
          <w:tcPr>
            <w:tcW w:w="1124" w:type="dxa"/>
            <w:vAlign w:val="center"/>
          </w:tcPr>
          <w:p w14:paraId="510D24F2" w14:textId="77777777" w:rsidR="000C3EA8" w:rsidRPr="003D58EA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RF-15</w:t>
            </w:r>
          </w:p>
        </w:tc>
        <w:tc>
          <w:tcPr>
            <w:tcW w:w="4967" w:type="dxa"/>
            <w:vAlign w:val="center"/>
          </w:tcPr>
          <w:p w14:paraId="004F35CE" w14:textId="77777777" w:rsidR="000C3EA8" w:rsidRDefault="000C3EA8" w:rsidP="000C3E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Correos Electrónicos</w:t>
            </w:r>
          </w:p>
        </w:tc>
        <w:tc>
          <w:tcPr>
            <w:tcW w:w="1270" w:type="dxa"/>
            <w:vAlign w:val="center"/>
          </w:tcPr>
          <w:p w14:paraId="79CFC3CC" w14:textId="77777777" w:rsidR="000C3EA8" w:rsidRPr="0036768F" w:rsidRDefault="000C3EA8" w:rsidP="000C3EA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bookmarkEnd w:id="7"/>
    </w:tbl>
    <w:p w14:paraId="77AC0044" w14:textId="77777777" w:rsidR="00D26898" w:rsidRPr="000C3EA8" w:rsidRDefault="00D26898" w:rsidP="00D26898">
      <w:pPr>
        <w:rPr>
          <w:lang w:val="es-ES" w:eastAsia="zh-CN"/>
        </w:rPr>
      </w:pPr>
    </w:p>
    <w:p w14:paraId="22734904" w14:textId="64FDD38F" w:rsidR="00593E14" w:rsidRPr="00F36AB4" w:rsidRDefault="00D26898" w:rsidP="00F36AB4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bookmarkStart w:id="8" w:name="_Toc148976549"/>
      <w:bookmarkStart w:id="9" w:name="_Toc164938502"/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fldChar w:fldCharType="begin"/>
      </w:r>
      <w:r>
        <w:rPr>
          <w:rFonts w:ascii="Arial" w:hAnsi="Arial" w:cs="Arial"/>
          <w:sz w:val="22"/>
          <w:szCs w:val="22"/>
          <w:lang w:val="es-CU"/>
        </w:rPr>
        <w:instrText xml:space="preserve"> SEQ Tabla \* ARABIC </w:instrText>
      </w:r>
      <w:r>
        <w:fldChar w:fldCharType="separate"/>
      </w:r>
      <w:r>
        <w:rPr>
          <w:rFonts w:ascii="Arial" w:hAnsi="Arial" w:cs="Arial"/>
          <w:noProof/>
          <w:sz w:val="22"/>
          <w:szCs w:val="22"/>
          <w:lang w:val="es-CU"/>
        </w:rPr>
        <w:t>1</w:t>
      </w:r>
      <w:r>
        <w:fldChar w:fldCharType="end"/>
      </w:r>
      <w:r>
        <w:rPr>
          <w:rFonts w:ascii="Arial" w:hAnsi="Arial" w:cs="Arial"/>
          <w:sz w:val="22"/>
          <w:szCs w:val="22"/>
          <w:lang w:val="es-CU"/>
        </w:rPr>
        <w:t xml:space="preserve"> Requerimientos Funcionales</w:t>
      </w:r>
      <w:bookmarkEnd w:id="8"/>
      <w:bookmarkEnd w:id="9"/>
    </w:p>
    <w:p w14:paraId="7513C8BC" w14:textId="2A1FCA3D" w:rsidR="00DB61CA" w:rsidRPr="00DB61CA" w:rsidRDefault="00DB61CA" w:rsidP="00DB61CA">
      <w:pPr>
        <w:pStyle w:val="Ttulo1"/>
        <w:keepNext w:val="0"/>
        <w:tabs>
          <w:tab w:val="clear" w:pos="432"/>
          <w:tab w:val="left" w:pos="0"/>
        </w:tabs>
        <w:spacing w:before="0" w:after="160" w:line="360" w:lineRule="auto"/>
        <w:ind w:left="0" w:firstLine="0"/>
        <w:jc w:val="both"/>
        <w:rPr>
          <w:rFonts w:eastAsia="Calibri" w:cs="Arial"/>
          <w:bCs w:val="0"/>
          <w:color w:val="66B408"/>
          <w:kern w:val="0"/>
          <w:szCs w:val="24"/>
          <w:lang w:val="es-ES"/>
        </w:rPr>
      </w:pPr>
      <w:r>
        <w:rPr>
          <w:rFonts w:eastAsia="Calibri" w:cs="Arial"/>
          <w:bCs w:val="0"/>
          <w:color w:val="66B408"/>
          <w:kern w:val="0"/>
          <w:szCs w:val="24"/>
          <w:lang w:val="es-ES"/>
        </w:rPr>
        <w:t>Requerimientos no funcionales del sistema</w:t>
      </w:r>
    </w:p>
    <w:p w14:paraId="4947E3FD" w14:textId="5A972FDB" w:rsidR="003F6F88" w:rsidRPr="00992ECC" w:rsidRDefault="003F6F88" w:rsidP="003F6F88">
      <w:pPr>
        <w:suppressAutoHyphens/>
        <w:spacing w:before="240" w:line="360" w:lineRule="auto"/>
        <w:jc w:val="both"/>
        <w:rPr>
          <w:rFonts w:ascii="Arial" w:eastAsia="Times New Roman" w:hAnsi="Arial" w:cs="Arial"/>
          <w:b/>
          <w:sz w:val="24"/>
          <w:lang w:val="es-ES" w:eastAsia="zh-CN" w:bidi="en-US"/>
        </w:rPr>
      </w:pPr>
      <w:r w:rsidRPr="00992ECC">
        <w:rPr>
          <w:rFonts w:ascii="Arial" w:eastAsia="Times New Roman" w:hAnsi="Arial" w:cs="Arial"/>
          <w:b/>
          <w:sz w:val="24"/>
          <w:lang w:val="es-ES" w:eastAsia="zh-CN" w:bidi="en-US"/>
        </w:rPr>
        <w:t>Apariencia o Interfaz Externa</w:t>
      </w:r>
    </w:p>
    <w:p w14:paraId="66024E74" w14:textId="3BC4EBB4" w:rsidR="003F6F88" w:rsidRPr="00992ECC" w:rsidRDefault="003F6F88" w:rsidP="003F6F88">
      <w:pPr>
        <w:numPr>
          <w:ilvl w:val="0"/>
          <w:numId w:val="39"/>
        </w:numPr>
        <w:suppressAutoHyphens/>
        <w:spacing w:line="276" w:lineRule="auto"/>
        <w:jc w:val="both"/>
        <w:rPr>
          <w:rFonts w:ascii="Arial" w:eastAsia="Times New Roman" w:hAnsi="Arial" w:cs="Arial"/>
          <w:b/>
          <w:sz w:val="24"/>
          <w:lang w:val="es-ES" w:eastAsia="zh-CN" w:bidi="en-US"/>
        </w:rPr>
      </w:pPr>
      <w:r w:rsidRPr="00992ECC">
        <w:rPr>
          <w:rFonts w:ascii="Arial" w:eastAsia="Times New Roman" w:hAnsi="Arial" w:cs="Arial"/>
          <w:sz w:val="24"/>
          <w:lang w:val="es-ES" w:eastAsia="zh-CN" w:bidi="en-US"/>
        </w:rPr>
        <w:t>Los colores deben ser usados en tonalidades claras</w:t>
      </w:r>
      <w:r w:rsidR="00F15766">
        <w:rPr>
          <w:rFonts w:ascii="Arial" w:eastAsia="Times New Roman" w:hAnsi="Arial" w:cs="Arial"/>
          <w:sz w:val="24"/>
          <w:lang w:val="es-ES" w:eastAsia="zh-CN" w:bidi="en-US"/>
        </w:rPr>
        <w:t xml:space="preserve"> reflejadas en el manual de entidad de la universidad </w:t>
      </w:r>
      <w:r w:rsidRPr="00992ECC">
        <w:rPr>
          <w:rFonts w:ascii="Arial" w:eastAsia="Times New Roman" w:hAnsi="Arial" w:cs="Arial"/>
          <w:sz w:val="24"/>
          <w:lang w:val="es-ES" w:eastAsia="zh-CN" w:bidi="en-US"/>
        </w:rPr>
        <w:t>de forma que el usuario visualice una interfaz agradable, el tamaño de las letras debe ser adecuado, evitando fuentes pequeñas que interfieran en una buena visualización.</w:t>
      </w:r>
    </w:p>
    <w:p w14:paraId="0188A76A" w14:textId="77777777" w:rsidR="003F6F88" w:rsidRPr="00992ECC" w:rsidRDefault="003F6F88" w:rsidP="003F6F88">
      <w:pPr>
        <w:numPr>
          <w:ilvl w:val="0"/>
          <w:numId w:val="39"/>
        </w:numPr>
        <w:suppressAutoHyphens/>
        <w:spacing w:line="276" w:lineRule="auto"/>
        <w:jc w:val="both"/>
        <w:rPr>
          <w:rFonts w:ascii="Arial" w:eastAsia="Times New Roman" w:hAnsi="Arial" w:cs="Arial"/>
          <w:b/>
          <w:sz w:val="24"/>
          <w:lang w:val="es-ES" w:eastAsia="zh-CN" w:bidi="en-US"/>
        </w:rPr>
      </w:pPr>
      <w:r w:rsidRPr="00992ECC">
        <w:rPr>
          <w:rFonts w:ascii="Arial" w:eastAsia="Times New Roman" w:hAnsi="Arial" w:cs="Arial"/>
          <w:sz w:val="24"/>
          <w:lang w:val="es-ES" w:eastAsia="zh-CN" w:bidi="en-US"/>
        </w:rPr>
        <w:t>La interfaz no debe de recargarse con imágenes para proporcionar una navegación cómoda.</w:t>
      </w:r>
    </w:p>
    <w:p w14:paraId="728B36DE" w14:textId="77777777" w:rsidR="003F6F88" w:rsidRPr="00992ECC" w:rsidRDefault="003F6F88" w:rsidP="003F6F88">
      <w:pPr>
        <w:numPr>
          <w:ilvl w:val="0"/>
          <w:numId w:val="39"/>
        </w:numPr>
        <w:suppressAutoHyphens/>
        <w:spacing w:line="276" w:lineRule="auto"/>
        <w:jc w:val="both"/>
        <w:rPr>
          <w:rFonts w:ascii="Arial" w:eastAsia="Times New Roman" w:hAnsi="Arial" w:cs="Arial"/>
          <w:b/>
          <w:sz w:val="24"/>
          <w:lang w:val="es-ES" w:eastAsia="zh-CN" w:bidi="en-US"/>
        </w:rPr>
      </w:pPr>
      <w:r w:rsidRPr="00992ECC">
        <w:rPr>
          <w:rFonts w:ascii="Arial" w:eastAsia="Times New Roman" w:hAnsi="Arial" w:cs="Arial"/>
          <w:sz w:val="24"/>
          <w:lang w:val="es-ES" w:eastAsia="zh-CN" w:bidi="en-US"/>
        </w:rPr>
        <w:t>El flujo de trabajo en el sistema debe ser semejante al proceso rutinario de gestión del proceso</w:t>
      </w:r>
    </w:p>
    <w:p w14:paraId="0C9B9FA3" w14:textId="18589F91" w:rsidR="003F6F88" w:rsidRPr="003F6F88" w:rsidRDefault="003F6F88" w:rsidP="003F6F88">
      <w:pPr>
        <w:numPr>
          <w:ilvl w:val="0"/>
          <w:numId w:val="39"/>
        </w:numPr>
        <w:suppressAutoHyphens/>
        <w:spacing w:line="276" w:lineRule="auto"/>
        <w:jc w:val="both"/>
        <w:rPr>
          <w:rFonts w:ascii="Arial" w:eastAsia="Times New Roman" w:hAnsi="Arial" w:cs="Arial"/>
          <w:b/>
          <w:sz w:val="24"/>
          <w:lang w:val="es-ES" w:eastAsia="zh-CN" w:bidi="en-US"/>
        </w:rPr>
      </w:pPr>
      <w:r w:rsidRPr="00992ECC">
        <w:rPr>
          <w:rFonts w:ascii="Arial" w:eastAsia="Times New Roman" w:hAnsi="Arial" w:cs="Arial"/>
          <w:sz w:val="24"/>
          <w:lang w:val="es-ES" w:eastAsia="zh-CN" w:bidi="en-US"/>
        </w:rPr>
        <w:t>Debe ser simple de usar y explícito para que los usuarios se sientan cómodos a la hora de trabajar con el mismo.</w:t>
      </w:r>
    </w:p>
    <w:p w14:paraId="5FF08A45" w14:textId="29D6A1D4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b/>
          <w:color w:val="000000"/>
          <w:sz w:val="24"/>
          <w:szCs w:val="24"/>
        </w:rPr>
      </w:pPr>
      <w:r w:rsidRPr="004F1345">
        <w:rPr>
          <w:rFonts w:ascii="Arial" w:eastAsia="CIDFont + F4" w:hAnsi="Arial" w:cs="Arial"/>
          <w:b/>
          <w:color w:val="000000"/>
          <w:sz w:val="24"/>
          <w:szCs w:val="24"/>
        </w:rPr>
        <w:t>Usabilidad</w:t>
      </w:r>
    </w:p>
    <w:p w14:paraId="29F55275" w14:textId="2C5BC83E" w:rsidR="004F1345" w:rsidRPr="004F1345" w:rsidRDefault="004F1345" w:rsidP="004F1345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Los usuarios que trabajarán el sistema deben tener conocimientos básicos de computación.</w:t>
      </w:r>
    </w:p>
    <w:p w14:paraId="436920BB" w14:textId="0A107F24" w:rsidR="004F1345" w:rsidRPr="004F1345" w:rsidRDefault="004F1345" w:rsidP="004F1345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El sistema es sencillo para agilizar el tiempo de conexión al mismo.</w:t>
      </w:r>
    </w:p>
    <w:p w14:paraId="331971B0" w14:textId="77777777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b/>
          <w:color w:val="000000"/>
          <w:sz w:val="24"/>
          <w:szCs w:val="24"/>
        </w:rPr>
      </w:pPr>
      <w:r w:rsidRPr="004F1345">
        <w:rPr>
          <w:rFonts w:ascii="Arial" w:eastAsia="CIDFont + F4" w:hAnsi="Arial" w:cs="Arial"/>
          <w:b/>
          <w:color w:val="000000"/>
          <w:sz w:val="24"/>
          <w:szCs w:val="24"/>
        </w:rPr>
        <w:t>Ayuda y documentación</w:t>
      </w:r>
    </w:p>
    <w:p w14:paraId="722B38E9" w14:textId="668E082E" w:rsidR="004F1345" w:rsidRPr="004F1345" w:rsidRDefault="004F1345" w:rsidP="004F1345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Cuenta con un Manual de usuario que proporciona la explicación detallada de las principales funcionalidades que tiene el sistema como apoyo para la interacción con el producto informático.</w:t>
      </w:r>
    </w:p>
    <w:p w14:paraId="7F3349E3" w14:textId="256120ED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b/>
          <w:color w:val="000000"/>
          <w:sz w:val="24"/>
          <w:szCs w:val="24"/>
        </w:rPr>
      </w:pPr>
      <w:r w:rsidRPr="004F1345">
        <w:rPr>
          <w:rFonts w:ascii="Arial" w:eastAsia="CIDFont + F4" w:hAnsi="Arial" w:cs="Arial"/>
          <w:b/>
          <w:color w:val="000000"/>
          <w:sz w:val="24"/>
          <w:szCs w:val="24"/>
        </w:rPr>
        <w:t>Rendimiento</w:t>
      </w:r>
    </w:p>
    <w:p w14:paraId="6DA6846B" w14:textId="4E2EA78E" w:rsidR="004F1345" w:rsidRPr="004F1345" w:rsidRDefault="004F1345" w:rsidP="004F1345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lastRenderedPageBreak/>
        <w:t>Los tiempos de respuestas son rápidos ya que el sistema es una aplicación cliente – servidor, con una apariencia web.</w:t>
      </w:r>
    </w:p>
    <w:p w14:paraId="2832FFEC" w14:textId="748EC0AE" w:rsidR="004F1345" w:rsidRPr="004F1345" w:rsidRDefault="004F1345" w:rsidP="004F1345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La disponibilidad de trabajo de la red contra el servidor es constante.</w:t>
      </w:r>
    </w:p>
    <w:p w14:paraId="4790CEBC" w14:textId="77777777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b/>
          <w:color w:val="000000"/>
          <w:sz w:val="24"/>
          <w:szCs w:val="24"/>
        </w:rPr>
      </w:pPr>
      <w:r w:rsidRPr="004F1345">
        <w:rPr>
          <w:rFonts w:ascii="Arial" w:eastAsia="CIDFont + F4" w:hAnsi="Arial" w:cs="Arial"/>
          <w:b/>
          <w:color w:val="000000"/>
          <w:sz w:val="24"/>
          <w:szCs w:val="24"/>
        </w:rPr>
        <w:t>Portabilidad</w:t>
      </w:r>
    </w:p>
    <w:p w14:paraId="1B5FE765" w14:textId="3C666DCD" w:rsidR="004F1345" w:rsidRPr="004F1345" w:rsidRDefault="004F1345" w:rsidP="004F1345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 xml:space="preserve">El sistema puede ser usado bajo los Sistemas Operativos Windows y Linux. </w:t>
      </w:r>
    </w:p>
    <w:p w14:paraId="1957DF83" w14:textId="6EAEF487" w:rsidR="004F1345" w:rsidRPr="004F1345" w:rsidRDefault="004F1345" w:rsidP="004F1345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 xml:space="preserve">El sistema corre sobre una plataforma web, codificada en Python con el framework Django y sistema de base de datos en </w:t>
      </w:r>
      <w:r w:rsidR="00F15766">
        <w:rPr>
          <w:rFonts w:ascii="Arial" w:eastAsia="CIDFont + F4" w:hAnsi="Arial" w:cs="Arial"/>
          <w:color w:val="000000"/>
          <w:sz w:val="24"/>
          <w:szCs w:val="24"/>
          <w:lang w:val="es-ES"/>
        </w:rPr>
        <w:t>PostgreSQL</w:t>
      </w: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 xml:space="preserve">. </w:t>
      </w:r>
    </w:p>
    <w:p w14:paraId="5B265691" w14:textId="77777777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b/>
          <w:color w:val="000000"/>
          <w:sz w:val="24"/>
          <w:szCs w:val="24"/>
        </w:rPr>
      </w:pPr>
      <w:r w:rsidRPr="004F1345">
        <w:rPr>
          <w:rFonts w:ascii="Arial" w:eastAsia="CIDFont + F4" w:hAnsi="Arial" w:cs="Arial"/>
          <w:b/>
          <w:color w:val="000000"/>
          <w:sz w:val="24"/>
          <w:szCs w:val="24"/>
        </w:rPr>
        <w:t>Seguridad</w:t>
      </w:r>
    </w:p>
    <w:p w14:paraId="68D3D86F" w14:textId="3BFB468F" w:rsidR="004F1345" w:rsidRPr="004F1345" w:rsidRDefault="004F1345" w:rsidP="004F1345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El encargado debe validar el ingreso al sistema de los usuarios, ya que este es el que tendrá acceso a la base de datos, a los ficheros fuentes y es el responsable de la autorización en general del mismo.</w:t>
      </w:r>
    </w:p>
    <w:p w14:paraId="2222F969" w14:textId="61C4DC31" w:rsidR="004F1345" w:rsidRPr="004F1345" w:rsidRDefault="004F1345" w:rsidP="004F1345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Sólo los usuarios autorizados podrán acceder al sistema.</w:t>
      </w:r>
    </w:p>
    <w:p w14:paraId="412B98EB" w14:textId="28299341" w:rsidR="000D70D1" w:rsidRPr="007B680D" w:rsidRDefault="004F1345" w:rsidP="004F1345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No existe información que se pueda tener sin ser usuario del sistema.</w:t>
      </w:r>
    </w:p>
    <w:p w14:paraId="16203833" w14:textId="4E2A2072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b/>
          <w:color w:val="000000"/>
          <w:sz w:val="24"/>
          <w:szCs w:val="24"/>
        </w:rPr>
      </w:pPr>
      <w:r w:rsidRPr="004F1345">
        <w:rPr>
          <w:rFonts w:ascii="Arial" w:eastAsia="CIDFont + F4" w:hAnsi="Arial" w:cs="Arial"/>
          <w:b/>
          <w:color w:val="000000"/>
          <w:sz w:val="24"/>
          <w:szCs w:val="24"/>
        </w:rPr>
        <w:t>Software</w:t>
      </w:r>
    </w:p>
    <w:p w14:paraId="6D18BE9D" w14:textId="1C8E8E88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Máquina Servidor</w:t>
      </w:r>
      <w:r>
        <w:rPr>
          <w:rFonts w:ascii="Arial" w:eastAsia="CIDFont + F4" w:hAnsi="Arial" w:cs="Arial"/>
          <w:color w:val="000000"/>
          <w:sz w:val="24"/>
          <w:szCs w:val="24"/>
          <w:lang w:val="es-ES"/>
        </w:rPr>
        <w:t>:</w:t>
      </w:r>
    </w:p>
    <w:p w14:paraId="69556ED0" w14:textId="2EAD8726" w:rsidR="004F1345" w:rsidRPr="004F1345" w:rsidRDefault="004F1345" w:rsidP="004F134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 xml:space="preserve">Debe tener instalado el sistema Operativo Windows XP o Linux, Servidor Web Apache Tomcat versión 7.0, </w:t>
      </w:r>
      <w:r w:rsidR="00F15766">
        <w:rPr>
          <w:rFonts w:ascii="Arial" w:eastAsia="CIDFont + F4" w:hAnsi="Arial" w:cs="Arial"/>
          <w:color w:val="000000"/>
          <w:sz w:val="24"/>
          <w:szCs w:val="24"/>
          <w:lang w:val="es-ES"/>
        </w:rPr>
        <w:t>PostgreSQL</w:t>
      </w: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.</w:t>
      </w:r>
    </w:p>
    <w:p w14:paraId="0D89236B" w14:textId="23FEB00E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Máquina Cliente</w:t>
      </w:r>
      <w:r>
        <w:rPr>
          <w:rFonts w:ascii="Arial" w:eastAsia="CIDFont + F4" w:hAnsi="Arial" w:cs="Arial"/>
          <w:color w:val="000000"/>
          <w:sz w:val="24"/>
          <w:szCs w:val="24"/>
          <w:lang w:val="es-ES"/>
        </w:rPr>
        <w:t>:</w:t>
      </w:r>
    </w:p>
    <w:p w14:paraId="61206B07" w14:textId="3E8A1CC6" w:rsidR="004F1345" w:rsidRPr="004F1345" w:rsidRDefault="004F1345" w:rsidP="004F134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Se debe disponer del navegador Web Mozilla Firefox 9.0.1 o superior.</w:t>
      </w:r>
    </w:p>
    <w:p w14:paraId="33B6DD5C" w14:textId="409E8B68" w:rsidR="004F1345" w:rsidRPr="004F1345" w:rsidRDefault="004F1345" w:rsidP="004F134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El sistema operativo debe ser Windows XP o Linux.</w:t>
      </w:r>
    </w:p>
    <w:p w14:paraId="0956E8E5" w14:textId="77777777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b/>
          <w:color w:val="000000"/>
          <w:sz w:val="24"/>
          <w:szCs w:val="24"/>
        </w:rPr>
      </w:pPr>
      <w:r w:rsidRPr="004F1345">
        <w:rPr>
          <w:rFonts w:ascii="Arial" w:eastAsia="CIDFont + F4" w:hAnsi="Arial" w:cs="Arial"/>
          <w:b/>
          <w:color w:val="000000"/>
          <w:sz w:val="24"/>
          <w:szCs w:val="24"/>
        </w:rPr>
        <w:t>Hardware</w:t>
      </w:r>
    </w:p>
    <w:p w14:paraId="66313DD4" w14:textId="77777777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Máquina Servidor:</w:t>
      </w:r>
    </w:p>
    <w:p w14:paraId="0A1DE767" w14:textId="619A6566" w:rsidR="004F1345" w:rsidRPr="004F1345" w:rsidRDefault="004F1345" w:rsidP="004F1345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 xml:space="preserve">PC Intel Pentium IV o superior con 2.6 GHz o superior. </w:t>
      </w:r>
    </w:p>
    <w:p w14:paraId="384317C9" w14:textId="2D5CA1A4" w:rsidR="004F1345" w:rsidRPr="004F1345" w:rsidRDefault="004F1345" w:rsidP="004F1345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 xml:space="preserve">Memoria RAM de 1.0 GB o superior.   </w:t>
      </w:r>
    </w:p>
    <w:p w14:paraId="00F44ACC" w14:textId="6640F02D" w:rsidR="004F1345" w:rsidRPr="004F1345" w:rsidRDefault="004F1345" w:rsidP="004F1345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Espacio en disco de 1.0 GB o más disponibles para la instalación de los softwares requeridos.</w:t>
      </w:r>
    </w:p>
    <w:p w14:paraId="36E6203E" w14:textId="77777777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Máquina cliente:</w:t>
      </w:r>
    </w:p>
    <w:p w14:paraId="356FC3D7" w14:textId="2170477B" w:rsidR="004F1345" w:rsidRPr="004F1345" w:rsidRDefault="004F1345" w:rsidP="004F1345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lastRenderedPageBreak/>
        <w:t xml:space="preserve">PC Intel Pentium IV o superior con 1.6 GHz o superior. </w:t>
      </w:r>
    </w:p>
    <w:p w14:paraId="1BB8E1D4" w14:textId="4F6D1D23" w:rsidR="004F1345" w:rsidRPr="004F1345" w:rsidRDefault="004F1345" w:rsidP="004F1345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Memoria RAM de 256 MB o superior.</w:t>
      </w:r>
    </w:p>
    <w:p w14:paraId="1EBC49E0" w14:textId="77777777" w:rsidR="004F1345" w:rsidRPr="004F1345" w:rsidRDefault="004F1345" w:rsidP="004F1345">
      <w:pPr>
        <w:spacing w:line="360" w:lineRule="auto"/>
        <w:jc w:val="both"/>
        <w:rPr>
          <w:rFonts w:ascii="Arial" w:eastAsia="CIDFont + F4" w:hAnsi="Arial" w:cs="Arial"/>
          <w:b/>
          <w:color w:val="000000"/>
          <w:sz w:val="24"/>
          <w:szCs w:val="24"/>
        </w:rPr>
      </w:pPr>
      <w:r w:rsidRPr="004F1345">
        <w:rPr>
          <w:rFonts w:ascii="Arial" w:eastAsia="CIDFont + F4" w:hAnsi="Arial" w:cs="Arial"/>
          <w:b/>
          <w:color w:val="000000"/>
          <w:sz w:val="24"/>
          <w:szCs w:val="24"/>
        </w:rPr>
        <w:t>Requerimientos técnicos</w:t>
      </w:r>
    </w:p>
    <w:p w14:paraId="386AD145" w14:textId="1A3FE0D9" w:rsidR="004F1345" w:rsidRPr="004F1345" w:rsidRDefault="004F1345" w:rsidP="004F1345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Sistema operativo: Windows, Mac o cualquier distribución de Linux</w:t>
      </w:r>
    </w:p>
    <w:p w14:paraId="74EB1510" w14:textId="0D604838" w:rsidR="004F1345" w:rsidRPr="004F1345" w:rsidRDefault="004F1345" w:rsidP="004F1345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n-U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n-US"/>
        </w:rPr>
        <w:t>Navegador web: Firefox, Google Chrome,</w:t>
      </w:r>
      <w:r w:rsidR="00231220">
        <w:rPr>
          <w:rFonts w:ascii="Arial" w:eastAsia="CIDFont + F4" w:hAnsi="Arial" w:cs="Arial"/>
          <w:color w:val="000000"/>
          <w:sz w:val="24"/>
          <w:szCs w:val="24"/>
          <w:lang w:val="en-US"/>
        </w:rPr>
        <w:t xml:space="preserve"> Microsoft Edge</w:t>
      </w:r>
      <w:r w:rsidRPr="004F1345">
        <w:rPr>
          <w:rFonts w:ascii="Arial" w:eastAsia="CIDFont + F4" w:hAnsi="Arial" w:cs="Arial"/>
          <w:color w:val="000000"/>
          <w:sz w:val="24"/>
          <w:szCs w:val="24"/>
          <w:lang w:val="en-US"/>
        </w:rPr>
        <w:t>.</w:t>
      </w:r>
    </w:p>
    <w:p w14:paraId="7993EE36" w14:textId="358748BD" w:rsidR="004F1345" w:rsidRPr="004F1345" w:rsidRDefault="004F1345" w:rsidP="004F1345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Idioma: español</w:t>
      </w:r>
    </w:p>
    <w:p w14:paraId="2ADD8E62" w14:textId="70ABCB11" w:rsidR="004F1345" w:rsidRDefault="004F1345" w:rsidP="004F1345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CIDFont + F4" w:hAnsi="Arial" w:cs="Arial"/>
          <w:color w:val="000000"/>
          <w:sz w:val="24"/>
          <w:szCs w:val="24"/>
          <w:lang w:val="es-ES"/>
        </w:rPr>
      </w:pPr>
      <w:r w:rsidRPr="004F1345">
        <w:rPr>
          <w:rFonts w:ascii="Arial" w:eastAsia="CIDFont + F4" w:hAnsi="Arial" w:cs="Arial"/>
          <w:color w:val="000000"/>
          <w:sz w:val="24"/>
          <w:szCs w:val="24"/>
          <w:lang w:val="es-ES"/>
        </w:rPr>
        <w:t>Memoria RAM: Mínimo 128 MB</w:t>
      </w:r>
    </w:p>
    <w:p w14:paraId="715004E6" w14:textId="553789BB" w:rsidR="001A0DE5" w:rsidRDefault="00DB61CA" w:rsidP="001A0DE5">
      <w:pPr>
        <w:pStyle w:val="Ttulo1"/>
        <w:keepNext w:val="0"/>
        <w:tabs>
          <w:tab w:val="clear" w:pos="432"/>
          <w:tab w:val="left" w:pos="0"/>
        </w:tabs>
        <w:spacing w:before="0" w:after="160" w:line="360" w:lineRule="auto"/>
        <w:ind w:left="0" w:firstLine="0"/>
        <w:jc w:val="both"/>
        <w:rPr>
          <w:rFonts w:eastAsia="Calibri" w:cs="Arial"/>
          <w:bCs w:val="0"/>
          <w:color w:val="66B408"/>
          <w:kern w:val="0"/>
          <w:szCs w:val="24"/>
          <w:lang w:val="es-ES"/>
        </w:rPr>
      </w:pPr>
      <w:r>
        <w:rPr>
          <w:rFonts w:eastAsia="Calibri" w:cs="Arial"/>
          <w:bCs w:val="0"/>
          <w:color w:val="66B408"/>
          <w:kern w:val="0"/>
          <w:szCs w:val="24"/>
          <w:lang w:val="es-ES"/>
        </w:rPr>
        <w:t>Diagrama de actores</w:t>
      </w:r>
    </w:p>
    <w:p w14:paraId="4EABB9AD" w14:textId="0C5D557D" w:rsidR="0006672E" w:rsidRPr="0006672E" w:rsidRDefault="0006672E" w:rsidP="0006672E">
      <w:pPr>
        <w:rPr>
          <w:lang w:val="es-ES" w:eastAsia="zh-CN"/>
        </w:rPr>
      </w:pPr>
      <w:r>
        <w:rPr>
          <w:noProof/>
        </w:rPr>
        <w:drawing>
          <wp:inline distT="0" distB="0" distL="0" distR="0" wp14:anchorId="6B4BD334" wp14:editId="26F7D2C3">
            <wp:extent cx="4614545" cy="2105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9D11" w14:textId="353C9C96" w:rsidR="001A0DE5" w:rsidRPr="001A0DE5" w:rsidRDefault="001A0DE5" w:rsidP="001A0DE5">
      <w:pPr>
        <w:spacing w:line="360" w:lineRule="auto"/>
        <w:jc w:val="center"/>
        <w:rPr>
          <w:rFonts w:ascii="Arial" w:hAnsi="Arial" w:cs="Arial"/>
          <w:sz w:val="24"/>
          <w:szCs w:val="24"/>
          <w:lang w:val="es-ES" w:eastAsia="zh-CN"/>
        </w:rPr>
      </w:pPr>
      <w:r w:rsidRPr="001A0DE5">
        <w:rPr>
          <w:rFonts w:ascii="Arial" w:hAnsi="Arial" w:cs="Arial"/>
          <w:sz w:val="24"/>
          <w:szCs w:val="24"/>
          <w:lang w:val="es-ES" w:eastAsia="zh-CN"/>
        </w:rPr>
        <w:t>Imagen 1: Diagrama de Actores</w:t>
      </w:r>
    </w:p>
    <w:p w14:paraId="29DD6775" w14:textId="0ED5C0C1" w:rsidR="003C1E4B" w:rsidRDefault="003C1E4B" w:rsidP="003C1E4B">
      <w:pPr>
        <w:pStyle w:val="Ttulo1"/>
        <w:keepNext w:val="0"/>
        <w:tabs>
          <w:tab w:val="clear" w:pos="432"/>
          <w:tab w:val="left" w:pos="0"/>
        </w:tabs>
        <w:spacing w:before="0" w:after="160" w:line="360" w:lineRule="auto"/>
        <w:ind w:left="0" w:firstLine="0"/>
        <w:jc w:val="both"/>
        <w:rPr>
          <w:rFonts w:eastAsia="Calibri" w:cs="Arial"/>
          <w:bCs w:val="0"/>
          <w:color w:val="66B408"/>
          <w:kern w:val="0"/>
          <w:szCs w:val="24"/>
          <w:lang w:val="es-ES"/>
        </w:rPr>
      </w:pPr>
      <w:r>
        <w:rPr>
          <w:rFonts w:eastAsia="Calibri" w:cs="Arial"/>
          <w:bCs w:val="0"/>
          <w:color w:val="66B408"/>
          <w:kern w:val="0"/>
          <w:szCs w:val="24"/>
          <w:lang w:val="es-ES"/>
        </w:rPr>
        <w:t>Historias de Usuario</w:t>
      </w: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B11BD9" w14:paraId="331FC71A" w14:textId="77777777" w:rsidTr="009C1E55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0B6815FA" w14:textId="1E4EC097" w:rsidR="00B11BD9" w:rsidRPr="003A0FAD" w:rsidRDefault="003A0FAD" w:rsidP="009C1E55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B11BD9" w14:paraId="139208BC" w14:textId="432D93B5" w:rsidTr="009C1E55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D2F1DAA" w14:textId="73CBF897" w:rsidR="00B11BD9" w:rsidRPr="009C1E55" w:rsidRDefault="003A0FAD" w:rsidP="00B11BD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Número: 1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6886623" w14:textId="069D6523" w:rsidR="00B11BD9" w:rsidRPr="009C1E55" w:rsidRDefault="003A0FAD" w:rsidP="00B11BD9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Nombre: Gestionar Usuario</w:t>
            </w:r>
          </w:p>
        </w:tc>
      </w:tr>
      <w:tr w:rsidR="003A0FAD" w14:paraId="410D9A05" w14:textId="515BDB6F" w:rsidTr="009C1E55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2E60579B" w14:textId="445998DF" w:rsidR="003A0FAD" w:rsidRPr="009C1E55" w:rsidRDefault="003A0FAD" w:rsidP="00B11BD9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 w:rsidR="001A0DE5"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4BFE20D1" w14:textId="3C994ECB" w:rsidR="003A0FAD" w:rsidRPr="009C1E55" w:rsidRDefault="003A0FAD" w:rsidP="00B11BD9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1</w:t>
            </w:r>
          </w:p>
        </w:tc>
      </w:tr>
      <w:tr w:rsidR="003A0FAD" w14:paraId="4E88FE29" w14:textId="20497EA2" w:rsidTr="009C1E55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5AB7A8A" w14:textId="5F5E83C1" w:rsidR="003A0FAD" w:rsidRPr="009C1E55" w:rsidRDefault="003A0FAD" w:rsidP="00B11BD9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 w:rsidR="001A0DE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Alta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E8BCC64" w14:textId="71038C5E" w:rsidR="003A0FAD" w:rsidRPr="009C1E55" w:rsidRDefault="003A0FAD" w:rsidP="00B11BD9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63D8E">
              <w:rPr>
                <w:rFonts w:ascii="Arial" w:hAnsi="Arial" w:cs="Arial"/>
                <w:sz w:val="24"/>
                <w:szCs w:val="24"/>
                <w:lang w:val="es-ES" w:eastAsia="zh-CN"/>
              </w:rPr>
              <w:t>7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días</w:t>
            </w:r>
          </w:p>
        </w:tc>
      </w:tr>
      <w:tr w:rsidR="00B11BD9" w14:paraId="32E72B55" w14:textId="77777777" w:rsidTr="009C1E55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14DB0F50" w14:textId="1B406320" w:rsidR="00B11BD9" w:rsidRPr="009C1E55" w:rsidRDefault="003A0FAD" w:rsidP="00B11BD9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 w:rsidR="001A0DE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Alta</w:t>
            </w:r>
          </w:p>
        </w:tc>
      </w:tr>
      <w:tr w:rsidR="00B11BD9" w14:paraId="02335263" w14:textId="77777777" w:rsidTr="009C1E55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51D5ADA" w14:textId="10CFFC0B" w:rsidR="00B11BD9" w:rsidRPr="009C1E55" w:rsidRDefault="003A0FAD" w:rsidP="00B11BD9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 w:rsidR="001A0DE5">
              <w:rPr>
                <w:rFonts w:ascii="Arial" w:hAnsi="Arial" w:cs="Arial"/>
                <w:sz w:val="24"/>
                <w:szCs w:val="24"/>
                <w:lang w:val="es-ES" w:eastAsia="zh-CN"/>
              </w:rPr>
              <w:t>: El administrador debe ser capaz de Gestionar Usuarios en el sistema</w:t>
            </w:r>
          </w:p>
        </w:tc>
      </w:tr>
      <w:tr w:rsidR="00B11BD9" w14:paraId="6065C7C7" w14:textId="77777777" w:rsidTr="009C1E55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56C86209" w14:textId="3ED9BBBE" w:rsidR="00B11BD9" w:rsidRPr="009C1E55" w:rsidRDefault="003A0FAD" w:rsidP="00B11BD9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 w:rsidR="001A0DE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Gestionar Usuarios incluye añadir, editar, visualizar y eliminar </w:t>
            </w:r>
            <w:r w:rsidR="001640FF">
              <w:rPr>
                <w:rFonts w:ascii="Arial" w:hAnsi="Arial" w:cs="Arial"/>
                <w:sz w:val="24"/>
                <w:szCs w:val="24"/>
                <w:lang w:val="es-ES" w:eastAsia="zh-CN"/>
              </w:rPr>
              <w:t>u</w:t>
            </w:r>
            <w:r w:rsidR="001A0DE5">
              <w:rPr>
                <w:rFonts w:ascii="Arial" w:hAnsi="Arial" w:cs="Arial"/>
                <w:sz w:val="24"/>
                <w:szCs w:val="24"/>
                <w:lang w:val="es-ES" w:eastAsia="zh-CN"/>
              </w:rPr>
              <w:t>suarios</w:t>
            </w:r>
          </w:p>
        </w:tc>
      </w:tr>
    </w:tbl>
    <w:p w14:paraId="599D1AD3" w14:textId="05A5A266" w:rsidR="00FA7BF4" w:rsidRDefault="00FA7BF4" w:rsidP="00FA7BF4">
      <w:pPr>
        <w:pStyle w:val="Descripcin"/>
        <w:jc w:val="center"/>
        <w:rPr>
          <w:rFonts w:ascii="Arial" w:hAnsi="Arial" w:cs="Arial"/>
          <w:sz w:val="22"/>
          <w:szCs w:val="22"/>
          <w:lang w:val="es-CU"/>
        </w:rPr>
      </w:pPr>
      <w:r w:rsidRPr="00FA7BF4">
        <w:rPr>
          <w:rFonts w:ascii="Arial" w:hAnsi="Arial" w:cs="Arial"/>
          <w:sz w:val="22"/>
          <w:szCs w:val="22"/>
          <w:lang w:val="es-CU"/>
        </w:rPr>
        <w:t>Tabla 2 Historia de Usuario Gestionar Usuario</w:t>
      </w:r>
    </w:p>
    <w:p w14:paraId="3E53D076" w14:textId="77777777" w:rsidR="008225A8" w:rsidRPr="008225A8" w:rsidRDefault="008225A8" w:rsidP="008225A8">
      <w:pPr>
        <w:rPr>
          <w:lang w:val="es-CU" w:eastAsia="zh-CN"/>
        </w:rPr>
      </w:pP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1A0DE5" w14:paraId="2A4C16B2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0B17C779" w14:textId="77777777" w:rsidR="001A0DE5" w:rsidRPr="003A0FAD" w:rsidRDefault="001A0DE5" w:rsidP="0050727F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lastRenderedPageBreak/>
              <w:t>Historia de Usuario</w:t>
            </w:r>
          </w:p>
        </w:tc>
      </w:tr>
      <w:tr w:rsidR="001A0DE5" w14:paraId="65BCDB68" w14:textId="77777777" w:rsidTr="0050727F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40F64CF" w14:textId="3861C3B3" w:rsidR="001A0DE5" w:rsidRPr="009C1E55" w:rsidRDefault="001A0DE5" w:rsidP="005072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2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D9B313E" w14:textId="3EDB63DE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</w:t>
            </w:r>
            <w:r w:rsidR="00BC370E">
              <w:rPr>
                <w:rFonts w:ascii="Arial" w:hAnsi="Arial" w:cs="Arial"/>
                <w:sz w:val="24"/>
                <w:szCs w:val="24"/>
                <w:lang w:val="es-ES" w:eastAsia="zh-CN"/>
              </w:rPr>
              <w:t>Validar Usuario</w:t>
            </w:r>
          </w:p>
        </w:tc>
      </w:tr>
      <w:tr w:rsidR="001A0DE5" w14:paraId="74BDCF01" w14:textId="77777777" w:rsidTr="0050727F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193A145A" w14:textId="348EC33C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Usuario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42B85ED" w14:textId="175C85EE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1</w:t>
            </w:r>
          </w:p>
        </w:tc>
      </w:tr>
      <w:tr w:rsidR="001A0DE5" w14:paraId="41F8FCD0" w14:textId="77777777" w:rsidTr="0050727F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0BB4782" w14:textId="77777777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Alta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BB320AB" w14:textId="1F044CF5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 días</w:t>
            </w:r>
          </w:p>
        </w:tc>
      </w:tr>
      <w:tr w:rsidR="001A0DE5" w14:paraId="261FA58E" w14:textId="77777777" w:rsidTr="0050727F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0807965A" w14:textId="77777777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Alta</w:t>
            </w:r>
          </w:p>
        </w:tc>
      </w:tr>
      <w:tr w:rsidR="001A0DE5" w14:paraId="6D7D37FE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71F0E88" w14:textId="62865476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: El </w:t>
            </w:r>
            <w:r w:rsidR="001640FF">
              <w:rPr>
                <w:rFonts w:ascii="Arial" w:hAnsi="Arial" w:cs="Arial"/>
                <w:sz w:val="24"/>
                <w:szCs w:val="24"/>
                <w:lang w:val="es-ES" w:eastAsia="zh-CN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debe ser capaz de</w:t>
            </w:r>
            <w:r w:rsidR="001640FF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Validar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Usuarios</w:t>
            </w:r>
            <w:r w:rsidR="001640FF">
              <w:rPr>
                <w:rFonts w:ascii="Arial" w:hAnsi="Arial" w:cs="Arial"/>
                <w:sz w:val="24"/>
                <w:szCs w:val="24"/>
                <w:lang w:val="es-ES" w:eastAsia="zh-CN"/>
              </w:rPr>
              <w:t>.</w:t>
            </w:r>
          </w:p>
        </w:tc>
      </w:tr>
      <w:tr w:rsidR="001A0DE5" w14:paraId="00847544" w14:textId="77777777" w:rsidTr="0050727F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77D9FB23" w14:textId="79B3B23D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1640FF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Validar Usuarios incluye en si esta autenticado en el sistema o no el usuario. </w:t>
            </w:r>
          </w:p>
        </w:tc>
      </w:tr>
    </w:tbl>
    <w:p w14:paraId="3F0646DF" w14:textId="5525F3EC" w:rsidR="001640FF" w:rsidRDefault="00FA7BF4" w:rsidP="00FA7BF4">
      <w:pPr>
        <w:pStyle w:val="Descripcin"/>
        <w:jc w:val="center"/>
        <w:rPr>
          <w:rFonts w:ascii="Arial" w:hAnsi="Arial" w:cs="Arial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>Tabla 3 Historia de Usuario Validar Usuario</w:t>
      </w:r>
    </w:p>
    <w:p w14:paraId="054B350D" w14:textId="77777777" w:rsidR="00FA7BF4" w:rsidRPr="00FA7BF4" w:rsidRDefault="00FA7BF4" w:rsidP="00FA7BF4">
      <w:pPr>
        <w:rPr>
          <w:lang w:val="es-CU" w:eastAsia="zh-CN"/>
        </w:rPr>
      </w:pPr>
    </w:p>
    <w:p w14:paraId="5341C28B" w14:textId="76C3F5C7" w:rsidR="001A0DE5" w:rsidRPr="008225A8" w:rsidRDefault="001A0DE5" w:rsidP="008225A8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1A0DE5" w14:paraId="676201DF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45479D15" w14:textId="77777777" w:rsidR="001A0DE5" w:rsidRPr="003A0FAD" w:rsidRDefault="001A0DE5" w:rsidP="0050727F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1A0DE5" w14:paraId="6A619419" w14:textId="77777777" w:rsidTr="0050727F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5EEC0A6" w14:textId="0A0CB2AE" w:rsidR="001A0DE5" w:rsidRPr="009C1E55" w:rsidRDefault="001A0DE5" w:rsidP="005072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3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36164B7" w14:textId="28DF8C13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Gestionar </w:t>
            </w:r>
            <w:r w:rsidR="001640FF">
              <w:rPr>
                <w:rFonts w:ascii="Arial" w:hAnsi="Arial" w:cs="Arial"/>
                <w:sz w:val="24"/>
                <w:szCs w:val="24"/>
                <w:lang w:val="es-ES" w:eastAsia="zh-CN"/>
              </w:rPr>
              <w:t>Notificaciones</w:t>
            </w:r>
          </w:p>
        </w:tc>
      </w:tr>
      <w:tr w:rsidR="001A0DE5" w14:paraId="227D4E60" w14:textId="77777777" w:rsidTr="0050727F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3C7B7832" w14:textId="77777777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7BEEC54" w14:textId="31A4CBB4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F73327">
              <w:rPr>
                <w:rFonts w:ascii="Arial" w:hAnsi="Arial" w:cs="Arial"/>
                <w:sz w:val="24"/>
                <w:szCs w:val="24"/>
                <w:lang w:val="es-ES" w:eastAsia="zh-CN"/>
              </w:rPr>
              <w:t>1</w:t>
            </w:r>
          </w:p>
        </w:tc>
      </w:tr>
      <w:tr w:rsidR="001A0DE5" w14:paraId="799D6D6E" w14:textId="77777777" w:rsidTr="0050727F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C347604" w14:textId="77777777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Alta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3A059AF" w14:textId="09396ED8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63D8E">
              <w:rPr>
                <w:rFonts w:ascii="Arial" w:hAnsi="Arial" w:cs="Arial"/>
                <w:sz w:val="24"/>
                <w:szCs w:val="24"/>
                <w:lang w:val="es-ES" w:eastAsia="zh-CN"/>
              </w:rPr>
              <w:t>7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días</w:t>
            </w:r>
          </w:p>
        </w:tc>
      </w:tr>
      <w:tr w:rsidR="001A0DE5" w14:paraId="5E0580D9" w14:textId="77777777" w:rsidTr="0050727F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277C1384" w14:textId="77777777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Alta</w:t>
            </w:r>
          </w:p>
        </w:tc>
      </w:tr>
      <w:tr w:rsidR="001A0DE5" w14:paraId="1B77FADA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42CF321" w14:textId="6F5E4F33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: El administrador debe ser capaz de Gestionar </w:t>
            </w:r>
            <w:r w:rsidR="001640FF">
              <w:rPr>
                <w:rFonts w:ascii="Arial" w:hAnsi="Arial" w:cs="Arial"/>
                <w:sz w:val="24"/>
                <w:szCs w:val="24"/>
                <w:lang w:val="es-ES" w:eastAsia="zh-CN"/>
              </w:rPr>
              <w:t>Notificaciones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en el sistema</w:t>
            </w:r>
          </w:p>
        </w:tc>
      </w:tr>
      <w:tr w:rsidR="001A0DE5" w14:paraId="65297C50" w14:textId="77777777" w:rsidTr="0050727F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4DF4A12" w14:textId="0895A65F" w:rsidR="001A0DE5" w:rsidRPr="009C1E55" w:rsidRDefault="001A0DE5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Gestionar </w:t>
            </w:r>
            <w:r w:rsidR="001640FF">
              <w:rPr>
                <w:rFonts w:ascii="Arial" w:hAnsi="Arial" w:cs="Arial"/>
                <w:sz w:val="24"/>
                <w:szCs w:val="24"/>
                <w:lang w:val="es-ES" w:eastAsia="zh-CN"/>
              </w:rPr>
              <w:t>Notificaciones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incluye añadir, editar, visualizar y eliminar </w:t>
            </w:r>
            <w:r w:rsidR="001640FF">
              <w:rPr>
                <w:rFonts w:ascii="Arial" w:hAnsi="Arial" w:cs="Arial"/>
                <w:sz w:val="24"/>
                <w:szCs w:val="24"/>
                <w:lang w:val="es-ES" w:eastAsia="zh-CN"/>
              </w:rPr>
              <w:t>Notificaciones</w:t>
            </w:r>
          </w:p>
        </w:tc>
      </w:tr>
    </w:tbl>
    <w:p w14:paraId="74644212" w14:textId="78F2AC09" w:rsidR="001A0DE5" w:rsidRDefault="00FA7BF4" w:rsidP="00FA7BF4">
      <w:pPr>
        <w:pStyle w:val="Descripcin"/>
        <w:jc w:val="center"/>
        <w:rPr>
          <w:rFonts w:ascii="Arial" w:hAnsi="Arial" w:cs="Arial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Pr="00FA7BF4">
        <w:rPr>
          <w:lang w:val="es-CU"/>
        </w:rPr>
        <w:t>5</w:t>
      </w:r>
      <w:r>
        <w:rPr>
          <w:rFonts w:ascii="Arial" w:hAnsi="Arial" w:cs="Arial"/>
          <w:sz w:val="22"/>
          <w:szCs w:val="22"/>
          <w:lang w:val="es-CU"/>
        </w:rPr>
        <w:t xml:space="preserve"> Historia de Usuario Gestionar Notificaciones</w:t>
      </w:r>
    </w:p>
    <w:p w14:paraId="10BEE00A" w14:textId="77777777" w:rsidR="008225A8" w:rsidRPr="008225A8" w:rsidRDefault="008225A8" w:rsidP="008225A8">
      <w:pPr>
        <w:rPr>
          <w:lang w:val="es-CU" w:eastAsia="zh-CN"/>
        </w:rPr>
      </w:pP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1640FF" w14:paraId="3260A0E0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19502322" w14:textId="77777777" w:rsidR="001640FF" w:rsidRPr="003A0FAD" w:rsidRDefault="001640FF" w:rsidP="0050727F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1640FF" w14:paraId="278B0B0D" w14:textId="77777777" w:rsidTr="0050727F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0087CD4" w14:textId="4B677D15" w:rsidR="001640FF" w:rsidRPr="009C1E55" w:rsidRDefault="001640FF" w:rsidP="005072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4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0A9A77C" w14:textId="6071A3EC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 Trámites</w:t>
            </w:r>
          </w:p>
        </w:tc>
      </w:tr>
      <w:tr w:rsidR="001640FF" w14:paraId="35310CE3" w14:textId="77777777" w:rsidTr="0050727F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1C33C4BF" w14:textId="77777777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090F90C2" w14:textId="3F99E231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 2</w:t>
            </w:r>
          </w:p>
        </w:tc>
      </w:tr>
      <w:tr w:rsidR="001640FF" w14:paraId="325360D5" w14:textId="77777777" w:rsidTr="0050727F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5C832F6" w14:textId="47761F10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Media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5C57E0AE" w14:textId="70A4ADA8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 días</w:t>
            </w:r>
          </w:p>
        </w:tc>
      </w:tr>
      <w:tr w:rsidR="001640FF" w14:paraId="4F6ED837" w14:textId="77777777" w:rsidTr="0050727F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43B69B41" w14:textId="74BE6D3A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Media</w:t>
            </w:r>
          </w:p>
        </w:tc>
      </w:tr>
      <w:tr w:rsidR="001640FF" w14:paraId="70548AB9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6A699A62" w14:textId="276D23EA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: El administrador debe ser capaz de Visualizar Trámites en el sistema</w:t>
            </w:r>
          </w:p>
        </w:tc>
      </w:tr>
      <w:tr w:rsidR="001640FF" w14:paraId="15B74772" w14:textId="77777777" w:rsidTr="0050727F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765AD556" w14:textId="7E9A9015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Visualizar Trámites </w:t>
            </w:r>
            <w:r w:rsidR="004F3292">
              <w:rPr>
                <w:rFonts w:ascii="Arial" w:hAnsi="Arial" w:cs="Arial"/>
                <w:sz w:val="24"/>
                <w:szCs w:val="24"/>
                <w:lang w:val="es-ES" w:eastAsia="zh-CN"/>
              </w:rPr>
              <w:t>incluye mostrar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todos los </w:t>
            </w:r>
            <w:r w:rsidR="008A1011">
              <w:rPr>
                <w:rFonts w:ascii="Arial" w:hAnsi="Arial" w:cs="Arial"/>
                <w:sz w:val="24"/>
                <w:szCs w:val="24"/>
                <w:lang w:val="es-ES" w:eastAsia="zh-CN"/>
              </w:rPr>
              <w:t>trámites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realizados por los usuarios en el sistema.</w:t>
            </w:r>
          </w:p>
        </w:tc>
      </w:tr>
    </w:tbl>
    <w:p w14:paraId="40FCB9ED" w14:textId="06C152CA" w:rsidR="001640FF" w:rsidRPr="00FA7BF4" w:rsidRDefault="00FA7BF4" w:rsidP="00FA7BF4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lastRenderedPageBreak/>
        <w:t xml:space="preserve">Tabla </w:t>
      </w:r>
      <w:r w:rsidRPr="00FA7BF4">
        <w:rPr>
          <w:lang w:val="es-CU"/>
        </w:rPr>
        <w:t>6 Historia de Usuario V</w:t>
      </w:r>
      <w:r>
        <w:rPr>
          <w:lang w:val="es-CU"/>
        </w:rPr>
        <w:t>isualizar Trámites</w:t>
      </w: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1640FF" w14:paraId="1B2B04BC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246393D4" w14:textId="77777777" w:rsidR="001640FF" w:rsidRPr="003A0FAD" w:rsidRDefault="001640FF" w:rsidP="0050727F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1640FF" w14:paraId="609FBDD6" w14:textId="77777777" w:rsidTr="0050727F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5C61562B" w14:textId="2FA2E623" w:rsidR="001640FF" w:rsidRPr="009C1E55" w:rsidRDefault="001640FF" w:rsidP="005072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5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D33A077" w14:textId="71C82988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</w:t>
            </w:r>
            <w:r w:rsidR="0011666A">
              <w:rPr>
                <w:rFonts w:ascii="Arial" w:hAnsi="Arial" w:cs="Arial"/>
                <w:sz w:val="24"/>
                <w:szCs w:val="24"/>
                <w:lang w:val="es-ES" w:eastAsia="zh-CN"/>
              </w:rPr>
              <w:t>Generar</w:t>
            </w:r>
            <w:r w:rsidR="004F3292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Tabla</w:t>
            </w:r>
            <w:r w:rsidR="0011666A">
              <w:rPr>
                <w:rFonts w:ascii="Arial" w:hAnsi="Arial" w:cs="Arial"/>
                <w:sz w:val="24"/>
                <w:szCs w:val="24"/>
                <w:lang w:val="es-ES" w:eastAsia="zh-CN"/>
              </w:rPr>
              <w:t>s de Usuarios</w:t>
            </w:r>
          </w:p>
        </w:tc>
      </w:tr>
      <w:tr w:rsidR="001640FF" w14:paraId="20584865" w14:textId="77777777" w:rsidTr="0050727F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B4294F4" w14:textId="77777777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74594927" w14:textId="0D873A2F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</w:t>
            </w:r>
          </w:p>
        </w:tc>
      </w:tr>
      <w:tr w:rsidR="001640FF" w14:paraId="3CF4F7B9" w14:textId="77777777" w:rsidTr="0050727F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5DDFB77" w14:textId="6E1584EA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Media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60050DF2" w14:textId="50D73F10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 días</w:t>
            </w:r>
          </w:p>
        </w:tc>
      </w:tr>
      <w:tr w:rsidR="001640FF" w14:paraId="7CA2A74C" w14:textId="77777777" w:rsidTr="0050727F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1CD042E2" w14:textId="75ADB794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Media</w:t>
            </w:r>
          </w:p>
        </w:tc>
      </w:tr>
      <w:tr w:rsidR="001640FF" w14:paraId="1BB173A0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06F90E97" w14:textId="48523810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: El administrador debe ser capaz de </w:t>
            </w:r>
            <w:r w:rsidR="004F3292"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 Tablas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en el sistema</w:t>
            </w:r>
          </w:p>
        </w:tc>
      </w:tr>
      <w:tr w:rsidR="001640FF" w14:paraId="7828150D" w14:textId="77777777" w:rsidTr="0050727F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01AD8085" w14:textId="289D075E" w:rsidR="001640FF" w:rsidRPr="009C1E55" w:rsidRDefault="001640FF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 w:rsidR="0011666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Generar</w:t>
            </w:r>
            <w:r w:rsidR="004F3292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Tablas</w:t>
            </w:r>
            <w:r w:rsidR="0011666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de Usuarios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incluye </w:t>
            </w:r>
            <w:r w:rsidR="004F3292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mostrar tablas con la cantidad de </w:t>
            </w:r>
            <w:r w:rsidR="0011666A">
              <w:rPr>
                <w:rFonts w:ascii="Arial" w:hAnsi="Arial" w:cs="Arial"/>
                <w:sz w:val="24"/>
                <w:szCs w:val="24"/>
                <w:lang w:val="es-ES" w:eastAsia="zh-CN"/>
              </w:rPr>
              <w:t>usuarios registrados en él sistema</w:t>
            </w:r>
            <w:r w:rsidR="004F3292">
              <w:rPr>
                <w:rFonts w:ascii="Arial" w:hAnsi="Arial" w:cs="Arial"/>
                <w:sz w:val="24"/>
                <w:szCs w:val="24"/>
                <w:lang w:val="es-ES" w:eastAsia="zh-CN"/>
              </w:rPr>
              <w:t>.</w:t>
            </w:r>
          </w:p>
        </w:tc>
      </w:tr>
    </w:tbl>
    <w:p w14:paraId="3652DFE1" w14:textId="2A175EF2" w:rsidR="001640FF" w:rsidRDefault="00FA7BF4" w:rsidP="0006248A">
      <w:pPr>
        <w:pStyle w:val="Descripcin"/>
        <w:jc w:val="center"/>
        <w:rPr>
          <w:rFonts w:ascii="Arial" w:hAnsi="Arial" w:cs="Arial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Pr="0011666A">
        <w:rPr>
          <w:lang w:val="es-CU"/>
        </w:rPr>
        <w:t>7</w:t>
      </w:r>
      <w:r w:rsidR="0011666A" w:rsidRPr="0011666A">
        <w:rPr>
          <w:lang w:val="es-CU"/>
        </w:rPr>
        <w:t xml:space="preserve"> </w:t>
      </w:r>
      <w:r w:rsidR="0011666A" w:rsidRPr="00FA7BF4">
        <w:rPr>
          <w:lang w:val="es-CU"/>
        </w:rPr>
        <w:t>Historia de Usuario</w:t>
      </w:r>
      <w:r>
        <w:rPr>
          <w:rFonts w:ascii="Arial" w:hAnsi="Arial" w:cs="Arial"/>
          <w:sz w:val="22"/>
          <w:szCs w:val="22"/>
          <w:lang w:val="es-CU"/>
        </w:rPr>
        <w:t xml:space="preserve"> </w:t>
      </w:r>
      <w:r w:rsidR="0011666A">
        <w:rPr>
          <w:rFonts w:ascii="Arial" w:hAnsi="Arial" w:cs="Arial"/>
          <w:sz w:val="22"/>
          <w:szCs w:val="22"/>
          <w:lang w:val="es-CU"/>
        </w:rPr>
        <w:t>Generar Tablas de Usuarios</w:t>
      </w: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11666A" w14:paraId="67B88405" w14:textId="77777777" w:rsidTr="0011666A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13C78150" w14:textId="77777777" w:rsidR="0011666A" w:rsidRPr="003A0FAD" w:rsidRDefault="0011666A" w:rsidP="0011666A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11666A" w14:paraId="093E058C" w14:textId="77777777" w:rsidTr="0011666A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CADA93B" w14:textId="61A3ADAA" w:rsidR="0011666A" w:rsidRPr="009C1E55" w:rsidRDefault="0011666A" w:rsidP="0011666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6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D42081D" w14:textId="49C02E78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Generar Tablas de Trámites</w:t>
            </w:r>
          </w:p>
        </w:tc>
      </w:tr>
      <w:tr w:rsidR="0011666A" w14:paraId="313FA71B" w14:textId="77777777" w:rsidTr="0011666A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2B678A80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3E3924A5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</w:t>
            </w:r>
          </w:p>
        </w:tc>
      </w:tr>
      <w:tr w:rsidR="0011666A" w14:paraId="13A8F0AF" w14:textId="77777777" w:rsidTr="0011666A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1FA967D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Media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56C37E4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 días</w:t>
            </w:r>
          </w:p>
        </w:tc>
      </w:tr>
      <w:tr w:rsidR="0011666A" w14:paraId="7AD8CF00" w14:textId="77777777" w:rsidTr="0011666A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53262EA8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Media</w:t>
            </w:r>
          </w:p>
        </w:tc>
      </w:tr>
      <w:tr w:rsidR="0011666A" w14:paraId="51629481" w14:textId="77777777" w:rsidTr="0011666A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6A8A2962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: El administrador debe ser capaz de Visualizar Tablas en el sistema</w:t>
            </w:r>
          </w:p>
        </w:tc>
      </w:tr>
      <w:tr w:rsidR="0011666A" w14:paraId="56AFD10D" w14:textId="77777777" w:rsidTr="0011666A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4DE7F506" w14:textId="24395FEF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Generar Tablas de Trámites incluye mostrar tablas con la cantidad de trámites realizados en el sistema en él sistema.</w:t>
            </w:r>
          </w:p>
        </w:tc>
      </w:tr>
    </w:tbl>
    <w:p w14:paraId="4CB9ED0A" w14:textId="32F49879" w:rsidR="0011666A" w:rsidRPr="0011666A" w:rsidRDefault="0011666A" w:rsidP="0011666A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8</w:t>
      </w:r>
      <w:r w:rsidRPr="0011666A">
        <w:rPr>
          <w:lang w:val="es-CU"/>
        </w:rPr>
        <w:t xml:space="preserve"> </w:t>
      </w:r>
      <w:r w:rsidRPr="00FA7BF4">
        <w:rPr>
          <w:lang w:val="es-CU"/>
        </w:rPr>
        <w:t>Historia de Usuario</w:t>
      </w:r>
      <w:r>
        <w:rPr>
          <w:rFonts w:ascii="Arial" w:hAnsi="Arial" w:cs="Arial"/>
          <w:sz w:val="22"/>
          <w:szCs w:val="22"/>
          <w:lang w:val="es-CU"/>
        </w:rPr>
        <w:t xml:space="preserve"> Generar Tablas de Trámites</w:t>
      </w: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4F3292" w14:paraId="1D6C4F23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35872A3E" w14:textId="77777777" w:rsidR="004F3292" w:rsidRPr="003A0FAD" w:rsidRDefault="004F3292" w:rsidP="0050727F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4F3292" w14:paraId="5581C48F" w14:textId="77777777" w:rsidTr="0050727F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5F24B78C" w14:textId="40BF6027" w:rsidR="004F3292" w:rsidRPr="009C1E55" w:rsidRDefault="004F3292" w:rsidP="005072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7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EA25ACA" w14:textId="49D391EF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</w:t>
            </w:r>
            <w:r w:rsidR="000C3EA8"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Gráficas</w:t>
            </w:r>
            <w:r w:rsidR="0011666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de Cantidad de Trámites</w:t>
            </w:r>
          </w:p>
        </w:tc>
      </w:tr>
      <w:tr w:rsidR="004F3292" w14:paraId="5DC4E772" w14:textId="77777777" w:rsidTr="0050727F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E5E7F3C" w14:textId="77777777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3A44001B" w14:textId="57453D4D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</w:t>
            </w:r>
          </w:p>
        </w:tc>
      </w:tr>
      <w:tr w:rsidR="004F3292" w14:paraId="5D68ECB5" w14:textId="77777777" w:rsidTr="0050727F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65EFDFDF" w14:textId="1546DB2C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Media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E6C5796" w14:textId="106A1CC4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 días</w:t>
            </w:r>
          </w:p>
        </w:tc>
      </w:tr>
      <w:tr w:rsidR="004F3292" w14:paraId="4BB4BD70" w14:textId="77777777" w:rsidTr="0050727F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1D4DC614" w14:textId="50AD853F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Media</w:t>
            </w:r>
          </w:p>
        </w:tc>
      </w:tr>
      <w:tr w:rsidR="004F3292" w14:paraId="406D742E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6FD45929" w14:textId="2FC7939E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: El administrador debe ser capaz de </w:t>
            </w:r>
            <w:r w:rsidR="0011666A">
              <w:rPr>
                <w:rFonts w:ascii="Arial" w:hAnsi="Arial" w:cs="Arial"/>
                <w:sz w:val="24"/>
                <w:szCs w:val="24"/>
                <w:lang w:val="es-ES" w:eastAsia="zh-CN"/>
              </w:rPr>
              <w:t>v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isualizar Gráficas en el sistema</w:t>
            </w:r>
          </w:p>
        </w:tc>
      </w:tr>
      <w:tr w:rsidR="004F3292" w14:paraId="4CDA3224" w14:textId="77777777" w:rsidTr="0050727F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420ECCF9" w14:textId="2D18545D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11666A">
              <w:rPr>
                <w:rFonts w:ascii="Arial" w:hAnsi="Arial" w:cs="Arial"/>
                <w:sz w:val="24"/>
                <w:szCs w:val="24"/>
                <w:lang w:val="es-ES" w:eastAsia="zh-CN"/>
              </w:rPr>
              <w:t>Generar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Gráficas incluye mostrar todos los trámites en el sistema.</w:t>
            </w:r>
          </w:p>
        </w:tc>
      </w:tr>
    </w:tbl>
    <w:p w14:paraId="6210B1F0" w14:textId="09C73053" w:rsidR="004F3292" w:rsidRDefault="00FA7BF4" w:rsidP="0006248A">
      <w:pPr>
        <w:pStyle w:val="Descripcin"/>
        <w:jc w:val="center"/>
        <w:rPr>
          <w:rFonts w:ascii="Arial" w:hAnsi="Arial" w:cs="Arial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>Tabla</w:t>
      </w:r>
      <w:r w:rsidRPr="00FA7BF4">
        <w:rPr>
          <w:lang w:val="es-CU"/>
        </w:rPr>
        <w:t xml:space="preserve"> </w:t>
      </w:r>
      <w:r w:rsidR="0011666A">
        <w:rPr>
          <w:lang w:val="es-CU"/>
        </w:rPr>
        <w:t>9</w:t>
      </w:r>
      <w:r>
        <w:rPr>
          <w:rFonts w:ascii="Arial" w:hAnsi="Arial" w:cs="Arial"/>
          <w:sz w:val="22"/>
          <w:szCs w:val="22"/>
          <w:lang w:val="es-CU"/>
        </w:rPr>
        <w:t xml:space="preserve"> Historia de Usuario </w:t>
      </w:r>
      <w:r w:rsidR="000C3EA8">
        <w:rPr>
          <w:rFonts w:ascii="Arial" w:hAnsi="Arial" w:cs="Arial"/>
          <w:sz w:val="22"/>
          <w:szCs w:val="22"/>
          <w:lang w:val="es-CU"/>
        </w:rPr>
        <w:t>Visualiza</w:t>
      </w:r>
      <w:r w:rsidR="0011666A">
        <w:rPr>
          <w:rFonts w:ascii="Arial" w:hAnsi="Arial" w:cs="Arial"/>
          <w:sz w:val="22"/>
          <w:szCs w:val="22"/>
          <w:lang w:val="es-CU"/>
        </w:rPr>
        <w:t>r</w:t>
      </w:r>
      <w:r>
        <w:rPr>
          <w:rFonts w:ascii="Arial" w:hAnsi="Arial" w:cs="Arial"/>
          <w:sz w:val="22"/>
          <w:szCs w:val="22"/>
          <w:lang w:val="es-CU"/>
        </w:rPr>
        <w:t xml:space="preserve"> Gráficas</w:t>
      </w:r>
      <w:r w:rsidR="0011666A">
        <w:rPr>
          <w:rFonts w:ascii="Arial" w:hAnsi="Arial" w:cs="Arial"/>
          <w:sz w:val="22"/>
          <w:szCs w:val="22"/>
          <w:lang w:val="es-CU"/>
        </w:rPr>
        <w:t xml:space="preserve"> de Cantidad de Trámites</w:t>
      </w:r>
    </w:p>
    <w:p w14:paraId="75530AE4" w14:textId="77777777" w:rsidR="000C3EA8" w:rsidRPr="000C3EA8" w:rsidRDefault="000C3EA8" w:rsidP="000C3EA8">
      <w:pPr>
        <w:rPr>
          <w:lang w:val="es-CU" w:eastAsia="zh-CN"/>
        </w:rPr>
      </w:pP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11666A" w14:paraId="365DC9F8" w14:textId="77777777" w:rsidTr="0011666A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3CB63D63" w14:textId="77777777" w:rsidR="0011666A" w:rsidRPr="003A0FAD" w:rsidRDefault="0011666A" w:rsidP="0011666A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lastRenderedPageBreak/>
              <w:t>Historia de Usuario</w:t>
            </w:r>
          </w:p>
        </w:tc>
      </w:tr>
      <w:tr w:rsidR="0011666A" w14:paraId="04275F7B" w14:textId="77777777" w:rsidTr="0011666A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71A021D" w14:textId="76CDCF40" w:rsidR="0011666A" w:rsidRPr="009C1E55" w:rsidRDefault="0011666A" w:rsidP="0011666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8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BCFF644" w14:textId="2998247E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</w:t>
            </w:r>
            <w:r w:rsidR="000C3EA8"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Gráficas de Estados de los Trámites</w:t>
            </w:r>
          </w:p>
        </w:tc>
      </w:tr>
      <w:tr w:rsidR="0011666A" w14:paraId="541DF5C8" w14:textId="77777777" w:rsidTr="0011666A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75869DD0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4861343D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</w:t>
            </w:r>
          </w:p>
        </w:tc>
      </w:tr>
      <w:tr w:rsidR="0011666A" w14:paraId="00055B22" w14:textId="77777777" w:rsidTr="0011666A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C6AC988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Media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7C23202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 días</w:t>
            </w:r>
          </w:p>
        </w:tc>
      </w:tr>
      <w:tr w:rsidR="0011666A" w14:paraId="74732E4E" w14:textId="77777777" w:rsidTr="0011666A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885EA1C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Media</w:t>
            </w:r>
          </w:p>
        </w:tc>
      </w:tr>
      <w:tr w:rsidR="0011666A" w14:paraId="635FD354" w14:textId="77777777" w:rsidTr="0011666A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01C450E3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: El administrador debe ser capaz de visualizar Gráficas en el sistema</w:t>
            </w:r>
          </w:p>
        </w:tc>
      </w:tr>
      <w:tr w:rsidR="0011666A" w14:paraId="6E436C7A" w14:textId="77777777" w:rsidTr="0011666A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E3B2691" w14:textId="77777777" w:rsidR="0011666A" w:rsidRPr="009C1E55" w:rsidRDefault="0011666A" w:rsidP="0011666A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Generar Gráficas incluye mostrar todos los trámites en el sistema.</w:t>
            </w:r>
          </w:p>
        </w:tc>
      </w:tr>
    </w:tbl>
    <w:p w14:paraId="2BA5826D" w14:textId="33A46511" w:rsidR="0011666A" w:rsidRPr="0006248A" w:rsidRDefault="0011666A" w:rsidP="0011666A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>Tabla</w:t>
      </w:r>
      <w:r w:rsidRPr="00FA7BF4">
        <w:rPr>
          <w:lang w:val="es-CU"/>
        </w:rPr>
        <w:t xml:space="preserve"> </w:t>
      </w:r>
      <w:r w:rsidR="00356AA5">
        <w:rPr>
          <w:lang w:val="es-CU"/>
        </w:rPr>
        <w:t>10</w:t>
      </w:r>
      <w:r>
        <w:rPr>
          <w:rFonts w:ascii="Arial" w:hAnsi="Arial" w:cs="Arial"/>
          <w:sz w:val="22"/>
          <w:szCs w:val="22"/>
          <w:lang w:val="es-CU"/>
        </w:rPr>
        <w:t xml:space="preserve"> Historia de Usuario </w:t>
      </w:r>
      <w:r w:rsidR="000C3EA8">
        <w:rPr>
          <w:rFonts w:ascii="Arial" w:hAnsi="Arial" w:cs="Arial"/>
          <w:sz w:val="22"/>
          <w:szCs w:val="22"/>
          <w:lang w:val="es-CU"/>
        </w:rPr>
        <w:t>Visualizar</w:t>
      </w:r>
      <w:r>
        <w:rPr>
          <w:rFonts w:ascii="Arial" w:hAnsi="Arial" w:cs="Arial"/>
          <w:sz w:val="22"/>
          <w:szCs w:val="22"/>
          <w:lang w:val="es-CU"/>
        </w:rPr>
        <w:t xml:space="preserve"> Gráficas de </w:t>
      </w:r>
      <w:r w:rsidR="00356AA5">
        <w:rPr>
          <w:rFonts w:ascii="Arial" w:hAnsi="Arial" w:cs="Arial"/>
          <w:sz w:val="22"/>
          <w:szCs w:val="22"/>
          <w:lang w:val="es-CU"/>
        </w:rPr>
        <w:t>Estados</w:t>
      </w:r>
      <w:r>
        <w:rPr>
          <w:rFonts w:ascii="Arial" w:hAnsi="Arial" w:cs="Arial"/>
          <w:sz w:val="22"/>
          <w:szCs w:val="22"/>
          <w:lang w:val="es-CU"/>
        </w:rPr>
        <w:t xml:space="preserve"> de</w:t>
      </w:r>
      <w:r w:rsidR="00356AA5">
        <w:rPr>
          <w:rFonts w:ascii="Arial" w:hAnsi="Arial" w:cs="Arial"/>
          <w:sz w:val="22"/>
          <w:szCs w:val="22"/>
          <w:lang w:val="es-CU"/>
        </w:rPr>
        <w:t xml:space="preserve"> los</w:t>
      </w:r>
      <w:r>
        <w:rPr>
          <w:rFonts w:ascii="Arial" w:hAnsi="Arial" w:cs="Arial"/>
          <w:sz w:val="22"/>
          <w:szCs w:val="22"/>
          <w:lang w:val="es-CU"/>
        </w:rPr>
        <w:t xml:space="preserve"> Trámites</w:t>
      </w: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356AA5" w14:paraId="2B891087" w14:textId="77777777" w:rsidTr="00315DE5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1D5A4801" w14:textId="77777777" w:rsidR="00356AA5" w:rsidRPr="003A0FAD" w:rsidRDefault="00356AA5" w:rsidP="00315DE5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356AA5" w14:paraId="57ECA48A" w14:textId="77777777" w:rsidTr="00315DE5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44BCD6E" w14:textId="775EE1FE" w:rsidR="00356AA5" w:rsidRPr="009C1E55" w:rsidRDefault="00356AA5" w:rsidP="00315DE5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9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B14CC41" w14:textId="4A9CBF45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</w:t>
            </w:r>
            <w:r w:rsidR="000C3EA8"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Gráficas de Cantidad de Trámites por Módulo</w:t>
            </w:r>
          </w:p>
        </w:tc>
      </w:tr>
      <w:tr w:rsidR="00356AA5" w14:paraId="42490484" w14:textId="77777777" w:rsidTr="00315DE5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2C71348D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0DF9C6B7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</w:t>
            </w:r>
          </w:p>
        </w:tc>
      </w:tr>
      <w:tr w:rsidR="00356AA5" w14:paraId="11E16FD7" w14:textId="77777777" w:rsidTr="00315DE5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063F11FA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Media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CA14504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 días</w:t>
            </w:r>
          </w:p>
        </w:tc>
      </w:tr>
      <w:tr w:rsidR="00356AA5" w14:paraId="706EDE9B" w14:textId="77777777" w:rsidTr="00315DE5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108C463A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Media</w:t>
            </w:r>
          </w:p>
        </w:tc>
      </w:tr>
      <w:tr w:rsidR="00356AA5" w14:paraId="1B05D145" w14:textId="77777777" w:rsidTr="00315DE5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685EE1B5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: El administrador debe ser capaz de visualizar Gráficas en el sistema</w:t>
            </w:r>
          </w:p>
        </w:tc>
      </w:tr>
      <w:tr w:rsidR="00356AA5" w14:paraId="5272634B" w14:textId="77777777" w:rsidTr="00315DE5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493A08DA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Generar Gráficas incluye mostrar todos los trámites en el sistema.</w:t>
            </w:r>
          </w:p>
        </w:tc>
      </w:tr>
    </w:tbl>
    <w:p w14:paraId="095814C2" w14:textId="2FE9A9F3" w:rsidR="00356AA5" w:rsidRDefault="00356AA5" w:rsidP="00356AA5">
      <w:pPr>
        <w:pStyle w:val="Descripcin"/>
        <w:jc w:val="center"/>
        <w:rPr>
          <w:rFonts w:ascii="Arial" w:hAnsi="Arial" w:cs="Arial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>Tabla</w:t>
      </w:r>
      <w:r w:rsidRPr="00FA7BF4">
        <w:rPr>
          <w:lang w:val="es-CU"/>
        </w:rPr>
        <w:t xml:space="preserve"> </w:t>
      </w:r>
      <w:r>
        <w:rPr>
          <w:lang w:val="es-CU"/>
        </w:rPr>
        <w:t>11</w:t>
      </w:r>
      <w:r>
        <w:rPr>
          <w:rFonts w:ascii="Arial" w:hAnsi="Arial" w:cs="Arial"/>
          <w:sz w:val="22"/>
          <w:szCs w:val="22"/>
          <w:lang w:val="es-CU"/>
        </w:rPr>
        <w:t xml:space="preserve"> Historia de Usuario Generar Gráficas de Cantidad de Trámites</w:t>
      </w: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356AA5" w14:paraId="69CF20C1" w14:textId="77777777" w:rsidTr="00315DE5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7F0B2674" w14:textId="77777777" w:rsidR="00356AA5" w:rsidRPr="003A0FAD" w:rsidRDefault="00356AA5" w:rsidP="00315DE5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356AA5" w14:paraId="7DCB2D08" w14:textId="77777777" w:rsidTr="00315DE5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A288C9D" w14:textId="357F54E1" w:rsidR="00356AA5" w:rsidRPr="009C1E55" w:rsidRDefault="00356AA5" w:rsidP="00315DE5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1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0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0A75095" w14:textId="20B54B2D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</w:t>
            </w:r>
            <w:r w:rsidR="000C3EA8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Visualizar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Gráficas de Cantidad de Trámites fuera de fecha</w:t>
            </w:r>
          </w:p>
        </w:tc>
      </w:tr>
      <w:tr w:rsidR="00356AA5" w14:paraId="5D9863B1" w14:textId="77777777" w:rsidTr="00315DE5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768B81FD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106D14D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</w:t>
            </w:r>
          </w:p>
        </w:tc>
      </w:tr>
      <w:tr w:rsidR="00356AA5" w14:paraId="43D842C3" w14:textId="77777777" w:rsidTr="00315DE5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A356CA5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Media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E95CCA3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 días</w:t>
            </w:r>
          </w:p>
        </w:tc>
      </w:tr>
      <w:tr w:rsidR="00356AA5" w14:paraId="60C161FD" w14:textId="77777777" w:rsidTr="00315DE5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5A85F97F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Media</w:t>
            </w:r>
          </w:p>
        </w:tc>
      </w:tr>
      <w:tr w:rsidR="00356AA5" w14:paraId="23CD3718" w14:textId="77777777" w:rsidTr="00315DE5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5D9137A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: El administrador debe ser capaz de visualizar Gráficas en el sistema</w:t>
            </w:r>
          </w:p>
        </w:tc>
      </w:tr>
      <w:tr w:rsidR="00356AA5" w14:paraId="02C6920C" w14:textId="77777777" w:rsidTr="00315DE5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12C74C4B" w14:textId="7AB1D16D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0C3EA8"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Gráficas incluye mostrar todos los trámites en el sistema.</w:t>
            </w:r>
          </w:p>
        </w:tc>
      </w:tr>
    </w:tbl>
    <w:p w14:paraId="77596CF7" w14:textId="34CB720B" w:rsidR="0011666A" w:rsidRPr="00356AA5" w:rsidRDefault="00356AA5" w:rsidP="00356AA5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>Tabla</w:t>
      </w:r>
      <w:r w:rsidRPr="00FA7BF4">
        <w:rPr>
          <w:lang w:val="es-CU"/>
        </w:rPr>
        <w:t xml:space="preserve"> </w:t>
      </w:r>
      <w:r>
        <w:rPr>
          <w:lang w:val="es-CU"/>
        </w:rPr>
        <w:t>12</w:t>
      </w:r>
      <w:r>
        <w:rPr>
          <w:rFonts w:ascii="Arial" w:hAnsi="Arial" w:cs="Arial"/>
          <w:sz w:val="22"/>
          <w:szCs w:val="22"/>
          <w:lang w:val="es-CU"/>
        </w:rPr>
        <w:t xml:space="preserve"> Historia de Usuario </w:t>
      </w:r>
      <w:r w:rsidR="000C3EA8">
        <w:rPr>
          <w:rFonts w:ascii="Arial" w:hAnsi="Arial" w:cs="Arial"/>
          <w:sz w:val="22"/>
          <w:szCs w:val="22"/>
          <w:lang w:val="es-CU"/>
        </w:rPr>
        <w:t>Visualizar</w:t>
      </w:r>
      <w:r>
        <w:rPr>
          <w:rFonts w:ascii="Arial" w:hAnsi="Arial" w:cs="Arial"/>
          <w:sz w:val="22"/>
          <w:szCs w:val="22"/>
          <w:lang w:val="es-CU"/>
        </w:rPr>
        <w:t xml:space="preserve"> Gráficas de Cantidad de Trámites</w:t>
      </w: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4F3292" w14:paraId="494DF87C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66CFB48A" w14:textId="77777777" w:rsidR="004F3292" w:rsidRPr="003A0FAD" w:rsidRDefault="004F3292" w:rsidP="0050727F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lastRenderedPageBreak/>
              <w:t>Historia de Usuario</w:t>
            </w:r>
          </w:p>
        </w:tc>
      </w:tr>
      <w:tr w:rsidR="004F3292" w14:paraId="7610B153" w14:textId="77777777" w:rsidTr="0050727F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F428B88" w14:textId="10B0960A" w:rsidR="004F3292" w:rsidRPr="009C1E55" w:rsidRDefault="004F3292" w:rsidP="005072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 w:rsidR="00356AA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1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1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6EFBC1E" w14:textId="0B9967A3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Gestionar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Noticas</w:t>
            </w:r>
          </w:p>
        </w:tc>
      </w:tr>
      <w:tr w:rsidR="004F3292" w14:paraId="73157D2B" w14:textId="77777777" w:rsidTr="0050727F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796FA29A" w14:textId="77777777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4ABDEC0D" w14:textId="3C334A4A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3</w:t>
            </w:r>
          </w:p>
        </w:tc>
      </w:tr>
      <w:tr w:rsidR="004F3292" w14:paraId="41AF8755" w14:textId="77777777" w:rsidTr="0050727F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A6FE1A5" w14:textId="77777777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Alta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513036B4" w14:textId="620C2A8A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63D8E">
              <w:rPr>
                <w:rFonts w:ascii="Arial" w:hAnsi="Arial" w:cs="Arial"/>
                <w:sz w:val="24"/>
                <w:szCs w:val="24"/>
                <w:lang w:val="es-ES" w:eastAsia="zh-CN"/>
              </w:rPr>
              <w:t>7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días</w:t>
            </w:r>
          </w:p>
        </w:tc>
      </w:tr>
      <w:tr w:rsidR="004F3292" w14:paraId="245608F2" w14:textId="77777777" w:rsidTr="0050727F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05E7AFF5" w14:textId="77777777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Alta</w:t>
            </w:r>
          </w:p>
        </w:tc>
      </w:tr>
      <w:tr w:rsidR="004F3292" w14:paraId="4756AAB8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3A1F592" w14:textId="62A78300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: El administrador debe ser capaz de Gestionar Noticias en el sistema</w:t>
            </w:r>
          </w:p>
        </w:tc>
      </w:tr>
      <w:tr w:rsidR="004F3292" w14:paraId="4E857492" w14:textId="77777777" w:rsidTr="0050727F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2E03606" w14:textId="17796E2B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Gestionar Noticias incluye añadir, editar, visualizar y eliminar noticias</w:t>
            </w:r>
          </w:p>
        </w:tc>
      </w:tr>
    </w:tbl>
    <w:p w14:paraId="6FE92BD2" w14:textId="6157038F" w:rsidR="0006248A" w:rsidRPr="008225A8" w:rsidRDefault="00FA7BF4" w:rsidP="008225A8">
      <w:pPr>
        <w:pStyle w:val="Descripcin"/>
        <w:jc w:val="center"/>
        <w:rPr>
          <w:rFonts w:ascii="Arial" w:hAnsi="Arial" w:cs="Arial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356AA5">
        <w:rPr>
          <w:lang w:val="es-CU"/>
        </w:rPr>
        <w:t>13</w:t>
      </w:r>
      <w:r>
        <w:rPr>
          <w:rFonts w:ascii="Arial" w:hAnsi="Arial" w:cs="Arial"/>
          <w:sz w:val="22"/>
          <w:szCs w:val="22"/>
          <w:lang w:val="es-CU"/>
        </w:rPr>
        <w:t xml:space="preserve"> Historia de Usuario Gestionar Noticias</w:t>
      </w: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4F3292" w14:paraId="6A4D0D96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2B1546E2" w14:textId="77777777" w:rsidR="004F3292" w:rsidRPr="003A0FAD" w:rsidRDefault="004F3292" w:rsidP="0050727F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4F3292" w14:paraId="11146F69" w14:textId="77777777" w:rsidTr="0050727F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90F2A41" w14:textId="6DC7D57F" w:rsidR="004F3292" w:rsidRPr="009C1E55" w:rsidRDefault="004F3292" w:rsidP="005072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 w:rsidR="00356AA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1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2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5D4D5A2" w14:textId="347A7C22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Exportar</w:t>
            </w: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21724C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Tablas de </w:t>
            </w: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Usuario</w:t>
            </w:r>
          </w:p>
        </w:tc>
      </w:tr>
      <w:tr w:rsidR="004F3292" w14:paraId="3D0C9A95" w14:textId="77777777" w:rsidTr="0050727F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5802D487" w14:textId="77777777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7FA02085" w14:textId="2EADC261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3</w:t>
            </w:r>
          </w:p>
        </w:tc>
      </w:tr>
      <w:tr w:rsidR="004F3292" w14:paraId="1D615CD8" w14:textId="77777777" w:rsidTr="0050727F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793212B" w14:textId="17A733D8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Media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526C3CB2" w14:textId="5B6A7756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 días</w:t>
            </w:r>
          </w:p>
        </w:tc>
      </w:tr>
      <w:tr w:rsidR="004F3292" w14:paraId="465BA612" w14:textId="77777777" w:rsidTr="0050727F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3B339EB0" w14:textId="2F961689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Media</w:t>
            </w:r>
          </w:p>
        </w:tc>
      </w:tr>
      <w:tr w:rsidR="004F3292" w14:paraId="004EA9F1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44FEDC1A" w14:textId="3597D47D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: El </w:t>
            </w:r>
            <w:r w:rsidR="008A1011">
              <w:rPr>
                <w:rFonts w:ascii="Arial" w:hAnsi="Arial" w:cs="Arial"/>
                <w:sz w:val="24"/>
                <w:szCs w:val="24"/>
                <w:lang w:val="es-ES" w:eastAsia="zh-CN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debe ser capaz de Exportar Usuarios</w:t>
            </w:r>
            <w:r w:rsidR="008A1011">
              <w:rPr>
                <w:rFonts w:ascii="Arial" w:hAnsi="Arial" w:cs="Arial"/>
                <w:sz w:val="24"/>
                <w:szCs w:val="24"/>
                <w:lang w:val="es-ES" w:eastAsia="zh-CN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</w:p>
        </w:tc>
      </w:tr>
      <w:tr w:rsidR="004F3292" w14:paraId="1F917C29" w14:textId="77777777" w:rsidTr="0050727F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4DA2384" w14:textId="7D0D71A3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Exportar Usuarios incluye exportarlos en PDF, Excel, en portapapeles.</w:t>
            </w:r>
          </w:p>
        </w:tc>
      </w:tr>
    </w:tbl>
    <w:p w14:paraId="5A7A90E3" w14:textId="7102BCA0" w:rsidR="004F3292" w:rsidRPr="0006248A" w:rsidRDefault="00FA7BF4" w:rsidP="0006248A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bookmarkStart w:id="10" w:name="_Toc164938503"/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06248A" w:rsidRPr="0006248A">
        <w:rPr>
          <w:lang w:val="es-CU"/>
        </w:rPr>
        <w:t>1</w:t>
      </w:r>
      <w:r w:rsidR="00356AA5">
        <w:rPr>
          <w:lang w:val="es-CU"/>
        </w:rPr>
        <w:t>4</w:t>
      </w:r>
      <w:r>
        <w:rPr>
          <w:rFonts w:ascii="Arial" w:hAnsi="Arial" w:cs="Arial"/>
          <w:sz w:val="22"/>
          <w:szCs w:val="22"/>
          <w:lang w:val="es-CU"/>
        </w:rPr>
        <w:t xml:space="preserve"> Historia de Usuario Exportar Usuario</w:t>
      </w:r>
      <w:bookmarkEnd w:id="10"/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4F3292" w14:paraId="1960B687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7E36DA46" w14:textId="77777777" w:rsidR="004F3292" w:rsidRPr="003A0FAD" w:rsidRDefault="004F3292" w:rsidP="0050727F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4F3292" w14:paraId="5680764F" w14:textId="77777777" w:rsidTr="0050727F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E471FB4" w14:textId="5B3F49EC" w:rsidR="004F3292" w:rsidRPr="009C1E55" w:rsidRDefault="004F3292" w:rsidP="005072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Número: 1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3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997FAE1" w14:textId="7FFE14B3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Nombre: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Exportar </w:t>
            </w:r>
            <w:r w:rsidR="0021724C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Tablas de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Trámites</w:t>
            </w:r>
          </w:p>
        </w:tc>
      </w:tr>
      <w:tr w:rsidR="004F3292" w14:paraId="7E438A12" w14:textId="77777777" w:rsidTr="0050727F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1947962F" w14:textId="77777777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A59489C" w14:textId="73ACD877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3</w:t>
            </w:r>
          </w:p>
        </w:tc>
      </w:tr>
      <w:tr w:rsidR="004F3292" w14:paraId="15D8AAF7" w14:textId="77777777" w:rsidTr="0050727F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0014C8FB" w14:textId="0EB47911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Media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86F0326" w14:textId="3F3EC8DC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2 días</w:t>
            </w:r>
          </w:p>
        </w:tc>
      </w:tr>
      <w:tr w:rsidR="004F3292" w14:paraId="51AE23C0" w14:textId="77777777" w:rsidTr="0050727F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342384E5" w14:textId="735CC973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A47DA">
              <w:rPr>
                <w:rFonts w:ascii="Arial" w:hAnsi="Arial" w:cs="Arial"/>
                <w:sz w:val="24"/>
                <w:szCs w:val="24"/>
                <w:lang w:val="es-ES" w:eastAsia="zh-CN"/>
              </w:rPr>
              <w:t>Media</w:t>
            </w:r>
          </w:p>
        </w:tc>
      </w:tr>
      <w:tr w:rsidR="004F3292" w14:paraId="76BFE144" w14:textId="77777777" w:rsidTr="0050727F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09E5F6F" w14:textId="76AFC601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: El </w:t>
            </w:r>
            <w:r w:rsidR="008A1011">
              <w:rPr>
                <w:rFonts w:ascii="Arial" w:hAnsi="Arial" w:cs="Arial"/>
                <w:sz w:val="24"/>
                <w:szCs w:val="24"/>
                <w:lang w:val="es-ES" w:eastAsia="zh-CN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debe ser capaz de Exportar Trámites</w:t>
            </w:r>
            <w:r w:rsidR="008A1011">
              <w:rPr>
                <w:rFonts w:ascii="Arial" w:hAnsi="Arial" w:cs="Arial"/>
                <w:sz w:val="24"/>
                <w:szCs w:val="24"/>
                <w:lang w:val="es-ES" w:eastAsia="zh-CN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</w:p>
        </w:tc>
      </w:tr>
      <w:tr w:rsidR="004F3292" w14:paraId="248CDC8D" w14:textId="77777777" w:rsidTr="0050727F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3A31D388" w14:textId="2A00277C" w:rsidR="004F3292" w:rsidRPr="009C1E55" w:rsidRDefault="004F3292" w:rsidP="0050727F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 Exportar Trámites incluye exportarlos en PDF, Excel, en portapapeles.</w:t>
            </w:r>
          </w:p>
        </w:tc>
      </w:tr>
    </w:tbl>
    <w:p w14:paraId="77F146D2" w14:textId="627978F5" w:rsidR="004F3292" w:rsidRDefault="00FA7BF4" w:rsidP="0006248A">
      <w:pPr>
        <w:pStyle w:val="Descripcin"/>
        <w:jc w:val="center"/>
        <w:rPr>
          <w:rFonts w:ascii="Arial" w:hAnsi="Arial" w:cs="Arial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Pr="00FA7BF4">
        <w:rPr>
          <w:lang w:val="es-CU"/>
        </w:rPr>
        <w:t>1</w:t>
      </w:r>
      <w:r w:rsidR="00356AA5">
        <w:rPr>
          <w:lang w:val="es-CU"/>
        </w:rPr>
        <w:t>5</w:t>
      </w:r>
      <w:r>
        <w:rPr>
          <w:rFonts w:ascii="Arial" w:hAnsi="Arial" w:cs="Arial"/>
          <w:sz w:val="22"/>
          <w:szCs w:val="22"/>
          <w:lang w:val="es-CU"/>
        </w:rPr>
        <w:t xml:space="preserve"> Historia de Usuario Exportar Trámites</w:t>
      </w:r>
    </w:p>
    <w:p w14:paraId="6922422B" w14:textId="62514C6D" w:rsidR="000C3EA8" w:rsidRDefault="000C3EA8" w:rsidP="000C3EA8">
      <w:pPr>
        <w:rPr>
          <w:lang w:val="es-CU" w:eastAsia="zh-CN"/>
        </w:rPr>
      </w:pPr>
    </w:p>
    <w:p w14:paraId="63EDE583" w14:textId="77777777" w:rsidR="000C3EA8" w:rsidRPr="000C3EA8" w:rsidRDefault="000C3EA8" w:rsidP="000C3EA8">
      <w:pPr>
        <w:rPr>
          <w:lang w:val="es-CU" w:eastAsia="zh-CN"/>
        </w:rPr>
      </w:pP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356AA5" w14:paraId="6A559686" w14:textId="77777777" w:rsidTr="00315DE5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7202A3DF" w14:textId="77777777" w:rsidR="00356AA5" w:rsidRPr="003A0FAD" w:rsidRDefault="00356AA5" w:rsidP="00315DE5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lastRenderedPageBreak/>
              <w:t>Historia de Usuario</w:t>
            </w:r>
          </w:p>
        </w:tc>
      </w:tr>
      <w:tr w:rsidR="00356AA5" w14:paraId="03AEE916" w14:textId="77777777" w:rsidTr="00315DE5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07C7DE6" w14:textId="19EADEFE" w:rsidR="00356AA5" w:rsidRPr="009C1E55" w:rsidRDefault="00356AA5" w:rsidP="00315DE5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 xml:space="preserve">Número: 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14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2F6DDFB" w14:textId="73D4D520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Nombre: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097F23">
              <w:rPr>
                <w:rFonts w:ascii="Arial" w:hAnsi="Arial" w:cs="Arial"/>
                <w:sz w:val="24"/>
                <w:szCs w:val="24"/>
                <w:lang w:val="es-ES" w:eastAsia="zh-CN"/>
              </w:rPr>
              <w:t>Gestionar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Grupo de Usuarios</w:t>
            </w:r>
          </w:p>
        </w:tc>
      </w:tr>
      <w:tr w:rsidR="00356AA5" w14:paraId="792FC4B9" w14:textId="77777777" w:rsidTr="00315DE5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830B10E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2F054B8A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3</w:t>
            </w:r>
          </w:p>
        </w:tc>
      </w:tr>
      <w:tr w:rsidR="00356AA5" w14:paraId="4FD84061" w14:textId="77777777" w:rsidTr="00315DE5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89AD402" w14:textId="296E30D5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Alta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26C432A9" w14:textId="4EC6F596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8225A8">
              <w:rPr>
                <w:rFonts w:ascii="Arial" w:hAnsi="Arial" w:cs="Arial"/>
                <w:sz w:val="24"/>
                <w:szCs w:val="24"/>
                <w:lang w:val="es-ES" w:eastAsia="zh-CN"/>
              </w:rPr>
              <w:t>7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días</w:t>
            </w:r>
          </w:p>
        </w:tc>
      </w:tr>
      <w:tr w:rsidR="00356AA5" w14:paraId="1EF82E55" w14:textId="77777777" w:rsidTr="00315DE5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362AB1EA" w14:textId="0F75501D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Alta</w:t>
            </w:r>
          </w:p>
        </w:tc>
      </w:tr>
      <w:tr w:rsidR="00356AA5" w14:paraId="1AEC1324" w14:textId="77777777" w:rsidTr="00315DE5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321641EE" w14:textId="751F3BCF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: El sistema debe ser capaz de </w:t>
            </w:r>
            <w:r w:rsidR="00097F23">
              <w:rPr>
                <w:rFonts w:ascii="Arial" w:hAnsi="Arial" w:cs="Arial"/>
                <w:sz w:val="24"/>
                <w:szCs w:val="24"/>
                <w:lang w:val="es-ES" w:eastAsia="zh-CN"/>
              </w:rPr>
              <w:t>Gestionar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Grupo de Usuarios. </w:t>
            </w:r>
          </w:p>
        </w:tc>
      </w:tr>
      <w:tr w:rsidR="00356AA5" w14:paraId="3D475DFF" w14:textId="77777777" w:rsidTr="00315DE5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DA71116" w14:textId="1CAD5AB9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097F23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Grupos incluye </w:t>
            </w:r>
            <w:r w:rsidR="00097F23">
              <w:rPr>
                <w:rFonts w:ascii="Arial" w:hAnsi="Arial" w:cs="Arial"/>
                <w:sz w:val="24"/>
                <w:szCs w:val="24"/>
                <w:lang w:val="es-ES" w:eastAsia="zh-CN"/>
              </w:rPr>
              <w:t>añadir, eliminar, visualizar y editar Grupos de Usuarios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.</w:t>
            </w:r>
          </w:p>
        </w:tc>
      </w:tr>
    </w:tbl>
    <w:p w14:paraId="75EDD3C7" w14:textId="7F811131" w:rsidR="00356AA5" w:rsidRDefault="00356AA5" w:rsidP="00356AA5">
      <w:pPr>
        <w:pStyle w:val="Descripcin"/>
        <w:jc w:val="center"/>
        <w:rPr>
          <w:rFonts w:ascii="Arial" w:hAnsi="Arial" w:cs="Arial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Pr="00FA7BF4">
        <w:rPr>
          <w:lang w:val="es-CU"/>
        </w:rPr>
        <w:t>1</w:t>
      </w:r>
      <w:r>
        <w:rPr>
          <w:lang w:val="es-CU"/>
        </w:rPr>
        <w:t>6</w:t>
      </w:r>
      <w:r>
        <w:rPr>
          <w:rFonts w:ascii="Arial" w:hAnsi="Arial" w:cs="Arial"/>
          <w:sz w:val="22"/>
          <w:szCs w:val="22"/>
          <w:lang w:val="es-CU"/>
        </w:rPr>
        <w:t xml:space="preserve"> Historia de Usuario</w:t>
      </w:r>
      <w:r w:rsidR="00097F23">
        <w:rPr>
          <w:rFonts w:ascii="Arial" w:hAnsi="Arial" w:cs="Arial"/>
          <w:sz w:val="22"/>
          <w:szCs w:val="22"/>
          <w:lang w:val="es-CU"/>
        </w:rPr>
        <w:t xml:space="preserve"> Gestionar Grupo de Usuarios</w:t>
      </w:r>
      <w:r>
        <w:rPr>
          <w:rFonts w:ascii="Arial" w:hAnsi="Arial" w:cs="Arial"/>
          <w:sz w:val="22"/>
          <w:szCs w:val="22"/>
          <w:lang w:val="es-CU"/>
        </w:rPr>
        <w:t xml:space="preserve"> Trámites</w:t>
      </w:r>
    </w:p>
    <w:tbl>
      <w:tblPr>
        <w:tblW w:w="8747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2819"/>
        <w:gridCol w:w="4258"/>
      </w:tblGrid>
      <w:tr w:rsidR="00356AA5" w14:paraId="6D8A9308" w14:textId="77777777" w:rsidTr="00315DE5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4CB418"/>
          </w:tcPr>
          <w:p w14:paraId="08ACF047" w14:textId="77777777" w:rsidR="00356AA5" w:rsidRPr="003A0FAD" w:rsidRDefault="00356AA5" w:rsidP="00315DE5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</w:pPr>
            <w:r w:rsidRPr="003A0FAD">
              <w:rPr>
                <w:rFonts w:ascii="Arial" w:hAnsi="Arial" w:cs="Arial"/>
                <w:color w:val="FFFFFF" w:themeColor="background1"/>
                <w:sz w:val="24"/>
                <w:szCs w:val="24"/>
                <w:lang w:val="es-ES" w:eastAsia="zh-CN"/>
              </w:rPr>
              <w:t>Historia de Usuario</w:t>
            </w:r>
          </w:p>
        </w:tc>
      </w:tr>
      <w:tr w:rsidR="00356AA5" w14:paraId="733ED7BA" w14:textId="77777777" w:rsidTr="00315DE5">
        <w:trPr>
          <w:trHeight w:val="429"/>
        </w:trPr>
        <w:tc>
          <w:tcPr>
            <w:tcW w:w="1670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8377F6E" w14:textId="0AF6398D" w:rsidR="00356AA5" w:rsidRPr="009C1E55" w:rsidRDefault="00356AA5" w:rsidP="00315DE5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Número: 1</w:t>
            </w:r>
            <w:r w:rsidR="000C3EA8">
              <w:rPr>
                <w:rFonts w:ascii="Arial" w:hAnsi="Arial" w:cs="Arial"/>
                <w:color w:val="000000" w:themeColor="text1"/>
                <w:sz w:val="24"/>
                <w:szCs w:val="24"/>
                <w:lang w:val="es-ES" w:eastAsia="zh-CN"/>
              </w:rPr>
              <w:t>5</w:t>
            </w:r>
          </w:p>
        </w:tc>
        <w:tc>
          <w:tcPr>
            <w:tcW w:w="7077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0420A3F6" w14:textId="3A26EAB8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Nombre:</w:t>
            </w:r>
            <w:r w:rsidR="000C3EA8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Enviar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Correos Electrónicos</w:t>
            </w:r>
          </w:p>
        </w:tc>
      </w:tr>
      <w:tr w:rsidR="00356AA5" w14:paraId="34C80D8C" w14:textId="77777777" w:rsidTr="00315DE5">
        <w:trPr>
          <w:trHeight w:val="460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4CE6DFB9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Administrador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50219E70" w14:textId="77777777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Iteración asignada: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3</w:t>
            </w:r>
          </w:p>
        </w:tc>
      </w:tr>
      <w:tr w:rsidR="00356AA5" w14:paraId="5CFCDBD2" w14:textId="77777777" w:rsidTr="00315DE5">
        <w:trPr>
          <w:trHeight w:val="383"/>
        </w:trPr>
        <w:tc>
          <w:tcPr>
            <w:tcW w:w="4489" w:type="dxa"/>
            <w:gridSpan w:val="2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79BC8C0C" w14:textId="3A53D55A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Media</w:t>
            </w:r>
          </w:p>
        </w:tc>
        <w:tc>
          <w:tcPr>
            <w:tcW w:w="4258" w:type="dxa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5155A08B" w14:textId="62A1C13D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Tiempo estimado: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sz w:val="24"/>
                <w:szCs w:val="24"/>
                <w:lang w:val="es-ES" w:eastAsia="zh-CN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días</w:t>
            </w:r>
          </w:p>
        </w:tc>
      </w:tr>
      <w:tr w:rsidR="00356AA5" w14:paraId="265480B8" w14:textId="77777777" w:rsidTr="00315DE5">
        <w:trPr>
          <w:trHeight w:val="429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6B89F3A2" w14:textId="70F238C6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Nivel de complejidad: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Media</w:t>
            </w:r>
          </w:p>
        </w:tc>
      </w:tr>
      <w:tr w:rsidR="00356AA5" w14:paraId="7097AB32" w14:textId="77777777" w:rsidTr="00315DE5">
        <w:trPr>
          <w:trHeight w:val="384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  <w:shd w:val="clear" w:color="auto" w:fill="C2D69B" w:themeFill="accent3" w:themeFillTint="99"/>
          </w:tcPr>
          <w:p w14:paraId="12DAD7DB" w14:textId="54F3A2ED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: El sistema debe ser capaz de Generar Correos Electrónicos. </w:t>
            </w:r>
          </w:p>
        </w:tc>
      </w:tr>
      <w:tr w:rsidR="00356AA5" w14:paraId="70BA7AB9" w14:textId="77777777" w:rsidTr="00315DE5">
        <w:trPr>
          <w:trHeight w:val="337"/>
        </w:trPr>
        <w:tc>
          <w:tcPr>
            <w:tcW w:w="8747" w:type="dxa"/>
            <w:gridSpan w:val="3"/>
            <w:tcBorders>
              <w:top w:val="single" w:sz="4" w:space="0" w:color="4CB418"/>
              <w:left w:val="single" w:sz="4" w:space="0" w:color="4CB418"/>
              <w:bottom w:val="single" w:sz="4" w:space="0" w:color="4CB418"/>
              <w:right w:val="single" w:sz="4" w:space="0" w:color="4CB418"/>
            </w:tcBorders>
          </w:tcPr>
          <w:p w14:paraId="058F97AD" w14:textId="63D9313B" w:rsidR="00356AA5" w:rsidRPr="009C1E55" w:rsidRDefault="00356AA5" w:rsidP="00315DE5">
            <w:pPr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Información adicional: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 </w:t>
            </w:r>
            <w:r w:rsidR="000C3EA8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Enviar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Correos Electrónicos incluye enviar y crear correos a los usuarios y administradores.</w:t>
            </w:r>
          </w:p>
        </w:tc>
      </w:tr>
    </w:tbl>
    <w:p w14:paraId="25C37DA0" w14:textId="1E42A2D7" w:rsidR="008225A8" w:rsidRPr="000C3EA8" w:rsidRDefault="00356AA5" w:rsidP="000C3EA8">
      <w:pPr>
        <w:pStyle w:val="Descripcin"/>
        <w:jc w:val="center"/>
        <w:rPr>
          <w:rFonts w:ascii="Arial" w:hAnsi="Arial" w:cs="Arial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Pr="00FA7BF4">
        <w:rPr>
          <w:lang w:val="es-CU"/>
        </w:rPr>
        <w:t>1</w:t>
      </w:r>
      <w:r>
        <w:rPr>
          <w:lang w:val="es-CU"/>
        </w:rPr>
        <w:t>7</w:t>
      </w:r>
      <w:r>
        <w:rPr>
          <w:rFonts w:ascii="Arial" w:hAnsi="Arial" w:cs="Arial"/>
          <w:sz w:val="22"/>
          <w:szCs w:val="22"/>
          <w:lang w:val="es-CU"/>
        </w:rPr>
        <w:t xml:space="preserve"> Historia de Usuario</w:t>
      </w:r>
      <w:r w:rsidR="00097F23">
        <w:rPr>
          <w:rFonts w:ascii="Arial" w:hAnsi="Arial" w:cs="Arial"/>
          <w:sz w:val="22"/>
          <w:szCs w:val="22"/>
          <w:lang w:val="es-CU"/>
        </w:rPr>
        <w:t xml:space="preserve"> </w:t>
      </w:r>
      <w:r w:rsidR="000C3EA8">
        <w:rPr>
          <w:rFonts w:ascii="Arial" w:hAnsi="Arial" w:cs="Arial"/>
          <w:sz w:val="22"/>
          <w:szCs w:val="22"/>
          <w:lang w:val="es-CU"/>
        </w:rPr>
        <w:t>enviar</w:t>
      </w:r>
      <w:r w:rsidR="00097F23">
        <w:rPr>
          <w:rFonts w:ascii="Arial" w:hAnsi="Arial" w:cs="Arial"/>
          <w:sz w:val="22"/>
          <w:szCs w:val="22"/>
          <w:lang w:val="es-CU"/>
        </w:rPr>
        <w:t xml:space="preserve"> Correos</w:t>
      </w:r>
    </w:p>
    <w:p w14:paraId="31E0C47C" w14:textId="2CF3A4ED" w:rsidR="004F3292" w:rsidRPr="001A0DE5" w:rsidRDefault="004F3292" w:rsidP="004F3292">
      <w:pPr>
        <w:pStyle w:val="Ttulo1"/>
        <w:keepNext w:val="0"/>
        <w:tabs>
          <w:tab w:val="clear" w:pos="432"/>
          <w:tab w:val="left" w:pos="0"/>
        </w:tabs>
        <w:spacing w:before="0" w:after="160" w:line="360" w:lineRule="auto"/>
        <w:ind w:left="0" w:firstLine="0"/>
        <w:jc w:val="both"/>
        <w:rPr>
          <w:rFonts w:eastAsia="Calibri" w:cs="Arial"/>
          <w:bCs w:val="0"/>
          <w:color w:val="66B408"/>
          <w:kern w:val="0"/>
          <w:szCs w:val="24"/>
          <w:lang w:val="es-ES"/>
        </w:rPr>
      </w:pPr>
      <w:r>
        <w:rPr>
          <w:rFonts w:eastAsia="Calibri" w:cs="Arial"/>
          <w:bCs w:val="0"/>
          <w:color w:val="66B408"/>
          <w:kern w:val="0"/>
          <w:szCs w:val="24"/>
          <w:lang w:val="es-ES"/>
        </w:rPr>
        <w:t>Plan de Iteraci</w:t>
      </w:r>
      <w:r w:rsidR="00626738">
        <w:rPr>
          <w:rFonts w:eastAsia="Calibri" w:cs="Arial"/>
          <w:bCs w:val="0"/>
          <w:color w:val="66B408"/>
          <w:kern w:val="0"/>
          <w:szCs w:val="24"/>
          <w:lang w:val="es-ES"/>
        </w:rPr>
        <w:t>ones</w:t>
      </w:r>
    </w:p>
    <w:tbl>
      <w:tblPr>
        <w:tblW w:w="8746" w:type="dxa"/>
        <w:tblInd w:w="38" w:type="dxa"/>
        <w:tblBorders>
          <w:top w:val="single" w:sz="4" w:space="0" w:color="4CB418"/>
          <w:left w:val="single" w:sz="4" w:space="0" w:color="4CB418"/>
          <w:bottom w:val="single" w:sz="4" w:space="0" w:color="4CB418"/>
          <w:right w:val="single" w:sz="4" w:space="0" w:color="4CB418"/>
          <w:insideH w:val="single" w:sz="4" w:space="0" w:color="4CB418"/>
          <w:insideV w:val="single" w:sz="4" w:space="0" w:color="4CB418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4"/>
        <w:gridCol w:w="6014"/>
        <w:gridCol w:w="1418"/>
      </w:tblGrid>
      <w:tr w:rsidR="00626738" w:rsidRPr="00700D94" w14:paraId="6839D47C" w14:textId="77777777" w:rsidTr="0050727F">
        <w:trPr>
          <w:trHeight w:val="471"/>
        </w:trPr>
        <w:tc>
          <w:tcPr>
            <w:tcW w:w="8746" w:type="dxa"/>
            <w:gridSpan w:val="3"/>
            <w:shd w:val="clear" w:color="auto" w:fill="4CB418"/>
          </w:tcPr>
          <w:p w14:paraId="2CB2F3A5" w14:textId="2A64500C" w:rsidR="00626738" w:rsidRPr="00700D94" w:rsidRDefault="00700D94" w:rsidP="00700D94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00D94">
              <w:rPr>
                <w:rFonts w:ascii="Arial" w:hAnsi="Arial" w:cs="Arial"/>
                <w:color w:val="FFFFFF" w:themeColor="background1"/>
                <w:sz w:val="24"/>
                <w:szCs w:val="24"/>
                <w:lang w:eastAsia="zh-CN"/>
              </w:rPr>
              <w:t>Distribución de las historias de usuario por iteración</w:t>
            </w:r>
          </w:p>
        </w:tc>
      </w:tr>
      <w:tr w:rsidR="00626738" w:rsidRPr="00700D94" w14:paraId="3008707A" w14:textId="74D9503C" w:rsidTr="0021724C">
        <w:trPr>
          <w:trHeight w:val="429"/>
        </w:trPr>
        <w:tc>
          <w:tcPr>
            <w:tcW w:w="1313" w:type="dxa"/>
            <w:shd w:val="clear" w:color="auto" w:fill="C2D69B" w:themeFill="accent3" w:themeFillTint="99"/>
          </w:tcPr>
          <w:p w14:paraId="55E43D17" w14:textId="3AB1AC12" w:rsidR="00626738" w:rsidRPr="00700D94" w:rsidRDefault="00700D94" w:rsidP="00700D94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00D94">
              <w:rPr>
                <w:rFonts w:ascii="Arial" w:hAnsi="Arial" w:cs="Arial"/>
                <w:sz w:val="24"/>
                <w:szCs w:val="24"/>
                <w:lang w:eastAsia="zh-CN"/>
              </w:rPr>
              <w:t>Iteraciones</w:t>
            </w:r>
          </w:p>
        </w:tc>
        <w:tc>
          <w:tcPr>
            <w:tcW w:w="6015" w:type="dxa"/>
            <w:shd w:val="clear" w:color="auto" w:fill="C2D69B" w:themeFill="accent3" w:themeFillTint="99"/>
          </w:tcPr>
          <w:p w14:paraId="115DC863" w14:textId="22AD140E" w:rsidR="00626738" w:rsidRPr="00700D94" w:rsidRDefault="00700D94" w:rsidP="00700D94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00D94">
              <w:rPr>
                <w:rFonts w:ascii="Arial" w:hAnsi="Arial" w:cs="Arial"/>
                <w:sz w:val="24"/>
                <w:szCs w:val="24"/>
                <w:lang w:eastAsia="zh-CN"/>
              </w:rPr>
              <w:t>Orden de las historias de usuarios a implementar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14:paraId="4FE8095A" w14:textId="45B743B3" w:rsidR="00626738" w:rsidRPr="00700D94" w:rsidRDefault="00700D94" w:rsidP="00700D94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00D94">
              <w:rPr>
                <w:rFonts w:ascii="Arial" w:hAnsi="Arial" w:cs="Arial"/>
                <w:sz w:val="24"/>
                <w:szCs w:val="24"/>
                <w:lang w:eastAsia="zh-CN"/>
              </w:rPr>
              <w:t>Tiempo</w:t>
            </w:r>
          </w:p>
        </w:tc>
      </w:tr>
      <w:tr w:rsidR="00626738" w:rsidRPr="00700D94" w14:paraId="0254D8CE" w14:textId="43558E2D" w:rsidTr="000C3EA8">
        <w:trPr>
          <w:trHeight w:val="471"/>
        </w:trPr>
        <w:tc>
          <w:tcPr>
            <w:tcW w:w="1313" w:type="dxa"/>
            <w:vAlign w:val="center"/>
          </w:tcPr>
          <w:p w14:paraId="11F86C06" w14:textId="53296765" w:rsidR="00626738" w:rsidRPr="00700D94" w:rsidRDefault="00700D94" w:rsidP="000C3EA8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015" w:type="dxa"/>
          </w:tcPr>
          <w:p w14:paraId="680DB95D" w14:textId="77777777" w:rsidR="00626738" w:rsidRDefault="00F15766" w:rsidP="00593E14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Gestionar Usuarios</w:t>
            </w:r>
          </w:p>
          <w:p w14:paraId="30CD37E7" w14:textId="77777777" w:rsidR="00F15766" w:rsidRDefault="00F15766" w:rsidP="00593E14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Validar Usuarios</w:t>
            </w:r>
          </w:p>
          <w:p w14:paraId="59B5EB48" w14:textId="6643E0C2" w:rsidR="001E640D" w:rsidRPr="00700D94" w:rsidRDefault="001E640D" w:rsidP="00593E14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Gestionar Notificaciones</w:t>
            </w:r>
          </w:p>
        </w:tc>
        <w:tc>
          <w:tcPr>
            <w:tcW w:w="1418" w:type="dxa"/>
            <w:vAlign w:val="center"/>
          </w:tcPr>
          <w:p w14:paraId="443C1F93" w14:textId="26D83EFA" w:rsidR="00626738" w:rsidRPr="00700D94" w:rsidRDefault="0021724C" w:rsidP="000C3EA8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  <w:r w:rsidR="00F15766">
              <w:rPr>
                <w:rFonts w:ascii="Arial" w:hAnsi="Arial" w:cs="Arial"/>
                <w:sz w:val="24"/>
                <w:szCs w:val="24"/>
                <w:lang w:eastAsia="zh-CN"/>
              </w:rPr>
              <w:t xml:space="preserve"> semanas</w:t>
            </w:r>
          </w:p>
        </w:tc>
      </w:tr>
      <w:tr w:rsidR="00626738" w:rsidRPr="00700D94" w14:paraId="2CBDE765" w14:textId="29B900B0" w:rsidTr="000C3EA8">
        <w:trPr>
          <w:trHeight w:val="387"/>
        </w:trPr>
        <w:tc>
          <w:tcPr>
            <w:tcW w:w="1313" w:type="dxa"/>
            <w:shd w:val="clear" w:color="auto" w:fill="C2D69B" w:themeFill="accent3" w:themeFillTint="99"/>
            <w:vAlign w:val="center"/>
          </w:tcPr>
          <w:p w14:paraId="1412B531" w14:textId="57E42F2A" w:rsidR="00626738" w:rsidRPr="00700D94" w:rsidRDefault="00F15766" w:rsidP="000C3EA8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015" w:type="dxa"/>
            <w:shd w:val="clear" w:color="auto" w:fill="C2D69B" w:themeFill="accent3" w:themeFillTint="99"/>
          </w:tcPr>
          <w:p w14:paraId="5B53AD9C" w14:textId="77777777" w:rsidR="00F15766" w:rsidRDefault="00F15766" w:rsidP="00593E14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 Trámites</w:t>
            </w:r>
          </w:p>
          <w:p w14:paraId="5FB877C1" w14:textId="6D4C4DB0" w:rsidR="00F15766" w:rsidRDefault="0021724C" w:rsidP="00593E14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Generar Tablas de Usuarios</w:t>
            </w:r>
          </w:p>
          <w:p w14:paraId="666D8DC3" w14:textId="132C1BAB" w:rsidR="0021724C" w:rsidRDefault="000C3EA8" w:rsidP="0021724C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</w:t>
            </w:r>
            <w:r w:rsidR="0021724C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Tablas de Trámites</w:t>
            </w:r>
          </w:p>
          <w:p w14:paraId="0D98922D" w14:textId="785FB6D3" w:rsidR="0021724C" w:rsidRDefault="000C3EA8" w:rsidP="0021724C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</w:t>
            </w:r>
            <w:r w:rsidR="0021724C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Gráficas de Cantidad de Tramites</w:t>
            </w:r>
          </w:p>
          <w:p w14:paraId="6FBA8BA2" w14:textId="15FBCB41" w:rsidR="0021724C" w:rsidRDefault="000C3EA8" w:rsidP="0021724C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</w:t>
            </w:r>
            <w:r w:rsidR="0021724C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Gráficas de Estados de los Tramites</w:t>
            </w:r>
          </w:p>
          <w:p w14:paraId="2EECB22E" w14:textId="475D6E2B" w:rsidR="0021724C" w:rsidRDefault="000C3EA8" w:rsidP="0021724C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Visualizar</w:t>
            </w:r>
            <w:r w:rsidR="0021724C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Gráficas de Cantidad de Tramites por Módulos</w:t>
            </w:r>
          </w:p>
          <w:p w14:paraId="0BEE9585" w14:textId="6E243BD1" w:rsidR="0021724C" w:rsidRPr="0021724C" w:rsidRDefault="0021724C" w:rsidP="0021724C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Generar Gráficas de Cantidad de Tramites fuera de Fecha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14:paraId="395C2CD1" w14:textId="73A578A9" w:rsidR="00626738" w:rsidRPr="00700D94" w:rsidRDefault="0021724C" w:rsidP="000C3EA8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  <w:r w:rsidR="00F15766">
              <w:rPr>
                <w:rFonts w:ascii="Arial" w:hAnsi="Arial" w:cs="Arial"/>
                <w:sz w:val="24"/>
                <w:szCs w:val="24"/>
                <w:lang w:eastAsia="zh-CN"/>
              </w:rPr>
              <w:t xml:space="preserve"> semanas</w:t>
            </w:r>
          </w:p>
        </w:tc>
      </w:tr>
      <w:tr w:rsidR="00F15766" w:rsidRPr="00700D94" w14:paraId="09C14E44" w14:textId="77777777" w:rsidTr="000C3EA8">
        <w:trPr>
          <w:trHeight w:val="387"/>
        </w:trPr>
        <w:tc>
          <w:tcPr>
            <w:tcW w:w="1313" w:type="dxa"/>
            <w:shd w:val="clear" w:color="auto" w:fill="auto"/>
            <w:vAlign w:val="center"/>
          </w:tcPr>
          <w:p w14:paraId="4FE89997" w14:textId="4CD2BAE2" w:rsidR="00F15766" w:rsidRPr="00700D94" w:rsidRDefault="00F15766" w:rsidP="000C3EA8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lastRenderedPageBreak/>
              <w:t>3</w:t>
            </w:r>
          </w:p>
        </w:tc>
        <w:tc>
          <w:tcPr>
            <w:tcW w:w="6015" w:type="dxa"/>
            <w:shd w:val="clear" w:color="auto" w:fill="auto"/>
          </w:tcPr>
          <w:p w14:paraId="208C7452" w14:textId="77777777" w:rsidR="00F15766" w:rsidRDefault="00F15766" w:rsidP="00593E14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Noticas</w:t>
            </w:r>
          </w:p>
          <w:p w14:paraId="721A5621" w14:textId="4885C829" w:rsidR="00F15766" w:rsidRDefault="00F15766" w:rsidP="00593E14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Exportar</w:t>
            </w: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 </w:t>
            </w:r>
            <w:r w:rsidR="0021724C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Tablas de </w:t>
            </w:r>
            <w:r w:rsidRPr="009C1E55">
              <w:rPr>
                <w:rFonts w:ascii="Arial" w:hAnsi="Arial" w:cs="Arial"/>
                <w:sz w:val="24"/>
                <w:szCs w:val="24"/>
                <w:lang w:val="es-ES" w:eastAsia="zh-CN"/>
              </w:rPr>
              <w:t>Usuario</w:t>
            </w:r>
          </w:p>
          <w:p w14:paraId="4BA11499" w14:textId="1729DF38" w:rsidR="00F15766" w:rsidRDefault="00F15766" w:rsidP="00593E14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es-E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Exportar </w:t>
            </w:r>
            <w:r w:rsidR="0021724C">
              <w:rPr>
                <w:rFonts w:ascii="Arial" w:hAnsi="Arial" w:cs="Arial"/>
                <w:sz w:val="24"/>
                <w:szCs w:val="24"/>
                <w:lang w:val="es-ES" w:eastAsia="zh-CN"/>
              </w:rPr>
              <w:t xml:space="preserve">Tablas de </w:t>
            </w:r>
            <w:r>
              <w:rPr>
                <w:rFonts w:ascii="Arial" w:hAnsi="Arial" w:cs="Arial"/>
                <w:sz w:val="24"/>
                <w:szCs w:val="24"/>
                <w:lang w:val="es-ES" w:eastAsia="zh-CN"/>
              </w:rPr>
              <w:t>Trámites</w:t>
            </w:r>
          </w:p>
          <w:p w14:paraId="30EFD20C" w14:textId="45F335BD" w:rsidR="0021724C" w:rsidRDefault="0021724C" w:rsidP="00593E14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Ge</w:t>
            </w:r>
            <w:r w:rsidR="00AC2DB7">
              <w:rPr>
                <w:rFonts w:ascii="Arial" w:hAnsi="Arial" w:cs="Arial"/>
                <w:sz w:val="24"/>
                <w:szCs w:val="24"/>
                <w:lang w:eastAsia="zh-CN"/>
              </w:rPr>
              <w:t xml:space="preserve">stionar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Grupos de Usuarios</w:t>
            </w:r>
          </w:p>
          <w:p w14:paraId="2959177D" w14:textId="154BBC6B" w:rsidR="0021724C" w:rsidRPr="00700D94" w:rsidRDefault="000C3EA8" w:rsidP="00593E14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Enviar</w:t>
            </w:r>
            <w:r w:rsidR="0021724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Correos Electrónicos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E6E3E2" w14:textId="2AABB780" w:rsidR="00F15766" w:rsidRPr="00700D94" w:rsidRDefault="0021724C" w:rsidP="000C3EA8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  <w:r w:rsidR="00F15766">
              <w:rPr>
                <w:rFonts w:ascii="Arial" w:hAnsi="Arial" w:cs="Arial"/>
                <w:sz w:val="24"/>
                <w:szCs w:val="24"/>
                <w:lang w:eastAsia="zh-CN"/>
              </w:rPr>
              <w:t xml:space="preserve"> semanas</w:t>
            </w:r>
          </w:p>
        </w:tc>
      </w:tr>
    </w:tbl>
    <w:p w14:paraId="5760A683" w14:textId="1F209BC0" w:rsidR="004F3292" w:rsidRPr="00863D8E" w:rsidRDefault="00FA7BF4" w:rsidP="00863D8E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Pr="00FA7BF4">
        <w:rPr>
          <w:lang w:val="es-CU"/>
        </w:rPr>
        <w:t>1</w:t>
      </w:r>
      <w:r w:rsidR="00D14B35">
        <w:rPr>
          <w:lang w:val="es-CU"/>
        </w:rPr>
        <w:t>8</w:t>
      </w:r>
      <w:r>
        <w:rPr>
          <w:lang w:val="es-CU"/>
        </w:rPr>
        <w:t xml:space="preserve"> Plan de Iteraciones</w:t>
      </w:r>
    </w:p>
    <w:tbl>
      <w:tblPr>
        <w:tblpPr w:leftFromText="141" w:rightFromText="141" w:vertAnchor="text" w:horzAnchor="margin" w:tblpY="439"/>
        <w:tblW w:w="8850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3270"/>
        <w:gridCol w:w="2850"/>
      </w:tblGrid>
      <w:tr w:rsidR="00453389" w14:paraId="4EEE6C95" w14:textId="77777777" w:rsidTr="00453389">
        <w:trPr>
          <w:trHeight w:val="360"/>
        </w:trPr>
        <w:tc>
          <w:tcPr>
            <w:tcW w:w="8850" w:type="dxa"/>
            <w:gridSpan w:val="3"/>
            <w:shd w:val="clear" w:color="auto" w:fill="4CB418"/>
          </w:tcPr>
          <w:p w14:paraId="0E7F911B" w14:textId="6A6FF755" w:rsidR="00453389" w:rsidRPr="00453389" w:rsidRDefault="00453389" w:rsidP="00453389">
            <w:pPr>
              <w:pStyle w:val="Ttulo1"/>
              <w:keepNext w:val="0"/>
              <w:tabs>
                <w:tab w:val="clear" w:pos="432"/>
                <w:tab w:val="left" w:pos="0"/>
              </w:tabs>
              <w:spacing w:before="0" w:after="0" w:line="360" w:lineRule="auto"/>
              <w:ind w:left="0" w:firstLine="0"/>
              <w:jc w:val="center"/>
              <w:rPr>
                <w:rFonts w:eastAsia="Calibri" w:cs="Arial"/>
                <w:b w:val="0"/>
                <w:bCs w:val="0"/>
                <w:color w:val="66B408"/>
                <w:kern w:val="0"/>
                <w:szCs w:val="24"/>
                <w:lang w:val="es-ES"/>
              </w:rPr>
            </w:pPr>
            <w:r w:rsidRPr="00453389">
              <w:rPr>
                <w:rFonts w:eastAsia="Calibri" w:cs="Arial"/>
                <w:b w:val="0"/>
                <w:bCs w:val="0"/>
                <w:color w:val="FFFFFF" w:themeColor="background1"/>
                <w:kern w:val="0"/>
                <w:szCs w:val="24"/>
                <w:lang w:val="es-ES"/>
              </w:rPr>
              <w:t>Plan de entregas</w:t>
            </w:r>
          </w:p>
        </w:tc>
      </w:tr>
      <w:tr w:rsidR="00453389" w14:paraId="1EAF72C6" w14:textId="77777777" w:rsidTr="00453389">
        <w:trPr>
          <w:trHeight w:val="360"/>
        </w:trPr>
        <w:tc>
          <w:tcPr>
            <w:tcW w:w="2730" w:type="dxa"/>
            <w:shd w:val="clear" w:color="auto" w:fill="C2D69B" w:themeFill="accent3" w:themeFillTint="99"/>
          </w:tcPr>
          <w:p w14:paraId="2BC87DAD" w14:textId="7700EAC0" w:rsidR="00453389" w:rsidRPr="00453389" w:rsidRDefault="00453389" w:rsidP="00453389">
            <w:pPr>
              <w:pStyle w:val="Ttulo1"/>
              <w:keepNext w:val="0"/>
              <w:tabs>
                <w:tab w:val="clear" w:pos="432"/>
                <w:tab w:val="left" w:pos="0"/>
              </w:tabs>
              <w:spacing w:before="0" w:after="0" w:line="360" w:lineRule="auto"/>
              <w:ind w:left="0" w:firstLine="0"/>
              <w:jc w:val="center"/>
              <w:rPr>
                <w:rFonts w:eastAsia="Calibri" w:cs="Arial"/>
                <w:b w:val="0"/>
                <w:bCs w:val="0"/>
                <w:color w:val="66B408"/>
                <w:kern w:val="0"/>
                <w:szCs w:val="24"/>
                <w:lang w:val="es-ES"/>
              </w:rPr>
            </w:pPr>
            <w:r w:rsidRPr="00453389">
              <w:rPr>
                <w:rFonts w:eastAsia="Calibri" w:cs="Arial"/>
                <w:b w:val="0"/>
                <w:bCs w:val="0"/>
                <w:kern w:val="0"/>
                <w:szCs w:val="24"/>
                <w:lang w:val="es-ES"/>
              </w:rPr>
              <w:t>1ra Iteración</w:t>
            </w:r>
          </w:p>
        </w:tc>
        <w:tc>
          <w:tcPr>
            <w:tcW w:w="3270" w:type="dxa"/>
            <w:shd w:val="clear" w:color="auto" w:fill="C2D69B" w:themeFill="accent3" w:themeFillTint="99"/>
          </w:tcPr>
          <w:p w14:paraId="458A1EC1" w14:textId="7A48EE47" w:rsidR="00453389" w:rsidRPr="00453389" w:rsidRDefault="00453389" w:rsidP="00453389">
            <w:pPr>
              <w:pStyle w:val="Ttulo1"/>
              <w:keepNext w:val="0"/>
              <w:tabs>
                <w:tab w:val="clear" w:pos="432"/>
                <w:tab w:val="left" w:pos="0"/>
              </w:tabs>
              <w:spacing w:before="0" w:after="0" w:line="360" w:lineRule="auto"/>
              <w:ind w:left="0" w:firstLine="0"/>
              <w:jc w:val="center"/>
              <w:rPr>
                <w:rFonts w:eastAsia="Calibri" w:cs="Arial"/>
                <w:b w:val="0"/>
                <w:bCs w:val="0"/>
                <w:color w:val="66B408"/>
                <w:kern w:val="0"/>
                <w:szCs w:val="24"/>
                <w:lang w:val="es-ES"/>
              </w:rPr>
            </w:pPr>
            <w:r w:rsidRPr="00453389">
              <w:rPr>
                <w:rFonts w:eastAsia="Calibri" w:cs="Arial"/>
                <w:b w:val="0"/>
                <w:bCs w:val="0"/>
                <w:kern w:val="0"/>
                <w:szCs w:val="24"/>
                <w:lang w:val="es-ES"/>
              </w:rPr>
              <w:t>2da Iteración</w:t>
            </w:r>
          </w:p>
        </w:tc>
        <w:tc>
          <w:tcPr>
            <w:tcW w:w="2850" w:type="dxa"/>
            <w:shd w:val="clear" w:color="auto" w:fill="C2D69B" w:themeFill="accent3" w:themeFillTint="99"/>
          </w:tcPr>
          <w:p w14:paraId="5ECAA1D6" w14:textId="089FB8E5" w:rsidR="00453389" w:rsidRPr="00453389" w:rsidRDefault="00453389" w:rsidP="00453389">
            <w:pPr>
              <w:pStyle w:val="Ttulo1"/>
              <w:keepNext w:val="0"/>
              <w:tabs>
                <w:tab w:val="clear" w:pos="432"/>
                <w:tab w:val="left" w:pos="0"/>
              </w:tabs>
              <w:spacing w:before="0" w:after="0" w:line="360" w:lineRule="auto"/>
              <w:ind w:left="0" w:firstLine="0"/>
              <w:jc w:val="center"/>
              <w:rPr>
                <w:rFonts w:eastAsia="Calibri" w:cs="Arial"/>
                <w:b w:val="0"/>
                <w:bCs w:val="0"/>
                <w:color w:val="66B408"/>
                <w:kern w:val="0"/>
                <w:szCs w:val="24"/>
                <w:lang w:val="es-ES"/>
              </w:rPr>
            </w:pPr>
            <w:r w:rsidRPr="00453389">
              <w:rPr>
                <w:rFonts w:eastAsia="Calibri" w:cs="Arial"/>
                <w:b w:val="0"/>
                <w:bCs w:val="0"/>
                <w:kern w:val="0"/>
                <w:szCs w:val="24"/>
                <w:lang w:val="es-ES"/>
              </w:rPr>
              <w:t>3ra Iteración</w:t>
            </w:r>
          </w:p>
        </w:tc>
      </w:tr>
      <w:tr w:rsidR="00453389" w14:paraId="35C76578" w14:textId="77777777" w:rsidTr="00453389">
        <w:trPr>
          <w:trHeight w:val="360"/>
        </w:trPr>
        <w:tc>
          <w:tcPr>
            <w:tcW w:w="2730" w:type="dxa"/>
          </w:tcPr>
          <w:p w14:paraId="46ACD1FA" w14:textId="7419D586" w:rsidR="00453389" w:rsidRDefault="00D14B35" w:rsidP="00D14B35">
            <w:pPr>
              <w:pStyle w:val="Ttulo1"/>
              <w:keepNext w:val="0"/>
              <w:tabs>
                <w:tab w:val="clear" w:pos="432"/>
                <w:tab w:val="left" w:pos="0"/>
              </w:tabs>
              <w:spacing w:before="0" w:after="0" w:line="360" w:lineRule="auto"/>
              <w:ind w:left="0" w:firstLine="0"/>
              <w:jc w:val="center"/>
              <w:rPr>
                <w:rFonts w:eastAsia="Calibri" w:cs="Arial"/>
                <w:bCs w:val="0"/>
                <w:color w:val="66B408"/>
                <w:kern w:val="0"/>
                <w:szCs w:val="24"/>
                <w:lang w:val="es-ES"/>
              </w:rPr>
            </w:pPr>
            <w:r w:rsidRPr="00D14B35">
              <w:rPr>
                <w:rFonts w:eastAsia="Calibri" w:cs="Arial"/>
                <w:b w:val="0"/>
                <w:bCs w:val="0"/>
                <w:kern w:val="0"/>
                <w:szCs w:val="24"/>
                <w:lang w:val="es-ES"/>
              </w:rPr>
              <w:t>29-5-2024</w:t>
            </w:r>
          </w:p>
        </w:tc>
        <w:tc>
          <w:tcPr>
            <w:tcW w:w="3270" w:type="dxa"/>
          </w:tcPr>
          <w:p w14:paraId="6F00399C" w14:textId="44F37847" w:rsidR="00453389" w:rsidRDefault="00D14B35" w:rsidP="00D14B35">
            <w:pPr>
              <w:pStyle w:val="Ttulo1"/>
              <w:keepNext w:val="0"/>
              <w:tabs>
                <w:tab w:val="clear" w:pos="432"/>
                <w:tab w:val="left" w:pos="0"/>
              </w:tabs>
              <w:spacing w:before="0" w:after="0" w:line="360" w:lineRule="auto"/>
              <w:ind w:left="0" w:firstLine="0"/>
              <w:jc w:val="center"/>
              <w:rPr>
                <w:rFonts w:eastAsia="Calibri" w:cs="Arial"/>
                <w:bCs w:val="0"/>
                <w:color w:val="66B408"/>
                <w:kern w:val="0"/>
                <w:szCs w:val="24"/>
                <w:lang w:val="es-ES"/>
              </w:rPr>
            </w:pPr>
            <w:r w:rsidRPr="00D14B35">
              <w:rPr>
                <w:rFonts w:eastAsia="Calibri" w:cs="Arial"/>
                <w:b w:val="0"/>
                <w:bCs w:val="0"/>
                <w:kern w:val="0"/>
                <w:szCs w:val="24"/>
                <w:lang w:val="es-ES"/>
              </w:rPr>
              <w:t>1</w:t>
            </w:r>
            <w:r w:rsidR="002D4C65">
              <w:rPr>
                <w:rFonts w:eastAsia="Calibri" w:cs="Arial"/>
                <w:b w:val="0"/>
                <w:bCs w:val="0"/>
                <w:kern w:val="0"/>
                <w:szCs w:val="24"/>
                <w:lang w:val="es-ES"/>
              </w:rPr>
              <w:t>4</w:t>
            </w:r>
            <w:r w:rsidRPr="00D14B35">
              <w:rPr>
                <w:rFonts w:eastAsia="Calibri" w:cs="Arial"/>
                <w:b w:val="0"/>
                <w:bCs w:val="0"/>
                <w:kern w:val="0"/>
                <w:szCs w:val="24"/>
                <w:lang w:val="es-ES"/>
              </w:rPr>
              <w:t>-6-2024</w:t>
            </w:r>
          </w:p>
        </w:tc>
        <w:tc>
          <w:tcPr>
            <w:tcW w:w="2850" w:type="dxa"/>
          </w:tcPr>
          <w:p w14:paraId="76AF150C" w14:textId="3F726094" w:rsidR="00453389" w:rsidRDefault="0073296A" w:rsidP="00D14B35">
            <w:pPr>
              <w:pStyle w:val="Ttulo1"/>
              <w:keepNext w:val="0"/>
              <w:tabs>
                <w:tab w:val="clear" w:pos="432"/>
                <w:tab w:val="left" w:pos="0"/>
              </w:tabs>
              <w:spacing w:before="0" w:after="0" w:line="360" w:lineRule="auto"/>
              <w:ind w:left="0" w:firstLine="0"/>
              <w:jc w:val="center"/>
              <w:rPr>
                <w:rFonts w:eastAsia="Calibri" w:cs="Arial"/>
                <w:bCs w:val="0"/>
                <w:color w:val="66B408"/>
                <w:kern w:val="0"/>
                <w:szCs w:val="24"/>
                <w:lang w:val="es-ES"/>
              </w:rPr>
            </w:pPr>
            <w:r>
              <w:rPr>
                <w:rFonts w:eastAsia="Calibri" w:cs="Arial"/>
                <w:b w:val="0"/>
                <w:bCs w:val="0"/>
                <w:kern w:val="0"/>
                <w:szCs w:val="24"/>
                <w:lang w:val="es-ES"/>
              </w:rPr>
              <w:t>7</w:t>
            </w:r>
            <w:r w:rsidR="00D14B35" w:rsidRPr="00D14B35">
              <w:rPr>
                <w:rFonts w:eastAsia="Calibri" w:cs="Arial"/>
                <w:b w:val="0"/>
                <w:bCs w:val="0"/>
                <w:kern w:val="0"/>
                <w:szCs w:val="24"/>
                <w:lang w:val="es-ES"/>
              </w:rPr>
              <w:t>-7-2024</w:t>
            </w:r>
          </w:p>
        </w:tc>
      </w:tr>
    </w:tbl>
    <w:p w14:paraId="171C9DA7" w14:textId="4BD2DC36" w:rsidR="004653A4" w:rsidRDefault="00453389" w:rsidP="004653A4">
      <w:pPr>
        <w:pStyle w:val="Ttulo1"/>
        <w:keepNext w:val="0"/>
        <w:tabs>
          <w:tab w:val="clear" w:pos="432"/>
          <w:tab w:val="left" w:pos="0"/>
        </w:tabs>
        <w:spacing w:before="0" w:after="160" w:line="360" w:lineRule="auto"/>
        <w:ind w:left="0" w:firstLine="0"/>
        <w:jc w:val="both"/>
        <w:rPr>
          <w:rFonts w:eastAsia="Calibri" w:cs="Arial"/>
          <w:bCs w:val="0"/>
          <w:color w:val="66B408"/>
          <w:kern w:val="0"/>
          <w:szCs w:val="24"/>
          <w:lang w:val="es-ES"/>
        </w:rPr>
      </w:pPr>
      <w:r>
        <w:rPr>
          <w:rFonts w:eastAsia="Calibri" w:cs="Arial"/>
          <w:bCs w:val="0"/>
          <w:color w:val="66B408"/>
          <w:kern w:val="0"/>
          <w:szCs w:val="24"/>
          <w:lang w:val="es-ES"/>
        </w:rPr>
        <w:t xml:space="preserve"> </w:t>
      </w:r>
      <w:r w:rsidR="004653A4">
        <w:rPr>
          <w:rFonts w:eastAsia="Calibri" w:cs="Arial"/>
          <w:bCs w:val="0"/>
          <w:color w:val="66B408"/>
          <w:kern w:val="0"/>
          <w:szCs w:val="24"/>
          <w:lang w:val="es-ES"/>
        </w:rPr>
        <w:t>Plan de Entregas</w:t>
      </w:r>
    </w:p>
    <w:p w14:paraId="6E1AA021" w14:textId="77777777" w:rsidR="00F15766" w:rsidRPr="00F15766" w:rsidRDefault="00F15766" w:rsidP="00F15766">
      <w:pPr>
        <w:rPr>
          <w:lang w:val="es-ES" w:eastAsia="zh-CN"/>
        </w:rPr>
      </w:pPr>
    </w:p>
    <w:p w14:paraId="624DC6DD" w14:textId="4AC8D7DC" w:rsidR="008A1011" w:rsidRPr="00453389" w:rsidRDefault="0006248A" w:rsidP="00453389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Pr="00FA7BF4">
        <w:rPr>
          <w:lang w:val="es-CU"/>
        </w:rPr>
        <w:t>1</w:t>
      </w:r>
      <w:r w:rsidR="00D14B35">
        <w:rPr>
          <w:lang w:val="es-CU"/>
        </w:rPr>
        <w:t>9</w:t>
      </w:r>
      <w:r>
        <w:rPr>
          <w:lang w:val="es-CU"/>
        </w:rPr>
        <w:t xml:space="preserve"> Plan de Entregas</w:t>
      </w:r>
    </w:p>
    <w:p w14:paraId="5B85CC3E" w14:textId="09E1B69F" w:rsidR="008A1011" w:rsidRDefault="008A1011" w:rsidP="008A1011">
      <w:pPr>
        <w:pStyle w:val="Ttulo1"/>
        <w:keepNext w:val="0"/>
        <w:tabs>
          <w:tab w:val="clear" w:pos="432"/>
          <w:tab w:val="left" w:pos="0"/>
        </w:tabs>
        <w:spacing w:before="0" w:after="160" w:line="360" w:lineRule="auto"/>
        <w:ind w:left="0" w:firstLine="0"/>
        <w:jc w:val="both"/>
        <w:rPr>
          <w:rFonts w:eastAsia="Calibri" w:cs="Arial"/>
          <w:bCs w:val="0"/>
          <w:color w:val="66B408"/>
          <w:kern w:val="0"/>
          <w:szCs w:val="24"/>
          <w:lang w:val="es-ES"/>
        </w:rPr>
      </w:pPr>
      <w:r>
        <w:rPr>
          <w:rFonts w:eastAsia="Calibri" w:cs="Arial"/>
          <w:bCs w:val="0"/>
          <w:color w:val="66B408"/>
          <w:kern w:val="0"/>
          <w:szCs w:val="24"/>
          <w:lang w:val="es-ES"/>
        </w:rPr>
        <w:t>Tareas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8A1011" w14:paraId="2FF590B9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11316B7F" w14:textId="73684ABB" w:rsidR="008A1011" w:rsidRPr="008A1011" w:rsidRDefault="008A1011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8A1011" w14:paraId="3ED18DFA" w14:textId="72AB35B2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60A54193" w14:textId="09C84EA5" w:rsidR="008A1011" w:rsidRPr="008A1011" w:rsidRDefault="008A1011" w:rsidP="008A1011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 w:rsidR="0050727F">
              <w:rPr>
                <w:rFonts w:ascii="Arial" w:hAnsi="Arial" w:cs="Arial"/>
                <w:lang w:val="es-ES" w:eastAsia="zh-CN"/>
              </w:rPr>
              <w:t xml:space="preserve"> 1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2D37E3D4" w14:textId="2003AD9C" w:rsidR="008A1011" w:rsidRPr="008A1011" w:rsidRDefault="008A1011" w:rsidP="008A1011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 w:rsidR="0050727F">
              <w:rPr>
                <w:rFonts w:ascii="Arial" w:hAnsi="Arial" w:cs="Arial"/>
                <w:lang w:val="es-ES" w:eastAsia="zh-CN"/>
              </w:rPr>
              <w:t xml:space="preserve"> HU_1</w:t>
            </w:r>
          </w:p>
        </w:tc>
      </w:tr>
      <w:tr w:rsidR="008A1011" w14:paraId="6498ED64" w14:textId="77777777" w:rsidTr="0050727F">
        <w:trPr>
          <w:trHeight w:val="374"/>
        </w:trPr>
        <w:tc>
          <w:tcPr>
            <w:tcW w:w="8760" w:type="dxa"/>
            <w:gridSpan w:val="2"/>
          </w:tcPr>
          <w:p w14:paraId="2E894E98" w14:textId="0F68EADC" w:rsidR="008A1011" w:rsidRPr="008A1011" w:rsidRDefault="008A1011" w:rsidP="008A1011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 w:rsidR="0050727F">
              <w:rPr>
                <w:rFonts w:ascii="Arial" w:hAnsi="Arial" w:cs="Arial"/>
                <w:lang w:val="es-ES" w:eastAsia="zh-CN"/>
              </w:rPr>
              <w:t xml:space="preserve"> Añadir Usuario</w:t>
            </w:r>
          </w:p>
        </w:tc>
      </w:tr>
      <w:tr w:rsidR="008A1011" w14:paraId="7A165CBC" w14:textId="78D0056E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4E0A3EC1" w14:textId="32CD3AF4" w:rsidR="008A1011" w:rsidRPr="008A1011" w:rsidRDefault="008A1011" w:rsidP="008A1011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 w:rsidR="0050727F"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5F6D5122" w14:textId="17740486" w:rsidR="008A1011" w:rsidRPr="008A1011" w:rsidRDefault="008A1011" w:rsidP="008A1011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8A1011" w14:paraId="10DB4488" w14:textId="707BEAB5" w:rsidTr="0050727F">
        <w:trPr>
          <w:trHeight w:val="346"/>
        </w:trPr>
        <w:tc>
          <w:tcPr>
            <w:tcW w:w="4366" w:type="dxa"/>
          </w:tcPr>
          <w:p w14:paraId="1411FB1D" w14:textId="69A1B518" w:rsidR="008A1011" w:rsidRPr="008A1011" w:rsidRDefault="008A1011" w:rsidP="008A1011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D14B35">
              <w:rPr>
                <w:rFonts w:ascii="Arial" w:hAnsi="Arial" w:cs="Arial"/>
                <w:lang w:val="es-ES" w:eastAsia="zh-CN"/>
              </w:rPr>
              <w:t xml:space="preserve"> 8-5-2024</w:t>
            </w:r>
          </w:p>
        </w:tc>
        <w:tc>
          <w:tcPr>
            <w:tcW w:w="4394" w:type="dxa"/>
          </w:tcPr>
          <w:p w14:paraId="5CE819F0" w14:textId="5FFB905B" w:rsidR="008A1011" w:rsidRPr="008A1011" w:rsidRDefault="008A1011" w:rsidP="008A1011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D14B35">
              <w:rPr>
                <w:rFonts w:ascii="Arial" w:hAnsi="Arial" w:cs="Arial"/>
                <w:lang w:val="es-ES" w:eastAsia="zh-CN"/>
              </w:rPr>
              <w:t xml:space="preserve"> 10-5-2024</w:t>
            </w:r>
          </w:p>
        </w:tc>
      </w:tr>
      <w:tr w:rsidR="008A1011" w14:paraId="5AE48469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37B2A158" w14:textId="18E80D49" w:rsidR="008A1011" w:rsidRPr="008A1011" w:rsidRDefault="008A1011" w:rsidP="008A1011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 w:rsidR="0050727F"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8A1011" w14:paraId="0D088F28" w14:textId="77777777" w:rsidTr="0050727F">
        <w:trPr>
          <w:trHeight w:val="388"/>
        </w:trPr>
        <w:tc>
          <w:tcPr>
            <w:tcW w:w="8760" w:type="dxa"/>
            <w:gridSpan w:val="2"/>
          </w:tcPr>
          <w:p w14:paraId="416CFBE6" w14:textId="32AC694B" w:rsidR="008A1011" w:rsidRPr="008A1011" w:rsidRDefault="008A1011" w:rsidP="008A1011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 w:rsidR="0050727F">
              <w:rPr>
                <w:rFonts w:ascii="Arial" w:hAnsi="Arial" w:cs="Arial"/>
                <w:lang w:val="es-ES" w:eastAsia="zh-CN"/>
              </w:rPr>
              <w:t xml:space="preserve"> Implementar una vista dende permita al usuario añadir un usuario.</w:t>
            </w:r>
          </w:p>
        </w:tc>
      </w:tr>
    </w:tbl>
    <w:p w14:paraId="3327B8B8" w14:textId="70A5130A" w:rsidR="008A1011" w:rsidRPr="0006248A" w:rsidRDefault="0006248A" w:rsidP="0006248A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D14B35">
        <w:rPr>
          <w:lang w:val="es-CU"/>
        </w:rPr>
        <w:t>20</w:t>
      </w:r>
      <w:r>
        <w:rPr>
          <w:lang w:val="es-CU"/>
        </w:rPr>
        <w:t xml:space="preserve"> Tarea Añadir Usuario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0727F" w14:paraId="0C26AAF5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3038BFE6" w14:textId="77777777" w:rsidR="0050727F" w:rsidRPr="008A1011" w:rsidRDefault="0050727F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0727F" w14:paraId="1B8D3007" w14:textId="77777777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427928A9" w14:textId="284A6133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2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3D19A2F4" w14:textId="77777777" w:rsidR="0050727F" w:rsidRPr="008A1011" w:rsidRDefault="0050727F" w:rsidP="0050727F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HU_1</w:t>
            </w:r>
          </w:p>
        </w:tc>
      </w:tr>
      <w:tr w:rsidR="0050727F" w14:paraId="28FC344C" w14:textId="77777777" w:rsidTr="0050727F">
        <w:trPr>
          <w:trHeight w:val="374"/>
        </w:trPr>
        <w:tc>
          <w:tcPr>
            <w:tcW w:w="8760" w:type="dxa"/>
            <w:gridSpan w:val="2"/>
          </w:tcPr>
          <w:p w14:paraId="127837AA" w14:textId="26C37265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Editar Usuario</w:t>
            </w:r>
          </w:p>
        </w:tc>
      </w:tr>
      <w:tr w:rsidR="0050727F" w14:paraId="2EFB5592" w14:textId="77777777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6E6F22A5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38910861" w14:textId="09DEC42D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3 días</w:t>
            </w:r>
          </w:p>
        </w:tc>
      </w:tr>
      <w:tr w:rsidR="0050727F" w14:paraId="32F52F74" w14:textId="77777777" w:rsidTr="0050727F">
        <w:trPr>
          <w:trHeight w:val="346"/>
        </w:trPr>
        <w:tc>
          <w:tcPr>
            <w:tcW w:w="4366" w:type="dxa"/>
          </w:tcPr>
          <w:p w14:paraId="7B0E7DD4" w14:textId="4E8E34DF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D14B35">
              <w:rPr>
                <w:rFonts w:ascii="Arial" w:hAnsi="Arial" w:cs="Arial"/>
                <w:lang w:val="es-ES" w:eastAsia="zh-CN"/>
              </w:rPr>
              <w:t xml:space="preserve"> 10-5-2024</w:t>
            </w:r>
          </w:p>
        </w:tc>
        <w:tc>
          <w:tcPr>
            <w:tcW w:w="4394" w:type="dxa"/>
          </w:tcPr>
          <w:p w14:paraId="75FE2C44" w14:textId="09B8249F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D14B35">
              <w:rPr>
                <w:rFonts w:ascii="Arial" w:hAnsi="Arial" w:cs="Arial"/>
                <w:lang w:val="es-ES" w:eastAsia="zh-CN"/>
              </w:rPr>
              <w:t xml:space="preserve"> 13-5-2024</w:t>
            </w:r>
          </w:p>
        </w:tc>
      </w:tr>
      <w:tr w:rsidR="0050727F" w14:paraId="08F10730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032A4DA3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0727F" w14:paraId="153851D9" w14:textId="77777777" w:rsidTr="0050727F">
        <w:trPr>
          <w:trHeight w:val="388"/>
        </w:trPr>
        <w:tc>
          <w:tcPr>
            <w:tcW w:w="8760" w:type="dxa"/>
            <w:gridSpan w:val="2"/>
          </w:tcPr>
          <w:p w14:paraId="21AD6CEC" w14:textId="01EB7A02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editar un usuario.</w:t>
            </w:r>
          </w:p>
        </w:tc>
      </w:tr>
    </w:tbl>
    <w:p w14:paraId="00B0CDA7" w14:textId="15881144" w:rsidR="004653A4" w:rsidRDefault="0006248A" w:rsidP="0006248A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D14B35">
        <w:rPr>
          <w:lang w:val="es-CU"/>
        </w:rPr>
        <w:t>21</w:t>
      </w:r>
      <w:r>
        <w:rPr>
          <w:lang w:val="es-CU"/>
        </w:rPr>
        <w:t xml:space="preserve"> Tarea Editar Usuario</w:t>
      </w:r>
    </w:p>
    <w:p w14:paraId="200B209E" w14:textId="77777777" w:rsidR="000C3EA8" w:rsidRPr="000C3EA8" w:rsidRDefault="000C3EA8" w:rsidP="000C3EA8">
      <w:pPr>
        <w:rPr>
          <w:lang w:val="es-CU" w:eastAsia="zh-CN"/>
        </w:rPr>
      </w:pP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0727F" w14:paraId="76A5A9CD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71F59D6F" w14:textId="77777777" w:rsidR="0050727F" w:rsidRPr="008A1011" w:rsidRDefault="0050727F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lastRenderedPageBreak/>
              <w:t>Tarea</w:t>
            </w:r>
          </w:p>
        </w:tc>
      </w:tr>
      <w:tr w:rsidR="0050727F" w14:paraId="7DD7B871" w14:textId="77777777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4C700EB0" w14:textId="3ABA497C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3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01F06177" w14:textId="77777777" w:rsidR="0050727F" w:rsidRPr="008A1011" w:rsidRDefault="0050727F" w:rsidP="0050727F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HU_1</w:t>
            </w:r>
          </w:p>
        </w:tc>
      </w:tr>
      <w:tr w:rsidR="0050727F" w14:paraId="3D914958" w14:textId="77777777" w:rsidTr="0050727F">
        <w:trPr>
          <w:trHeight w:val="374"/>
        </w:trPr>
        <w:tc>
          <w:tcPr>
            <w:tcW w:w="8760" w:type="dxa"/>
            <w:gridSpan w:val="2"/>
          </w:tcPr>
          <w:p w14:paraId="57CBB951" w14:textId="49D1A424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Visualizar Usuario</w:t>
            </w:r>
          </w:p>
        </w:tc>
      </w:tr>
      <w:tr w:rsidR="0050727F" w14:paraId="0F24D562" w14:textId="77777777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09B7848C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0649E96" w14:textId="03CB3C63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</w:t>
            </w:r>
            <w:r w:rsidR="00B94351">
              <w:rPr>
                <w:rFonts w:ascii="Arial" w:hAnsi="Arial" w:cs="Arial"/>
                <w:lang w:val="es-ES" w:eastAsia="zh-CN"/>
              </w:rPr>
              <w:t>1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días</w:t>
            </w:r>
          </w:p>
        </w:tc>
      </w:tr>
      <w:tr w:rsidR="0050727F" w14:paraId="0A236076" w14:textId="77777777" w:rsidTr="0050727F">
        <w:trPr>
          <w:trHeight w:val="346"/>
        </w:trPr>
        <w:tc>
          <w:tcPr>
            <w:tcW w:w="4366" w:type="dxa"/>
          </w:tcPr>
          <w:p w14:paraId="131AD1DE" w14:textId="3389205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D14B35">
              <w:rPr>
                <w:rFonts w:ascii="Arial" w:hAnsi="Arial" w:cs="Arial"/>
                <w:lang w:val="es-ES" w:eastAsia="zh-CN"/>
              </w:rPr>
              <w:t xml:space="preserve"> 13-5-2014</w:t>
            </w:r>
          </w:p>
        </w:tc>
        <w:tc>
          <w:tcPr>
            <w:tcW w:w="4394" w:type="dxa"/>
          </w:tcPr>
          <w:p w14:paraId="06F1ED25" w14:textId="3CD4354C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D14B35">
              <w:rPr>
                <w:rFonts w:ascii="Arial" w:hAnsi="Arial" w:cs="Arial"/>
                <w:lang w:val="es-ES" w:eastAsia="zh-CN"/>
              </w:rPr>
              <w:t xml:space="preserve"> 1</w:t>
            </w:r>
            <w:r w:rsidR="00B94351">
              <w:rPr>
                <w:rFonts w:ascii="Arial" w:hAnsi="Arial" w:cs="Arial"/>
                <w:lang w:val="es-ES" w:eastAsia="zh-CN"/>
              </w:rPr>
              <w:t>4</w:t>
            </w:r>
            <w:r w:rsidR="00D14B35">
              <w:rPr>
                <w:rFonts w:ascii="Arial" w:hAnsi="Arial" w:cs="Arial"/>
                <w:lang w:val="es-ES" w:eastAsia="zh-CN"/>
              </w:rPr>
              <w:t>-5-2024</w:t>
            </w:r>
          </w:p>
        </w:tc>
      </w:tr>
      <w:tr w:rsidR="0050727F" w14:paraId="2E2D3AEC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0A38554E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0727F" w14:paraId="0E0E8A9F" w14:textId="77777777" w:rsidTr="0050727F">
        <w:trPr>
          <w:trHeight w:val="388"/>
        </w:trPr>
        <w:tc>
          <w:tcPr>
            <w:tcW w:w="8760" w:type="dxa"/>
            <w:gridSpan w:val="2"/>
          </w:tcPr>
          <w:p w14:paraId="183A424F" w14:textId="126CCBA2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visualizar un usuario.</w:t>
            </w:r>
          </w:p>
        </w:tc>
      </w:tr>
    </w:tbl>
    <w:p w14:paraId="523AF1ED" w14:textId="79B13956" w:rsidR="0050727F" w:rsidRPr="0006248A" w:rsidRDefault="0006248A" w:rsidP="0006248A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D14B35">
        <w:rPr>
          <w:lang w:val="es-CU"/>
        </w:rPr>
        <w:t>22</w:t>
      </w:r>
      <w:r>
        <w:rPr>
          <w:lang w:val="es-CU"/>
        </w:rPr>
        <w:t xml:space="preserve"> Tarea Visualizar Usuario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0727F" w14:paraId="7F84AC2B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1C72E9EB" w14:textId="77777777" w:rsidR="0050727F" w:rsidRPr="008A1011" w:rsidRDefault="0050727F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0727F" w14:paraId="7EAEFF7B" w14:textId="77777777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1FCDD89F" w14:textId="1892D013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4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36FC0DED" w14:textId="77777777" w:rsidR="0050727F" w:rsidRPr="008A1011" w:rsidRDefault="0050727F" w:rsidP="0050727F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HU_1</w:t>
            </w:r>
          </w:p>
        </w:tc>
      </w:tr>
      <w:tr w:rsidR="0050727F" w14:paraId="0A35479D" w14:textId="77777777" w:rsidTr="0050727F">
        <w:trPr>
          <w:trHeight w:val="374"/>
        </w:trPr>
        <w:tc>
          <w:tcPr>
            <w:tcW w:w="8760" w:type="dxa"/>
            <w:gridSpan w:val="2"/>
          </w:tcPr>
          <w:p w14:paraId="1A8C0F57" w14:textId="782E55CA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Eliminar Usuario</w:t>
            </w:r>
          </w:p>
        </w:tc>
      </w:tr>
      <w:tr w:rsidR="0050727F" w14:paraId="3FB0F3AE" w14:textId="77777777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3908FEB1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291FB008" w14:textId="54AE9D95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</w:t>
            </w:r>
            <w:r w:rsidR="00B94351">
              <w:rPr>
                <w:rFonts w:ascii="Arial" w:hAnsi="Arial" w:cs="Arial"/>
                <w:lang w:val="es-ES" w:eastAsia="zh-CN"/>
              </w:rPr>
              <w:t>1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días</w:t>
            </w:r>
          </w:p>
        </w:tc>
      </w:tr>
      <w:tr w:rsidR="0050727F" w14:paraId="10727ACD" w14:textId="77777777" w:rsidTr="0050727F">
        <w:trPr>
          <w:trHeight w:val="346"/>
        </w:trPr>
        <w:tc>
          <w:tcPr>
            <w:tcW w:w="4366" w:type="dxa"/>
          </w:tcPr>
          <w:p w14:paraId="02812CB6" w14:textId="02F867A1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14-5-2024</w:t>
            </w:r>
          </w:p>
        </w:tc>
        <w:tc>
          <w:tcPr>
            <w:tcW w:w="4394" w:type="dxa"/>
          </w:tcPr>
          <w:p w14:paraId="309CF512" w14:textId="0114ABDF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15-5-2024</w:t>
            </w:r>
          </w:p>
        </w:tc>
      </w:tr>
      <w:tr w:rsidR="0050727F" w14:paraId="61C10E72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12DDCAFD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0727F" w14:paraId="220F4CA1" w14:textId="77777777" w:rsidTr="0050727F">
        <w:trPr>
          <w:trHeight w:val="388"/>
        </w:trPr>
        <w:tc>
          <w:tcPr>
            <w:tcW w:w="8760" w:type="dxa"/>
            <w:gridSpan w:val="2"/>
          </w:tcPr>
          <w:p w14:paraId="465410A4" w14:textId="17D70173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eliminar un usuario.</w:t>
            </w:r>
          </w:p>
        </w:tc>
      </w:tr>
    </w:tbl>
    <w:p w14:paraId="210A1FCE" w14:textId="18941FF2" w:rsidR="0050727F" w:rsidRPr="0006248A" w:rsidRDefault="0006248A" w:rsidP="0006248A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B94351">
        <w:rPr>
          <w:lang w:val="es-CU"/>
        </w:rPr>
        <w:t>23</w:t>
      </w:r>
      <w:r>
        <w:rPr>
          <w:lang w:val="es-CU"/>
        </w:rPr>
        <w:t xml:space="preserve"> Tarea Eliminar Usuario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0727F" w14:paraId="3CE647F6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29299FDA" w14:textId="77777777" w:rsidR="0050727F" w:rsidRPr="008A1011" w:rsidRDefault="0050727F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0727F" w14:paraId="37125B93" w14:textId="77777777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69637312" w14:textId="1D27E95F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5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2742570D" w14:textId="29B39AD3" w:rsidR="0050727F" w:rsidRPr="008A1011" w:rsidRDefault="0050727F" w:rsidP="0050727F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DB4084">
              <w:rPr>
                <w:rFonts w:ascii="Arial" w:hAnsi="Arial" w:cs="Arial"/>
                <w:lang w:val="es-ES" w:eastAsia="zh-CN"/>
              </w:rPr>
              <w:t>2</w:t>
            </w:r>
          </w:p>
        </w:tc>
      </w:tr>
      <w:tr w:rsidR="0050727F" w14:paraId="522AFE6E" w14:textId="77777777" w:rsidTr="0050727F">
        <w:trPr>
          <w:trHeight w:val="374"/>
        </w:trPr>
        <w:tc>
          <w:tcPr>
            <w:tcW w:w="8760" w:type="dxa"/>
            <w:gridSpan w:val="2"/>
          </w:tcPr>
          <w:p w14:paraId="564FE5AD" w14:textId="0D0D03E5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DB4084">
              <w:rPr>
                <w:rFonts w:ascii="Arial" w:hAnsi="Arial" w:cs="Arial"/>
                <w:lang w:val="es-ES" w:eastAsia="zh-CN"/>
              </w:rPr>
              <w:t>Validar</w:t>
            </w:r>
            <w:r>
              <w:rPr>
                <w:rFonts w:ascii="Arial" w:hAnsi="Arial" w:cs="Arial"/>
                <w:lang w:val="es-ES" w:eastAsia="zh-CN"/>
              </w:rPr>
              <w:t xml:space="preserve"> Usuario</w:t>
            </w:r>
          </w:p>
        </w:tc>
      </w:tr>
      <w:tr w:rsidR="0050727F" w14:paraId="1169C44A" w14:textId="77777777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566FA0F8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137F3039" w14:textId="53F16944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50727F" w14:paraId="4EFFC655" w14:textId="77777777" w:rsidTr="0050727F">
        <w:trPr>
          <w:trHeight w:val="346"/>
        </w:trPr>
        <w:tc>
          <w:tcPr>
            <w:tcW w:w="4366" w:type="dxa"/>
          </w:tcPr>
          <w:p w14:paraId="219C0C99" w14:textId="03A577E6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15-5-24</w:t>
            </w:r>
          </w:p>
        </w:tc>
        <w:tc>
          <w:tcPr>
            <w:tcW w:w="4394" w:type="dxa"/>
          </w:tcPr>
          <w:p w14:paraId="7A9C0885" w14:textId="5D088C18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18-5-2024</w:t>
            </w:r>
          </w:p>
        </w:tc>
      </w:tr>
      <w:tr w:rsidR="0050727F" w14:paraId="58E8B3C9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456899FF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0727F" w14:paraId="05388CC9" w14:textId="77777777" w:rsidTr="0050727F">
        <w:trPr>
          <w:trHeight w:val="388"/>
        </w:trPr>
        <w:tc>
          <w:tcPr>
            <w:tcW w:w="8760" w:type="dxa"/>
            <w:gridSpan w:val="2"/>
          </w:tcPr>
          <w:p w14:paraId="7246124A" w14:textId="47E4E76E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</w:t>
            </w:r>
            <w:r w:rsidR="00DB4084">
              <w:rPr>
                <w:rFonts w:ascii="Arial" w:hAnsi="Arial" w:cs="Arial"/>
                <w:lang w:val="es-ES" w:eastAsia="zh-CN"/>
              </w:rPr>
              <w:t>que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DB4084">
              <w:rPr>
                <w:rFonts w:ascii="Arial" w:hAnsi="Arial" w:cs="Arial"/>
                <w:lang w:val="es-ES" w:eastAsia="zh-CN"/>
              </w:rPr>
              <w:t>el sistema pueda validar un usuario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</w:tbl>
    <w:p w14:paraId="1F182CC8" w14:textId="1E2F3578" w:rsidR="0050727F" w:rsidRPr="0006248A" w:rsidRDefault="0006248A" w:rsidP="000C3EA8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B94351">
        <w:rPr>
          <w:lang w:val="es-CU"/>
        </w:rPr>
        <w:t>23</w:t>
      </w:r>
      <w:r>
        <w:rPr>
          <w:lang w:val="es-CU"/>
        </w:rPr>
        <w:t xml:space="preserve"> Tarea Validar Usuario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0727F" w14:paraId="585C34FE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5BC2B9BB" w14:textId="77777777" w:rsidR="0050727F" w:rsidRPr="008A1011" w:rsidRDefault="0050727F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0727F" w14:paraId="71950AA7" w14:textId="77777777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6469C9FD" w14:textId="1F742545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0C3EA8">
              <w:rPr>
                <w:rFonts w:ascii="Arial" w:hAnsi="Arial" w:cs="Arial"/>
                <w:lang w:val="es-ES" w:eastAsia="zh-CN"/>
              </w:rPr>
              <w:t>6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4976E752" w14:textId="7F8F0361" w:rsidR="0050727F" w:rsidRPr="008A1011" w:rsidRDefault="0050727F" w:rsidP="0050727F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DB4084">
              <w:rPr>
                <w:rFonts w:ascii="Arial" w:hAnsi="Arial" w:cs="Arial"/>
                <w:lang w:val="es-ES" w:eastAsia="zh-CN"/>
              </w:rPr>
              <w:t>4</w:t>
            </w:r>
          </w:p>
        </w:tc>
      </w:tr>
      <w:tr w:rsidR="0050727F" w14:paraId="4A34FA27" w14:textId="77777777" w:rsidTr="0050727F">
        <w:trPr>
          <w:trHeight w:val="374"/>
        </w:trPr>
        <w:tc>
          <w:tcPr>
            <w:tcW w:w="8760" w:type="dxa"/>
            <w:gridSpan w:val="2"/>
          </w:tcPr>
          <w:p w14:paraId="7DC6AF03" w14:textId="76FA497D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Añadir </w:t>
            </w:r>
            <w:r w:rsidR="00DB4084">
              <w:rPr>
                <w:rFonts w:ascii="Arial" w:hAnsi="Arial" w:cs="Arial"/>
                <w:lang w:val="es-ES" w:eastAsia="zh-CN"/>
              </w:rPr>
              <w:t>Notificaciones</w:t>
            </w:r>
          </w:p>
        </w:tc>
      </w:tr>
      <w:tr w:rsidR="0050727F" w14:paraId="41ED9C1C" w14:textId="77777777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6D6D91F1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1F84BA59" w14:textId="17057F1E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</w:t>
            </w:r>
            <w:r w:rsidR="00B94351">
              <w:rPr>
                <w:rFonts w:ascii="Arial" w:hAnsi="Arial" w:cs="Arial"/>
                <w:lang w:val="es-ES" w:eastAsia="zh-CN"/>
              </w:rPr>
              <w:t>2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</w:t>
            </w:r>
            <w:r w:rsidR="00B94351">
              <w:rPr>
                <w:rFonts w:ascii="Arial" w:hAnsi="Arial" w:cs="Arial"/>
                <w:lang w:val="es-ES" w:eastAsia="zh-CN"/>
              </w:rPr>
              <w:t>días</w:t>
            </w:r>
          </w:p>
        </w:tc>
      </w:tr>
      <w:tr w:rsidR="0050727F" w14:paraId="6E593F74" w14:textId="77777777" w:rsidTr="0050727F">
        <w:trPr>
          <w:trHeight w:val="346"/>
        </w:trPr>
        <w:tc>
          <w:tcPr>
            <w:tcW w:w="4366" w:type="dxa"/>
          </w:tcPr>
          <w:p w14:paraId="538AA55A" w14:textId="686FF00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21-5-2024</w:t>
            </w:r>
          </w:p>
        </w:tc>
        <w:tc>
          <w:tcPr>
            <w:tcW w:w="4394" w:type="dxa"/>
          </w:tcPr>
          <w:p w14:paraId="08F65CF8" w14:textId="7FE1E322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23-5-2024</w:t>
            </w:r>
          </w:p>
        </w:tc>
      </w:tr>
      <w:tr w:rsidR="0050727F" w14:paraId="7C0C4357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70E4292B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lastRenderedPageBreak/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0727F" w14:paraId="3E8AD3EA" w14:textId="77777777" w:rsidTr="0050727F">
        <w:trPr>
          <w:trHeight w:val="388"/>
        </w:trPr>
        <w:tc>
          <w:tcPr>
            <w:tcW w:w="8760" w:type="dxa"/>
            <w:gridSpan w:val="2"/>
          </w:tcPr>
          <w:p w14:paraId="7D805005" w14:textId="63EB80E8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añadir</w:t>
            </w:r>
            <w:r w:rsidR="00DB4084">
              <w:rPr>
                <w:rFonts w:ascii="Arial" w:hAnsi="Arial" w:cs="Arial"/>
                <w:lang w:val="es-ES" w:eastAsia="zh-CN"/>
              </w:rPr>
              <w:t xml:space="preserve"> notificaciones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</w:tbl>
    <w:p w14:paraId="02F8C61B" w14:textId="20CCD8CA" w:rsidR="0050727F" w:rsidRPr="00B94351" w:rsidRDefault="0006248A" w:rsidP="00B94351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2</w:t>
      </w:r>
      <w:r w:rsidR="00B94351">
        <w:rPr>
          <w:lang w:val="es-CU"/>
        </w:rPr>
        <w:t>5</w:t>
      </w:r>
      <w:r>
        <w:rPr>
          <w:lang w:val="es-CU"/>
        </w:rPr>
        <w:t xml:space="preserve"> Tarea Añadir Notificaciones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0727F" w14:paraId="6077F4E9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4B4CE848" w14:textId="77777777" w:rsidR="0050727F" w:rsidRPr="008A1011" w:rsidRDefault="0050727F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0727F" w14:paraId="688A57B5" w14:textId="77777777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74FB77EA" w14:textId="6A75B58E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0C3EA8">
              <w:rPr>
                <w:rFonts w:ascii="Arial" w:hAnsi="Arial" w:cs="Arial"/>
                <w:lang w:val="es-ES" w:eastAsia="zh-CN"/>
              </w:rPr>
              <w:t>7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E345413" w14:textId="08184D2D" w:rsidR="0050727F" w:rsidRPr="008A1011" w:rsidRDefault="0050727F" w:rsidP="0050727F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DB4084">
              <w:rPr>
                <w:rFonts w:ascii="Arial" w:hAnsi="Arial" w:cs="Arial"/>
                <w:lang w:val="es-ES" w:eastAsia="zh-CN"/>
              </w:rPr>
              <w:t>4</w:t>
            </w:r>
          </w:p>
        </w:tc>
      </w:tr>
      <w:tr w:rsidR="0050727F" w14:paraId="0B8EADD2" w14:textId="77777777" w:rsidTr="0050727F">
        <w:trPr>
          <w:trHeight w:val="374"/>
        </w:trPr>
        <w:tc>
          <w:tcPr>
            <w:tcW w:w="8760" w:type="dxa"/>
            <w:gridSpan w:val="2"/>
          </w:tcPr>
          <w:p w14:paraId="1E53AFDF" w14:textId="6A20305E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E40D39">
              <w:rPr>
                <w:rFonts w:ascii="Arial" w:hAnsi="Arial" w:cs="Arial"/>
                <w:lang w:val="es-ES" w:eastAsia="zh-CN"/>
              </w:rPr>
              <w:t>Editar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E40D39">
              <w:rPr>
                <w:rFonts w:ascii="Arial" w:hAnsi="Arial" w:cs="Arial"/>
                <w:lang w:val="es-ES" w:eastAsia="zh-CN"/>
              </w:rPr>
              <w:t>Notificaciones</w:t>
            </w:r>
          </w:p>
        </w:tc>
      </w:tr>
      <w:tr w:rsidR="0050727F" w14:paraId="0F0C011C" w14:textId="77777777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7BAF006A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03AFEC61" w14:textId="25759C75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</w:t>
            </w:r>
            <w:r w:rsidR="00B94351">
              <w:rPr>
                <w:rFonts w:ascii="Arial" w:hAnsi="Arial" w:cs="Arial"/>
                <w:lang w:val="es-ES" w:eastAsia="zh-CN"/>
              </w:rPr>
              <w:t>3</w:t>
            </w:r>
            <w:r w:rsidR="008A47DA">
              <w:rPr>
                <w:rFonts w:ascii="Arial" w:hAnsi="Arial" w:cs="Arial"/>
                <w:lang w:val="es-ES" w:eastAsia="zh-CN"/>
              </w:rPr>
              <w:t xml:space="preserve"> d</w:t>
            </w:r>
            <w:r w:rsidR="005F3011">
              <w:rPr>
                <w:rFonts w:ascii="Arial" w:hAnsi="Arial" w:cs="Arial"/>
                <w:lang w:val="es-ES" w:eastAsia="zh-CN"/>
              </w:rPr>
              <w:t>í</w:t>
            </w:r>
            <w:r w:rsidR="008A47DA">
              <w:rPr>
                <w:rFonts w:ascii="Arial" w:hAnsi="Arial" w:cs="Arial"/>
                <w:lang w:val="es-ES" w:eastAsia="zh-CN"/>
              </w:rPr>
              <w:t>as</w:t>
            </w:r>
          </w:p>
        </w:tc>
      </w:tr>
      <w:tr w:rsidR="0050727F" w14:paraId="7FF025E1" w14:textId="77777777" w:rsidTr="0050727F">
        <w:trPr>
          <w:trHeight w:val="346"/>
        </w:trPr>
        <w:tc>
          <w:tcPr>
            <w:tcW w:w="4366" w:type="dxa"/>
          </w:tcPr>
          <w:p w14:paraId="5A9347AB" w14:textId="7CE10102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23-5-2024</w:t>
            </w:r>
          </w:p>
        </w:tc>
        <w:tc>
          <w:tcPr>
            <w:tcW w:w="4394" w:type="dxa"/>
          </w:tcPr>
          <w:p w14:paraId="5F31434F" w14:textId="2136313D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26-5-2024</w:t>
            </w:r>
          </w:p>
        </w:tc>
      </w:tr>
      <w:tr w:rsidR="0050727F" w14:paraId="4636E005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3AEA366E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0727F" w14:paraId="374E1EB2" w14:textId="77777777" w:rsidTr="0050727F">
        <w:trPr>
          <w:trHeight w:val="388"/>
        </w:trPr>
        <w:tc>
          <w:tcPr>
            <w:tcW w:w="8760" w:type="dxa"/>
            <w:gridSpan w:val="2"/>
          </w:tcPr>
          <w:p w14:paraId="423CF349" w14:textId="3B0D165D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</w:t>
            </w:r>
            <w:r w:rsidR="00E40D39">
              <w:rPr>
                <w:rFonts w:ascii="Arial" w:hAnsi="Arial" w:cs="Arial"/>
                <w:lang w:val="es-ES" w:eastAsia="zh-CN"/>
              </w:rPr>
              <w:t>editar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E40D39">
              <w:rPr>
                <w:rFonts w:ascii="Arial" w:hAnsi="Arial" w:cs="Arial"/>
                <w:lang w:val="es-ES" w:eastAsia="zh-CN"/>
              </w:rPr>
              <w:t>notificaciones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</w:tbl>
    <w:p w14:paraId="1F70F3FD" w14:textId="00406A14" w:rsidR="0050727F" w:rsidRPr="0006248A" w:rsidRDefault="0006248A" w:rsidP="0006248A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2</w:t>
      </w:r>
      <w:r w:rsidR="00B94351">
        <w:rPr>
          <w:lang w:val="es-CU"/>
        </w:rPr>
        <w:t>6</w:t>
      </w:r>
      <w:r>
        <w:rPr>
          <w:lang w:val="es-CU"/>
        </w:rPr>
        <w:t xml:space="preserve"> Tarea Editar Notificaciones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0727F" w14:paraId="45623E7D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5227367D" w14:textId="77777777" w:rsidR="0050727F" w:rsidRPr="008A1011" w:rsidRDefault="0050727F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0727F" w14:paraId="15993A45" w14:textId="77777777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65041C85" w14:textId="113E4CB6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0C3EA8">
              <w:rPr>
                <w:rFonts w:ascii="Arial" w:hAnsi="Arial" w:cs="Arial"/>
                <w:lang w:val="es-ES" w:eastAsia="zh-CN"/>
              </w:rPr>
              <w:t>8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9C715B9" w14:textId="6931A3ED" w:rsidR="0050727F" w:rsidRPr="008A1011" w:rsidRDefault="0050727F" w:rsidP="0050727F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E40D39">
              <w:rPr>
                <w:rFonts w:ascii="Arial" w:hAnsi="Arial" w:cs="Arial"/>
                <w:lang w:val="es-ES" w:eastAsia="zh-CN"/>
              </w:rPr>
              <w:t>4</w:t>
            </w:r>
          </w:p>
        </w:tc>
      </w:tr>
      <w:tr w:rsidR="0050727F" w14:paraId="38539B39" w14:textId="77777777" w:rsidTr="0050727F">
        <w:trPr>
          <w:trHeight w:val="374"/>
        </w:trPr>
        <w:tc>
          <w:tcPr>
            <w:tcW w:w="8760" w:type="dxa"/>
            <w:gridSpan w:val="2"/>
          </w:tcPr>
          <w:p w14:paraId="325D174C" w14:textId="768B2F30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E40D39">
              <w:rPr>
                <w:rFonts w:ascii="Arial" w:hAnsi="Arial" w:cs="Arial"/>
                <w:lang w:val="es-ES" w:eastAsia="zh-CN"/>
              </w:rPr>
              <w:t xml:space="preserve">Visualizar Notificaciones </w:t>
            </w:r>
          </w:p>
        </w:tc>
      </w:tr>
      <w:tr w:rsidR="0050727F" w14:paraId="43B9A580" w14:textId="77777777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7A76A0A9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33FE741F" w14:textId="64E4E6FD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</w:t>
            </w:r>
            <w:r w:rsidR="00B94351">
              <w:rPr>
                <w:rFonts w:ascii="Arial" w:hAnsi="Arial" w:cs="Arial"/>
                <w:lang w:val="es-ES" w:eastAsia="zh-CN"/>
              </w:rPr>
              <w:t>1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días</w:t>
            </w:r>
          </w:p>
        </w:tc>
      </w:tr>
      <w:tr w:rsidR="0050727F" w14:paraId="4031C199" w14:textId="77777777" w:rsidTr="0050727F">
        <w:trPr>
          <w:trHeight w:val="346"/>
        </w:trPr>
        <w:tc>
          <w:tcPr>
            <w:tcW w:w="4366" w:type="dxa"/>
          </w:tcPr>
          <w:p w14:paraId="440EE9FB" w14:textId="00982538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26-5-2024</w:t>
            </w:r>
          </w:p>
        </w:tc>
        <w:tc>
          <w:tcPr>
            <w:tcW w:w="4394" w:type="dxa"/>
          </w:tcPr>
          <w:p w14:paraId="0B330ACB" w14:textId="1DFE8B30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27-5-2024</w:t>
            </w:r>
          </w:p>
        </w:tc>
      </w:tr>
      <w:tr w:rsidR="0050727F" w14:paraId="66736914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4FDCD8BB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0727F" w14:paraId="4A753214" w14:textId="77777777" w:rsidTr="0050727F">
        <w:trPr>
          <w:trHeight w:val="388"/>
        </w:trPr>
        <w:tc>
          <w:tcPr>
            <w:tcW w:w="8760" w:type="dxa"/>
            <w:gridSpan w:val="2"/>
          </w:tcPr>
          <w:p w14:paraId="74931AB9" w14:textId="198EC07E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</w:t>
            </w:r>
            <w:r w:rsidR="00E40D39">
              <w:rPr>
                <w:rFonts w:ascii="Arial" w:hAnsi="Arial" w:cs="Arial"/>
                <w:lang w:val="es-ES" w:eastAsia="zh-CN"/>
              </w:rPr>
              <w:t>visualizar notificaciones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</w:tbl>
    <w:p w14:paraId="518ABAA5" w14:textId="689EE506" w:rsidR="0050727F" w:rsidRPr="0006248A" w:rsidRDefault="0006248A" w:rsidP="0006248A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2</w:t>
      </w:r>
      <w:r w:rsidR="00B94351">
        <w:rPr>
          <w:lang w:val="es-CU"/>
        </w:rPr>
        <w:t>7</w:t>
      </w:r>
      <w:r>
        <w:rPr>
          <w:lang w:val="es-CU"/>
        </w:rPr>
        <w:t xml:space="preserve"> Tarea Visualizar Notificaciones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0727F" w14:paraId="55FEDE43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2D73FEB3" w14:textId="77777777" w:rsidR="0050727F" w:rsidRPr="008A1011" w:rsidRDefault="0050727F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0727F" w14:paraId="3BE5422D" w14:textId="77777777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2DA183E3" w14:textId="428EC85B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0C3EA8">
              <w:rPr>
                <w:rFonts w:ascii="Arial" w:hAnsi="Arial" w:cs="Arial"/>
                <w:lang w:val="es-ES" w:eastAsia="zh-CN"/>
              </w:rPr>
              <w:t>9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284D633F" w14:textId="671A5367" w:rsidR="0050727F" w:rsidRPr="008A1011" w:rsidRDefault="0050727F" w:rsidP="0050727F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E40D39">
              <w:rPr>
                <w:rFonts w:ascii="Arial" w:hAnsi="Arial" w:cs="Arial"/>
                <w:lang w:val="es-ES" w:eastAsia="zh-CN"/>
              </w:rPr>
              <w:t>4</w:t>
            </w:r>
          </w:p>
        </w:tc>
      </w:tr>
      <w:tr w:rsidR="0050727F" w14:paraId="5FC7F541" w14:textId="77777777" w:rsidTr="0050727F">
        <w:trPr>
          <w:trHeight w:val="374"/>
        </w:trPr>
        <w:tc>
          <w:tcPr>
            <w:tcW w:w="8760" w:type="dxa"/>
            <w:gridSpan w:val="2"/>
          </w:tcPr>
          <w:p w14:paraId="65288D77" w14:textId="64021229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E40D39">
              <w:rPr>
                <w:rFonts w:ascii="Arial" w:hAnsi="Arial" w:cs="Arial"/>
                <w:lang w:val="es-ES" w:eastAsia="zh-CN"/>
              </w:rPr>
              <w:t>Eliminar Notificaciones</w:t>
            </w:r>
          </w:p>
        </w:tc>
      </w:tr>
      <w:tr w:rsidR="0050727F" w14:paraId="45AFF7A3" w14:textId="77777777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1518B574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FF5D9C3" w14:textId="56E4AF78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</w:t>
            </w:r>
            <w:r w:rsidR="00B94351">
              <w:rPr>
                <w:rFonts w:ascii="Arial" w:hAnsi="Arial" w:cs="Arial"/>
                <w:lang w:val="es-ES" w:eastAsia="zh-CN"/>
              </w:rPr>
              <w:t>1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días</w:t>
            </w:r>
          </w:p>
        </w:tc>
      </w:tr>
      <w:tr w:rsidR="0050727F" w14:paraId="7A856D2F" w14:textId="77777777" w:rsidTr="0050727F">
        <w:trPr>
          <w:trHeight w:val="346"/>
        </w:trPr>
        <w:tc>
          <w:tcPr>
            <w:tcW w:w="4366" w:type="dxa"/>
          </w:tcPr>
          <w:p w14:paraId="0ABC1457" w14:textId="3E413CF2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27-5-2024</w:t>
            </w:r>
          </w:p>
        </w:tc>
        <w:tc>
          <w:tcPr>
            <w:tcW w:w="4394" w:type="dxa"/>
          </w:tcPr>
          <w:p w14:paraId="6C650533" w14:textId="45976B06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28-5-2024</w:t>
            </w:r>
          </w:p>
        </w:tc>
      </w:tr>
      <w:tr w:rsidR="0050727F" w14:paraId="72B5C41B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6BBAA76C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0727F" w14:paraId="747D5B56" w14:textId="77777777" w:rsidTr="0050727F">
        <w:trPr>
          <w:trHeight w:val="388"/>
        </w:trPr>
        <w:tc>
          <w:tcPr>
            <w:tcW w:w="8760" w:type="dxa"/>
            <w:gridSpan w:val="2"/>
          </w:tcPr>
          <w:p w14:paraId="423132F9" w14:textId="0B918322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</w:t>
            </w:r>
            <w:r w:rsidR="00E40D39">
              <w:rPr>
                <w:rFonts w:ascii="Arial" w:hAnsi="Arial" w:cs="Arial"/>
                <w:lang w:val="es-ES" w:eastAsia="zh-CN"/>
              </w:rPr>
              <w:t>eliminar notificaciones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</w:tbl>
    <w:p w14:paraId="13B1F796" w14:textId="1808CA20" w:rsidR="0050727F" w:rsidRDefault="0006248A" w:rsidP="0006248A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2</w:t>
      </w:r>
      <w:r w:rsidR="00B94351">
        <w:rPr>
          <w:lang w:val="es-CU"/>
        </w:rPr>
        <w:t>8</w:t>
      </w:r>
      <w:r>
        <w:rPr>
          <w:lang w:val="es-CU"/>
        </w:rPr>
        <w:t xml:space="preserve"> Tarea Eliminar Notificaciones</w:t>
      </w:r>
    </w:p>
    <w:p w14:paraId="243EDCD5" w14:textId="1AAA9B7E" w:rsidR="000C3EA8" w:rsidRDefault="000C3EA8" w:rsidP="000C3EA8">
      <w:pPr>
        <w:rPr>
          <w:lang w:val="es-CU" w:eastAsia="zh-CN"/>
        </w:rPr>
      </w:pPr>
    </w:p>
    <w:p w14:paraId="1E1BE886" w14:textId="77777777" w:rsidR="000C3EA8" w:rsidRPr="000C3EA8" w:rsidRDefault="000C3EA8" w:rsidP="000C3EA8">
      <w:pPr>
        <w:rPr>
          <w:lang w:val="es-CU" w:eastAsia="zh-CN"/>
        </w:rPr>
      </w:pP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0727F" w14:paraId="661FC96E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4724B425" w14:textId="77777777" w:rsidR="0050727F" w:rsidRPr="008A1011" w:rsidRDefault="0050727F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lastRenderedPageBreak/>
              <w:t>Tarea</w:t>
            </w:r>
          </w:p>
        </w:tc>
      </w:tr>
      <w:tr w:rsidR="0050727F" w14:paraId="76FD0A7C" w14:textId="77777777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6C7F6091" w14:textId="47580D73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1</w:t>
            </w:r>
            <w:r w:rsidR="000C3EA8">
              <w:rPr>
                <w:rFonts w:ascii="Arial" w:hAnsi="Arial" w:cs="Arial"/>
                <w:lang w:val="es-ES" w:eastAsia="zh-CN"/>
              </w:rPr>
              <w:t>0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DA8922F" w14:textId="6FA87AB6" w:rsidR="0050727F" w:rsidRPr="008A1011" w:rsidRDefault="0050727F" w:rsidP="0050727F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E40D39">
              <w:rPr>
                <w:rFonts w:ascii="Arial" w:hAnsi="Arial" w:cs="Arial"/>
                <w:lang w:val="es-ES" w:eastAsia="zh-CN"/>
              </w:rPr>
              <w:t>5</w:t>
            </w:r>
          </w:p>
        </w:tc>
      </w:tr>
      <w:tr w:rsidR="0050727F" w14:paraId="569FFC4F" w14:textId="77777777" w:rsidTr="0050727F">
        <w:trPr>
          <w:trHeight w:val="374"/>
        </w:trPr>
        <w:tc>
          <w:tcPr>
            <w:tcW w:w="8760" w:type="dxa"/>
            <w:gridSpan w:val="2"/>
          </w:tcPr>
          <w:p w14:paraId="64882929" w14:textId="1E9456E5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E40D39">
              <w:rPr>
                <w:rFonts w:ascii="Arial" w:hAnsi="Arial" w:cs="Arial"/>
                <w:lang w:val="es-ES" w:eastAsia="zh-CN"/>
              </w:rPr>
              <w:t>Visualizar Trámites</w:t>
            </w:r>
          </w:p>
        </w:tc>
      </w:tr>
      <w:tr w:rsidR="0050727F" w14:paraId="2EF250C8" w14:textId="77777777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529F4A8D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43FBD39F" w14:textId="20257170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50727F" w14:paraId="5DBB3844" w14:textId="77777777" w:rsidTr="0050727F">
        <w:trPr>
          <w:trHeight w:val="346"/>
        </w:trPr>
        <w:tc>
          <w:tcPr>
            <w:tcW w:w="4366" w:type="dxa"/>
          </w:tcPr>
          <w:p w14:paraId="2111D037" w14:textId="4CEFB6EA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B94351">
              <w:rPr>
                <w:rFonts w:ascii="Arial" w:hAnsi="Arial" w:cs="Arial"/>
                <w:lang w:val="es-ES" w:eastAsia="zh-CN"/>
              </w:rPr>
              <w:t xml:space="preserve"> 30-5-</w:t>
            </w:r>
            <w:r w:rsidR="00526B10">
              <w:rPr>
                <w:rFonts w:ascii="Arial" w:hAnsi="Arial" w:cs="Arial"/>
                <w:lang w:val="es-ES" w:eastAsia="zh-CN"/>
              </w:rPr>
              <w:t>2024</w:t>
            </w:r>
          </w:p>
        </w:tc>
        <w:tc>
          <w:tcPr>
            <w:tcW w:w="4394" w:type="dxa"/>
          </w:tcPr>
          <w:p w14:paraId="436D935D" w14:textId="57F90CA2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526B10">
              <w:rPr>
                <w:rFonts w:ascii="Arial" w:hAnsi="Arial" w:cs="Arial"/>
                <w:lang w:val="es-ES" w:eastAsia="zh-CN"/>
              </w:rPr>
              <w:t xml:space="preserve"> 1-6-2024</w:t>
            </w:r>
          </w:p>
        </w:tc>
      </w:tr>
      <w:tr w:rsidR="0050727F" w14:paraId="78220B58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726A6E9A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0727F" w14:paraId="7ED010E7" w14:textId="77777777" w:rsidTr="0050727F">
        <w:trPr>
          <w:trHeight w:val="388"/>
        </w:trPr>
        <w:tc>
          <w:tcPr>
            <w:tcW w:w="8760" w:type="dxa"/>
            <w:gridSpan w:val="2"/>
          </w:tcPr>
          <w:p w14:paraId="4D1A237B" w14:textId="096755D3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</w:t>
            </w:r>
            <w:r w:rsidR="00E40D39">
              <w:rPr>
                <w:rFonts w:ascii="Arial" w:hAnsi="Arial" w:cs="Arial"/>
                <w:lang w:val="es-ES" w:eastAsia="zh-CN"/>
              </w:rPr>
              <w:t>visualizar trámites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</w:tbl>
    <w:p w14:paraId="3206BA45" w14:textId="05041F69" w:rsidR="0050727F" w:rsidRPr="0006248A" w:rsidRDefault="0006248A" w:rsidP="0006248A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2</w:t>
      </w:r>
      <w:r w:rsidR="00B94351">
        <w:rPr>
          <w:lang w:val="es-CU"/>
        </w:rPr>
        <w:t>9</w:t>
      </w:r>
      <w:r>
        <w:rPr>
          <w:lang w:val="es-CU"/>
        </w:rPr>
        <w:t xml:space="preserve"> Tarea Visualizar Trámites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0727F" w14:paraId="7A02D67B" w14:textId="77777777" w:rsidTr="0050727F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307E5800" w14:textId="77777777" w:rsidR="0050727F" w:rsidRPr="008A1011" w:rsidRDefault="0050727F" w:rsidP="0050727F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0727F" w14:paraId="40DBB95F" w14:textId="77777777" w:rsidTr="0050727F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59EB2EC2" w14:textId="2AAB96E5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1</w:t>
            </w:r>
            <w:r w:rsidR="000C3EA8">
              <w:rPr>
                <w:rFonts w:ascii="Arial" w:hAnsi="Arial" w:cs="Arial"/>
                <w:lang w:val="es-ES" w:eastAsia="zh-CN"/>
              </w:rPr>
              <w:t>1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2E6DAEE8" w14:textId="4AA468DF" w:rsidR="0050727F" w:rsidRPr="008A1011" w:rsidRDefault="0050727F" w:rsidP="0050727F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6628C4">
              <w:rPr>
                <w:rFonts w:ascii="Arial" w:hAnsi="Arial" w:cs="Arial"/>
                <w:lang w:val="es-ES" w:eastAsia="zh-CN"/>
              </w:rPr>
              <w:t>6</w:t>
            </w:r>
          </w:p>
        </w:tc>
      </w:tr>
      <w:tr w:rsidR="0050727F" w14:paraId="23F85140" w14:textId="77777777" w:rsidTr="0050727F">
        <w:trPr>
          <w:trHeight w:val="374"/>
        </w:trPr>
        <w:tc>
          <w:tcPr>
            <w:tcW w:w="8760" w:type="dxa"/>
            <w:gridSpan w:val="2"/>
          </w:tcPr>
          <w:p w14:paraId="4863491A" w14:textId="46ADDE56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526B10">
              <w:rPr>
                <w:rFonts w:ascii="Arial" w:hAnsi="Arial" w:cs="Arial"/>
                <w:lang w:val="es-ES" w:eastAsia="zh-CN"/>
              </w:rPr>
              <w:t>Generar</w:t>
            </w:r>
            <w:r w:rsidR="006628C4">
              <w:rPr>
                <w:rFonts w:ascii="Arial" w:hAnsi="Arial" w:cs="Arial"/>
                <w:lang w:val="es-ES" w:eastAsia="zh-CN"/>
              </w:rPr>
              <w:t xml:space="preserve"> Tablas</w:t>
            </w:r>
            <w:r w:rsidR="00526B10">
              <w:rPr>
                <w:rFonts w:ascii="Arial" w:hAnsi="Arial" w:cs="Arial"/>
                <w:lang w:val="es-ES" w:eastAsia="zh-CN"/>
              </w:rPr>
              <w:t xml:space="preserve"> de Usuarios</w:t>
            </w:r>
          </w:p>
        </w:tc>
      </w:tr>
      <w:tr w:rsidR="0050727F" w14:paraId="6E1CCC1A" w14:textId="77777777" w:rsidTr="0050727F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0851BFD2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43389E46" w14:textId="0BBAA6DD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50727F" w14:paraId="397FDE19" w14:textId="77777777" w:rsidTr="0050727F">
        <w:trPr>
          <w:trHeight w:val="346"/>
        </w:trPr>
        <w:tc>
          <w:tcPr>
            <w:tcW w:w="4366" w:type="dxa"/>
          </w:tcPr>
          <w:p w14:paraId="61CEF821" w14:textId="5CA17DA8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526B10">
              <w:rPr>
                <w:rFonts w:ascii="Arial" w:hAnsi="Arial" w:cs="Arial"/>
                <w:lang w:val="es-ES" w:eastAsia="zh-CN"/>
              </w:rPr>
              <w:t xml:space="preserve"> 1-6-2024</w:t>
            </w:r>
          </w:p>
        </w:tc>
        <w:tc>
          <w:tcPr>
            <w:tcW w:w="4394" w:type="dxa"/>
          </w:tcPr>
          <w:p w14:paraId="5C11FF66" w14:textId="0666DAF4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526B10">
              <w:rPr>
                <w:rFonts w:ascii="Arial" w:hAnsi="Arial" w:cs="Arial"/>
                <w:lang w:val="es-ES" w:eastAsia="zh-CN"/>
              </w:rPr>
              <w:t xml:space="preserve"> 3-6-2024</w:t>
            </w:r>
          </w:p>
        </w:tc>
      </w:tr>
      <w:tr w:rsidR="0050727F" w14:paraId="11F3995D" w14:textId="77777777" w:rsidTr="0050727F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79782A16" w14:textId="77777777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0727F" w14:paraId="7E53BDD6" w14:textId="77777777" w:rsidTr="0050727F">
        <w:trPr>
          <w:trHeight w:val="388"/>
        </w:trPr>
        <w:tc>
          <w:tcPr>
            <w:tcW w:w="8760" w:type="dxa"/>
            <w:gridSpan w:val="2"/>
          </w:tcPr>
          <w:p w14:paraId="494F3291" w14:textId="5DB869BE" w:rsidR="0050727F" w:rsidRPr="008A1011" w:rsidRDefault="0050727F" w:rsidP="0050727F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</w:t>
            </w:r>
            <w:r w:rsidR="006628C4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526B10">
              <w:rPr>
                <w:rFonts w:ascii="Arial" w:hAnsi="Arial" w:cs="Arial"/>
                <w:lang w:val="es-ES" w:eastAsia="zh-CN"/>
              </w:rPr>
              <w:t>la cantidad de usuarios en él sistema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</w:tbl>
    <w:p w14:paraId="299411DF" w14:textId="2D8E1205" w:rsidR="0050727F" w:rsidRDefault="0006248A" w:rsidP="0006248A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526B10">
        <w:rPr>
          <w:lang w:val="es-CU"/>
        </w:rPr>
        <w:t>30</w:t>
      </w:r>
      <w:r>
        <w:rPr>
          <w:lang w:val="es-CU"/>
        </w:rPr>
        <w:t xml:space="preserve"> Tarea </w:t>
      </w:r>
      <w:r w:rsidR="00526B10">
        <w:rPr>
          <w:lang w:val="es-CU"/>
        </w:rPr>
        <w:t>Generar Tablas de Usuarios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26B10" w14:paraId="6F4DCC52" w14:textId="77777777" w:rsidTr="00315DE5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29D1C3B5" w14:textId="77777777" w:rsidR="00526B10" w:rsidRPr="008A1011" w:rsidRDefault="00526B10" w:rsidP="00315DE5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26B10" w14:paraId="1EF612E2" w14:textId="77777777" w:rsidTr="00315DE5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16A45044" w14:textId="0FBF5AFC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1</w:t>
            </w:r>
            <w:r w:rsidR="000C3EA8">
              <w:rPr>
                <w:rFonts w:ascii="Arial" w:hAnsi="Arial" w:cs="Arial"/>
                <w:lang w:val="es-ES" w:eastAsia="zh-CN"/>
              </w:rPr>
              <w:t>2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38A7F887" w14:textId="3C0485E5" w:rsidR="00526B10" w:rsidRPr="008A1011" w:rsidRDefault="00526B10" w:rsidP="00315DE5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HU_7</w:t>
            </w:r>
          </w:p>
        </w:tc>
      </w:tr>
      <w:tr w:rsidR="00526B10" w14:paraId="516D1C42" w14:textId="77777777" w:rsidTr="00315DE5">
        <w:trPr>
          <w:trHeight w:val="374"/>
        </w:trPr>
        <w:tc>
          <w:tcPr>
            <w:tcW w:w="8760" w:type="dxa"/>
            <w:gridSpan w:val="2"/>
          </w:tcPr>
          <w:p w14:paraId="613F38A6" w14:textId="3F869359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Generar Tablas de Trámites</w:t>
            </w:r>
          </w:p>
        </w:tc>
      </w:tr>
      <w:tr w:rsidR="00526B10" w14:paraId="1138C9B3" w14:textId="77777777" w:rsidTr="00315DE5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61E1F5A7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3499F42A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526B10" w14:paraId="0F6232B7" w14:textId="77777777" w:rsidTr="00315DE5">
        <w:trPr>
          <w:trHeight w:val="346"/>
        </w:trPr>
        <w:tc>
          <w:tcPr>
            <w:tcW w:w="4366" w:type="dxa"/>
          </w:tcPr>
          <w:p w14:paraId="4A9E94B8" w14:textId="5BA6855B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>
              <w:rPr>
                <w:rFonts w:ascii="Arial" w:hAnsi="Arial" w:cs="Arial"/>
                <w:lang w:val="es-ES" w:eastAsia="zh-CN"/>
              </w:rPr>
              <w:t xml:space="preserve"> 3-6-2024</w:t>
            </w:r>
          </w:p>
        </w:tc>
        <w:tc>
          <w:tcPr>
            <w:tcW w:w="4394" w:type="dxa"/>
          </w:tcPr>
          <w:p w14:paraId="40BC35A1" w14:textId="4B617FCE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>
              <w:rPr>
                <w:rFonts w:ascii="Arial" w:hAnsi="Arial" w:cs="Arial"/>
                <w:lang w:val="es-ES" w:eastAsia="zh-CN"/>
              </w:rPr>
              <w:t xml:space="preserve"> 5-6-2024</w:t>
            </w:r>
          </w:p>
        </w:tc>
      </w:tr>
      <w:tr w:rsidR="00526B10" w14:paraId="4DCC9466" w14:textId="77777777" w:rsidTr="00315DE5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4540460F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26B10" w14:paraId="2FA4CAD8" w14:textId="77777777" w:rsidTr="00315DE5">
        <w:trPr>
          <w:trHeight w:val="388"/>
        </w:trPr>
        <w:tc>
          <w:tcPr>
            <w:tcW w:w="8760" w:type="dxa"/>
            <w:gridSpan w:val="2"/>
          </w:tcPr>
          <w:p w14:paraId="3C65FCEC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visualizar la cantidad de usuarios en él sistema.</w:t>
            </w:r>
          </w:p>
        </w:tc>
      </w:tr>
    </w:tbl>
    <w:p w14:paraId="4AFB6801" w14:textId="19F7F5A9" w:rsidR="00526B10" w:rsidRPr="00526B10" w:rsidRDefault="00526B10" w:rsidP="00526B10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31 Tarea Generar Tablas de Trámites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6628C4" w14:paraId="2707775F" w14:textId="77777777" w:rsidTr="00513968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64839567" w14:textId="77777777" w:rsidR="006628C4" w:rsidRPr="008A1011" w:rsidRDefault="006628C4" w:rsidP="00513968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6628C4" w14:paraId="51E6B25F" w14:textId="77777777" w:rsidTr="00513968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647B4104" w14:textId="42DF1B4D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1</w:t>
            </w:r>
            <w:r w:rsidR="000C3EA8">
              <w:rPr>
                <w:rFonts w:ascii="Arial" w:hAnsi="Arial" w:cs="Arial"/>
                <w:lang w:val="es-ES" w:eastAsia="zh-CN"/>
              </w:rPr>
              <w:t>3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77A178F" w14:textId="35B705DB" w:rsidR="006628C4" w:rsidRPr="008A1011" w:rsidRDefault="006628C4" w:rsidP="00513968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2D4C65">
              <w:rPr>
                <w:rFonts w:ascii="Arial" w:hAnsi="Arial" w:cs="Arial"/>
                <w:lang w:val="es-ES" w:eastAsia="zh-CN"/>
              </w:rPr>
              <w:t>8</w:t>
            </w:r>
          </w:p>
        </w:tc>
      </w:tr>
      <w:tr w:rsidR="006628C4" w14:paraId="6A0588BB" w14:textId="77777777" w:rsidTr="00513968">
        <w:trPr>
          <w:trHeight w:val="374"/>
        </w:trPr>
        <w:tc>
          <w:tcPr>
            <w:tcW w:w="8760" w:type="dxa"/>
            <w:gridSpan w:val="2"/>
          </w:tcPr>
          <w:p w14:paraId="1A55D628" w14:textId="4024B07C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bookmarkStart w:id="11" w:name="_Hlk168085432"/>
            <w:r w:rsidR="000C3EA8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Gráficas</w:t>
            </w:r>
            <w:r w:rsidR="00526B10">
              <w:rPr>
                <w:rFonts w:ascii="Arial" w:hAnsi="Arial" w:cs="Arial"/>
                <w:lang w:val="es-ES" w:eastAsia="zh-CN"/>
              </w:rPr>
              <w:t xml:space="preserve"> de Cantidad de </w:t>
            </w:r>
            <w:r w:rsidR="002D4C65">
              <w:rPr>
                <w:rFonts w:ascii="Arial" w:hAnsi="Arial" w:cs="Arial"/>
                <w:lang w:val="es-ES" w:eastAsia="zh-CN"/>
              </w:rPr>
              <w:t>T</w:t>
            </w:r>
            <w:r w:rsidR="00526B10">
              <w:rPr>
                <w:rFonts w:ascii="Arial" w:hAnsi="Arial" w:cs="Arial"/>
                <w:lang w:val="es-ES" w:eastAsia="zh-CN"/>
              </w:rPr>
              <w:t>rámites</w:t>
            </w:r>
            <w:bookmarkEnd w:id="11"/>
          </w:p>
        </w:tc>
      </w:tr>
      <w:tr w:rsidR="006628C4" w14:paraId="51CF5EA0" w14:textId="77777777" w:rsidTr="00513968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715B63B8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5A0D785D" w14:textId="22E3F98B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6628C4" w14:paraId="66729B9D" w14:textId="77777777" w:rsidTr="00513968">
        <w:trPr>
          <w:trHeight w:val="346"/>
        </w:trPr>
        <w:tc>
          <w:tcPr>
            <w:tcW w:w="4366" w:type="dxa"/>
          </w:tcPr>
          <w:p w14:paraId="1B6E0DF9" w14:textId="1D555F45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lastRenderedPageBreak/>
              <w:t>Fecha de inicio:</w:t>
            </w:r>
            <w:r w:rsidR="00526B10">
              <w:rPr>
                <w:rFonts w:ascii="Arial" w:hAnsi="Arial" w:cs="Arial"/>
                <w:lang w:val="es-ES" w:eastAsia="zh-CN"/>
              </w:rPr>
              <w:t xml:space="preserve"> 5-6-2024</w:t>
            </w:r>
          </w:p>
        </w:tc>
        <w:tc>
          <w:tcPr>
            <w:tcW w:w="4394" w:type="dxa"/>
          </w:tcPr>
          <w:p w14:paraId="681AC7DF" w14:textId="50E43F9D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526B10">
              <w:rPr>
                <w:rFonts w:ascii="Arial" w:hAnsi="Arial" w:cs="Arial"/>
                <w:lang w:val="es-ES" w:eastAsia="zh-CN"/>
              </w:rPr>
              <w:t xml:space="preserve"> 7-6-2024</w:t>
            </w:r>
          </w:p>
        </w:tc>
      </w:tr>
      <w:tr w:rsidR="006628C4" w14:paraId="10D061E0" w14:textId="77777777" w:rsidTr="00513968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55C8BB90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6628C4" w14:paraId="44A08A9B" w14:textId="77777777" w:rsidTr="00513968">
        <w:trPr>
          <w:trHeight w:val="388"/>
        </w:trPr>
        <w:tc>
          <w:tcPr>
            <w:tcW w:w="8760" w:type="dxa"/>
            <w:gridSpan w:val="2"/>
          </w:tcPr>
          <w:p w14:paraId="25478AB2" w14:textId="147D4CC2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visualizar gráficas.</w:t>
            </w:r>
          </w:p>
        </w:tc>
      </w:tr>
    </w:tbl>
    <w:p w14:paraId="5AA419EE" w14:textId="61880613" w:rsidR="006628C4" w:rsidRDefault="0006248A" w:rsidP="0006248A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526B10">
        <w:rPr>
          <w:lang w:val="es-CU"/>
        </w:rPr>
        <w:t>32</w:t>
      </w:r>
      <w:r>
        <w:rPr>
          <w:lang w:val="es-CU"/>
        </w:rPr>
        <w:t xml:space="preserve"> Tarea </w:t>
      </w:r>
      <w:r w:rsidR="000C3EA8">
        <w:rPr>
          <w:lang w:val="es-CU"/>
        </w:rPr>
        <w:t>Visualizar</w:t>
      </w:r>
      <w:r w:rsidR="00526B10" w:rsidRPr="00526B10">
        <w:rPr>
          <w:lang w:val="es-CU"/>
        </w:rPr>
        <w:t xml:space="preserve"> Gráficas de Cantidad de trámites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26B10" w14:paraId="405BFB43" w14:textId="77777777" w:rsidTr="00315DE5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3880CD97" w14:textId="77777777" w:rsidR="00526B10" w:rsidRPr="008A1011" w:rsidRDefault="00526B10" w:rsidP="00315DE5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26B10" w14:paraId="6F2DB28E" w14:textId="77777777" w:rsidTr="00315DE5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23C31847" w14:textId="4160A9B8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1</w:t>
            </w:r>
            <w:r w:rsidR="000C3EA8">
              <w:rPr>
                <w:rFonts w:ascii="Arial" w:hAnsi="Arial" w:cs="Arial"/>
                <w:lang w:val="es-ES" w:eastAsia="zh-CN"/>
              </w:rPr>
              <w:t>4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0E871498" w14:textId="465CBF0A" w:rsidR="00526B10" w:rsidRPr="008A1011" w:rsidRDefault="00526B10" w:rsidP="00315DE5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2D4C65">
              <w:rPr>
                <w:rFonts w:ascii="Arial" w:hAnsi="Arial" w:cs="Arial"/>
                <w:lang w:val="es-ES" w:eastAsia="zh-CN"/>
              </w:rPr>
              <w:t>9</w:t>
            </w:r>
          </w:p>
        </w:tc>
      </w:tr>
      <w:tr w:rsidR="00526B10" w14:paraId="5EC7AE58" w14:textId="77777777" w:rsidTr="00315DE5">
        <w:trPr>
          <w:trHeight w:val="374"/>
        </w:trPr>
        <w:tc>
          <w:tcPr>
            <w:tcW w:w="8760" w:type="dxa"/>
            <w:gridSpan w:val="2"/>
          </w:tcPr>
          <w:p w14:paraId="4727D949" w14:textId="7FA294ED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0C3EA8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Gráficas de </w:t>
            </w:r>
            <w:r w:rsidR="002D4C65">
              <w:rPr>
                <w:rFonts w:ascii="Arial" w:hAnsi="Arial" w:cs="Arial"/>
                <w:lang w:val="es-ES" w:eastAsia="zh-CN"/>
              </w:rPr>
              <w:t>Estados</w:t>
            </w:r>
            <w:r>
              <w:rPr>
                <w:rFonts w:ascii="Arial" w:hAnsi="Arial" w:cs="Arial"/>
                <w:lang w:val="es-ES" w:eastAsia="zh-CN"/>
              </w:rPr>
              <w:t xml:space="preserve"> de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los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T</w:t>
            </w:r>
            <w:r>
              <w:rPr>
                <w:rFonts w:ascii="Arial" w:hAnsi="Arial" w:cs="Arial"/>
                <w:lang w:val="es-ES" w:eastAsia="zh-CN"/>
              </w:rPr>
              <w:t>rámites</w:t>
            </w:r>
          </w:p>
        </w:tc>
      </w:tr>
      <w:tr w:rsidR="00526B10" w14:paraId="6105E0F3" w14:textId="77777777" w:rsidTr="00315DE5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2D78443B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79DE523D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526B10" w14:paraId="61CE771F" w14:textId="77777777" w:rsidTr="00315DE5">
        <w:trPr>
          <w:trHeight w:val="346"/>
        </w:trPr>
        <w:tc>
          <w:tcPr>
            <w:tcW w:w="4366" w:type="dxa"/>
          </w:tcPr>
          <w:p w14:paraId="3993AE9B" w14:textId="28AC6AC4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7</w:t>
            </w:r>
            <w:r>
              <w:rPr>
                <w:rFonts w:ascii="Arial" w:hAnsi="Arial" w:cs="Arial"/>
                <w:lang w:val="es-ES" w:eastAsia="zh-CN"/>
              </w:rPr>
              <w:t>-6-2024</w:t>
            </w:r>
          </w:p>
        </w:tc>
        <w:tc>
          <w:tcPr>
            <w:tcW w:w="4394" w:type="dxa"/>
          </w:tcPr>
          <w:p w14:paraId="719E5276" w14:textId="1A9881C9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9</w:t>
            </w:r>
            <w:r>
              <w:rPr>
                <w:rFonts w:ascii="Arial" w:hAnsi="Arial" w:cs="Arial"/>
                <w:lang w:val="es-ES" w:eastAsia="zh-CN"/>
              </w:rPr>
              <w:t>-6-2024</w:t>
            </w:r>
          </w:p>
        </w:tc>
      </w:tr>
      <w:tr w:rsidR="00526B10" w14:paraId="0B9E04B9" w14:textId="77777777" w:rsidTr="00315DE5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48BCBCA6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26B10" w14:paraId="3ED1D501" w14:textId="77777777" w:rsidTr="00315DE5">
        <w:trPr>
          <w:trHeight w:val="388"/>
        </w:trPr>
        <w:tc>
          <w:tcPr>
            <w:tcW w:w="8760" w:type="dxa"/>
            <w:gridSpan w:val="2"/>
          </w:tcPr>
          <w:p w14:paraId="4827ED92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visualizar gráficas.</w:t>
            </w:r>
          </w:p>
        </w:tc>
      </w:tr>
    </w:tbl>
    <w:p w14:paraId="1D8CAACA" w14:textId="68116337" w:rsidR="00526B10" w:rsidRPr="002D4C65" w:rsidRDefault="00526B10" w:rsidP="002D4C65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2D4C65">
        <w:rPr>
          <w:lang w:val="es-CU"/>
        </w:rPr>
        <w:t>33</w:t>
      </w:r>
      <w:r>
        <w:rPr>
          <w:lang w:val="es-CU"/>
        </w:rPr>
        <w:t xml:space="preserve"> Tarea </w:t>
      </w:r>
      <w:r w:rsidR="000C3EA8">
        <w:rPr>
          <w:lang w:val="es-CU"/>
        </w:rPr>
        <w:t>Visualizar</w:t>
      </w:r>
      <w:r w:rsidR="002D4C65">
        <w:rPr>
          <w:lang w:val="es-CU"/>
        </w:rPr>
        <w:t xml:space="preserve"> Gráficas de Estados de los Trámites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26B10" w14:paraId="7F225AE7" w14:textId="77777777" w:rsidTr="00315DE5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3DEE6EED" w14:textId="77777777" w:rsidR="00526B10" w:rsidRPr="008A1011" w:rsidRDefault="00526B10" w:rsidP="00315DE5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26B10" w14:paraId="44F86204" w14:textId="77777777" w:rsidTr="00315DE5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640643D5" w14:textId="7EFFBD4C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1</w:t>
            </w:r>
            <w:r w:rsidR="000C3EA8">
              <w:rPr>
                <w:rFonts w:ascii="Arial" w:hAnsi="Arial" w:cs="Arial"/>
                <w:lang w:val="es-ES" w:eastAsia="zh-CN"/>
              </w:rPr>
              <w:t>5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5F651C37" w14:textId="0A50BE9B" w:rsidR="00526B10" w:rsidRPr="008A1011" w:rsidRDefault="00526B10" w:rsidP="00315DE5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2D4C65">
              <w:rPr>
                <w:rFonts w:ascii="Arial" w:hAnsi="Arial" w:cs="Arial"/>
                <w:lang w:val="es-ES" w:eastAsia="zh-CN"/>
              </w:rPr>
              <w:t>10</w:t>
            </w:r>
          </w:p>
        </w:tc>
      </w:tr>
      <w:tr w:rsidR="00526B10" w14:paraId="135A88B2" w14:textId="77777777" w:rsidTr="00315DE5">
        <w:trPr>
          <w:trHeight w:val="374"/>
        </w:trPr>
        <w:tc>
          <w:tcPr>
            <w:tcW w:w="8760" w:type="dxa"/>
            <w:gridSpan w:val="2"/>
          </w:tcPr>
          <w:p w14:paraId="07D50CD9" w14:textId="774BD2F0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0C3EA8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Gráficas de Cantidad de trámites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por Módulos</w:t>
            </w:r>
          </w:p>
        </w:tc>
      </w:tr>
      <w:tr w:rsidR="00526B10" w14:paraId="6CB849B6" w14:textId="77777777" w:rsidTr="00315DE5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133AE06B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54C034D9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526B10" w14:paraId="23A65C19" w14:textId="77777777" w:rsidTr="00315DE5">
        <w:trPr>
          <w:trHeight w:val="346"/>
        </w:trPr>
        <w:tc>
          <w:tcPr>
            <w:tcW w:w="4366" w:type="dxa"/>
          </w:tcPr>
          <w:p w14:paraId="74F0C5FF" w14:textId="21A54184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9</w:t>
            </w:r>
            <w:r>
              <w:rPr>
                <w:rFonts w:ascii="Arial" w:hAnsi="Arial" w:cs="Arial"/>
                <w:lang w:val="es-ES" w:eastAsia="zh-CN"/>
              </w:rPr>
              <w:t>-6-2024</w:t>
            </w:r>
          </w:p>
        </w:tc>
        <w:tc>
          <w:tcPr>
            <w:tcW w:w="4394" w:type="dxa"/>
          </w:tcPr>
          <w:p w14:paraId="53E8C3A4" w14:textId="5B3B5665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11</w:t>
            </w:r>
            <w:r>
              <w:rPr>
                <w:rFonts w:ascii="Arial" w:hAnsi="Arial" w:cs="Arial"/>
                <w:lang w:val="es-ES" w:eastAsia="zh-CN"/>
              </w:rPr>
              <w:t>-6-2024</w:t>
            </w:r>
          </w:p>
        </w:tc>
      </w:tr>
      <w:tr w:rsidR="00526B10" w14:paraId="55A2F956" w14:textId="77777777" w:rsidTr="00315DE5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4027E5AD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26B10" w14:paraId="1A030FA9" w14:textId="77777777" w:rsidTr="00315DE5">
        <w:trPr>
          <w:trHeight w:val="388"/>
        </w:trPr>
        <w:tc>
          <w:tcPr>
            <w:tcW w:w="8760" w:type="dxa"/>
            <w:gridSpan w:val="2"/>
          </w:tcPr>
          <w:p w14:paraId="684429C3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visualizar gráficas.</w:t>
            </w:r>
          </w:p>
        </w:tc>
      </w:tr>
    </w:tbl>
    <w:p w14:paraId="5DB9DA09" w14:textId="08166541" w:rsidR="00526B10" w:rsidRPr="002D4C65" w:rsidRDefault="00526B10" w:rsidP="002D4C65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2D4C65">
        <w:rPr>
          <w:lang w:val="es-CU"/>
        </w:rPr>
        <w:t>34</w:t>
      </w:r>
      <w:r>
        <w:rPr>
          <w:lang w:val="es-CU"/>
        </w:rPr>
        <w:t xml:space="preserve"> Tarea </w:t>
      </w:r>
      <w:r w:rsidR="000C3EA8">
        <w:rPr>
          <w:lang w:val="es-CU"/>
        </w:rPr>
        <w:t xml:space="preserve">Visualizar </w:t>
      </w:r>
      <w:r>
        <w:rPr>
          <w:lang w:val="es-CU"/>
        </w:rPr>
        <w:t>Gráficas</w:t>
      </w:r>
      <w:r w:rsidR="002D4C65">
        <w:rPr>
          <w:lang w:val="es-CU"/>
        </w:rPr>
        <w:t xml:space="preserve"> de Cantidad de Trámites por Módulos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526B10" w14:paraId="298C0352" w14:textId="77777777" w:rsidTr="00315DE5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7434D2E8" w14:textId="77777777" w:rsidR="00526B10" w:rsidRPr="008A1011" w:rsidRDefault="00526B10" w:rsidP="00315DE5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526B10" w14:paraId="429089BE" w14:textId="77777777" w:rsidTr="00315DE5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7B683023" w14:textId="2146C952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1</w:t>
            </w:r>
            <w:r w:rsidR="000C3EA8">
              <w:rPr>
                <w:rFonts w:ascii="Arial" w:hAnsi="Arial" w:cs="Arial"/>
                <w:lang w:val="es-ES" w:eastAsia="zh-CN"/>
              </w:rPr>
              <w:t>6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70B9644" w14:textId="1395C35A" w:rsidR="00526B10" w:rsidRPr="008A1011" w:rsidRDefault="00526B10" w:rsidP="00315DE5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2D4C65">
              <w:rPr>
                <w:rFonts w:ascii="Arial" w:hAnsi="Arial" w:cs="Arial"/>
                <w:lang w:val="es-ES" w:eastAsia="zh-CN"/>
              </w:rPr>
              <w:t>11</w:t>
            </w:r>
          </w:p>
        </w:tc>
      </w:tr>
      <w:tr w:rsidR="00526B10" w14:paraId="4939FF43" w14:textId="77777777" w:rsidTr="00315DE5">
        <w:trPr>
          <w:trHeight w:val="374"/>
        </w:trPr>
        <w:tc>
          <w:tcPr>
            <w:tcW w:w="8760" w:type="dxa"/>
            <w:gridSpan w:val="2"/>
          </w:tcPr>
          <w:p w14:paraId="3E010C19" w14:textId="2F94E654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0C3EA8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Gráficas de Cantidad de </w:t>
            </w:r>
            <w:r w:rsidR="002D4C65">
              <w:rPr>
                <w:rFonts w:ascii="Arial" w:hAnsi="Arial" w:cs="Arial"/>
                <w:lang w:val="es-ES" w:eastAsia="zh-CN"/>
              </w:rPr>
              <w:t>T</w:t>
            </w:r>
            <w:r>
              <w:rPr>
                <w:rFonts w:ascii="Arial" w:hAnsi="Arial" w:cs="Arial"/>
                <w:lang w:val="es-ES" w:eastAsia="zh-CN"/>
              </w:rPr>
              <w:t>rámites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</w:t>
            </w:r>
            <w:r w:rsidR="000377E3">
              <w:rPr>
                <w:rFonts w:ascii="Arial" w:hAnsi="Arial" w:cs="Arial"/>
                <w:lang w:val="es-ES" w:eastAsia="zh-CN"/>
              </w:rPr>
              <w:t>Completados</w:t>
            </w:r>
          </w:p>
        </w:tc>
      </w:tr>
      <w:tr w:rsidR="00526B10" w14:paraId="414EA031" w14:textId="77777777" w:rsidTr="00315DE5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5102818F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8312B15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526B10" w14:paraId="1147489D" w14:textId="77777777" w:rsidTr="00315DE5">
        <w:trPr>
          <w:trHeight w:val="346"/>
        </w:trPr>
        <w:tc>
          <w:tcPr>
            <w:tcW w:w="4366" w:type="dxa"/>
          </w:tcPr>
          <w:p w14:paraId="0064504C" w14:textId="0293231C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11</w:t>
            </w:r>
            <w:r>
              <w:rPr>
                <w:rFonts w:ascii="Arial" w:hAnsi="Arial" w:cs="Arial"/>
                <w:lang w:val="es-ES" w:eastAsia="zh-CN"/>
              </w:rPr>
              <w:t>-6-2024</w:t>
            </w:r>
          </w:p>
        </w:tc>
        <w:tc>
          <w:tcPr>
            <w:tcW w:w="4394" w:type="dxa"/>
          </w:tcPr>
          <w:p w14:paraId="23691494" w14:textId="13D91FFD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13</w:t>
            </w:r>
            <w:r>
              <w:rPr>
                <w:rFonts w:ascii="Arial" w:hAnsi="Arial" w:cs="Arial"/>
                <w:lang w:val="es-ES" w:eastAsia="zh-CN"/>
              </w:rPr>
              <w:t>-6-2024</w:t>
            </w:r>
          </w:p>
        </w:tc>
      </w:tr>
      <w:tr w:rsidR="00526B10" w14:paraId="406CB41E" w14:textId="77777777" w:rsidTr="00315DE5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76B95E89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526B10" w14:paraId="23F1C549" w14:textId="77777777" w:rsidTr="00315DE5">
        <w:trPr>
          <w:trHeight w:val="388"/>
        </w:trPr>
        <w:tc>
          <w:tcPr>
            <w:tcW w:w="8760" w:type="dxa"/>
            <w:gridSpan w:val="2"/>
          </w:tcPr>
          <w:p w14:paraId="2546B09A" w14:textId="77777777" w:rsidR="00526B10" w:rsidRPr="008A1011" w:rsidRDefault="00526B10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visualizar gráficas.</w:t>
            </w:r>
          </w:p>
        </w:tc>
      </w:tr>
    </w:tbl>
    <w:p w14:paraId="0D2A43FC" w14:textId="53843CD7" w:rsidR="00526B10" w:rsidRPr="0006248A" w:rsidRDefault="00526B10" w:rsidP="00526B10">
      <w:pPr>
        <w:pStyle w:val="Descripcin"/>
        <w:jc w:val="center"/>
        <w:rPr>
          <w:rFonts w:ascii="Arial" w:hAnsi="Arial" w:cs="Arial"/>
          <w:kern w:val="2"/>
          <w:sz w:val="22"/>
          <w:szCs w:val="22"/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2D4C65">
        <w:rPr>
          <w:lang w:val="es-CU"/>
        </w:rPr>
        <w:t>35</w:t>
      </w:r>
      <w:r>
        <w:rPr>
          <w:lang w:val="es-CU"/>
        </w:rPr>
        <w:t xml:space="preserve"> Tarea </w:t>
      </w:r>
      <w:r w:rsidR="000C3EA8">
        <w:rPr>
          <w:lang w:val="es-CU"/>
        </w:rPr>
        <w:t>Visualizar</w:t>
      </w:r>
      <w:r w:rsidR="002D4C65">
        <w:rPr>
          <w:lang w:val="es-CU"/>
        </w:rPr>
        <w:t xml:space="preserve"> </w:t>
      </w:r>
      <w:r>
        <w:rPr>
          <w:lang w:val="es-CU"/>
        </w:rPr>
        <w:t>Gráficas</w:t>
      </w:r>
      <w:r w:rsidR="002D4C65">
        <w:rPr>
          <w:lang w:val="es-CU"/>
        </w:rPr>
        <w:t xml:space="preserve"> de Cantidad de Trámites</w:t>
      </w:r>
      <w:r w:rsidR="000377E3">
        <w:rPr>
          <w:lang w:val="es-CU"/>
        </w:rPr>
        <w:t xml:space="preserve"> Completados</w:t>
      </w:r>
    </w:p>
    <w:p w14:paraId="158A42E4" w14:textId="77777777" w:rsidR="00526B10" w:rsidRPr="00526B10" w:rsidRDefault="00526B10" w:rsidP="00526B10">
      <w:pPr>
        <w:rPr>
          <w:lang w:val="es-CU" w:eastAsia="zh-CN"/>
        </w:rPr>
      </w:pP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6628C4" w14:paraId="5F3A1AC9" w14:textId="77777777" w:rsidTr="00513968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7B574D36" w14:textId="77777777" w:rsidR="006628C4" w:rsidRPr="008A1011" w:rsidRDefault="006628C4" w:rsidP="00513968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lastRenderedPageBreak/>
              <w:t>Tarea</w:t>
            </w:r>
          </w:p>
        </w:tc>
      </w:tr>
      <w:tr w:rsidR="006628C4" w14:paraId="7B2F4AAB" w14:textId="77777777" w:rsidTr="00513968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532268C2" w14:textId="07E4A080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1</w:t>
            </w:r>
            <w:r w:rsidR="000C3EA8">
              <w:rPr>
                <w:rFonts w:ascii="Arial" w:hAnsi="Arial" w:cs="Arial"/>
                <w:lang w:val="es-ES" w:eastAsia="zh-CN"/>
              </w:rPr>
              <w:t>7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A19CF36" w14:textId="1094AC90" w:rsidR="006628C4" w:rsidRPr="008A1011" w:rsidRDefault="006628C4" w:rsidP="00513968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2D4C65">
              <w:rPr>
                <w:rFonts w:ascii="Arial" w:hAnsi="Arial" w:cs="Arial"/>
                <w:lang w:val="es-ES" w:eastAsia="zh-CN"/>
              </w:rPr>
              <w:t>12</w:t>
            </w:r>
          </w:p>
        </w:tc>
      </w:tr>
      <w:tr w:rsidR="006628C4" w14:paraId="085481FB" w14:textId="77777777" w:rsidTr="00513968">
        <w:trPr>
          <w:trHeight w:val="374"/>
        </w:trPr>
        <w:tc>
          <w:tcPr>
            <w:tcW w:w="8760" w:type="dxa"/>
            <w:gridSpan w:val="2"/>
          </w:tcPr>
          <w:p w14:paraId="60506C38" w14:textId="496A83E2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Añadir Noticias</w:t>
            </w:r>
          </w:p>
        </w:tc>
      </w:tr>
      <w:tr w:rsidR="006628C4" w14:paraId="3F05EB9B" w14:textId="77777777" w:rsidTr="00513968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2D0B214C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1F093368" w14:textId="6B1E0F8D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6628C4" w14:paraId="0E3236E7" w14:textId="77777777" w:rsidTr="00513968">
        <w:trPr>
          <w:trHeight w:val="346"/>
        </w:trPr>
        <w:tc>
          <w:tcPr>
            <w:tcW w:w="4366" w:type="dxa"/>
          </w:tcPr>
          <w:p w14:paraId="612C7671" w14:textId="092B9F5F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15-6-2024</w:t>
            </w:r>
          </w:p>
        </w:tc>
        <w:tc>
          <w:tcPr>
            <w:tcW w:w="4394" w:type="dxa"/>
          </w:tcPr>
          <w:p w14:paraId="01C8C4CA" w14:textId="34917506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17-6-2024</w:t>
            </w:r>
          </w:p>
        </w:tc>
      </w:tr>
      <w:tr w:rsidR="006628C4" w14:paraId="0357B5F7" w14:textId="77777777" w:rsidTr="00513968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3770F444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6628C4" w14:paraId="47792A30" w14:textId="77777777" w:rsidTr="00513968">
        <w:trPr>
          <w:trHeight w:val="388"/>
        </w:trPr>
        <w:tc>
          <w:tcPr>
            <w:tcW w:w="8760" w:type="dxa"/>
            <w:gridSpan w:val="2"/>
          </w:tcPr>
          <w:p w14:paraId="56EC6F5D" w14:textId="53D42171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añadir noticias.</w:t>
            </w:r>
          </w:p>
        </w:tc>
      </w:tr>
    </w:tbl>
    <w:p w14:paraId="28F287A6" w14:textId="6D83F4B4" w:rsidR="00044A3F" w:rsidRPr="00044A3F" w:rsidRDefault="0006248A" w:rsidP="002D4C65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2D4C65">
        <w:rPr>
          <w:lang w:val="es-CU"/>
        </w:rPr>
        <w:t>36</w:t>
      </w:r>
      <w:r>
        <w:rPr>
          <w:lang w:val="es-CU"/>
        </w:rPr>
        <w:t xml:space="preserve"> Tarea Añadir Noticias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6628C4" w14:paraId="4871531C" w14:textId="77777777" w:rsidTr="00513968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46BC7F6D" w14:textId="77777777" w:rsidR="006628C4" w:rsidRPr="008A1011" w:rsidRDefault="006628C4" w:rsidP="00513968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6628C4" w14:paraId="18CA299E" w14:textId="77777777" w:rsidTr="00513968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3E8E4332" w14:textId="0F4174D0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1</w:t>
            </w:r>
            <w:r w:rsidR="000C3EA8">
              <w:rPr>
                <w:rFonts w:ascii="Arial" w:hAnsi="Arial" w:cs="Arial"/>
                <w:lang w:val="es-ES" w:eastAsia="zh-CN"/>
              </w:rPr>
              <w:t>8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72B4AFD3" w14:textId="26442F19" w:rsidR="006628C4" w:rsidRPr="008A1011" w:rsidRDefault="006628C4" w:rsidP="00513968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2D4C65">
              <w:rPr>
                <w:rFonts w:ascii="Arial" w:hAnsi="Arial" w:cs="Arial"/>
                <w:lang w:val="es-ES" w:eastAsia="zh-CN"/>
              </w:rPr>
              <w:t>12</w:t>
            </w:r>
          </w:p>
        </w:tc>
      </w:tr>
      <w:tr w:rsidR="006628C4" w14:paraId="2A8AC0B9" w14:textId="77777777" w:rsidTr="00513968">
        <w:trPr>
          <w:trHeight w:val="374"/>
        </w:trPr>
        <w:tc>
          <w:tcPr>
            <w:tcW w:w="8760" w:type="dxa"/>
            <w:gridSpan w:val="2"/>
          </w:tcPr>
          <w:p w14:paraId="1EAB3E89" w14:textId="29B9DD41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Editar Noticias</w:t>
            </w:r>
          </w:p>
        </w:tc>
      </w:tr>
      <w:tr w:rsidR="006628C4" w14:paraId="35B3086A" w14:textId="77777777" w:rsidTr="00513968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28104077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1285E51B" w14:textId="7C7FB68C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3 días</w:t>
            </w:r>
          </w:p>
        </w:tc>
      </w:tr>
      <w:tr w:rsidR="006628C4" w14:paraId="4C8CD651" w14:textId="77777777" w:rsidTr="00513968">
        <w:trPr>
          <w:trHeight w:val="346"/>
        </w:trPr>
        <w:tc>
          <w:tcPr>
            <w:tcW w:w="4366" w:type="dxa"/>
          </w:tcPr>
          <w:p w14:paraId="3056888D" w14:textId="569AD8CC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17-6-2024</w:t>
            </w:r>
          </w:p>
        </w:tc>
        <w:tc>
          <w:tcPr>
            <w:tcW w:w="4394" w:type="dxa"/>
          </w:tcPr>
          <w:p w14:paraId="02C14BFD" w14:textId="099E9E8B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20-6-2024</w:t>
            </w:r>
          </w:p>
        </w:tc>
      </w:tr>
      <w:tr w:rsidR="006628C4" w14:paraId="67B84376" w14:textId="77777777" w:rsidTr="00513968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5206BE1D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6628C4" w14:paraId="776CE810" w14:textId="77777777" w:rsidTr="00513968">
        <w:trPr>
          <w:trHeight w:val="388"/>
        </w:trPr>
        <w:tc>
          <w:tcPr>
            <w:tcW w:w="8760" w:type="dxa"/>
            <w:gridSpan w:val="2"/>
          </w:tcPr>
          <w:p w14:paraId="2300F969" w14:textId="49043D74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editar noticias.</w:t>
            </w:r>
          </w:p>
        </w:tc>
      </w:tr>
    </w:tbl>
    <w:p w14:paraId="53C26CA5" w14:textId="5085FEA7" w:rsidR="002D4C65" w:rsidRPr="002D4C65" w:rsidRDefault="00044A3F" w:rsidP="00286EE9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2D4C65">
        <w:rPr>
          <w:lang w:val="es-CU"/>
        </w:rPr>
        <w:t>37</w:t>
      </w:r>
      <w:r>
        <w:rPr>
          <w:lang w:val="es-CU"/>
        </w:rPr>
        <w:t xml:space="preserve"> Tarea Editar Noticias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6628C4" w14:paraId="6C7DA0A1" w14:textId="77777777" w:rsidTr="00513968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38AD5409" w14:textId="77777777" w:rsidR="006628C4" w:rsidRPr="008A1011" w:rsidRDefault="006628C4" w:rsidP="00513968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6628C4" w14:paraId="0A5B7210" w14:textId="77777777" w:rsidTr="00513968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2A8825A5" w14:textId="41F89FFF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0C3EA8">
              <w:rPr>
                <w:rFonts w:ascii="Arial" w:hAnsi="Arial" w:cs="Arial"/>
                <w:lang w:val="es-ES" w:eastAsia="zh-CN"/>
              </w:rPr>
              <w:t>19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4418E6CF" w14:textId="336FD135" w:rsidR="006628C4" w:rsidRPr="008A1011" w:rsidRDefault="006628C4" w:rsidP="00513968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2D4C65">
              <w:rPr>
                <w:rFonts w:ascii="Arial" w:hAnsi="Arial" w:cs="Arial"/>
                <w:lang w:val="es-ES" w:eastAsia="zh-CN"/>
              </w:rPr>
              <w:t>12</w:t>
            </w:r>
          </w:p>
        </w:tc>
      </w:tr>
      <w:tr w:rsidR="006628C4" w14:paraId="60014266" w14:textId="77777777" w:rsidTr="00513968">
        <w:trPr>
          <w:trHeight w:val="374"/>
        </w:trPr>
        <w:tc>
          <w:tcPr>
            <w:tcW w:w="8760" w:type="dxa"/>
            <w:gridSpan w:val="2"/>
          </w:tcPr>
          <w:p w14:paraId="713381A3" w14:textId="554CDF4D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Visualizar Noticias</w:t>
            </w:r>
          </w:p>
        </w:tc>
      </w:tr>
      <w:tr w:rsidR="006628C4" w14:paraId="31A2C1FF" w14:textId="77777777" w:rsidTr="00513968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2B5D2A62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302FB796" w14:textId="0159E044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1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días</w:t>
            </w:r>
          </w:p>
        </w:tc>
      </w:tr>
      <w:tr w:rsidR="006628C4" w14:paraId="1454EC2C" w14:textId="77777777" w:rsidTr="00513968">
        <w:trPr>
          <w:trHeight w:val="346"/>
        </w:trPr>
        <w:tc>
          <w:tcPr>
            <w:tcW w:w="4366" w:type="dxa"/>
          </w:tcPr>
          <w:p w14:paraId="4BF91892" w14:textId="3F0D7540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20-6-2024</w:t>
            </w:r>
          </w:p>
        </w:tc>
        <w:tc>
          <w:tcPr>
            <w:tcW w:w="4394" w:type="dxa"/>
          </w:tcPr>
          <w:p w14:paraId="2E307713" w14:textId="56B63DFC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21-6-2024</w:t>
            </w:r>
          </w:p>
        </w:tc>
      </w:tr>
      <w:tr w:rsidR="006628C4" w14:paraId="0B03CD5A" w14:textId="77777777" w:rsidTr="00513968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18F5066A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6628C4" w14:paraId="40E02E11" w14:textId="77777777" w:rsidTr="00513968">
        <w:trPr>
          <w:trHeight w:val="388"/>
        </w:trPr>
        <w:tc>
          <w:tcPr>
            <w:tcW w:w="8760" w:type="dxa"/>
            <w:gridSpan w:val="2"/>
          </w:tcPr>
          <w:p w14:paraId="2BE9BC0E" w14:textId="3BBA6724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visualizar noticias.</w:t>
            </w:r>
          </w:p>
        </w:tc>
      </w:tr>
    </w:tbl>
    <w:p w14:paraId="7D6577AE" w14:textId="34C19223" w:rsidR="006628C4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2D4C65">
        <w:rPr>
          <w:lang w:val="es-CU"/>
        </w:rPr>
        <w:t>38</w:t>
      </w:r>
      <w:r>
        <w:rPr>
          <w:lang w:val="es-CU"/>
        </w:rPr>
        <w:t xml:space="preserve"> Tarea Visualizar Noticias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6628C4" w14:paraId="097BBF3E" w14:textId="77777777" w:rsidTr="00513968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5EFC209B" w14:textId="77777777" w:rsidR="006628C4" w:rsidRPr="008A1011" w:rsidRDefault="006628C4" w:rsidP="00513968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6628C4" w14:paraId="55C5CE6D" w14:textId="77777777" w:rsidTr="00513968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6B645455" w14:textId="3B642448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2</w:t>
            </w:r>
            <w:r w:rsidR="000C3EA8">
              <w:rPr>
                <w:rFonts w:ascii="Arial" w:hAnsi="Arial" w:cs="Arial"/>
                <w:lang w:val="es-ES" w:eastAsia="zh-CN"/>
              </w:rPr>
              <w:t>0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03044488" w14:textId="21A7D916" w:rsidR="006628C4" w:rsidRPr="008A1011" w:rsidRDefault="006628C4" w:rsidP="00513968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2D4C65">
              <w:rPr>
                <w:rFonts w:ascii="Arial" w:hAnsi="Arial" w:cs="Arial"/>
                <w:lang w:val="es-ES" w:eastAsia="zh-CN"/>
              </w:rPr>
              <w:t>12</w:t>
            </w:r>
          </w:p>
        </w:tc>
      </w:tr>
      <w:tr w:rsidR="006628C4" w14:paraId="5E66D33B" w14:textId="77777777" w:rsidTr="00513968">
        <w:trPr>
          <w:trHeight w:val="374"/>
        </w:trPr>
        <w:tc>
          <w:tcPr>
            <w:tcW w:w="8760" w:type="dxa"/>
            <w:gridSpan w:val="2"/>
          </w:tcPr>
          <w:p w14:paraId="208D0E35" w14:textId="724B0C06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Eliminar Noticias</w:t>
            </w:r>
          </w:p>
        </w:tc>
      </w:tr>
      <w:tr w:rsidR="006628C4" w14:paraId="52AC6B8E" w14:textId="77777777" w:rsidTr="00513968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29C25F51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20CF7AF2" w14:textId="114214B0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1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días</w:t>
            </w:r>
          </w:p>
        </w:tc>
      </w:tr>
      <w:tr w:rsidR="006628C4" w14:paraId="1A3BA704" w14:textId="77777777" w:rsidTr="00513968">
        <w:trPr>
          <w:trHeight w:val="346"/>
        </w:trPr>
        <w:tc>
          <w:tcPr>
            <w:tcW w:w="4366" w:type="dxa"/>
          </w:tcPr>
          <w:p w14:paraId="3BA71807" w14:textId="2D538A6C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21-6-2024</w:t>
            </w:r>
          </w:p>
        </w:tc>
        <w:tc>
          <w:tcPr>
            <w:tcW w:w="4394" w:type="dxa"/>
          </w:tcPr>
          <w:p w14:paraId="14519E89" w14:textId="1E5AB849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22-6-2024</w:t>
            </w:r>
          </w:p>
        </w:tc>
      </w:tr>
      <w:tr w:rsidR="006628C4" w14:paraId="28E083EC" w14:textId="77777777" w:rsidTr="00513968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7D831599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lastRenderedPageBreak/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6628C4" w14:paraId="36A9D349" w14:textId="77777777" w:rsidTr="00513968">
        <w:trPr>
          <w:trHeight w:val="388"/>
        </w:trPr>
        <w:tc>
          <w:tcPr>
            <w:tcW w:w="8760" w:type="dxa"/>
            <w:gridSpan w:val="2"/>
          </w:tcPr>
          <w:p w14:paraId="4831B998" w14:textId="63F62C00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una vista dende permita al usuario eliminar un usuario.</w:t>
            </w:r>
          </w:p>
        </w:tc>
      </w:tr>
    </w:tbl>
    <w:p w14:paraId="7C4ADC8E" w14:textId="60D163DE" w:rsidR="006628C4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3</w:t>
      </w:r>
      <w:r w:rsidR="002D4C65">
        <w:rPr>
          <w:lang w:val="es-CU"/>
        </w:rPr>
        <w:t>9</w:t>
      </w:r>
      <w:r>
        <w:rPr>
          <w:lang w:val="es-CU"/>
        </w:rPr>
        <w:t xml:space="preserve"> Tarea Eliminar Noticias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6628C4" w14:paraId="6B55E390" w14:textId="77777777" w:rsidTr="00513968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73610050" w14:textId="77777777" w:rsidR="006628C4" w:rsidRPr="008A1011" w:rsidRDefault="006628C4" w:rsidP="00513968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6628C4" w14:paraId="2087B841" w14:textId="77777777" w:rsidTr="00513968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5907F7BC" w14:textId="61FE79FF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2</w:t>
            </w:r>
            <w:r w:rsidR="000C3EA8">
              <w:rPr>
                <w:rFonts w:ascii="Arial" w:hAnsi="Arial" w:cs="Arial"/>
                <w:lang w:val="es-ES" w:eastAsia="zh-CN"/>
              </w:rPr>
              <w:t>1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21B7BAD8" w14:textId="3197B4A5" w:rsidR="006628C4" w:rsidRPr="008A1011" w:rsidRDefault="006628C4" w:rsidP="00513968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2D4C65">
              <w:rPr>
                <w:rFonts w:ascii="Arial" w:hAnsi="Arial" w:cs="Arial"/>
                <w:lang w:val="es-ES" w:eastAsia="zh-CN"/>
              </w:rPr>
              <w:t>13</w:t>
            </w:r>
          </w:p>
        </w:tc>
      </w:tr>
      <w:tr w:rsidR="006628C4" w14:paraId="4C760840" w14:textId="77777777" w:rsidTr="00513968">
        <w:trPr>
          <w:trHeight w:val="374"/>
        </w:trPr>
        <w:tc>
          <w:tcPr>
            <w:tcW w:w="8760" w:type="dxa"/>
            <w:gridSpan w:val="2"/>
          </w:tcPr>
          <w:p w14:paraId="11B4498B" w14:textId="2729CA63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Exportar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Tablas de</w:t>
            </w:r>
            <w:r>
              <w:rPr>
                <w:rFonts w:ascii="Arial" w:hAnsi="Arial" w:cs="Arial"/>
                <w:lang w:val="es-ES" w:eastAsia="zh-CN"/>
              </w:rPr>
              <w:t xml:space="preserve"> Usuario</w:t>
            </w:r>
          </w:p>
        </w:tc>
      </w:tr>
      <w:tr w:rsidR="006628C4" w14:paraId="1C1147B1" w14:textId="77777777" w:rsidTr="00513968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67276646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D8B8243" w14:textId="0278B509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6628C4" w14:paraId="5B6CBCB8" w14:textId="77777777" w:rsidTr="00513968">
        <w:trPr>
          <w:trHeight w:val="346"/>
        </w:trPr>
        <w:tc>
          <w:tcPr>
            <w:tcW w:w="4366" w:type="dxa"/>
          </w:tcPr>
          <w:p w14:paraId="5DF814CF" w14:textId="0842D318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22-6-2024</w:t>
            </w:r>
          </w:p>
        </w:tc>
        <w:tc>
          <w:tcPr>
            <w:tcW w:w="4394" w:type="dxa"/>
          </w:tcPr>
          <w:p w14:paraId="11433C4B" w14:textId="71D03D2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24-6-2024</w:t>
            </w:r>
          </w:p>
        </w:tc>
      </w:tr>
      <w:tr w:rsidR="006628C4" w14:paraId="50904F21" w14:textId="77777777" w:rsidTr="00513968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7590D6E0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6628C4" w14:paraId="4FABB09A" w14:textId="77777777" w:rsidTr="00513968">
        <w:trPr>
          <w:trHeight w:val="388"/>
        </w:trPr>
        <w:tc>
          <w:tcPr>
            <w:tcW w:w="8760" w:type="dxa"/>
            <w:gridSpan w:val="2"/>
          </w:tcPr>
          <w:p w14:paraId="4B38734A" w14:textId="0F302B48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</w:t>
            </w:r>
            <w:r w:rsidR="00ED530E">
              <w:rPr>
                <w:rFonts w:ascii="Arial" w:hAnsi="Arial" w:cs="Arial"/>
                <w:lang w:val="es-ES" w:eastAsia="zh-CN"/>
              </w:rPr>
              <w:t>que el sistema pueda exportar</w:t>
            </w:r>
            <w:r>
              <w:rPr>
                <w:rFonts w:ascii="Arial" w:hAnsi="Arial" w:cs="Arial"/>
                <w:lang w:val="es-ES" w:eastAsia="zh-CN"/>
              </w:rPr>
              <w:t xml:space="preserve"> usuario</w:t>
            </w:r>
            <w:r w:rsidR="00ED530E">
              <w:rPr>
                <w:rFonts w:ascii="Arial" w:hAnsi="Arial" w:cs="Arial"/>
                <w:lang w:val="es-ES" w:eastAsia="zh-CN"/>
              </w:rPr>
              <w:t>s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</w:tbl>
    <w:p w14:paraId="68A3EA50" w14:textId="7C6889B2" w:rsidR="006628C4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2D4C65">
        <w:rPr>
          <w:lang w:val="es-CU"/>
        </w:rPr>
        <w:t>40</w:t>
      </w:r>
      <w:r>
        <w:rPr>
          <w:lang w:val="es-CU"/>
        </w:rPr>
        <w:t xml:space="preserve"> Tarea Exportar</w:t>
      </w:r>
      <w:r w:rsidR="002D4C65">
        <w:rPr>
          <w:lang w:val="es-CU"/>
        </w:rPr>
        <w:t xml:space="preserve"> Tablas de</w:t>
      </w:r>
      <w:r>
        <w:rPr>
          <w:lang w:val="es-CU"/>
        </w:rPr>
        <w:t xml:space="preserve"> Usuario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6628C4" w14:paraId="5A2C61E2" w14:textId="77777777" w:rsidTr="00513968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67163642" w14:textId="77777777" w:rsidR="006628C4" w:rsidRPr="008A1011" w:rsidRDefault="006628C4" w:rsidP="00513968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6628C4" w14:paraId="452EAF42" w14:textId="77777777" w:rsidTr="00513968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73B4081F" w14:textId="29A39A2E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D4C65">
              <w:rPr>
                <w:rFonts w:ascii="Arial" w:hAnsi="Arial" w:cs="Arial"/>
                <w:lang w:val="es-ES" w:eastAsia="zh-CN"/>
              </w:rPr>
              <w:t>2</w:t>
            </w:r>
            <w:r w:rsidR="000C3EA8">
              <w:rPr>
                <w:rFonts w:ascii="Arial" w:hAnsi="Arial" w:cs="Arial"/>
                <w:lang w:val="es-ES" w:eastAsia="zh-CN"/>
              </w:rPr>
              <w:t>2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5CA8721D" w14:textId="21D9A22B" w:rsidR="006628C4" w:rsidRPr="008A1011" w:rsidRDefault="006628C4" w:rsidP="00513968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</w:t>
            </w:r>
            <w:r w:rsidR="00ED530E">
              <w:rPr>
                <w:rFonts w:ascii="Arial" w:hAnsi="Arial" w:cs="Arial"/>
                <w:lang w:val="es-ES" w:eastAsia="zh-CN"/>
              </w:rPr>
              <w:t>1</w:t>
            </w:r>
            <w:r w:rsidR="0073296A">
              <w:rPr>
                <w:rFonts w:ascii="Arial" w:hAnsi="Arial" w:cs="Arial"/>
                <w:lang w:val="es-ES" w:eastAsia="zh-CN"/>
              </w:rPr>
              <w:t>4</w:t>
            </w:r>
          </w:p>
        </w:tc>
      </w:tr>
      <w:tr w:rsidR="006628C4" w14:paraId="29D070B3" w14:textId="77777777" w:rsidTr="00513968">
        <w:trPr>
          <w:trHeight w:val="374"/>
        </w:trPr>
        <w:tc>
          <w:tcPr>
            <w:tcW w:w="8760" w:type="dxa"/>
            <w:gridSpan w:val="2"/>
          </w:tcPr>
          <w:p w14:paraId="2B063FF5" w14:textId="58E478D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ED530E">
              <w:rPr>
                <w:rFonts w:ascii="Arial" w:hAnsi="Arial" w:cs="Arial"/>
                <w:lang w:val="es-ES" w:eastAsia="zh-CN"/>
              </w:rPr>
              <w:t>Exportar</w:t>
            </w:r>
            <w:r w:rsidR="002D4C65">
              <w:rPr>
                <w:rFonts w:ascii="Arial" w:hAnsi="Arial" w:cs="Arial"/>
                <w:lang w:val="es-ES" w:eastAsia="zh-CN"/>
              </w:rPr>
              <w:t xml:space="preserve"> Tabla de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ED530E">
              <w:rPr>
                <w:rFonts w:ascii="Arial" w:hAnsi="Arial" w:cs="Arial"/>
                <w:lang w:val="es-ES" w:eastAsia="zh-CN"/>
              </w:rPr>
              <w:t>Trámites</w:t>
            </w:r>
          </w:p>
        </w:tc>
      </w:tr>
      <w:tr w:rsidR="006628C4" w14:paraId="1243164E" w14:textId="77777777" w:rsidTr="00513968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3C803C93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1EA09A10" w14:textId="1C568260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 w:rsidR="005F3011"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6628C4" w14:paraId="3D1E51DA" w14:textId="77777777" w:rsidTr="00513968">
        <w:trPr>
          <w:trHeight w:val="346"/>
        </w:trPr>
        <w:tc>
          <w:tcPr>
            <w:tcW w:w="4366" w:type="dxa"/>
          </w:tcPr>
          <w:p w14:paraId="32BB748B" w14:textId="32AD29B2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 w:rsidR="0073296A">
              <w:rPr>
                <w:rFonts w:ascii="Arial" w:hAnsi="Arial" w:cs="Arial"/>
                <w:lang w:val="es-ES" w:eastAsia="zh-CN"/>
              </w:rPr>
              <w:t xml:space="preserve"> 24-6-2024</w:t>
            </w:r>
          </w:p>
        </w:tc>
        <w:tc>
          <w:tcPr>
            <w:tcW w:w="4394" w:type="dxa"/>
          </w:tcPr>
          <w:p w14:paraId="5C72D9E7" w14:textId="49BED4FD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 w:rsidR="0073296A">
              <w:rPr>
                <w:rFonts w:ascii="Arial" w:hAnsi="Arial" w:cs="Arial"/>
                <w:lang w:val="es-ES" w:eastAsia="zh-CN"/>
              </w:rPr>
              <w:t xml:space="preserve"> 26-6-2024</w:t>
            </w:r>
          </w:p>
        </w:tc>
      </w:tr>
      <w:tr w:rsidR="006628C4" w14:paraId="0ABC2BC3" w14:textId="77777777" w:rsidTr="00513968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4F36F75B" w14:textId="77777777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6628C4" w14:paraId="22EC3C2D" w14:textId="77777777" w:rsidTr="00513968">
        <w:trPr>
          <w:trHeight w:val="388"/>
        </w:trPr>
        <w:tc>
          <w:tcPr>
            <w:tcW w:w="8760" w:type="dxa"/>
            <w:gridSpan w:val="2"/>
          </w:tcPr>
          <w:p w14:paraId="6FE7992D" w14:textId="30D9B8F4" w:rsidR="006628C4" w:rsidRPr="008A1011" w:rsidRDefault="006628C4" w:rsidP="00513968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</w:t>
            </w:r>
            <w:r w:rsidR="00ED530E">
              <w:rPr>
                <w:rFonts w:ascii="Arial" w:hAnsi="Arial" w:cs="Arial"/>
                <w:lang w:val="es-ES" w:eastAsia="zh-CN"/>
              </w:rPr>
              <w:t>que el sistema pueda exportar trámites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</w:tbl>
    <w:p w14:paraId="6E311683" w14:textId="2B0BA60F" w:rsidR="006628C4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73296A">
        <w:rPr>
          <w:lang w:val="es-CU"/>
        </w:rPr>
        <w:t>41</w:t>
      </w:r>
      <w:r>
        <w:rPr>
          <w:lang w:val="es-CU"/>
        </w:rPr>
        <w:t xml:space="preserve"> Tarea Exportar Trámites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73296A" w14:paraId="4C4F128D" w14:textId="77777777" w:rsidTr="00315DE5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6834CAA5" w14:textId="77777777" w:rsidR="0073296A" w:rsidRPr="008A1011" w:rsidRDefault="0073296A" w:rsidP="00315DE5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73296A" w14:paraId="6A0C965E" w14:textId="77777777" w:rsidTr="00315DE5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108799AC" w14:textId="3FCA6158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2</w:t>
            </w:r>
            <w:r w:rsidR="000C3EA8">
              <w:rPr>
                <w:rFonts w:ascii="Arial" w:hAnsi="Arial" w:cs="Arial"/>
                <w:lang w:val="es-ES" w:eastAsia="zh-CN"/>
              </w:rPr>
              <w:t>3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3D1F04EC" w14:textId="6B332341" w:rsidR="0073296A" w:rsidRPr="008A1011" w:rsidRDefault="0073296A" w:rsidP="00315DE5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HU_15</w:t>
            </w:r>
          </w:p>
        </w:tc>
      </w:tr>
      <w:tr w:rsidR="0073296A" w14:paraId="6E48BB3B" w14:textId="77777777" w:rsidTr="00315DE5">
        <w:trPr>
          <w:trHeight w:val="374"/>
        </w:trPr>
        <w:tc>
          <w:tcPr>
            <w:tcW w:w="8760" w:type="dxa"/>
            <w:gridSpan w:val="2"/>
          </w:tcPr>
          <w:p w14:paraId="7FF17CAB" w14:textId="2A23CF77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 w:rsidR="008225A8">
              <w:rPr>
                <w:rFonts w:ascii="Arial" w:hAnsi="Arial" w:cs="Arial"/>
                <w:lang w:val="es-ES" w:eastAsia="zh-CN"/>
              </w:rPr>
              <w:t xml:space="preserve"> Añadir Grupos de Usuarios</w:t>
            </w:r>
          </w:p>
        </w:tc>
      </w:tr>
      <w:tr w:rsidR="0073296A" w14:paraId="1D847D4D" w14:textId="77777777" w:rsidTr="00315DE5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7743C43C" w14:textId="77777777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7DCC3119" w14:textId="14A8593B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2</w:t>
            </w:r>
            <w:r>
              <w:rPr>
                <w:rFonts w:ascii="Arial" w:hAnsi="Arial" w:cs="Arial"/>
                <w:lang w:val="es-ES" w:eastAsia="zh-CN"/>
              </w:rPr>
              <w:t xml:space="preserve"> días</w:t>
            </w:r>
          </w:p>
        </w:tc>
      </w:tr>
      <w:tr w:rsidR="0073296A" w14:paraId="5E2FC283" w14:textId="77777777" w:rsidTr="00315DE5">
        <w:trPr>
          <w:trHeight w:val="346"/>
        </w:trPr>
        <w:tc>
          <w:tcPr>
            <w:tcW w:w="4366" w:type="dxa"/>
          </w:tcPr>
          <w:p w14:paraId="7EC7B821" w14:textId="2EB20305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>
              <w:rPr>
                <w:rFonts w:ascii="Arial" w:hAnsi="Arial" w:cs="Arial"/>
                <w:lang w:val="es-ES" w:eastAsia="zh-CN"/>
              </w:rPr>
              <w:t xml:space="preserve"> 26-6-2024</w:t>
            </w:r>
          </w:p>
        </w:tc>
        <w:tc>
          <w:tcPr>
            <w:tcW w:w="4394" w:type="dxa"/>
          </w:tcPr>
          <w:p w14:paraId="4EEFBCED" w14:textId="518671B9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28</w:t>
            </w:r>
            <w:r>
              <w:rPr>
                <w:rFonts w:ascii="Arial" w:hAnsi="Arial" w:cs="Arial"/>
                <w:lang w:val="es-ES" w:eastAsia="zh-CN"/>
              </w:rPr>
              <w:t>-</w:t>
            </w:r>
            <w:r w:rsidR="00975DBD">
              <w:rPr>
                <w:rFonts w:ascii="Arial" w:hAnsi="Arial" w:cs="Arial"/>
                <w:lang w:val="es-ES" w:eastAsia="zh-CN"/>
              </w:rPr>
              <w:t>6</w:t>
            </w:r>
            <w:r>
              <w:rPr>
                <w:rFonts w:ascii="Arial" w:hAnsi="Arial" w:cs="Arial"/>
                <w:lang w:val="es-ES" w:eastAsia="zh-CN"/>
              </w:rPr>
              <w:t>-2024</w:t>
            </w:r>
          </w:p>
        </w:tc>
      </w:tr>
      <w:tr w:rsidR="0073296A" w14:paraId="3DFED673" w14:textId="77777777" w:rsidTr="00315DE5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69460370" w14:textId="77777777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73296A" w14:paraId="66B18CAA" w14:textId="77777777" w:rsidTr="00315DE5">
        <w:trPr>
          <w:trHeight w:val="388"/>
        </w:trPr>
        <w:tc>
          <w:tcPr>
            <w:tcW w:w="8760" w:type="dxa"/>
            <w:gridSpan w:val="2"/>
          </w:tcPr>
          <w:p w14:paraId="7475CFCB" w14:textId="4175FF93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que el sistema pueda </w:t>
            </w:r>
            <w:r w:rsidR="008225A8">
              <w:rPr>
                <w:rFonts w:ascii="Arial" w:hAnsi="Arial" w:cs="Arial"/>
                <w:lang w:val="es-ES" w:eastAsia="zh-CN"/>
              </w:rPr>
              <w:t>añadir</w:t>
            </w:r>
            <w:r>
              <w:rPr>
                <w:rFonts w:ascii="Arial" w:hAnsi="Arial" w:cs="Arial"/>
                <w:lang w:val="es-ES" w:eastAsia="zh-CN"/>
              </w:rPr>
              <w:t xml:space="preserve"> Grupos de usuarios.</w:t>
            </w:r>
          </w:p>
        </w:tc>
      </w:tr>
    </w:tbl>
    <w:p w14:paraId="446E4194" w14:textId="5ABF71DB" w:rsidR="0073296A" w:rsidRDefault="0073296A" w:rsidP="0073296A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 xml:space="preserve">42 Tarea </w:t>
      </w:r>
      <w:r w:rsidR="008225A8">
        <w:rPr>
          <w:lang w:val="es-CU"/>
        </w:rPr>
        <w:t>Añadir</w:t>
      </w:r>
      <w:r>
        <w:rPr>
          <w:lang w:val="es-CU"/>
        </w:rPr>
        <w:t xml:space="preserve"> Grupos de Usuarios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8225A8" w14:paraId="1EBA401E" w14:textId="77777777" w:rsidTr="00286EE9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28534CE9" w14:textId="77777777" w:rsidR="008225A8" w:rsidRPr="008A1011" w:rsidRDefault="008225A8" w:rsidP="00286EE9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8225A8" w14:paraId="509EA66D" w14:textId="77777777" w:rsidTr="00286EE9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6A3A7E96" w14:textId="4E6C470D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2</w:t>
            </w:r>
            <w:r w:rsidR="000C3EA8">
              <w:rPr>
                <w:rFonts w:ascii="Arial" w:hAnsi="Arial" w:cs="Arial"/>
                <w:lang w:val="es-ES" w:eastAsia="zh-CN"/>
              </w:rPr>
              <w:t>4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61172977" w14:textId="77777777" w:rsidR="008225A8" w:rsidRPr="008A1011" w:rsidRDefault="008225A8" w:rsidP="00286EE9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HU_15</w:t>
            </w:r>
          </w:p>
        </w:tc>
      </w:tr>
      <w:tr w:rsidR="008225A8" w14:paraId="12797039" w14:textId="77777777" w:rsidTr="00286EE9">
        <w:trPr>
          <w:trHeight w:val="374"/>
        </w:trPr>
        <w:tc>
          <w:tcPr>
            <w:tcW w:w="8760" w:type="dxa"/>
            <w:gridSpan w:val="2"/>
          </w:tcPr>
          <w:p w14:paraId="71638886" w14:textId="5152D743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lastRenderedPageBreak/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Editar</w:t>
            </w:r>
            <w:r>
              <w:rPr>
                <w:rFonts w:ascii="Arial" w:hAnsi="Arial" w:cs="Arial"/>
                <w:lang w:val="es-ES" w:eastAsia="zh-CN"/>
              </w:rPr>
              <w:t xml:space="preserve"> Grupos de Usuarios</w:t>
            </w:r>
          </w:p>
        </w:tc>
      </w:tr>
      <w:tr w:rsidR="008225A8" w14:paraId="518F1D87" w14:textId="77777777" w:rsidTr="00286EE9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57D2F1C7" w14:textId="77777777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52924C8A" w14:textId="70BA5565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3</w:t>
            </w:r>
            <w:r>
              <w:rPr>
                <w:rFonts w:ascii="Arial" w:hAnsi="Arial" w:cs="Arial"/>
                <w:lang w:val="es-ES" w:eastAsia="zh-CN"/>
              </w:rPr>
              <w:t xml:space="preserve"> días</w:t>
            </w:r>
          </w:p>
        </w:tc>
      </w:tr>
      <w:tr w:rsidR="008225A8" w14:paraId="78AB8619" w14:textId="77777777" w:rsidTr="00286EE9">
        <w:trPr>
          <w:trHeight w:val="346"/>
        </w:trPr>
        <w:tc>
          <w:tcPr>
            <w:tcW w:w="4366" w:type="dxa"/>
          </w:tcPr>
          <w:p w14:paraId="7A6CA43F" w14:textId="430564C3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>
              <w:rPr>
                <w:rFonts w:ascii="Arial" w:hAnsi="Arial" w:cs="Arial"/>
                <w:lang w:val="es-ES" w:eastAsia="zh-CN"/>
              </w:rPr>
              <w:t xml:space="preserve"> 2</w:t>
            </w:r>
            <w:r w:rsidR="00975DBD">
              <w:rPr>
                <w:rFonts w:ascii="Arial" w:hAnsi="Arial" w:cs="Arial"/>
                <w:lang w:val="es-ES" w:eastAsia="zh-CN"/>
              </w:rPr>
              <w:t>8</w:t>
            </w:r>
            <w:r>
              <w:rPr>
                <w:rFonts w:ascii="Arial" w:hAnsi="Arial" w:cs="Arial"/>
                <w:lang w:val="es-ES" w:eastAsia="zh-CN"/>
              </w:rPr>
              <w:t>-6-2024</w:t>
            </w:r>
          </w:p>
        </w:tc>
        <w:tc>
          <w:tcPr>
            <w:tcW w:w="4394" w:type="dxa"/>
          </w:tcPr>
          <w:p w14:paraId="34E60DC8" w14:textId="77777777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>
              <w:rPr>
                <w:rFonts w:ascii="Arial" w:hAnsi="Arial" w:cs="Arial"/>
                <w:lang w:val="es-ES" w:eastAsia="zh-CN"/>
              </w:rPr>
              <w:t xml:space="preserve"> 1-7-2024</w:t>
            </w:r>
          </w:p>
        </w:tc>
      </w:tr>
      <w:tr w:rsidR="008225A8" w14:paraId="45750E9C" w14:textId="77777777" w:rsidTr="00286EE9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6744621E" w14:textId="77777777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8225A8" w14:paraId="40318B98" w14:textId="77777777" w:rsidTr="00286EE9">
        <w:trPr>
          <w:trHeight w:val="388"/>
        </w:trPr>
        <w:tc>
          <w:tcPr>
            <w:tcW w:w="8760" w:type="dxa"/>
            <w:gridSpan w:val="2"/>
          </w:tcPr>
          <w:p w14:paraId="36BE5E39" w14:textId="461EF799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que el sistema pueda </w:t>
            </w:r>
            <w:r w:rsidR="00975DBD">
              <w:rPr>
                <w:rFonts w:ascii="Arial" w:hAnsi="Arial" w:cs="Arial"/>
                <w:lang w:val="es-ES" w:eastAsia="zh-CN"/>
              </w:rPr>
              <w:t>editar</w:t>
            </w:r>
            <w:r>
              <w:rPr>
                <w:rFonts w:ascii="Arial" w:hAnsi="Arial" w:cs="Arial"/>
                <w:lang w:val="es-ES" w:eastAsia="zh-CN"/>
              </w:rPr>
              <w:t xml:space="preserve"> Grupos de usuarios.</w:t>
            </w:r>
          </w:p>
        </w:tc>
      </w:tr>
    </w:tbl>
    <w:p w14:paraId="7D7FBBC4" w14:textId="59ECFE2D" w:rsidR="008225A8" w:rsidRDefault="008225A8" w:rsidP="008225A8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4</w:t>
      </w:r>
      <w:r w:rsidR="00975DBD">
        <w:rPr>
          <w:lang w:val="es-CU"/>
        </w:rPr>
        <w:t>3</w:t>
      </w:r>
      <w:r>
        <w:rPr>
          <w:lang w:val="es-CU"/>
        </w:rPr>
        <w:t xml:space="preserve"> Tarea </w:t>
      </w:r>
      <w:r w:rsidR="00975DBD">
        <w:rPr>
          <w:lang w:val="es-CU"/>
        </w:rPr>
        <w:t>Editar</w:t>
      </w:r>
      <w:r>
        <w:rPr>
          <w:lang w:val="es-CU"/>
        </w:rPr>
        <w:t xml:space="preserve"> Grupos de Usuarios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8225A8" w14:paraId="59BD710B" w14:textId="77777777" w:rsidTr="00286EE9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0BD08650" w14:textId="77777777" w:rsidR="008225A8" w:rsidRPr="008A1011" w:rsidRDefault="008225A8" w:rsidP="00286EE9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8225A8" w14:paraId="1B1B4662" w14:textId="77777777" w:rsidTr="00286EE9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53A6A5DC" w14:textId="1C4AD73B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2</w:t>
            </w:r>
            <w:r w:rsidR="000C3EA8">
              <w:rPr>
                <w:rFonts w:ascii="Arial" w:hAnsi="Arial" w:cs="Arial"/>
                <w:lang w:val="es-ES" w:eastAsia="zh-CN"/>
              </w:rPr>
              <w:t>5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3B35D438" w14:textId="77777777" w:rsidR="008225A8" w:rsidRPr="008A1011" w:rsidRDefault="008225A8" w:rsidP="00286EE9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HU_15</w:t>
            </w:r>
          </w:p>
        </w:tc>
      </w:tr>
      <w:tr w:rsidR="008225A8" w14:paraId="299060A8" w14:textId="77777777" w:rsidTr="00286EE9">
        <w:trPr>
          <w:trHeight w:val="374"/>
        </w:trPr>
        <w:tc>
          <w:tcPr>
            <w:tcW w:w="8760" w:type="dxa"/>
            <w:gridSpan w:val="2"/>
          </w:tcPr>
          <w:p w14:paraId="0067CF82" w14:textId="6303AFEB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Grupos de Usuarios</w:t>
            </w:r>
          </w:p>
        </w:tc>
      </w:tr>
      <w:tr w:rsidR="008225A8" w14:paraId="3DAB4872" w14:textId="77777777" w:rsidTr="00286EE9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22D8C9E0" w14:textId="77777777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71C56B1E" w14:textId="44C4F1A5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1</w:t>
            </w:r>
            <w:r>
              <w:rPr>
                <w:rFonts w:ascii="Arial" w:hAnsi="Arial" w:cs="Arial"/>
                <w:lang w:val="es-ES" w:eastAsia="zh-CN"/>
              </w:rPr>
              <w:t xml:space="preserve"> días</w:t>
            </w:r>
          </w:p>
        </w:tc>
      </w:tr>
      <w:tr w:rsidR="008225A8" w14:paraId="56DEAB70" w14:textId="77777777" w:rsidTr="00286EE9">
        <w:trPr>
          <w:trHeight w:val="346"/>
        </w:trPr>
        <w:tc>
          <w:tcPr>
            <w:tcW w:w="4366" w:type="dxa"/>
          </w:tcPr>
          <w:p w14:paraId="6F0722A4" w14:textId="476D2D25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1</w:t>
            </w:r>
            <w:r>
              <w:rPr>
                <w:rFonts w:ascii="Arial" w:hAnsi="Arial" w:cs="Arial"/>
                <w:lang w:val="es-ES" w:eastAsia="zh-CN"/>
              </w:rPr>
              <w:t>-</w:t>
            </w:r>
            <w:r w:rsidR="00975DBD">
              <w:rPr>
                <w:rFonts w:ascii="Arial" w:hAnsi="Arial" w:cs="Arial"/>
                <w:lang w:val="es-ES" w:eastAsia="zh-CN"/>
              </w:rPr>
              <w:t>7</w:t>
            </w:r>
            <w:r>
              <w:rPr>
                <w:rFonts w:ascii="Arial" w:hAnsi="Arial" w:cs="Arial"/>
                <w:lang w:val="es-ES" w:eastAsia="zh-CN"/>
              </w:rPr>
              <w:t>-2024</w:t>
            </w:r>
          </w:p>
        </w:tc>
        <w:tc>
          <w:tcPr>
            <w:tcW w:w="4394" w:type="dxa"/>
          </w:tcPr>
          <w:p w14:paraId="7FC8D6A0" w14:textId="70730245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2</w:t>
            </w:r>
            <w:r>
              <w:rPr>
                <w:rFonts w:ascii="Arial" w:hAnsi="Arial" w:cs="Arial"/>
                <w:lang w:val="es-ES" w:eastAsia="zh-CN"/>
              </w:rPr>
              <w:t>-7-2024</w:t>
            </w:r>
          </w:p>
        </w:tc>
      </w:tr>
      <w:tr w:rsidR="008225A8" w14:paraId="0C290582" w14:textId="77777777" w:rsidTr="00286EE9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3763D682" w14:textId="77777777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8225A8" w14:paraId="4C0E3403" w14:textId="77777777" w:rsidTr="00286EE9">
        <w:trPr>
          <w:trHeight w:val="388"/>
        </w:trPr>
        <w:tc>
          <w:tcPr>
            <w:tcW w:w="8760" w:type="dxa"/>
            <w:gridSpan w:val="2"/>
          </w:tcPr>
          <w:p w14:paraId="1CC4FC42" w14:textId="4F3F4E0C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que el sistema pueda </w:t>
            </w:r>
            <w:r w:rsidR="00975DBD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Grupos de usuarios.</w:t>
            </w:r>
          </w:p>
        </w:tc>
      </w:tr>
    </w:tbl>
    <w:p w14:paraId="3AF2B32D" w14:textId="51849A22" w:rsidR="008225A8" w:rsidRDefault="008225A8" w:rsidP="008225A8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4</w:t>
      </w:r>
      <w:r w:rsidR="00975DBD">
        <w:rPr>
          <w:lang w:val="es-CU"/>
        </w:rPr>
        <w:t>4</w:t>
      </w:r>
      <w:r>
        <w:rPr>
          <w:lang w:val="es-CU"/>
        </w:rPr>
        <w:t xml:space="preserve"> Tarea </w:t>
      </w:r>
      <w:r w:rsidR="00975DBD">
        <w:rPr>
          <w:lang w:val="es-CU"/>
        </w:rPr>
        <w:t>Editar</w:t>
      </w:r>
      <w:r>
        <w:rPr>
          <w:lang w:val="es-CU"/>
        </w:rPr>
        <w:t xml:space="preserve"> Grupos de Usuarios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8225A8" w14:paraId="359BB9B8" w14:textId="77777777" w:rsidTr="00286EE9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297CD8F3" w14:textId="77777777" w:rsidR="008225A8" w:rsidRPr="008A1011" w:rsidRDefault="008225A8" w:rsidP="00286EE9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8225A8" w14:paraId="185F51B3" w14:textId="77777777" w:rsidTr="00286EE9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3230A0B6" w14:textId="07A8CE8A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2</w:t>
            </w:r>
            <w:r w:rsidR="000C3EA8">
              <w:rPr>
                <w:rFonts w:ascii="Arial" w:hAnsi="Arial" w:cs="Arial"/>
                <w:lang w:val="es-ES" w:eastAsia="zh-CN"/>
              </w:rPr>
              <w:t>6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0E9229EE" w14:textId="77777777" w:rsidR="008225A8" w:rsidRPr="008A1011" w:rsidRDefault="008225A8" w:rsidP="00286EE9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HU_15</w:t>
            </w:r>
          </w:p>
        </w:tc>
      </w:tr>
      <w:tr w:rsidR="008225A8" w14:paraId="4A4AC7C6" w14:textId="77777777" w:rsidTr="00286EE9">
        <w:trPr>
          <w:trHeight w:val="374"/>
        </w:trPr>
        <w:tc>
          <w:tcPr>
            <w:tcW w:w="8760" w:type="dxa"/>
            <w:gridSpan w:val="2"/>
          </w:tcPr>
          <w:p w14:paraId="1BCE0962" w14:textId="55923283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Elimina</w:t>
            </w:r>
            <w:r>
              <w:rPr>
                <w:rFonts w:ascii="Arial" w:hAnsi="Arial" w:cs="Arial"/>
                <w:lang w:val="es-ES" w:eastAsia="zh-CN"/>
              </w:rPr>
              <w:t>r Grupos de Usuarios</w:t>
            </w:r>
          </w:p>
        </w:tc>
      </w:tr>
      <w:tr w:rsidR="008225A8" w14:paraId="0886A9C4" w14:textId="77777777" w:rsidTr="00286EE9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31DEC23C" w14:textId="77777777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49CE4054" w14:textId="77777777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>
              <w:rPr>
                <w:rFonts w:ascii="Arial" w:hAnsi="Arial" w:cs="Arial"/>
                <w:lang w:val="es-ES" w:eastAsia="zh-CN"/>
              </w:rPr>
              <w:t xml:space="preserve"> 2 días</w:t>
            </w:r>
          </w:p>
        </w:tc>
      </w:tr>
      <w:tr w:rsidR="008225A8" w14:paraId="375B3389" w14:textId="77777777" w:rsidTr="00286EE9">
        <w:trPr>
          <w:trHeight w:val="346"/>
        </w:trPr>
        <w:tc>
          <w:tcPr>
            <w:tcW w:w="4366" w:type="dxa"/>
          </w:tcPr>
          <w:p w14:paraId="312B701D" w14:textId="29FD558A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2</w:t>
            </w:r>
            <w:r>
              <w:rPr>
                <w:rFonts w:ascii="Arial" w:hAnsi="Arial" w:cs="Arial"/>
                <w:lang w:val="es-ES" w:eastAsia="zh-CN"/>
              </w:rPr>
              <w:t>-6-2024</w:t>
            </w:r>
          </w:p>
        </w:tc>
        <w:tc>
          <w:tcPr>
            <w:tcW w:w="4394" w:type="dxa"/>
          </w:tcPr>
          <w:p w14:paraId="6A78CCF1" w14:textId="58F3A292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3</w:t>
            </w:r>
            <w:r>
              <w:rPr>
                <w:rFonts w:ascii="Arial" w:hAnsi="Arial" w:cs="Arial"/>
                <w:lang w:val="es-ES" w:eastAsia="zh-CN"/>
              </w:rPr>
              <w:t>-7-2024</w:t>
            </w:r>
          </w:p>
        </w:tc>
      </w:tr>
      <w:tr w:rsidR="008225A8" w14:paraId="41430D7C" w14:textId="77777777" w:rsidTr="00286EE9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40D4DD85" w14:textId="77777777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8225A8" w14:paraId="108548A4" w14:textId="77777777" w:rsidTr="00286EE9">
        <w:trPr>
          <w:trHeight w:val="388"/>
        </w:trPr>
        <w:tc>
          <w:tcPr>
            <w:tcW w:w="8760" w:type="dxa"/>
            <w:gridSpan w:val="2"/>
          </w:tcPr>
          <w:p w14:paraId="4469238A" w14:textId="4982644D" w:rsidR="008225A8" w:rsidRPr="008A1011" w:rsidRDefault="008225A8" w:rsidP="00286EE9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que el sistema pueda </w:t>
            </w:r>
            <w:r w:rsidR="00975DBD">
              <w:rPr>
                <w:rFonts w:ascii="Arial" w:hAnsi="Arial" w:cs="Arial"/>
                <w:lang w:val="es-ES" w:eastAsia="zh-CN"/>
              </w:rPr>
              <w:t>eliminar</w:t>
            </w:r>
            <w:r>
              <w:rPr>
                <w:rFonts w:ascii="Arial" w:hAnsi="Arial" w:cs="Arial"/>
                <w:lang w:val="es-ES" w:eastAsia="zh-CN"/>
              </w:rPr>
              <w:t xml:space="preserve"> Grupos de usuarios.</w:t>
            </w:r>
          </w:p>
        </w:tc>
      </w:tr>
    </w:tbl>
    <w:p w14:paraId="5FA3C9AD" w14:textId="684292BD" w:rsidR="008225A8" w:rsidRPr="008225A8" w:rsidRDefault="008225A8" w:rsidP="00975DBD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4</w:t>
      </w:r>
      <w:r w:rsidR="00975DBD">
        <w:rPr>
          <w:lang w:val="es-CU"/>
        </w:rPr>
        <w:t>5</w:t>
      </w:r>
      <w:r>
        <w:rPr>
          <w:lang w:val="es-CU"/>
        </w:rPr>
        <w:t xml:space="preserve"> Tarea Añadir Grupos de Usuarios</w:t>
      </w:r>
    </w:p>
    <w:tbl>
      <w:tblPr>
        <w:tblW w:w="8760" w:type="dxa"/>
        <w:tblInd w:w="24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6"/>
        <w:gridCol w:w="4394"/>
      </w:tblGrid>
      <w:tr w:rsidR="0073296A" w14:paraId="7816FD38" w14:textId="77777777" w:rsidTr="00315DE5">
        <w:trPr>
          <w:trHeight w:val="471"/>
        </w:trPr>
        <w:tc>
          <w:tcPr>
            <w:tcW w:w="8760" w:type="dxa"/>
            <w:gridSpan w:val="2"/>
            <w:shd w:val="clear" w:color="auto" w:fill="4CB418"/>
          </w:tcPr>
          <w:p w14:paraId="3C8C9403" w14:textId="77777777" w:rsidR="0073296A" w:rsidRPr="008A1011" w:rsidRDefault="0073296A" w:rsidP="00315DE5">
            <w:pPr>
              <w:tabs>
                <w:tab w:val="left" w:pos="1052"/>
              </w:tabs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0727F">
              <w:rPr>
                <w:rFonts w:ascii="Arial" w:hAnsi="Arial" w:cs="Arial"/>
                <w:color w:val="FFFFFF" w:themeColor="background1"/>
                <w:lang w:val="es-ES" w:eastAsia="zh-CN"/>
              </w:rPr>
              <w:t>Tarea</w:t>
            </w:r>
          </w:p>
        </w:tc>
      </w:tr>
      <w:tr w:rsidR="0073296A" w14:paraId="6CA0FACA" w14:textId="77777777" w:rsidTr="00315DE5">
        <w:trPr>
          <w:trHeight w:val="470"/>
        </w:trPr>
        <w:tc>
          <w:tcPr>
            <w:tcW w:w="4366" w:type="dxa"/>
            <w:shd w:val="clear" w:color="auto" w:fill="C2D69B" w:themeFill="accent3" w:themeFillTint="99"/>
          </w:tcPr>
          <w:p w14:paraId="24FD4E26" w14:textId="42B71169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Número:</w:t>
            </w:r>
            <w:r>
              <w:rPr>
                <w:rFonts w:ascii="Arial" w:hAnsi="Arial" w:cs="Arial"/>
                <w:lang w:val="es-ES" w:eastAsia="zh-CN"/>
              </w:rPr>
              <w:t xml:space="preserve"> 2</w:t>
            </w:r>
            <w:r w:rsidR="000C3EA8">
              <w:rPr>
                <w:rFonts w:ascii="Arial" w:hAnsi="Arial" w:cs="Arial"/>
                <w:lang w:val="es-ES" w:eastAsia="zh-CN"/>
              </w:rPr>
              <w:t>7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24ABC493" w14:textId="4A3B07FF" w:rsidR="0073296A" w:rsidRPr="008A1011" w:rsidRDefault="0073296A" w:rsidP="00315DE5">
            <w:pPr>
              <w:rPr>
                <w:rFonts w:ascii="Arial" w:hAnsi="Arial" w:cs="Arial"/>
                <w:lang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Número de la historia:</w:t>
            </w:r>
            <w:r>
              <w:rPr>
                <w:rFonts w:ascii="Arial" w:hAnsi="Arial" w:cs="Arial"/>
                <w:lang w:val="es-ES" w:eastAsia="zh-CN"/>
              </w:rPr>
              <w:t xml:space="preserve"> HU_16</w:t>
            </w:r>
          </w:p>
        </w:tc>
      </w:tr>
      <w:tr w:rsidR="0073296A" w14:paraId="0D26FD3A" w14:textId="77777777" w:rsidTr="00315DE5">
        <w:trPr>
          <w:trHeight w:val="374"/>
        </w:trPr>
        <w:tc>
          <w:tcPr>
            <w:tcW w:w="8760" w:type="dxa"/>
            <w:gridSpan w:val="2"/>
          </w:tcPr>
          <w:p w14:paraId="76C20AD8" w14:textId="26BE110B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Nombre de la tarea:</w:t>
            </w:r>
            <w:r w:rsidR="000C3EA8">
              <w:rPr>
                <w:rFonts w:ascii="Arial" w:hAnsi="Arial" w:cs="Arial"/>
                <w:lang w:val="es-ES" w:eastAsia="zh-CN"/>
              </w:rPr>
              <w:t xml:space="preserve"> Enviar</w:t>
            </w:r>
            <w:r>
              <w:rPr>
                <w:rFonts w:ascii="Arial" w:hAnsi="Arial" w:cs="Arial"/>
                <w:lang w:val="es-ES" w:eastAsia="zh-CN"/>
              </w:rPr>
              <w:t xml:space="preserve"> Correos Electrónicos</w:t>
            </w:r>
          </w:p>
        </w:tc>
      </w:tr>
      <w:tr w:rsidR="0073296A" w14:paraId="04CA9F87" w14:textId="77777777" w:rsidTr="00315DE5">
        <w:trPr>
          <w:trHeight w:val="415"/>
        </w:trPr>
        <w:tc>
          <w:tcPr>
            <w:tcW w:w="4366" w:type="dxa"/>
            <w:shd w:val="clear" w:color="auto" w:fill="C2D69B" w:themeFill="accent3" w:themeFillTint="99"/>
          </w:tcPr>
          <w:p w14:paraId="2BCD5E2F" w14:textId="77777777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Tipo de tarea:</w:t>
            </w:r>
            <w:r>
              <w:rPr>
                <w:rFonts w:ascii="Arial" w:hAnsi="Arial" w:cs="Arial"/>
                <w:lang w:val="es-ES" w:eastAsia="zh-CN"/>
              </w:rPr>
              <w:t xml:space="preserve"> Desarrollo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14:paraId="00A2E8D3" w14:textId="575DE39A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Estimación: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3</w:t>
            </w:r>
            <w:r>
              <w:rPr>
                <w:rFonts w:ascii="Arial" w:hAnsi="Arial" w:cs="Arial"/>
                <w:lang w:val="es-ES" w:eastAsia="zh-CN"/>
              </w:rPr>
              <w:t xml:space="preserve"> días</w:t>
            </w:r>
          </w:p>
        </w:tc>
      </w:tr>
      <w:tr w:rsidR="0073296A" w14:paraId="3AEEA319" w14:textId="77777777" w:rsidTr="00315DE5">
        <w:trPr>
          <w:trHeight w:val="346"/>
        </w:trPr>
        <w:tc>
          <w:tcPr>
            <w:tcW w:w="4366" w:type="dxa"/>
          </w:tcPr>
          <w:p w14:paraId="6C56AC59" w14:textId="615E240F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inicio: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3</w:t>
            </w:r>
            <w:r>
              <w:rPr>
                <w:rFonts w:ascii="Arial" w:hAnsi="Arial" w:cs="Arial"/>
                <w:lang w:val="es-ES" w:eastAsia="zh-CN"/>
              </w:rPr>
              <w:t>-</w:t>
            </w:r>
            <w:r w:rsidR="00975DBD">
              <w:rPr>
                <w:rFonts w:ascii="Arial" w:hAnsi="Arial" w:cs="Arial"/>
                <w:lang w:val="es-ES" w:eastAsia="zh-CN"/>
              </w:rPr>
              <w:t>7</w:t>
            </w:r>
            <w:r>
              <w:rPr>
                <w:rFonts w:ascii="Arial" w:hAnsi="Arial" w:cs="Arial"/>
                <w:lang w:val="es-ES" w:eastAsia="zh-CN"/>
              </w:rPr>
              <w:t>-2024</w:t>
            </w:r>
          </w:p>
        </w:tc>
        <w:tc>
          <w:tcPr>
            <w:tcW w:w="4394" w:type="dxa"/>
          </w:tcPr>
          <w:p w14:paraId="541EC168" w14:textId="7E61CD70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Fecha de fin:</w:t>
            </w:r>
            <w:r>
              <w:rPr>
                <w:rFonts w:ascii="Arial" w:hAnsi="Arial" w:cs="Arial"/>
                <w:lang w:val="es-ES" w:eastAsia="zh-CN"/>
              </w:rPr>
              <w:t xml:space="preserve"> 6-7-2024</w:t>
            </w:r>
          </w:p>
        </w:tc>
      </w:tr>
      <w:tr w:rsidR="0073296A" w14:paraId="79176FE9" w14:textId="77777777" w:rsidTr="00315DE5">
        <w:trPr>
          <w:trHeight w:val="388"/>
        </w:trPr>
        <w:tc>
          <w:tcPr>
            <w:tcW w:w="8760" w:type="dxa"/>
            <w:gridSpan w:val="2"/>
            <w:shd w:val="clear" w:color="auto" w:fill="C2D69B" w:themeFill="accent3" w:themeFillTint="99"/>
          </w:tcPr>
          <w:p w14:paraId="6FF3DAA2" w14:textId="77777777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Programador responsable:</w:t>
            </w:r>
            <w:r>
              <w:rPr>
                <w:rFonts w:ascii="Arial" w:hAnsi="Arial" w:cs="Arial"/>
                <w:lang w:val="es-ES" w:eastAsia="zh-CN"/>
              </w:rPr>
              <w:t xml:space="preserve"> Leonardo González Guerrero</w:t>
            </w:r>
          </w:p>
        </w:tc>
      </w:tr>
      <w:tr w:rsidR="0073296A" w14:paraId="47885827" w14:textId="77777777" w:rsidTr="00315DE5">
        <w:trPr>
          <w:trHeight w:val="388"/>
        </w:trPr>
        <w:tc>
          <w:tcPr>
            <w:tcW w:w="8760" w:type="dxa"/>
            <w:gridSpan w:val="2"/>
          </w:tcPr>
          <w:p w14:paraId="132D2F9D" w14:textId="4823F82F" w:rsidR="0073296A" w:rsidRPr="008A1011" w:rsidRDefault="0073296A" w:rsidP="00315DE5">
            <w:pPr>
              <w:rPr>
                <w:rFonts w:ascii="Arial" w:hAnsi="Arial" w:cs="Arial"/>
                <w:lang w:val="es-ES" w:eastAsia="zh-CN"/>
              </w:rPr>
            </w:pPr>
            <w:r w:rsidRPr="008A1011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Implementar que el sistema pueda </w:t>
            </w:r>
            <w:r w:rsidR="000C3EA8">
              <w:rPr>
                <w:rFonts w:ascii="Arial" w:hAnsi="Arial" w:cs="Arial"/>
                <w:lang w:val="es-ES" w:eastAsia="zh-CN"/>
              </w:rPr>
              <w:t>Enviar</w:t>
            </w:r>
            <w:r>
              <w:rPr>
                <w:rFonts w:ascii="Arial" w:hAnsi="Arial" w:cs="Arial"/>
                <w:lang w:val="es-ES" w:eastAsia="zh-CN"/>
              </w:rPr>
              <w:t xml:space="preserve"> Correos Electrónicos.</w:t>
            </w:r>
          </w:p>
        </w:tc>
      </w:tr>
    </w:tbl>
    <w:p w14:paraId="78EE475E" w14:textId="7FCD7EC3" w:rsidR="0073296A" w:rsidRPr="0073296A" w:rsidRDefault="0073296A" w:rsidP="0073296A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lastRenderedPageBreak/>
        <w:t xml:space="preserve">Tabla </w:t>
      </w:r>
      <w:r>
        <w:rPr>
          <w:lang w:val="es-CU"/>
        </w:rPr>
        <w:t>4</w:t>
      </w:r>
      <w:r w:rsidR="00975DBD">
        <w:rPr>
          <w:lang w:val="es-CU"/>
        </w:rPr>
        <w:t>6</w:t>
      </w:r>
      <w:r>
        <w:rPr>
          <w:lang w:val="es-CU"/>
        </w:rPr>
        <w:t xml:space="preserve"> Tarea Generar Correos Electrónicos</w:t>
      </w:r>
    </w:p>
    <w:p w14:paraId="0838E193" w14:textId="5AA5205E" w:rsidR="00ED530E" w:rsidRDefault="00ED530E" w:rsidP="00ED530E">
      <w:pPr>
        <w:pStyle w:val="Ttulo1"/>
        <w:keepNext w:val="0"/>
        <w:tabs>
          <w:tab w:val="clear" w:pos="432"/>
          <w:tab w:val="left" w:pos="0"/>
        </w:tabs>
        <w:spacing w:before="0" w:after="160" w:line="360" w:lineRule="auto"/>
        <w:ind w:left="0" w:firstLine="0"/>
        <w:jc w:val="both"/>
        <w:rPr>
          <w:rFonts w:eastAsia="Calibri" w:cs="Arial"/>
          <w:bCs w:val="0"/>
          <w:color w:val="66B408"/>
          <w:kern w:val="0"/>
          <w:szCs w:val="24"/>
          <w:lang w:val="es-ES"/>
        </w:rPr>
      </w:pPr>
      <w:r>
        <w:rPr>
          <w:rFonts w:eastAsia="Calibri" w:cs="Arial"/>
          <w:bCs w:val="0"/>
          <w:color w:val="66B408"/>
          <w:kern w:val="0"/>
          <w:szCs w:val="24"/>
          <w:lang w:val="es-ES"/>
        </w:rPr>
        <w:t>Pruebas de Aceptación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513968" w14:paraId="463F097E" w14:textId="77777777" w:rsidTr="00841E15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027B10C5" w14:textId="41164377" w:rsidR="00513968" w:rsidRPr="00513968" w:rsidRDefault="00513968" w:rsidP="00841E15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513968" w14:paraId="03C65A7B" w14:textId="30848520" w:rsidTr="00841E15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12DB57DC" w14:textId="3EF4DF9F" w:rsidR="00513968" w:rsidRPr="00513968" w:rsidRDefault="00513968" w:rsidP="00841E1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HU_1 - P1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66F3D8B7" w14:textId="4C101CF1" w:rsidR="00513968" w:rsidRPr="00513968" w:rsidRDefault="00513968" w:rsidP="00841E1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Historia de Usuario: 1</w:t>
            </w:r>
          </w:p>
        </w:tc>
      </w:tr>
      <w:tr w:rsidR="00513968" w14:paraId="12024203" w14:textId="77777777" w:rsidTr="00841E15">
        <w:trPr>
          <w:trHeight w:val="471"/>
        </w:trPr>
        <w:tc>
          <w:tcPr>
            <w:tcW w:w="8778" w:type="dxa"/>
            <w:gridSpan w:val="2"/>
          </w:tcPr>
          <w:p w14:paraId="244BFBA9" w14:textId="7DCF55DD" w:rsidR="00513968" w:rsidRPr="00513968" w:rsidRDefault="00513968" w:rsidP="00841E1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 w:rsidR="00A84847">
              <w:rPr>
                <w:rFonts w:ascii="Arial" w:hAnsi="Arial" w:cs="Arial"/>
                <w:lang w:val="es-ES" w:eastAsia="zh-CN"/>
              </w:rPr>
              <w:t xml:space="preserve"> Añadir Usuario</w:t>
            </w:r>
          </w:p>
        </w:tc>
      </w:tr>
      <w:tr w:rsidR="00513968" w14:paraId="41316F7F" w14:textId="77777777" w:rsidTr="00841E15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DD28B28" w14:textId="03D353C1" w:rsidR="00513968" w:rsidRPr="00513968" w:rsidRDefault="00513968" w:rsidP="00841E1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 w:rsidR="00A84847">
              <w:rPr>
                <w:rFonts w:ascii="Arial" w:hAnsi="Arial" w:cs="Arial"/>
                <w:lang w:val="es-ES" w:eastAsia="zh-CN"/>
              </w:rPr>
              <w:t xml:space="preserve"> Prueba la funcionalidad de añadir usuario</w:t>
            </w:r>
          </w:p>
        </w:tc>
      </w:tr>
      <w:tr w:rsidR="00513968" w14:paraId="33F673A3" w14:textId="77777777" w:rsidTr="00841E15">
        <w:trPr>
          <w:trHeight w:val="346"/>
        </w:trPr>
        <w:tc>
          <w:tcPr>
            <w:tcW w:w="8778" w:type="dxa"/>
            <w:gridSpan w:val="2"/>
          </w:tcPr>
          <w:p w14:paraId="32885A21" w14:textId="6B86C324" w:rsidR="00513968" w:rsidRPr="00513968" w:rsidRDefault="00513968" w:rsidP="00841E1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 w:rsidR="00A84847">
              <w:rPr>
                <w:rFonts w:ascii="Arial" w:hAnsi="Arial" w:cs="Arial"/>
                <w:lang w:val="es-ES" w:eastAsia="zh-CN"/>
              </w:rPr>
              <w:t xml:space="preserve"> El usuario no tiene que estar autenticado.</w:t>
            </w:r>
          </w:p>
        </w:tc>
      </w:tr>
      <w:tr w:rsidR="00513968" w14:paraId="517CB52A" w14:textId="77777777" w:rsidTr="00841E15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0D069B33" w14:textId="1315CE2E" w:rsidR="00513968" w:rsidRPr="00513968" w:rsidRDefault="00513968" w:rsidP="00841E1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 w:rsidR="00101F50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 w:rsidR="00841E15">
              <w:rPr>
                <w:rFonts w:ascii="Arial" w:hAnsi="Arial" w:cs="Arial"/>
                <w:lang w:val="es-ES" w:eastAsia="zh-CN"/>
              </w:rPr>
              <w:t>El usuario después de completar los campos de hace clic en “Crear Cuenta”.</w:t>
            </w:r>
          </w:p>
        </w:tc>
      </w:tr>
      <w:tr w:rsidR="00513968" w14:paraId="713F7CF1" w14:textId="77777777" w:rsidTr="00841E15">
        <w:trPr>
          <w:trHeight w:val="388"/>
        </w:trPr>
        <w:tc>
          <w:tcPr>
            <w:tcW w:w="8778" w:type="dxa"/>
            <w:gridSpan w:val="2"/>
          </w:tcPr>
          <w:p w14:paraId="60BA96FE" w14:textId="66911D12" w:rsidR="00513968" w:rsidRPr="00513968" w:rsidRDefault="00513968" w:rsidP="00841E1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 w:rsidR="00841E15">
              <w:rPr>
                <w:rFonts w:ascii="Arial" w:hAnsi="Arial" w:cs="Arial"/>
                <w:lang w:val="es-ES" w:eastAsia="zh-CN"/>
              </w:rPr>
              <w:t xml:space="preserve"> Usuario registrado correctamente.</w:t>
            </w:r>
          </w:p>
        </w:tc>
      </w:tr>
      <w:tr w:rsidR="00841E15" w14:paraId="76910A2D" w14:textId="77777777" w:rsidTr="00841E15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11B8B8AA" w14:textId="38F0CDD5" w:rsidR="00841E15" w:rsidRPr="00841E15" w:rsidRDefault="00841E15" w:rsidP="00841E15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1306D57D" w14:textId="4EC31489" w:rsidR="00ED530E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C817D6">
        <w:rPr>
          <w:lang w:val="es-CU"/>
        </w:rPr>
        <w:t>4</w:t>
      </w:r>
      <w:r w:rsidR="00975DBD">
        <w:rPr>
          <w:lang w:val="es-CU"/>
        </w:rPr>
        <w:t>7</w:t>
      </w:r>
      <w:r>
        <w:rPr>
          <w:lang w:val="es-CU"/>
        </w:rPr>
        <w:t xml:space="preserve"> Caso de Prueba de Aceptación Añadir Usuario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3140CC11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7A6FE212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53DDAD44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1DE18803" w14:textId="4B5BF1AC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Código: HU_1 </w:t>
            </w:r>
            <w:r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>
              <w:rPr>
                <w:rFonts w:ascii="Arial" w:hAnsi="Arial" w:cs="Arial"/>
                <w:lang w:val="es-ES" w:eastAsia="zh-CN"/>
              </w:rPr>
              <w:t>2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702B9AC7" w14:textId="77777777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Historia de Usuario: 1</w:t>
            </w:r>
          </w:p>
        </w:tc>
      </w:tr>
      <w:tr w:rsidR="00841E15" w14:paraId="75853D5A" w14:textId="77777777" w:rsidTr="00842080">
        <w:trPr>
          <w:trHeight w:val="471"/>
        </w:trPr>
        <w:tc>
          <w:tcPr>
            <w:tcW w:w="8778" w:type="dxa"/>
            <w:gridSpan w:val="2"/>
          </w:tcPr>
          <w:p w14:paraId="7A4CF5F9" w14:textId="0EE2FBF7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Editar Usuario</w:t>
            </w:r>
          </w:p>
        </w:tc>
      </w:tr>
      <w:tr w:rsidR="00841E15" w14:paraId="06585746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138F951E" w14:textId="6B10FA40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Editar usuario</w:t>
            </w:r>
          </w:p>
        </w:tc>
      </w:tr>
      <w:tr w:rsidR="00841E15" w14:paraId="01A96591" w14:textId="77777777" w:rsidTr="00842080">
        <w:trPr>
          <w:trHeight w:val="346"/>
        </w:trPr>
        <w:tc>
          <w:tcPr>
            <w:tcW w:w="8778" w:type="dxa"/>
            <w:gridSpan w:val="2"/>
          </w:tcPr>
          <w:p w14:paraId="0618D4D3" w14:textId="33BEA807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autenticado.</w:t>
            </w:r>
          </w:p>
        </w:tc>
      </w:tr>
      <w:tr w:rsidR="00841E15" w14:paraId="4CA7BF43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AAA2705" w14:textId="463F62D0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 w:rsidR="00101F50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>El usuario hace clic en “Actualizar”</w:t>
            </w:r>
          </w:p>
        </w:tc>
      </w:tr>
      <w:tr w:rsidR="00841E15" w14:paraId="610000DD" w14:textId="77777777" w:rsidTr="00842080">
        <w:trPr>
          <w:trHeight w:val="388"/>
        </w:trPr>
        <w:tc>
          <w:tcPr>
            <w:tcW w:w="8778" w:type="dxa"/>
            <w:gridSpan w:val="2"/>
          </w:tcPr>
          <w:p w14:paraId="5A61477A" w14:textId="75C9D934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B24E15">
              <w:rPr>
                <w:rFonts w:ascii="Arial" w:hAnsi="Arial" w:cs="Arial"/>
                <w:lang w:val="es-ES" w:eastAsia="zh-CN"/>
              </w:rPr>
              <w:t>El sistema guarda los cambios realizados correctamente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79CAD04E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82E0D8D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3500CAC6" w14:textId="33AD4271" w:rsidR="00841E15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4</w:t>
      </w:r>
      <w:r w:rsidR="00975DBD">
        <w:rPr>
          <w:lang w:val="es-CU"/>
        </w:rPr>
        <w:t>8</w:t>
      </w:r>
      <w:r>
        <w:rPr>
          <w:lang w:val="es-CU"/>
        </w:rPr>
        <w:t xml:space="preserve"> Caso de Prueba de Aceptación Editar Usuario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586A33A2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18643C4E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563EA501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7D4BA9A3" w14:textId="55ABB69B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Código: HU_1 </w:t>
            </w:r>
            <w:r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>
              <w:rPr>
                <w:rFonts w:ascii="Arial" w:hAnsi="Arial" w:cs="Arial"/>
                <w:lang w:val="es-ES" w:eastAsia="zh-CN"/>
              </w:rPr>
              <w:t>3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5AB7BF9C" w14:textId="77777777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Historia de Usuario: 1</w:t>
            </w:r>
          </w:p>
        </w:tc>
      </w:tr>
      <w:tr w:rsidR="00841E15" w14:paraId="6E864CCB" w14:textId="77777777" w:rsidTr="00842080">
        <w:trPr>
          <w:trHeight w:val="471"/>
        </w:trPr>
        <w:tc>
          <w:tcPr>
            <w:tcW w:w="8778" w:type="dxa"/>
            <w:gridSpan w:val="2"/>
          </w:tcPr>
          <w:p w14:paraId="3C4CEF54" w14:textId="25726C2F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Visualizar Usuario</w:t>
            </w:r>
          </w:p>
        </w:tc>
      </w:tr>
      <w:tr w:rsidR="00841E15" w14:paraId="0B86BC8D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13CFB70" w14:textId="650BCAA2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</w:t>
            </w:r>
            <w:r w:rsidR="00785622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usuario</w:t>
            </w:r>
          </w:p>
        </w:tc>
      </w:tr>
      <w:tr w:rsidR="00841E15" w14:paraId="4514E97C" w14:textId="77777777" w:rsidTr="00842080">
        <w:trPr>
          <w:trHeight w:val="346"/>
        </w:trPr>
        <w:tc>
          <w:tcPr>
            <w:tcW w:w="8778" w:type="dxa"/>
            <w:gridSpan w:val="2"/>
          </w:tcPr>
          <w:p w14:paraId="4AFC1DED" w14:textId="2895FBBC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</w:t>
            </w:r>
          </w:p>
        </w:tc>
      </w:tr>
      <w:tr w:rsidR="00841E15" w14:paraId="24271F99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E4E1276" w14:textId="4009EB00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 w:rsidR="00101F50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 xml:space="preserve">El usuario </w:t>
            </w:r>
            <w:r w:rsidR="00B24E15">
              <w:rPr>
                <w:rFonts w:ascii="Arial" w:hAnsi="Arial" w:cs="Arial"/>
                <w:lang w:val="es-ES" w:eastAsia="zh-CN"/>
              </w:rPr>
              <w:t>hace clic en “Usuarios”</w:t>
            </w:r>
          </w:p>
        </w:tc>
      </w:tr>
      <w:tr w:rsidR="00841E15" w14:paraId="26AC032F" w14:textId="77777777" w:rsidTr="00842080">
        <w:trPr>
          <w:trHeight w:val="388"/>
        </w:trPr>
        <w:tc>
          <w:tcPr>
            <w:tcW w:w="8778" w:type="dxa"/>
            <w:gridSpan w:val="2"/>
          </w:tcPr>
          <w:p w14:paraId="0BF3E52F" w14:textId="578F3403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785622">
              <w:rPr>
                <w:rFonts w:ascii="Arial" w:hAnsi="Arial" w:cs="Arial"/>
                <w:lang w:val="es-ES" w:eastAsia="zh-CN"/>
              </w:rPr>
              <w:t>El sistema muestra una tabla con todos los usuarios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79F21AEE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002E403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2A8DAE4B" w14:textId="170F8912" w:rsidR="00841E15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C817D6">
        <w:rPr>
          <w:lang w:val="es-CU"/>
        </w:rPr>
        <w:t>4</w:t>
      </w:r>
      <w:r w:rsidR="00975DBD">
        <w:rPr>
          <w:lang w:val="es-CU"/>
        </w:rPr>
        <w:t>9</w:t>
      </w:r>
      <w:r>
        <w:rPr>
          <w:lang w:val="es-CU"/>
        </w:rPr>
        <w:t xml:space="preserve"> Caso de Prueba de Aceptación Visualizar Usuario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494A7944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25F87FC5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lastRenderedPageBreak/>
              <w:t>Caso de prueba de Aceptación</w:t>
            </w:r>
          </w:p>
        </w:tc>
      </w:tr>
      <w:tr w:rsidR="00841E15" w14:paraId="43DCCEE5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491AF13B" w14:textId="2C13BBD4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Código: HU_1 </w:t>
            </w:r>
            <w:r w:rsidR="00785622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785622">
              <w:rPr>
                <w:rFonts w:ascii="Arial" w:hAnsi="Arial" w:cs="Arial"/>
                <w:lang w:val="es-ES" w:eastAsia="zh-CN"/>
              </w:rPr>
              <w:t>4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29A541DF" w14:textId="77777777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Historia de Usuario: 1</w:t>
            </w:r>
          </w:p>
        </w:tc>
      </w:tr>
      <w:tr w:rsidR="00841E15" w14:paraId="790F2CB2" w14:textId="77777777" w:rsidTr="00842080">
        <w:trPr>
          <w:trHeight w:val="471"/>
        </w:trPr>
        <w:tc>
          <w:tcPr>
            <w:tcW w:w="8778" w:type="dxa"/>
            <w:gridSpan w:val="2"/>
          </w:tcPr>
          <w:p w14:paraId="08F9FA97" w14:textId="60E4FC20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785622">
              <w:rPr>
                <w:rFonts w:ascii="Arial" w:hAnsi="Arial" w:cs="Arial"/>
                <w:lang w:val="es-ES" w:eastAsia="zh-CN"/>
              </w:rPr>
              <w:t>Eliminar</w:t>
            </w:r>
            <w:r>
              <w:rPr>
                <w:rFonts w:ascii="Arial" w:hAnsi="Arial" w:cs="Arial"/>
                <w:lang w:val="es-ES" w:eastAsia="zh-CN"/>
              </w:rPr>
              <w:t xml:space="preserve"> Usuario</w:t>
            </w:r>
          </w:p>
        </w:tc>
      </w:tr>
      <w:tr w:rsidR="00841E15" w14:paraId="71D28F64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632B18F" w14:textId="010579DA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</w:t>
            </w:r>
            <w:r w:rsidR="00785622">
              <w:rPr>
                <w:rFonts w:ascii="Arial" w:hAnsi="Arial" w:cs="Arial"/>
                <w:lang w:val="es-ES" w:eastAsia="zh-CN"/>
              </w:rPr>
              <w:t>eliminar</w:t>
            </w:r>
            <w:r>
              <w:rPr>
                <w:rFonts w:ascii="Arial" w:hAnsi="Arial" w:cs="Arial"/>
                <w:lang w:val="es-ES" w:eastAsia="zh-CN"/>
              </w:rPr>
              <w:t xml:space="preserve"> usuario</w:t>
            </w:r>
          </w:p>
        </w:tc>
      </w:tr>
      <w:tr w:rsidR="00841E15" w14:paraId="1CECB980" w14:textId="77777777" w:rsidTr="00842080">
        <w:trPr>
          <w:trHeight w:val="346"/>
        </w:trPr>
        <w:tc>
          <w:tcPr>
            <w:tcW w:w="8778" w:type="dxa"/>
            <w:gridSpan w:val="2"/>
          </w:tcPr>
          <w:p w14:paraId="35D3E45E" w14:textId="4B5A9689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</w:t>
            </w:r>
            <w:r w:rsidR="00785622">
              <w:rPr>
                <w:rFonts w:ascii="Arial" w:hAnsi="Arial" w:cs="Arial"/>
                <w:lang w:val="es-ES" w:eastAsia="zh-CN"/>
              </w:rPr>
              <w:t xml:space="preserve"> y ser administrador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34AD4ED4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09524B0" w14:textId="77B1C8B0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 w:rsidR="00101F50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 xml:space="preserve">El usuario </w:t>
            </w:r>
            <w:r w:rsidR="00785622">
              <w:rPr>
                <w:rFonts w:ascii="Arial" w:hAnsi="Arial" w:cs="Arial"/>
                <w:lang w:val="es-ES" w:eastAsia="zh-CN"/>
              </w:rPr>
              <w:t>tiene que hacer clic en icono de basura para eliminar un usuario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16A55398" w14:textId="77777777" w:rsidTr="00842080">
        <w:trPr>
          <w:trHeight w:val="388"/>
        </w:trPr>
        <w:tc>
          <w:tcPr>
            <w:tcW w:w="8778" w:type="dxa"/>
            <w:gridSpan w:val="2"/>
          </w:tcPr>
          <w:p w14:paraId="77B5DB27" w14:textId="590B0EBE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Usuario </w:t>
            </w:r>
            <w:r w:rsidR="00785622">
              <w:rPr>
                <w:rFonts w:ascii="Arial" w:hAnsi="Arial" w:cs="Arial"/>
                <w:lang w:val="es-ES" w:eastAsia="zh-CN"/>
              </w:rPr>
              <w:t>eliminado</w:t>
            </w:r>
            <w:r>
              <w:rPr>
                <w:rFonts w:ascii="Arial" w:hAnsi="Arial" w:cs="Arial"/>
                <w:lang w:val="es-ES" w:eastAsia="zh-CN"/>
              </w:rPr>
              <w:t xml:space="preserve"> correctamente.</w:t>
            </w:r>
          </w:p>
        </w:tc>
      </w:tr>
      <w:tr w:rsidR="00841E15" w14:paraId="7D4A8632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F849B66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18D106A4" w14:textId="4DC9A1AB" w:rsidR="00841E15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975DBD">
        <w:rPr>
          <w:lang w:val="es-CU"/>
        </w:rPr>
        <w:t>50</w:t>
      </w:r>
      <w:r>
        <w:rPr>
          <w:lang w:val="es-CU"/>
        </w:rPr>
        <w:t xml:space="preserve"> Caso de Prueba de Aceptación Eliminar Usuario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7798D48A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0B2723E6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77B540FF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3D1EB5DB" w14:textId="2C44907E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785622">
              <w:rPr>
                <w:rFonts w:ascii="Arial" w:hAnsi="Arial" w:cs="Arial"/>
                <w:lang w:val="es-ES" w:eastAsia="zh-CN"/>
              </w:rPr>
              <w:t>2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785622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785622">
              <w:rPr>
                <w:rFonts w:ascii="Arial" w:hAnsi="Arial" w:cs="Arial"/>
                <w:lang w:val="es-ES" w:eastAsia="zh-CN"/>
              </w:rPr>
              <w:t>5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5E3378FC" w14:textId="7A6A4506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785622">
              <w:rPr>
                <w:rFonts w:ascii="Arial" w:hAnsi="Arial" w:cs="Arial"/>
                <w:lang w:val="es-ES" w:eastAsia="zh-CN"/>
              </w:rPr>
              <w:t>2</w:t>
            </w:r>
          </w:p>
        </w:tc>
      </w:tr>
      <w:tr w:rsidR="00841E15" w14:paraId="2404ABBC" w14:textId="77777777" w:rsidTr="00842080">
        <w:trPr>
          <w:trHeight w:val="471"/>
        </w:trPr>
        <w:tc>
          <w:tcPr>
            <w:tcW w:w="8778" w:type="dxa"/>
            <w:gridSpan w:val="2"/>
          </w:tcPr>
          <w:p w14:paraId="7F8B7496" w14:textId="4D7030E6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785622">
              <w:rPr>
                <w:rFonts w:ascii="Arial" w:hAnsi="Arial" w:cs="Arial"/>
                <w:lang w:val="es-ES" w:eastAsia="zh-CN"/>
              </w:rPr>
              <w:t>Validar</w:t>
            </w:r>
            <w:r>
              <w:rPr>
                <w:rFonts w:ascii="Arial" w:hAnsi="Arial" w:cs="Arial"/>
                <w:lang w:val="es-ES" w:eastAsia="zh-CN"/>
              </w:rPr>
              <w:t xml:space="preserve"> Usuario</w:t>
            </w:r>
          </w:p>
        </w:tc>
      </w:tr>
      <w:tr w:rsidR="00841E15" w14:paraId="5B4B697A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23D0DE8" w14:textId="7EC6D02C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</w:t>
            </w:r>
            <w:r w:rsidR="00101F50">
              <w:rPr>
                <w:rFonts w:ascii="Arial" w:hAnsi="Arial" w:cs="Arial"/>
                <w:lang w:val="es-ES" w:eastAsia="zh-CN"/>
              </w:rPr>
              <w:t>validar</w:t>
            </w:r>
            <w:r>
              <w:rPr>
                <w:rFonts w:ascii="Arial" w:hAnsi="Arial" w:cs="Arial"/>
                <w:lang w:val="es-ES" w:eastAsia="zh-CN"/>
              </w:rPr>
              <w:t xml:space="preserve"> usuario</w:t>
            </w:r>
          </w:p>
        </w:tc>
      </w:tr>
      <w:tr w:rsidR="00841E15" w14:paraId="47D22E6D" w14:textId="77777777" w:rsidTr="00842080">
        <w:trPr>
          <w:trHeight w:val="346"/>
        </w:trPr>
        <w:tc>
          <w:tcPr>
            <w:tcW w:w="8778" w:type="dxa"/>
            <w:gridSpan w:val="2"/>
          </w:tcPr>
          <w:p w14:paraId="771A523F" w14:textId="13F817D5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</w:t>
            </w:r>
            <w:r w:rsidR="00101F50">
              <w:rPr>
                <w:rFonts w:ascii="Arial" w:hAnsi="Arial" w:cs="Arial"/>
                <w:lang w:val="es-ES" w:eastAsia="zh-CN"/>
              </w:rPr>
              <w:t xml:space="preserve">no </w:t>
            </w:r>
            <w:r>
              <w:rPr>
                <w:rFonts w:ascii="Arial" w:hAnsi="Arial" w:cs="Arial"/>
                <w:lang w:val="es-ES" w:eastAsia="zh-CN"/>
              </w:rPr>
              <w:t>tiene que estar autenticado.</w:t>
            </w:r>
          </w:p>
        </w:tc>
      </w:tr>
      <w:tr w:rsidR="00841E15" w14:paraId="2C37C527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54BE908" w14:textId="469B29E1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 w:rsidR="00101F50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 xml:space="preserve">El usuario después de completar los campos de hace clic en </w:t>
            </w:r>
            <w:r w:rsidR="00101F50">
              <w:rPr>
                <w:rFonts w:ascii="Arial" w:hAnsi="Arial" w:cs="Arial"/>
                <w:lang w:val="es-ES" w:eastAsia="zh-CN"/>
              </w:rPr>
              <w:t>“iniciar Sesión”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15874086" w14:textId="77777777" w:rsidTr="00842080">
        <w:trPr>
          <w:trHeight w:val="388"/>
        </w:trPr>
        <w:tc>
          <w:tcPr>
            <w:tcW w:w="8778" w:type="dxa"/>
            <w:gridSpan w:val="2"/>
          </w:tcPr>
          <w:p w14:paraId="72933C8F" w14:textId="356119BC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101F50">
              <w:rPr>
                <w:rFonts w:ascii="Arial" w:hAnsi="Arial" w:cs="Arial"/>
                <w:lang w:val="es-ES" w:eastAsia="zh-CN"/>
              </w:rPr>
              <w:t>El sistema verifica que ese usuario esta registrado y le muestra la interfaz inicio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566A2933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00C310DA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5AC3231E" w14:textId="3341BE5E" w:rsidR="00841E15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975DBD">
        <w:rPr>
          <w:lang w:val="es-CU"/>
        </w:rPr>
        <w:t>51</w:t>
      </w:r>
      <w:r>
        <w:rPr>
          <w:lang w:val="es-CU"/>
        </w:rPr>
        <w:t xml:space="preserve"> Caso de Prueba de Aceptación Validar Usuario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343329E4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7BE5A68B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76B63E73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29DAF25C" w14:textId="17B14B91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0C3EA8">
              <w:rPr>
                <w:rFonts w:ascii="Arial" w:hAnsi="Arial" w:cs="Arial"/>
                <w:lang w:val="es-ES" w:eastAsia="zh-CN"/>
              </w:rPr>
              <w:t>3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0C3EA8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0C3EA8">
              <w:rPr>
                <w:rFonts w:ascii="Arial" w:hAnsi="Arial" w:cs="Arial"/>
                <w:lang w:val="es-ES" w:eastAsia="zh-CN"/>
              </w:rPr>
              <w:t>6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4F9087CA" w14:textId="0605A825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0C3EA8">
              <w:rPr>
                <w:rFonts w:ascii="Arial" w:hAnsi="Arial" w:cs="Arial"/>
                <w:lang w:val="es-ES" w:eastAsia="zh-CN"/>
              </w:rPr>
              <w:t>3</w:t>
            </w:r>
          </w:p>
        </w:tc>
      </w:tr>
      <w:tr w:rsidR="00841E15" w14:paraId="73D2771B" w14:textId="77777777" w:rsidTr="00842080">
        <w:trPr>
          <w:trHeight w:val="471"/>
        </w:trPr>
        <w:tc>
          <w:tcPr>
            <w:tcW w:w="8778" w:type="dxa"/>
            <w:gridSpan w:val="2"/>
          </w:tcPr>
          <w:p w14:paraId="4886BB76" w14:textId="1832057A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Añadir </w:t>
            </w:r>
            <w:r w:rsidR="00101F50">
              <w:rPr>
                <w:rFonts w:ascii="Arial" w:hAnsi="Arial" w:cs="Arial"/>
                <w:lang w:val="es-ES" w:eastAsia="zh-CN"/>
              </w:rPr>
              <w:t>Notificaciones</w:t>
            </w:r>
          </w:p>
        </w:tc>
      </w:tr>
      <w:tr w:rsidR="00841E15" w14:paraId="0F4CDC04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C302D75" w14:textId="4A588A85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añadir </w:t>
            </w:r>
            <w:r w:rsidR="00101F50">
              <w:rPr>
                <w:rFonts w:ascii="Arial" w:hAnsi="Arial" w:cs="Arial"/>
                <w:lang w:val="es-ES" w:eastAsia="zh-CN"/>
              </w:rPr>
              <w:t>notificaciones</w:t>
            </w:r>
          </w:p>
        </w:tc>
      </w:tr>
      <w:tr w:rsidR="00841E15" w14:paraId="4DFAD52B" w14:textId="77777777" w:rsidTr="00842080">
        <w:trPr>
          <w:trHeight w:val="346"/>
        </w:trPr>
        <w:tc>
          <w:tcPr>
            <w:tcW w:w="8778" w:type="dxa"/>
            <w:gridSpan w:val="2"/>
          </w:tcPr>
          <w:p w14:paraId="12A13855" w14:textId="655A6874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autenticado.</w:t>
            </w:r>
          </w:p>
        </w:tc>
      </w:tr>
      <w:tr w:rsidR="00841E15" w14:paraId="2194C6A1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2AD0A69E" w14:textId="06895F02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 w:rsidR="00101F50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>j</w:t>
            </w:r>
            <w:r w:rsidR="00101F50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cución: </w:t>
            </w:r>
            <w:r w:rsidR="002F6887">
              <w:rPr>
                <w:rFonts w:ascii="Arial" w:hAnsi="Arial" w:cs="Arial"/>
                <w:lang w:val="es-ES" w:eastAsia="zh-CN"/>
              </w:rPr>
              <w:t>El usuario solicita un trámite</w:t>
            </w:r>
          </w:p>
        </w:tc>
      </w:tr>
      <w:tr w:rsidR="00841E15" w14:paraId="5EFE5A16" w14:textId="77777777" w:rsidTr="00842080">
        <w:trPr>
          <w:trHeight w:val="388"/>
        </w:trPr>
        <w:tc>
          <w:tcPr>
            <w:tcW w:w="8778" w:type="dxa"/>
            <w:gridSpan w:val="2"/>
          </w:tcPr>
          <w:p w14:paraId="6394D00C" w14:textId="5F50B3D4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F6887">
              <w:rPr>
                <w:rFonts w:ascii="Arial" w:hAnsi="Arial" w:cs="Arial"/>
                <w:lang w:val="es-ES" w:eastAsia="zh-CN"/>
              </w:rPr>
              <w:t>Se añade una notificación a la interfaz Notificación.</w:t>
            </w:r>
          </w:p>
        </w:tc>
      </w:tr>
      <w:tr w:rsidR="00841E15" w14:paraId="5E3DE38B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ED2F640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77B528A8" w14:textId="74883191" w:rsidR="00841E15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315DE5">
        <w:rPr>
          <w:lang w:val="es-CU"/>
        </w:rPr>
        <w:t>5</w:t>
      </w:r>
      <w:r w:rsidR="00975DBD">
        <w:rPr>
          <w:lang w:val="es-CU"/>
        </w:rPr>
        <w:t>3</w:t>
      </w:r>
      <w:r>
        <w:rPr>
          <w:lang w:val="es-CU"/>
        </w:rPr>
        <w:t xml:space="preserve"> Caso de Prueba de Aceptación Añadir Notificaciones</w:t>
      </w:r>
    </w:p>
    <w:p w14:paraId="584F9BD3" w14:textId="3F872456" w:rsidR="00315DE5" w:rsidRDefault="00315DE5" w:rsidP="00315DE5">
      <w:pPr>
        <w:rPr>
          <w:lang w:val="es-CU" w:eastAsia="zh-CN"/>
        </w:rPr>
      </w:pPr>
    </w:p>
    <w:p w14:paraId="3E89BEA6" w14:textId="77777777" w:rsidR="00286EE9" w:rsidRPr="00315DE5" w:rsidRDefault="00286EE9" w:rsidP="00315DE5">
      <w:pPr>
        <w:rPr>
          <w:lang w:val="es-CU" w:eastAsia="zh-CN"/>
        </w:rPr>
      </w:pP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17024D37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3F82C668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6E21AB4C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4E58EAC1" w14:textId="4AE7C51C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6C0DD9">
              <w:rPr>
                <w:rFonts w:ascii="Arial" w:hAnsi="Arial" w:cs="Arial"/>
                <w:lang w:val="es-ES" w:eastAsia="zh-CN"/>
              </w:rPr>
              <w:t>3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101F50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6C0DD9">
              <w:rPr>
                <w:rFonts w:ascii="Arial" w:hAnsi="Arial" w:cs="Arial"/>
                <w:lang w:val="es-ES" w:eastAsia="zh-CN"/>
              </w:rPr>
              <w:t>7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4432DBA9" w14:textId="6200B046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6C0DD9">
              <w:rPr>
                <w:rFonts w:ascii="Arial" w:hAnsi="Arial" w:cs="Arial"/>
                <w:lang w:val="es-ES" w:eastAsia="zh-CN"/>
              </w:rPr>
              <w:t>3</w:t>
            </w:r>
          </w:p>
        </w:tc>
      </w:tr>
      <w:tr w:rsidR="00841E15" w14:paraId="78E428B1" w14:textId="77777777" w:rsidTr="00842080">
        <w:trPr>
          <w:trHeight w:val="471"/>
        </w:trPr>
        <w:tc>
          <w:tcPr>
            <w:tcW w:w="8778" w:type="dxa"/>
            <w:gridSpan w:val="2"/>
          </w:tcPr>
          <w:p w14:paraId="1CB578B3" w14:textId="72678993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101F50">
              <w:rPr>
                <w:rFonts w:ascii="Arial" w:hAnsi="Arial" w:cs="Arial"/>
                <w:lang w:val="es-ES" w:eastAsia="zh-CN"/>
              </w:rPr>
              <w:t>Editar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101F50">
              <w:rPr>
                <w:rFonts w:ascii="Arial" w:hAnsi="Arial" w:cs="Arial"/>
                <w:lang w:val="es-ES" w:eastAsia="zh-CN"/>
              </w:rPr>
              <w:t>Notificaciones</w:t>
            </w:r>
          </w:p>
        </w:tc>
      </w:tr>
      <w:tr w:rsidR="00841E15" w14:paraId="081CFE71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3F9FAF2" w14:textId="02A69CC6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</w:t>
            </w:r>
            <w:r w:rsidR="00101F50">
              <w:rPr>
                <w:rFonts w:ascii="Arial" w:hAnsi="Arial" w:cs="Arial"/>
                <w:lang w:val="es-ES" w:eastAsia="zh-CN"/>
              </w:rPr>
              <w:t>editar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101F50">
              <w:rPr>
                <w:rFonts w:ascii="Arial" w:hAnsi="Arial" w:cs="Arial"/>
                <w:lang w:val="es-ES" w:eastAsia="zh-CN"/>
              </w:rPr>
              <w:t>notificaciones</w:t>
            </w:r>
          </w:p>
        </w:tc>
      </w:tr>
      <w:tr w:rsidR="00841E15" w14:paraId="25765AFB" w14:textId="77777777" w:rsidTr="00842080">
        <w:trPr>
          <w:trHeight w:val="346"/>
        </w:trPr>
        <w:tc>
          <w:tcPr>
            <w:tcW w:w="8778" w:type="dxa"/>
            <w:gridSpan w:val="2"/>
          </w:tcPr>
          <w:p w14:paraId="5B59F770" w14:textId="16D40275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</w:t>
            </w:r>
            <w:r w:rsidR="002F6887">
              <w:rPr>
                <w:rFonts w:ascii="Arial" w:hAnsi="Arial" w:cs="Arial"/>
                <w:lang w:val="es-ES" w:eastAsia="zh-CN"/>
              </w:rPr>
              <w:t xml:space="preserve"> y ser administrador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682F9696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88D1A1D" w14:textId="606AC1F4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 w:rsidR="00101F50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 w:rsidR="002F6887">
              <w:rPr>
                <w:rFonts w:ascii="Arial" w:hAnsi="Arial" w:cs="Arial"/>
                <w:lang w:val="es-ES" w:eastAsia="zh-CN"/>
              </w:rPr>
              <w:t>Estar en la interfaz Notificación del sitio administrativo y presionar el botón de editar.</w:t>
            </w:r>
          </w:p>
        </w:tc>
      </w:tr>
      <w:tr w:rsidR="00841E15" w14:paraId="109B605F" w14:textId="77777777" w:rsidTr="00842080">
        <w:trPr>
          <w:trHeight w:val="388"/>
        </w:trPr>
        <w:tc>
          <w:tcPr>
            <w:tcW w:w="8778" w:type="dxa"/>
            <w:gridSpan w:val="2"/>
          </w:tcPr>
          <w:p w14:paraId="04B0E059" w14:textId="1D007012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 w:rsidR="002F6887">
              <w:rPr>
                <w:rFonts w:ascii="Arial" w:hAnsi="Arial" w:cs="Arial"/>
                <w:lang w:val="es-ES" w:eastAsia="zh-CN"/>
              </w:rPr>
              <w:t xml:space="preserve"> Notificación editada</w:t>
            </w:r>
          </w:p>
        </w:tc>
      </w:tr>
      <w:tr w:rsidR="00841E15" w14:paraId="52C1552D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3CCCC2B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04800D16" w14:textId="364A6E18" w:rsidR="00841E15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315DE5">
        <w:rPr>
          <w:lang w:val="es-CU"/>
        </w:rPr>
        <w:t>5</w:t>
      </w:r>
      <w:r w:rsidR="00975DBD">
        <w:rPr>
          <w:lang w:val="es-CU"/>
        </w:rPr>
        <w:t>4</w:t>
      </w:r>
      <w:r>
        <w:rPr>
          <w:lang w:val="es-CU"/>
        </w:rPr>
        <w:t xml:space="preserve"> Caso de Prueba de Aceptación Editar Notificaciones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694CF9FF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364DFF6E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68CA42D9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491FA013" w14:textId="52C61B73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6C0DD9">
              <w:rPr>
                <w:rFonts w:ascii="Arial" w:hAnsi="Arial" w:cs="Arial"/>
                <w:lang w:val="es-ES" w:eastAsia="zh-CN"/>
              </w:rPr>
              <w:t>3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4D0121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6C0DD9">
              <w:rPr>
                <w:rFonts w:ascii="Arial" w:hAnsi="Arial" w:cs="Arial"/>
                <w:lang w:val="es-ES" w:eastAsia="zh-CN"/>
              </w:rPr>
              <w:t>8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5D4CDD14" w14:textId="527BFE1E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6C0DD9">
              <w:rPr>
                <w:rFonts w:ascii="Arial" w:hAnsi="Arial" w:cs="Arial"/>
                <w:lang w:val="es-ES" w:eastAsia="zh-CN"/>
              </w:rPr>
              <w:t>3</w:t>
            </w:r>
          </w:p>
        </w:tc>
      </w:tr>
      <w:tr w:rsidR="00841E15" w14:paraId="0F0F054C" w14:textId="77777777" w:rsidTr="00842080">
        <w:trPr>
          <w:trHeight w:val="471"/>
        </w:trPr>
        <w:tc>
          <w:tcPr>
            <w:tcW w:w="8778" w:type="dxa"/>
            <w:gridSpan w:val="2"/>
          </w:tcPr>
          <w:p w14:paraId="32735EF7" w14:textId="70C48F2D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101F50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101F50">
              <w:rPr>
                <w:rFonts w:ascii="Arial" w:hAnsi="Arial" w:cs="Arial"/>
                <w:lang w:val="es-ES" w:eastAsia="zh-CN"/>
              </w:rPr>
              <w:t>Notificaciones</w:t>
            </w:r>
          </w:p>
        </w:tc>
      </w:tr>
      <w:tr w:rsidR="00841E15" w14:paraId="2A82A7FE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E4AE6BC" w14:textId="6D69A018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</w:t>
            </w:r>
            <w:r w:rsidR="00101F50">
              <w:rPr>
                <w:rFonts w:ascii="Arial" w:hAnsi="Arial" w:cs="Arial"/>
                <w:lang w:val="es-ES" w:eastAsia="zh-CN"/>
              </w:rPr>
              <w:t xml:space="preserve"> visualizar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101F50">
              <w:rPr>
                <w:rFonts w:ascii="Arial" w:hAnsi="Arial" w:cs="Arial"/>
                <w:lang w:val="es-ES" w:eastAsia="zh-CN"/>
              </w:rPr>
              <w:t>notificaciones</w:t>
            </w:r>
          </w:p>
        </w:tc>
      </w:tr>
      <w:tr w:rsidR="00841E15" w14:paraId="79B95060" w14:textId="77777777" w:rsidTr="00842080">
        <w:trPr>
          <w:trHeight w:val="346"/>
        </w:trPr>
        <w:tc>
          <w:tcPr>
            <w:tcW w:w="8778" w:type="dxa"/>
            <w:gridSpan w:val="2"/>
          </w:tcPr>
          <w:p w14:paraId="7173921D" w14:textId="4CB52119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autenticado.</w:t>
            </w:r>
          </w:p>
        </w:tc>
      </w:tr>
      <w:tr w:rsidR="00841E15" w14:paraId="18EE04E0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54D7E2A" w14:textId="2D8DC344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 w:rsidR="00101F50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>jecución:</w:t>
            </w:r>
            <w:r w:rsidR="002F6887">
              <w:rPr>
                <w:rFonts w:ascii="Arial" w:hAnsi="Arial" w:cs="Arial"/>
                <w:lang w:val="es-ES" w:eastAsia="zh-CN"/>
              </w:rPr>
              <w:t xml:space="preserve"> Estar en la interfaz Notificación</w:t>
            </w:r>
          </w:p>
        </w:tc>
      </w:tr>
      <w:tr w:rsidR="00841E15" w14:paraId="2278E2E5" w14:textId="77777777" w:rsidTr="00842080">
        <w:trPr>
          <w:trHeight w:val="388"/>
        </w:trPr>
        <w:tc>
          <w:tcPr>
            <w:tcW w:w="8778" w:type="dxa"/>
            <w:gridSpan w:val="2"/>
          </w:tcPr>
          <w:p w14:paraId="7E3DC343" w14:textId="4E16CF2C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2F6887">
              <w:rPr>
                <w:rFonts w:ascii="Arial" w:hAnsi="Arial" w:cs="Arial"/>
                <w:lang w:val="es-ES" w:eastAsia="zh-CN"/>
              </w:rPr>
              <w:t>Se visualizan todas las notificaciones</w:t>
            </w:r>
          </w:p>
        </w:tc>
      </w:tr>
      <w:tr w:rsidR="00841E15" w14:paraId="63EC93E9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12A520EB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7CFDF932" w14:textId="03750CBE" w:rsidR="00841E15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315DE5">
        <w:rPr>
          <w:lang w:val="es-CU"/>
        </w:rPr>
        <w:t>5</w:t>
      </w:r>
      <w:r w:rsidR="00975DBD">
        <w:rPr>
          <w:lang w:val="es-CU"/>
        </w:rPr>
        <w:t>5</w:t>
      </w:r>
      <w:r>
        <w:rPr>
          <w:lang w:val="es-CU"/>
        </w:rPr>
        <w:t xml:space="preserve"> Caso de Prueba de Aceptación Visualizar Notificaciones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21F4C482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42326260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331943E7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46237B94" w14:textId="6FEFF5C6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6C0DD9">
              <w:rPr>
                <w:rFonts w:ascii="Arial" w:hAnsi="Arial" w:cs="Arial"/>
                <w:lang w:val="es-ES" w:eastAsia="zh-CN"/>
              </w:rPr>
              <w:t>3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6C0DD9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6C0DD9">
              <w:rPr>
                <w:rFonts w:ascii="Arial" w:hAnsi="Arial" w:cs="Arial"/>
                <w:lang w:val="es-ES" w:eastAsia="zh-CN"/>
              </w:rPr>
              <w:t>9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5A48BA20" w14:textId="25E9DD19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6C0DD9">
              <w:rPr>
                <w:rFonts w:ascii="Arial" w:hAnsi="Arial" w:cs="Arial"/>
                <w:lang w:val="es-ES" w:eastAsia="zh-CN"/>
              </w:rPr>
              <w:t>3</w:t>
            </w:r>
          </w:p>
        </w:tc>
      </w:tr>
      <w:tr w:rsidR="00841E15" w14:paraId="49059E28" w14:textId="77777777" w:rsidTr="00842080">
        <w:trPr>
          <w:trHeight w:val="471"/>
        </w:trPr>
        <w:tc>
          <w:tcPr>
            <w:tcW w:w="8778" w:type="dxa"/>
            <w:gridSpan w:val="2"/>
          </w:tcPr>
          <w:p w14:paraId="6B4ECC6F" w14:textId="44E1AB6D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D82E33">
              <w:rPr>
                <w:rFonts w:ascii="Arial" w:hAnsi="Arial" w:cs="Arial"/>
                <w:lang w:val="es-ES" w:eastAsia="zh-CN"/>
              </w:rPr>
              <w:t>Eliminar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D82E33">
              <w:rPr>
                <w:rFonts w:ascii="Arial" w:hAnsi="Arial" w:cs="Arial"/>
                <w:lang w:val="es-ES" w:eastAsia="zh-CN"/>
              </w:rPr>
              <w:t>Notificaciones</w:t>
            </w:r>
          </w:p>
        </w:tc>
      </w:tr>
      <w:tr w:rsidR="00841E15" w14:paraId="1BE9FEFA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77914AA8" w14:textId="156950EF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</w:t>
            </w:r>
            <w:r w:rsidR="00D82E33">
              <w:rPr>
                <w:rFonts w:ascii="Arial" w:hAnsi="Arial" w:cs="Arial"/>
                <w:lang w:val="es-ES" w:eastAsia="zh-CN"/>
              </w:rPr>
              <w:t>eliminar Notificaciones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</w:p>
        </w:tc>
      </w:tr>
      <w:tr w:rsidR="00841E15" w14:paraId="1DF3CC74" w14:textId="77777777" w:rsidTr="00842080">
        <w:trPr>
          <w:trHeight w:val="346"/>
        </w:trPr>
        <w:tc>
          <w:tcPr>
            <w:tcW w:w="8778" w:type="dxa"/>
            <w:gridSpan w:val="2"/>
          </w:tcPr>
          <w:p w14:paraId="7AE77EAE" w14:textId="7F663663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autenticado.</w:t>
            </w:r>
          </w:p>
        </w:tc>
      </w:tr>
      <w:tr w:rsidR="00841E15" w14:paraId="2453B3C2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2CF73FB4" w14:textId="7B855954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 w:rsidR="00D82E33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 w:rsidR="002F6887">
              <w:rPr>
                <w:rFonts w:ascii="Arial" w:hAnsi="Arial" w:cs="Arial"/>
                <w:lang w:val="es-ES" w:eastAsia="zh-CN"/>
              </w:rPr>
              <w:t>Estar en la interfaz Notificación del sitio administrativo y presionar el botón de eliminar.</w:t>
            </w:r>
          </w:p>
        </w:tc>
      </w:tr>
      <w:tr w:rsidR="00841E15" w14:paraId="0F0989CF" w14:textId="77777777" w:rsidTr="00842080">
        <w:trPr>
          <w:trHeight w:val="388"/>
        </w:trPr>
        <w:tc>
          <w:tcPr>
            <w:tcW w:w="8778" w:type="dxa"/>
            <w:gridSpan w:val="2"/>
          </w:tcPr>
          <w:p w14:paraId="3A23EB60" w14:textId="5A78F2A9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4048E6">
              <w:rPr>
                <w:rFonts w:ascii="Arial" w:hAnsi="Arial" w:cs="Arial"/>
                <w:lang w:val="es-ES" w:eastAsia="zh-CN"/>
              </w:rPr>
              <w:t>Notificación eliminada</w:t>
            </w:r>
          </w:p>
        </w:tc>
      </w:tr>
      <w:tr w:rsidR="00841E15" w14:paraId="09220EB1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7BF88C0F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613ED305" w14:textId="29541433" w:rsidR="00841E15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315DE5">
        <w:rPr>
          <w:lang w:val="es-CU"/>
        </w:rPr>
        <w:t>5</w:t>
      </w:r>
      <w:r w:rsidR="00975DBD">
        <w:rPr>
          <w:lang w:val="es-CU"/>
        </w:rPr>
        <w:t>6</w:t>
      </w:r>
      <w:r w:rsidR="00315DE5">
        <w:rPr>
          <w:lang w:val="es-CU"/>
        </w:rPr>
        <w:t xml:space="preserve"> </w:t>
      </w:r>
      <w:r>
        <w:rPr>
          <w:lang w:val="es-CU"/>
        </w:rPr>
        <w:t>Caso de Prueba de Aceptación Eliminar Notificaciones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4A99E859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6A11DEB6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lastRenderedPageBreak/>
              <w:t>Caso de prueba de Aceptación</w:t>
            </w:r>
          </w:p>
        </w:tc>
      </w:tr>
      <w:tr w:rsidR="00841E15" w14:paraId="7C984E74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0D737E52" w14:textId="01E92CD3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- P1</w:t>
            </w:r>
            <w:r w:rsidR="006C0DD9">
              <w:rPr>
                <w:rFonts w:ascii="Arial" w:hAnsi="Arial" w:cs="Arial"/>
                <w:lang w:val="es-ES" w:eastAsia="zh-CN"/>
              </w:rPr>
              <w:t>0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22C1B70E" w14:textId="0A3A1EE5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</w:p>
        </w:tc>
      </w:tr>
      <w:tr w:rsidR="00841E15" w14:paraId="6BF81B06" w14:textId="77777777" w:rsidTr="00842080">
        <w:trPr>
          <w:trHeight w:val="471"/>
        </w:trPr>
        <w:tc>
          <w:tcPr>
            <w:tcW w:w="8778" w:type="dxa"/>
            <w:gridSpan w:val="2"/>
          </w:tcPr>
          <w:p w14:paraId="7A06A515" w14:textId="5F289E0A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D82E33">
              <w:rPr>
                <w:rFonts w:ascii="Arial" w:hAnsi="Arial" w:cs="Arial"/>
                <w:lang w:val="es-ES" w:eastAsia="zh-CN"/>
              </w:rPr>
              <w:t>Visualizar T</w:t>
            </w:r>
            <w:r w:rsidR="004D0121">
              <w:rPr>
                <w:rFonts w:ascii="Arial" w:hAnsi="Arial" w:cs="Arial"/>
                <w:lang w:val="es-ES" w:eastAsia="zh-CN"/>
              </w:rPr>
              <w:t>rámites</w:t>
            </w:r>
          </w:p>
        </w:tc>
      </w:tr>
      <w:tr w:rsidR="00841E15" w14:paraId="15CEC4F0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2831B3E3" w14:textId="01B34113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</w:t>
            </w:r>
            <w:r w:rsidR="00D82E33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D82E33">
              <w:rPr>
                <w:rFonts w:ascii="Arial" w:hAnsi="Arial" w:cs="Arial"/>
                <w:lang w:val="es-ES" w:eastAsia="zh-CN"/>
              </w:rPr>
              <w:t>t</w:t>
            </w:r>
            <w:r w:rsidR="004D0121">
              <w:rPr>
                <w:rFonts w:ascii="Arial" w:hAnsi="Arial" w:cs="Arial"/>
                <w:lang w:val="es-ES" w:eastAsia="zh-CN"/>
              </w:rPr>
              <w:t>rámites</w:t>
            </w:r>
          </w:p>
        </w:tc>
      </w:tr>
      <w:tr w:rsidR="00841E15" w14:paraId="38F07C5A" w14:textId="77777777" w:rsidTr="00842080">
        <w:trPr>
          <w:trHeight w:val="346"/>
        </w:trPr>
        <w:tc>
          <w:tcPr>
            <w:tcW w:w="8778" w:type="dxa"/>
            <w:gridSpan w:val="2"/>
          </w:tcPr>
          <w:p w14:paraId="3865EAE1" w14:textId="08A4AA49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</w:t>
            </w:r>
            <w:r w:rsidR="00D82E33">
              <w:rPr>
                <w:rFonts w:ascii="Arial" w:hAnsi="Arial" w:cs="Arial"/>
                <w:lang w:val="es-ES" w:eastAsia="zh-CN"/>
              </w:rPr>
              <w:t xml:space="preserve"> y ser administrador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1DD475F9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7CDF4E86" w14:textId="1F1CFBFA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 w:rsidR="00D82E33"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 xml:space="preserve">El usuario </w:t>
            </w:r>
            <w:r w:rsidR="004D0121">
              <w:rPr>
                <w:rFonts w:ascii="Arial" w:hAnsi="Arial" w:cs="Arial"/>
                <w:lang w:val="es-ES" w:eastAsia="zh-CN"/>
              </w:rPr>
              <w:t>hace clic en “Trámites” y visualiza todos los tramites hechos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7DDB6A01" w14:textId="77777777" w:rsidTr="00842080">
        <w:trPr>
          <w:trHeight w:val="388"/>
        </w:trPr>
        <w:tc>
          <w:tcPr>
            <w:tcW w:w="8778" w:type="dxa"/>
            <w:gridSpan w:val="2"/>
          </w:tcPr>
          <w:p w14:paraId="7ABE9EB4" w14:textId="216CEEF4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D82E33">
              <w:rPr>
                <w:rFonts w:ascii="Arial" w:hAnsi="Arial" w:cs="Arial"/>
                <w:lang w:val="es-ES" w:eastAsia="zh-CN"/>
              </w:rPr>
              <w:t>Tablas visualizadas correctamente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474F11D6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57EAA10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0F0FBEA8" w14:textId="6DE8C33E" w:rsidR="00841E15" w:rsidRPr="00044A3F" w:rsidRDefault="00044A3F" w:rsidP="00044A3F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315DE5">
        <w:rPr>
          <w:lang w:val="es-CU"/>
        </w:rPr>
        <w:t>5</w:t>
      </w:r>
      <w:r w:rsidR="00975DBD">
        <w:rPr>
          <w:lang w:val="es-CU"/>
        </w:rPr>
        <w:t>7</w:t>
      </w:r>
      <w:r>
        <w:rPr>
          <w:lang w:val="es-CU"/>
        </w:rPr>
        <w:t xml:space="preserve"> Caso de Prueba de Aceptación Visualizar Trámites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699490BD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6D0B67A8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6AEE2A62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0381947B" w14:textId="43E18D2E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6C0DD9">
              <w:rPr>
                <w:rFonts w:ascii="Arial" w:hAnsi="Arial" w:cs="Arial"/>
                <w:lang w:val="es-ES" w:eastAsia="zh-CN"/>
              </w:rPr>
              <w:t>5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- P1</w:t>
            </w:r>
            <w:r w:rsidR="006C0DD9">
              <w:rPr>
                <w:rFonts w:ascii="Arial" w:hAnsi="Arial" w:cs="Arial"/>
                <w:lang w:val="es-ES" w:eastAsia="zh-CN"/>
              </w:rPr>
              <w:t>1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1D29E2CA" w14:textId="631774E0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6C0DD9">
              <w:rPr>
                <w:rFonts w:ascii="Arial" w:hAnsi="Arial" w:cs="Arial"/>
                <w:lang w:val="es-ES" w:eastAsia="zh-CN"/>
              </w:rPr>
              <w:t>5</w:t>
            </w:r>
          </w:p>
        </w:tc>
      </w:tr>
      <w:tr w:rsidR="004D0121" w14:paraId="2F2FA947" w14:textId="77777777" w:rsidTr="00842080">
        <w:trPr>
          <w:trHeight w:val="471"/>
        </w:trPr>
        <w:tc>
          <w:tcPr>
            <w:tcW w:w="8778" w:type="dxa"/>
            <w:gridSpan w:val="2"/>
          </w:tcPr>
          <w:p w14:paraId="4DDCEAFC" w14:textId="4D7AB11C" w:rsidR="004D0121" w:rsidRPr="00513968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Visualizar Tablas</w:t>
            </w:r>
            <w:r w:rsidR="00315DE5">
              <w:rPr>
                <w:rFonts w:ascii="Arial" w:hAnsi="Arial" w:cs="Arial"/>
                <w:lang w:val="es-ES" w:eastAsia="zh-CN"/>
              </w:rPr>
              <w:t xml:space="preserve"> de Usuarios</w:t>
            </w:r>
          </w:p>
        </w:tc>
      </w:tr>
      <w:tr w:rsidR="004D0121" w14:paraId="4110622C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27DD991" w14:textId="1DEDE72F" w:rsidR="004D0121" w:rsidRPr="00513968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visualizar tablas</w:t>
            </w:r>
            <w:r w:rsidR="00315DE5">
              <w:rPr>
                <w:rFonts w:ascii="Arial" w:hAnsi="Arial" w:cs="Arial"/>
                <w:lang w:val="es-ES" w:eastAsia="zh-CN"/>
              </w:rPr>
              <w:t xml:space="preserve"> de Usuario</w:t>
            </w:r>
          </w:p>
        </w:tc>
      </w:tr>
      <w:tr w:rsidR="004D0121" w14:paraId="2025503B" w14:textId="77777777" w:rsidTr="00842080">
        <w:trPr>
          <w:trHeight w:val="346"/>
        </w:trPr>
        <w:tc>
          <w:tcPr>
            <w:tcW w:w="8778" w:type="dxa"/>
            <w:gridSpan w:val="2"/>
          </w:tcPr>
          <w:p w14:paraId="2C930B4D" w14:textId="0F9783CC" w:rsidR="004D0121" w:rsidRPr="00513968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4D0121" w14:paraId="221C1D4E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283B74E" w14:textId="313A24DE" w:rsidR="004D0121" w:rsidRPr="00513968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>El usuario después de autenticarse podrá ver las tablas de los usuarios.</w:t>
            </w:r>
          </w:p>
        </w:tc>
      </w:tr>
      <w:tr w:rsidR="004D0121" w14:paraId="3FCB0700" w14:textId="77777777" w:rsidTr="00842080">
        <w:trPr>
          <w:trHeight w:val="388"/>
        </w:trPr>
        <w:tc>
          <w:tcPr>
            <w:tcW w:w="8778" w:type="dxa"/>
            <w:gridSpan w:val="2"/>
          </w:tcPr>
          <w:p w14:paraId="2B9CF761" w14:textId="622D6F28" w:rsidR="004D0121" w:rsidRPr="00513968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Tablas visualizadas correctamente.</w:t>
            </w:r>
          </w:p>
        </w:tc>
      </w:tr>
      <w:tr w:rsidR="004D0121" w14:paraId="09B88842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AD85EC4" w14:textId="2ECAEB60" w:rsidR="004D0121" w:rsidRPr="00841E15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6C6BED67" w14:textId="5D30055B" w:rsidR="004D0121" w:rsidRDefault="00044A3F" w:rsidP="009A0991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315DE5">
        <w:rPr>
          <w:lang w:val="es-CU"/>
        </w:rPr>
        <w:t>5</w:t>
      </w:r>
      <w:r w:rsidR="00975DBD">
        <w:rPr>
          <w:lang w:val="es-CU"/>
        </w:rPr>
        <w:t>8</w:t>
      </w:r>
      <w:r>
        <w:rPr>
          <w:lang w:val="es-CU"/>
        </w:rPr>
        <w:t xml:space="preserve"> Caso de Prueba de Aceptación Visualizar </w:t>
      </w:r>
      <w:r w:rsidR="009A0991">
        <w:rPr>
          <w:lang w:val="es-CU"/>
        </w:rPr>
        <w:t>Tablas</w:t>
      </w:r>
      <w:r w:rsidR="00315DE5">
        <w:rPr>
          <w:lang w:val="es-CU"/>
        </w:rPr>
        <w:t xml:space="preserve"> de Usuarios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315DE5" w14:paraId="1B632D3C" w14:textId="77777777" w:rsidTr="00315DE5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0DC6B6E5" w14:textId="77777777" w:rsidR="00315DE5" w:rsidRPr="00513968" w:rsidRDefault="00315DE5" w:rsidP="00315DE5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315DE5" w14:paraId="3A2BAD88" w14:textId="77777777" w:rsidTr="00315DE5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46CB198F" w14:textId="1E6D9198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6C0DD9">
              <w:rPr>
                <w:rFonts w:ascii="Arial" w:hAnsi="Arial" w:cs="Arial"/>
                <w:lang w:val="es-ES" w:eastAsia="zh-CN"/>
              </w:rPr>
              <w:t>6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- P1</w:t>
            </w:r>
            <w:r w:rsidR="006C0DD9">
              <w:rPr>
                <w:rFonts w:ascii="Arial" w:hAnsi="Arial" w:cs="Arial"/>
                <w:lang w:val="es-ES" w:eastAsia="zh-CN"/>
              </w:rPr>
              <w:t>2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78A056B7" w14:textId="355F8520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6C0DD9">
              <w:rPr>
                <w:rFonts w:ascii="Arial" w:hAnsi="Arial" w:cs="Arial"/>
                <w:lang w:val="es-ES" w:eastAsia="zh-CN"/>
              </w:rPr>
              <w:t>6</w:t>
            </w:r>
          </w:p>
        </w:tc>
      </w:tr>
      <w:tr w:rsidR="00315DE5" w14:paraId="61285AFE" w14:textId="77777777" w:rsidTr="00315DE5">
        <w:trPr>
          <w:trHeight w:val="471"/>
        </w:trPr>
        <w:tc>
          <w:tcPr>
            <w:tcW w:w="8778" w:type="dxa"/>
            <w:gridSpan w:val="2"/>
          </w:tcPr>
          <w:p w14:paraId="38AD0868" w14:textId="184D0BC4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Visualizar Tablas de Trámites</w:t>
            </w:r>
          </w:p>
        </w:tc>
      </w:tr>
      <w:tr w:rsidR="00315DE5" w14:paraId="443358CB" w14:textId="77777777" w:rsidTr="00315DE5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4379A9D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visualizar tablas de Usuario</w:t>
            </w:r>
          </w:p>
        </w:tc>
      </w:tr>
      <w:tr w:rsidR="00315DE5" w14:paraId="032AAC1E" w14:textId="77777777" w:rsidTr="00315DE5">
        <w:trPr>
          <w:trHeight w:val="346"/>
        </w:trPr>
        <w:tc>
          <w:tcPr>
            <w:tcW w:w="8778" w:type="dxa"/>
            <w:gridSpan w:val="2"/>
          </w:tcPr>
          <w:p w14:paraId="00E242D6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315DE5" w14:paraId="4C359939" w14:textId="77777777" w:rsidTr="00315DE5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171999FF" w14:textId="6348F012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>El usuario después de autenticarse podrá ver las tablas de los Trámites.</w:t>
            </w:r>
          </w:p>
        </w:tc>
      </w:tr>
      <w:tr w:rsidR="00315DE5" w14:paraId="2DB97235" w14:textId="77777777" w:rsidTr="00315DE5">
        <w:trPr>
          <w:trHeight w:val="388"/>
        </w:trPr>
        <w:tc>
          <w:tcPr>
            <w:tcW w:w="8778" w:type="dxa"/>
            <w:gridSpan w:val="2"/>
          </w:tcPr>
          <w:p w14:paraId="3F43F922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Tablas visualizadas correctamente.</w:t>
            </w:r>
          </w:p>
        </w:tc>
      </w:tr>
      <w:tr w:rsidR="00315DE5" w14:paraId="62938D46" w14:textId="77777777" w:rsidTr="00315DE5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E5F2176" w14:textId="77777777" w:rsidR="00315DE5" w:rsidRPr="00841E15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519F955D" w14:textId="3BA3E1D7" w:rsidR="00315DE5" w:rsidRPr="009A0991" w:rsidRDefault="00315DE5" w:rsidP="00315DE5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5</w:t>
      </w:r>
      <w:r w:rsidR="00975DBD">
        <w:rPr>
          <w:lang w:val="es-CU"/>
        </w:rPr>
        <w:t>9</w:t>
      </w:r>
      <w:r>
        <w:rPr>
          <w:lang w:val="es-CU"/>
        </w:rPr>
        <w:t xml:space="preserve"> Caso de Prueba de Aceptación Visualizar Tablas de Trámites</w:t>
      </w:r>
    </w:p>
    <w:p w14:paraId="16170FD2" w14:textId="27B7B1E8" w:rsidR="00315DE5" w:rsidRDefault="00315DE5" w:rsidP="00315DE5">
      <w:pPr>
        <w:rPr>
          <w:lang w:val="es-CU" w:eastAsia="zh-CN"/>
        </w:rPr>
      </w:pPr>
    </w:p>
    <w:p w14:paraId="4D30EB6B" w14:textId="77777777" w:rsidR="00315DE5" w:rsidRPr="00315DE5" w:rsidRDefault="00315DE5" w:rsidP="00315DE5">
      <w:pPr>
        <w:rPr>
          <w:lang w:val="es-CU" w:eastAsia="zh-CN"/>
        </w:rPr>
      </w:pP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6DD258D4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6F53683A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6F3655D2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39A69C40" w14:textId="2C403B01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6C0DD9">
              <w:rPr>
                <w:rFonts w:ascii="Arial" w:hAnsi="Arial" w:cs="Arial"/>
                <w:lang w:val="es-ES" w:eastAsia="zh-CN"/>
              </w:rPr>
              <w:t>7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315DE5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315DE5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3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47C517FE" w14:textId="09E8054B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6C0DD9">
              <w:rPr>
                <w:rFonts w:ascii="Arial" w:hAnsi="Arial" w:cs="Arial"/>
                <w:lang w:val="es-ES" w:eastAsia="zh-CN"/>
              </w:rPr>
              <w:t>7</w:t>
            </w:r>
          </w:p>
        </w:tc>
      </w:tr>
      <w:tr w:rsidR="004D0121" w14:paraId="69707755" w14:textId="77777777" w:rsidTr="00842080">
        <w:trPr>
          <w:trHeight w:val="471"/>
        </w:trPr>
        <w:tc>
          <w:tcPr>
            <w:tcW w:w="8778" w:type="dxa"/>
            <w:gridSpan w:val="2"/>
          </w:tcPr>
          <w:p w14:paraId="12873E5F" w14:textId="138E290E" w:rsidR="004D0121" w:rsidRPr="00513968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6C0DD9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Gráficas</w:t>
            </w:r>
            <w:r w:rsidR="00315DE5">
              <w:rPr>
                <w:rFonts w:ascii="Arial" w:hAnsi="Arial" w:cs="Arial"/>
                <w:lang w:val="es-ES" w:eastAsia="zh-CN"/>
              </w:rPr>
              <w:t xml:space="preserve"> de cantidad de Trámites</w:t>
            </w:r>
          </w:p>
        </w:tc>
      </w:tr>
      <w:tr w:rsidR="004D0121" w14:paraId="5FF36B8C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1A9EFA42" w14:textId="2F7267EA" w:rsidR="004D0121" w:rsidRPr="00513968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visualizar gráficas</w:t>
            </w:r>
          </w:p>
        </w:tc>
      </w:tr>
      <w:tr w:rsidR="004D0121" w14:paraId="620C91E4" w14:textId="77777777" w:rsidTr="00842080">
        <w:trPr>
          <w:trHeight w:val="346"/>
        </w:trPr>
        <w:tc>
          <w:tcPr>
            <w:tcW w:w="8778" w:type="dxa"/>
            <w:gridSpan w:val="2"/>
          </w:tcPr>
          <w:p w14:paraId="1871D532" w14:textId="23698E78" w:rsidR="004D0121" w:rsidRPr="00513968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4D0121" w14:paraId="6792A0BB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1745B08C" w14:textId="3CBD2B7E" w:rsidR="004D0121" w:rsidRPr="00513968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>El usuario después de autenticarse podrá ver las gráficas de los trámites.</w:t>
            </w:r>
          </w:p>
        </w:tc>
      </w:tr>
      <w:tr w:rsidR="004D0121" w14:paraId="7FCF98E5" w14:textId="77777777" w:rsidTr="00842080">
        <w:trPr>
          <w:trHeight w:val="388"/>
        </w:trPr>
        <w:tc>
          <w:tcPr>
            <w:tcW w:w="8778" w:type="dxa"/>
            <w:gridSpan w:val="2"/>
          </w:tcPr>
          <w:p w14:paraId="7F2D16C6" w14:textId="58C4B7A9" w:rsidR="004D0121" w:rsidRPr="00513968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Gráficas visualizadas correctamente.</w:t>
            </w:r>
          </w:p>
        </w:tc>
      </w:tr>
      <w:tr w:rsidR="004D0121" w14:paraId="0699F8AB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A2989D8" w14:textId="1BAC1AE4" w:rsidR="004D0121" w:rsidRPr="00841E15" w:rsidRDefault="004D0121" w:rsidP="004D0121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2141AB40" w14:textId="1737DD25" w:rsidR="00841E15" w:rsidRDefault="009A0991" w:rsidP="009A0991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975DBD">
        <w:rPr>
          <w:lang w:val="es-CU"/>
        </w:rPr>
        <w:t>60</w:t>
      </w:r>
      <w:r>
        <w:rPr>
          <w:lang w:val="es-CU"/>
        </w:rPr>
        <w:t xml:space="preserve"> Caso de Prueba de Aceptación </w:t>
      </w:r>
      <w:r w:rsidR="006C0DD9">
        <w:rPr>
          <w:lang w:val="es-CU"/>
        </w:rPr>
        <w:t>Visualizar</w:t>
      </w:r>
      <w:r w:rsidR="00315DE5">
        <w:rPr>
          <w:lang w:val="es-CU"/>
        </w:rPr>
        <w:t xml:space="preserve"> Gráficos de Cantidad de Trámites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315DE5" w14:paraId="018CAE5B" w14:textId="77777777" w:rsidTr="00315DE5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2D250DBC" w14:textId="77777777" w:rsidR="00315DE5" w:rsidRPr="00513968" w:rsidRDefault="00315DE5" w:rsidP="00315DE5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315DE5" w14:paraId="1E532D5E" w14:textId="77777777" w:rsidTr="00315DE5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0D09905C" w14:textId="71FD2FDC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6C0DD9">
              <w:rPr>
                <w:rFonts w:ascii="Arial" w:hAnsi="Arial" w:cs="Arial"/>
                <w:lang w:val="es-ES" w:eastAsia="zh-CN"/>
              </w:rPr>
              <w:t>8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42F3CED9" w14:textId="49F4DDAA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6C0DD9">
              <w:rPr>
                <w:rFonts w:ascii="Arial" w:hAnsi="Arial" w:cs="Arial"/>
                <w:lang w:val="es-ES" w:eastAsia="zh-CN"/>
              </w:rPr>
              <w:t>8</w:t>
            </w:r>
          </w:p>
        </w:tc>
      </w:tr>
      <w:tr w:rsidR="00315DE5" w14:paraId="3B8D1FA5" w14:textId="77777777" w:rsidTr="00315DE5">
        <w:trPr>
          <w:trHeight w:val="471"/>
        </w:trPr>
        <w:tc>
          <w:tcPr>
            <w:tcW w:w="8778" w:type="dxa"/>
            <w:gridSpan w:val="2"/>
          </w:tcPr>
          <w:p w14:paraId="780038BA" w14:textId="2C5953B9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6C0DD9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Gráficas de Estados de los Trámites</w:t>
            </w:r>
          </w:p>
        </w:tc>
      </w:tr>
      <w:tr w:rsidR="00315DE5" w14:paraId="200E346A" w14:textId="77777777" w:rsidTr="00315DE5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003E252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visualizar gráficas</w:t>
            </w:r>
          </w:p>
        </w:tc>
      </w:tr>
      <w:tr w:rsidR="00315DE5" w14:paraId="28CCECBC" w14:textId="77777777" w:rsidTr="00315DE5">
        <w:trPr>
          <w:trHeight w:val="346"/>
        </w:trPr>
        <w:tc>
          <w:tcPr>
            <w:tcW w:w="8778" w:type="dxa"/>
            <w:gridSpan w:val="2"/>
          </w:tcPr>
          <w:p w14:paraId="5BFD8B11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315DE5" w14:paraId="7418EBC0" w14:textId="77777777" w:rsidTr="00315DE5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8A2AECE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>El usuario después de autenticarse podrá ver las gráficas de los trámites.</w:t>
            </w:r>
          </w:p>
        </w:tc>
      </w:tr>
      <w:tr w:rsidR="00315DE5" w14:paraId="0CF68A0C" w14:textId="77777777" w:rsidTr="00315DE5">
        <w:trPr>
          <w:trHeight w:val="388"/>
        </w:trPr>
        <w:tc>
          <w:tcPr>
            <w:tcW w:w="8778" w:type="dxa"/>
            <w:gridSpan w:val="2"/>
          </w:tcPr>
          <w:p w14:paraId="7B19198F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Gráficas visualizadas correctamente.</w:t>
            </w:r>
          </w:p>
        </w:tc>
      </w:tr>
      <w:tr w:rsidR="00315DE5" w14:paraId="409F3F4F" w14:textId="77777777" w:rsidTr="00315DE5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91AB504" w14:textId="77777777" w:rsidR="00315DE5" w:rsidRPr="00841E15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7F103DF0" w14:textId="0766D6D9" w:rsidR="00315DE5" w:rsidRDefault="00315DE5" w:rsidP="00975DBD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975DBD">
        <w:rPr>
          <w:lang w:val="es-CU"/>
        </w:rPr>
        <w:t>61</w:t>
      </w:r>
      <w:r>
        <w:rPr>
          <w:lang w:val="es-CU"/>
        </w:rPr>
        <w:t xml:space="preserve"> Caso de Prueba de Aceptación </w:t>
      </w:r>
      <w:r w:rsidR="006C0DD9">
        <w:rPr>
          <w:lang w:val="es-CU"/>
        </w:rPr>
        <w:t>Visualizar</w:t>
      </w:r>
      <w:r>
        <w:rPr>
          <w:lang w:val="es-CU"/>
        </w:rPr>
        <w:t xml:space="preserve"> Gráficas de Estados de los Trámites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315DE5" w14:paraId="43D8DDD6" w14:textId="77777777" w:rsidTr="00315DE5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7593D82B" w14:textId="77777777" w:rsidR="00315DE5" w:rsidRPr="00513968" w:rsidRDefault="00315DE5" w:rsidP="00315DE5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315DE5" w14:paraId="1B93EE52" w14:textId="77777777" w:rsidTr="00315DE5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71C32A17" w14:textId="0A66DFBC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6C0DD9">
              <w:rPr>
                <w:rFonts w:ascii="Arial" w:hAnsi="Arial" w:cs="Arial"/>
                <w:lang w:val="es-ES" w:eastAsia="zh-CN"/>
              </w:rPr>
              <w:t>9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5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67329BE8" w14:textId="4E7FAC58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6C0DD9">
              <w:rPr>
                <w:rFonts w:ascii="Arial" w:hAnsi="Arial" w:cs="Arial"/>
                <w:lang w:val="es-ES" w:eastAsia="zh-CN"/>
              </w:rPr>
              <w:t>9</w:t>
            </w:r>
          </w:p>
        </w:tc>
      </w:tr>
      <w:tr w:rsidR="00315DE5" w14:paraId="1C913B77" w14:textId="77777777" w:rsidTr="00315DE5">
        <w:trPr>
          <w:trHeight w:val="471"/>
        </w:trPr>
        <w:tc>
          <w:tcPr>
            <w:tcW w:w="8778" w:type="dxa"/>
            <w:gridSpan w:val="2"/>
          </w:tcPr>
          <w:p w14:paraId="152A8DDE" w14:textId="120862C8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6C0DD9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Gráficas de Cantidad de Trámites por Módulos</w:t>
            </w:r>
          </w:p>
        </w:tc>
      </w:tr>
      <w:tr w:rsidR="00315DE5" w14:paraId="2DEDD3E9" w14:textId="77777777" w:rsidTr="00315DE5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0AA31874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visualizar gráficas</w:t>
            </w:r>
          </w:p>
        </w:tc>
      </w:tr>
      <w:tr w:rsidR="00315DE5" w14:paraId="245562BF" w14:textId="77777777" w:rsidTr="00315DE5">
        <w:trPr>
          <w:trHeight w:val="346"/>
        </w:trPr>
        <w:tc>
          <w:tcPr>
            <w:tcW w:w="8778" w:type="dxa"/>
            <w:gridSpan w:val="2"/>
          </w:tcPr>
          <w:p w14:paraId="17E76D36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315DE5" w14:paraId="4CBA69AF" w14:textId="77777777" w:rsidTr="00315DE5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7ABA00B7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>El usuario después de autenticarse podrá ver las gráficas de los trámites.</w:t>
            </w:r>
          </w:p>
        </w:tc>
      </w:tr>
      <w:tr w:rsidR="00315DE5" w14:paraId="7D046984" w14:textId="77777777" w:rsidTr="00315DE5">
        <w:trPr>
          <w:trHeight w:val="388"/>
        </w:trPr>
        <w:tc>
          <w:tcPr>
            <w:tcW w:w="8778" w:type="dxa"/>
            <w:gridSpan w:val="2"/>
          </w:tcPr>
          <w:p w14:paraId="26754C7F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Gráficas visualizadas correctamente.</w:t>
            </w:r>
          </w:p>
        </w:tc>
      </w:tr>
      <w:tr w:rsidR="00315DE5" w14:paraId="15CC1C17" w14:textId="77777777" w:rsidTr="00315DE5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2D50F4CD" w14:textId="77777777" w:rsidR="00315DE5" w:rsidRPr="00841E15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525E59FF" w14:textId="0D25AEF1" w:rsidR="00315DE5" w:rsidRPr="009A0991" w:rsidRDefault="00315DE5" w:rsidP="00315DE5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lastRenderedPageBreak/>
        <w:t xml:space="preserve">Tabla </w:t>
      </w:r>
      <w:r w:rsidR="00975DBD">
        <w:rPr>
          <w:lang w:val="es-CU"/>
        </w:rPr>
        <w:t>62</w:t>
      </w:r>
      <w:r>
        <w:rPr>
          <w:lang w:val="es-CU"/>
        </w:rPr>
        <w:t xml:space="preserve"> Caso de Prueba de Aceptación </w:t>
      </w:r>
      <w:r w:rsidR="006C0DD9">
        <w:rPr>
          <w:lang w:val="es-CU"/>
        </w:rPr>
        <w:t>Visualizar</w:t>
      </w:r>
      <w:r>
        <w:rPr>
          <w:lang w:val="es-CU"/>
        </w:rPr>
        <w:t xml:space="preserve"> Gráficas de Cantidad de Trámites por Módulos</w:t>
      </w:r>
    </w:p>
    <w:p w14:paraId="7CC6E6DE" w14:textId="08AF7BF5" w:rsidR="00315DE5" w:rsidRDefault="00315DE5" w:rsidP="00315DE5">
      <w:pPr>
        <w:rPr>
          <w:lang w:val="es-CU" w:eastAsia="zh-CN"/>
        </w:rPr>
      </w:pP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315DE5" w14:paraId="41DD83D0" w14:textId="77777777" w:rsidTr="00315DE5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780062DC" w14:textId="77777777" w:rsidR="00315DE5" w:rsidRPr="00513968" w:rsidRDefault="00315DE5" w:rsidP="00315DE5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315DE5" w14:paraId="341A3F7F" w14:textId="77777777" w:rsidTr="00315DE5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6A169FFF" w14:textId="6717F02C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0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6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0104E6E3" w14:textId="060E7E83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0</w:t>
            </w:r>
          </w:p>
        </w:tc>
      </w:tr>
      <w:tr w:rsidR="00315DE5" w14:paraId="7C3FDCFF" w14:textId="77777777" w:rsidTr="00315DE5">
        <w:trPr>
          <w:trHeight w:val="471"/>
        </w:trPr>
        <w:tc>
          <w:tcPr>
            <w:tcW w:w="8778" w:type="dxa"/>
            <w:gridSpan w:val="2"/>
          </w:tcPr>
          <w:p w14:paraId="6E02CB58" w14:textId="09F1FF80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6C0DD9">
              <w:rPr>
                <w:rFonts w:ascii="Arial" w:hAnsi="Arial" w:cs="Arial"/>
                <w:lang w:val="es-ES" w:eastAsia="zh-CN"/>
              </w:rPr>
              <w:t>Visualizar</w:t>
            </w:r>
            <w:r>
              <w:rPr>
                <w:rFonts w:ascii="Arial" w:hAnsi="Arial" w:cs="Arial"/>
                <w:lang w:val="es-ES" w:eastAsia="zh-CN"/>
              </w:rPr>
              <w:t xml:space="preserve"> Gráficas de cantidad de Trámites </w:t>
            </w:r>
            <w:r w:rsidR="000377E3">
              <w:rPr>
                <w:rFonts w:ascii="Arial" w:hAnsi="Arial" w:cs="Arial"/>
                <w:lang w:val="es-ES" w:eastAsia="zh-CN"/>
              </w:rPr>
              <w:t>Completados</w:t>
            </w:r>
          </w:p>
        </w:tc>
      </w:tr>
      <w:tr w:rsidR="00315DE5" w14:paraId="6FBFD3D0" w14:textId="77777777" w:rsidTr="00315DE5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90E2C22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visualizar gráficas</w:t>
            </w:r>
          </w:p>
        </w:tc>
      </w:tr>
      <w:tr w:rsidR="00315DE5" w14:paraId="511E24FB" w14:textId="77777777" w:rsidTr="00315DE5">
        <w:trPr>
          <w:trHeight w:val="346"/>
        </w:trPr>
        <w:tc>
          <w:tcPr>
            <w:tcW w:w="8778" w:type="dxa"/>
            <w:gridSpan w:val="2"/>
          </w:tcPr>
          <w:p w14:paraId="2D2DCCFF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315DE5" w14:paraId="4AE02D99" w14:textId="77777777" w:rsidTr="00315DE5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0C7DA2EE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</w:t>
            </w:r>
            <w:r>
              <w:rPr>
                <w:rFonts w:ascii="Arial" w:hAnsi="Arial" w:cs="Arial"/>
                <w:lang w:val="es-ES" w:eastAsia="zh-CN"/>
              </w:rPr>
              <w:t>e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jecución: </w:t>
            </w:r>
            <w:r>
              <w:rPr>
                <w:rFonts w:ascii="Arial" w:hAnsi="Arial" w:cs="Arial"/>
                <w:lang w:val="es-ES" w:eastAsia="zh-CN"/>
              </w:rPr>
              <w:t>El usuario después de autenticarse podrá ver las gráficas de los trámites.</w:t>
            </w:r>
          </w:p>
        </w:tc>
      </w:tr>
      <w:tr w:rsidR="00315DE5" w14:paraId="23479367" w14:textId="77777777" w:rsidTr="00315DE5">
        <w:trPr>
          <w:trHeight w:val="388"/>
        </w:trPr>
        <w:tc>
          <w:tcPr>
            <w:tcW w:w="8778" w:type="dxa"/>
            <w:gridSpan w:val="2"/>
          </w:tcPr>
          <w:p w14:paraId="154215B6" w14:textId="77777777" w:rsidR="00315DE5" w:rsidRPr="00513968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Gráficas visualizadas correctamente.</w:t>
            </w:r>
          </w:p>
        </w:tc>
      </w:tr>
      <w:tr w:rsidR="00315DE5" w14:paraId="5B2F70B6" w14:textId="77777777" w:rsidTr="00315DE5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0BEE974F" w14:textId="77777777" w:rsidR="00315DE5" w:rsidRPr="00841E15" w:rsidRDefault="00315DE5" w:rsidP="00315DE5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4F332432" w14:textId="6FB062D4" w:rsidR="00315DE5" w:rsidRPr="00315DE5" w:rsidRDefault="00315DE5" w:rsidP="00315DE5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6</w:t>
      </w:r>
      <w:r w:rsidR="00975DBD">
        <w:rPr>
          <w:lang w:val="es-CU"/>
        </w:rPr>
        <w:t>3</w:t>
      </w:r>
      <w:r>
        <w:rPr>
          <w:lang w:val="es-CU"/>
        </w:rPr>
        <w:t xml:space="preserve"> Caso de Prueba de Aceptación </w:t>
      </w:r>
      <w:r w:rsidR="006C0DD9">
        <w:rPr>
          <w:lang w:val="es-CU"/>
        </w:rPr>
        <w:t>Visualizar</w:t>
      </w:r>
      <w:r>
        <w:rPr>
          <w:lang w:val="es-CU"/>
        </w:rPr>
        <w:t xml:space="preserve"> Gráficas de Cantidad de Trámites</w:t>
      </w:r>
      <w:r w:rsidR="000377E3">
        <w:rPr>
          <w:lang w:val="es-CU"/>
        </w:rPr>
        <w:t xml:space="preserve"> Completados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1762BC52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74B67992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78B7DE8B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41DF4704" w14:textId="4BB6C99F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315DE5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1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4D0121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4D0121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7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2DB44B42" w14:textId="44EDF10A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9B7B18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1</w:t>
            </w:r>
          </w:p>
        </w:tc>
      </w:tr>
      <w:tr w:rsidR="00841E15" w14:paraId="21C03E4C" w14:textId="77777777" w:rsidTr="00842080">
        <w:trPr>
          <w:trHeight w:val="471"/>
        </w:trPr>
        <w:tc>
          <w:tcPr>
            <w:tcW w:w="8778" w:type="dxa"/>
            <w:gridSpan w:val="2"/>
          </w:tcPr>
          <w:p w14:paraId="40E163D8" w14:textId="7C88F84C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Añadir </w:t>
            </w:r>
            <w:r w:rsidR="004D0121">
              <w:rPr>
                <w:rFonts w:ascii="Arial" w:hAnsi="Arial" w:cs="Arial"/>
                <w:lang w:val="es-ES" w:eastAsia="zh-CN"/>
              </w:rPr>
              <w:t>Noticias</w:t>
            </w:r>
          </w:p>
        </w:tc>
      </w:tr>
      <w:tr w:rsidR="00841E15" w14:paraId="369ABF09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722A181" w14:textId="105EC88F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añadir </w:t>
            </w:r>
            <w:r w:rsidR="004D0121">
              <w:rPr>
                <w:rFonts w:ascii="Arial" w:hAnsi="Arial" w:cs="Arial"/>
                <w:lang w:val="es-ES" w:eastAsia="zh-CN"/>
              </w:rPr>
              <w:t>noticias</w:t>
            </w:r>
          </w:p>
        </w:tc>
      </w:tr>
      <w:tr w:rsidR="00841E15" w14:paraId="284BF8FF" w14:textId="77777777" w:rsidTr="00842080">
        <w:trPr>
          <w:trHeight w:val="346"/>
        </w:trPr>
        <w:tc>
          <w:tcPr>
            <w:tcW w:w="8778" w:type="dxa"/>
            <w:gridSpan w:val="2"/>
          </w:tcPr>
          <w:p w14:paraId="699F88B2" w14:textId="02463AB9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</w:t>
            </w:r>
            <w:r w:rsidR="004D0121">
              <w:rPr>
                <w:rFonts w:ascii="Arial" w:hAnsi="Arial" w:cs="Arial"/>
                <w:lang w:val="es-ES" w:eastAsia="zh-CN"/>
              </w:rPr>
              <w:t xml:space="preserve"> y ser administrador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4E48F5DA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059C0A6F" w14:textId="02760F19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 xml:space="preserve">El usuario </w:t>
            </w:r>
            <w:r w:rsidR="004D0121">
              <w:rPr>
                <w:rFonts w:ascii="Arial" w:hAnsi="Arial" w:cs="Arial"/>
                <w:lang w:val="es-ES" w:eastAsia="zh-CN"/>
              </w:rPr>
              <w:t>hace clic en “Crear Noticias”</w:t>
            </w:r>
          </w:p>
        </w:tc>
      </w:tr>
      <w:tr w:rsidR="00841E15" w14:paraId="5BDDB4AC" w14:textId="77777777" w:rsidTr="00842080">
        <w:trPr>
          <w:trHeight w:val="388"/>
        </w:trPr>
        <w:tc>
          <w:tcPr>
            <w:tcW w:w="8778" w:type="dxa"/>
            <w:gridSpan w:val="2"/>
          </w:tcPr>
          <w:p w14:paraId="600C8881" w14:textId="2784F777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842080">
              <w:rPr>
                <w:rFonts w:ascii="Arial" w:hAnsi="Arial" w:cs="Arial"/>
                <w:lang w:val="es-ES" w:eastAsia="zh-CN"/>
              </w:rPr>
              <w:t>Noticia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842080">
              <w:rPr>
                <w:rFonts w:ascii="Arial" w:hAnsi="Arial" w:cs="Arial"/>
                <w:lang w:val="es-ES" w:eastAsia="zh-CN"/>
              </w:rPr>
              <w:t xml:space="preserve">creada </w:t>
            </w:r>
            <w:r>
              <w:rPr>
                <w:rFonts w:ascii="Arial" w:hAnsi="Arial" w:cs="Arial"/>
                <w:lang w:val="es-ES" w:eastAsia="zh-CN"/>
              </w:rPr>
              <w:t>correctamente.</w:t>
            </w:r>
          </w:p>
        </w:tc>
      </w:tr>
      <w:tr w:rsidR="00841E15" w14:paraId="51643877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3691555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08A31DAF" w14:textId="3BF1F6CA" w:rsidR="00841E15" w:rsidRPr="009A0991" w:rsidRDefault="009A0991" w:rsidP="009A0991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9B7B18">
        <w:rPr>
          <w:lang w:val="es-CU"/>
        </w:rPr>
        <w:t>6</w:t>
      </w:r>
      <w:r w:rsidR="00975DBD">
        <w:rPr>
          <w:lang w:val="es-CU"/>
        </w:rPr>
        <w:t>4</w:t>
      </w:r>
      <w:r>
        <w:rPr>
          <w:lang w:val="es-CU"/>
        </w:rPr>
        <w:t xml:space="preserve"> Caso de Prueba de Aceptación Añadir Noticias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1E15" w14:paraId="3AD93D9B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664D3438" w14:textId="77777777" w:rsidR="00841E15" w:rsidRPr="00513968" w:rsidRDefault="00841E15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1E15" w14:paraId="36F748BB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3B1D476A" w14:textId="3F41657A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9B7B18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1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9B7B18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9B7B18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8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6D497AC2" w14:textId="5EB13C16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9B7B18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1</w:t>
            </w:r>
          </w:p>
        </w:tc>
      </w:tr>
      <w:tr w:rsidR="00841E15" w14:paraId="7AA68603" w14:textId="77777777" w:rsidTr="00842080">
        <w:trPr>
          <w:trHeight w:val="471"/>
        </w:trPr>
        <w:tc>
          <w:tcPr>
            <w:tcW w:w="8778" w:type="dxa"/>
            <w:gridSpan w:val="2"/>
          </w:tcPr>
          <w:p w14:paraId="47AE0945" w14:textId="559E517A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842080">
              <w:rPr>
                <w:rFonts w:ascii="Arial" w:hAnsi="Arial" w:cs="Arial"/>
                <w:lang w:val="es-ES" w:eastAsia="zh-CN"/>
              </w:rPr>
              <w:t>Editar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842080">
              <w:rPr>
                <w:rFonts w:ascii="Arial" w:hAnsi="Arial" w:cs="Arial"/>
                <w:lang w:val="es-ES" w:eastAsia="zh-CN"/>
              </w:rPr>
              <w:t>Noticias</w:t>
            </w:r>
          </w:p>
        </w:tc>
      </w:tr>
      <w:tr w:rsidR="00841E15" w14:paraId="24CE5699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1701B25" w14:textId="7B679AB5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</w:t>
            </w:r>
            <w:r w:rsidR="00842080">
              <w:rPr>
                <w:rFonts w:ascii="Arial" w:hAnsi="Arial" w:cs="Arial"/>
                <w:lang w:val="es-ES" w:eastAsia="zh-CN"/>
              </w:rPr>
              <w:t>editar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842080">
              <w:rPr>
                <w:rFonts w:ascii="Arial" w:hAnsi="Arial" w:cs="Arial"/>
                <w:lang w:val="es-ES" w:eastAsia="zh-CN"/>
              </w:rPr>
              <w:t>noticias</w:t>
            </w:r>
          </w:p>
        </w:tc>
      </w:tr>
      <w:tr w:rsidR="00841E15" w14:paraId="2C063355" w14:textId="77777777" w:rsidTr="00842080">
        <w:trPr>
          <w:trHeight w:val="346"/>
        </w:trPr>
        <w:tc>
          <w:tcPr>
            <w:tcW w:w="8778" w:type="dxa"/>
            <w:gridSpan w:val="2"/>
          </w:tcPr>
          <w:p w14:paraId="1ADD0499" w14:textId="4CE8C99E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</w:t>
            </w:r>
            <w:r w:rsidR="00842080">
              <w:rPr>
                <w:rFonts w:ascii="Arial" w:hAnsi="Arial" w:cs="Arial"/>
                <w:lang w:val="es-ES" w:eastAsia="zh-CN"/>
              </w:rPr>
              <w:t xml:space="preserve"> y ser administrador</w:t>
            </w:r>
            <w:r>
              <w:rPr>
                <w:rFonts w:ascii="Arial" w:hAnsi="Arial" w:cs="Arial"/>
                <w:lang w:val="es-ES" w:eastAsia="zh-CN"/>
              </w:rPr>
              <w:t>.</w:t>
            </w:r>
          </w:p>
        </w:tc>
      </w:tr>
      <w:tr w:rsidR="00841E15" w14:paraId="6C77447A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04EBFDE1" w14:textId="1D1DEFFE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 xml:space="preserve">El usuario </w:t>
            </w:r>
            <w:r w:rsidR="00842080">
              <w:rPr>
                <w:rFonts w:ascii="Arial" w:hAnsi="Arial" w:cs="Arial"/>
                <w:lang w:val="es-ES" w:eastAsia="zh-CN"/>
              </w:rPr>
              <w:t>hace clic en el icono de editar</w:t>
            </w:r>
          </w:p>
        </w:tc>
      </w:tr>
      <w:tr w:rsidR="00841E15" w14:paraId="0AF86A06" w14:textId="77777777" w:rsidTr="00842080">
        <w:trPr>
          <w:trHeight w:val="388"/>
        </w:trPr>
        <w:tc>
          <w:tcPr>
            <w:tcW w:w="8778" w:type="dxa"/>
            <w:gridSpan w:val="2"/>
          </w:tcPr>
          <w:p w14:paraId="368AEED0" w14:textId="1FE7A7FF" w:rsidR="00841E15" w:rsidRPr="00513968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842080">
              <w:rPr>
                <w:rFonts w:ascii="Arial" w:hAnsi="Arial" w:cs="Arial"/>
                <w:lang w:val="es-ES" w:eastAsia="zh-CN"/>
              </w:rPr>
              <w:t>Noticia editada</w:t>
            </w:r>
            <w:r>
              <w:rPr>
                <w:rFonts w:ascii="Arial" w:hAnsi="Arial" w:cs="Arial"/>
                <w:lang w:val="es-ES" w:eastAsia="zh-CN"/>
              </w:rPr>
              <w:t xml:space="preserve"> correctamente.</w:t>
            </w:r>
          </w:p>
        </w:tc>
      </w:tr>
      <w:tr w:rsidR="00841E15" w14:paraId="0B11851D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77080E17" w14:textId="77777777" w:rsidR="00841E15" w:rsidRPr="00841E15" w:rsidRDefault="00841E15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lastRenderedPageBreak/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33AF4740" w14:textId="1B70C239" w:rsidR="00841E15" w:rsidRPr="009A0991" w:rsidRDefault="009A0991" w:rsidP="009A0991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9B7B18">
        <w:rPr>
          <w:lang w:val="es-CU"/>
        </w:rPr>
        <w:t>6</w:t>
      </w:r>
      <w:r w:rsidR="00975DBD">
        <w:rPr>
          <w:lang w:val="es-CU"/>
        </w:rPr>
        <w:t>5</w:t>
      </w:r>
      <w:r>
        <w:rPr>
          <w:lang w:val="es-CU"/>
        </w:rPr>
        <w:t xml:space="preserve"> Caso de Prueba de Aceptación Editar Noticias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2080" w14:paraId="5BB025D4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2A7B6A77" w14:textId="77777777" w:rsidR="00842080" w:rsidRPr="00513968" w:rsidRDefault="00842080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2080" w14:paraId="2213428A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0FA8249D" w14:textId="346DBCEB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9B7B18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1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9B7B18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6C0DD9">
              <w:rPr>
                <w:rFonts w:ascii="Arial" w:hAnsi="Arial" w:cs="Arial"/>
                <w:lang w:val="es-ES" w:eastAsia="zh-CN"/>
              </w:rPr>
              <w:t>19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40915268" w14:textId="0FE8F396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9B7B18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1</w:t>
            </w:r>
          </w:p>
        </w:tc>
      </w:tr>
      <w:tr w:rsidR="00842080" w14:paraId="23D366B4" w14:textId="77777777" w:rsidTr="00842080">
        <w:trPr>
          <w:trHeight w:val="471"/>
        </w:trPr>
        <w:tc>
          <w:tcPr>
            <w:tcW w:w="8778" w:type="dxa"/>
            <w:gridSpan w:val="2"/>
          </w:tcPr>
          <w:p w14:paraId="57EC6B0B" w14:textId="77777777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Editar Noticias</w:t>
            </w:r>
          </w:p>
        </w:tc>
      </w:tr>
      <w:tr w:rsidR="00842080" w14:paraId="2E596F6B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0017DBD7" w14:textId="5EA8CEDA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visualizar noticias</w:t>
            </w:r>
          </w:p>
        </w:tc>
      </w:tr>
      <w:tr w:rsidR="00842080" w14:paraId="78C538C9" w14:textId="77777777" w:rsidTr="00842080">
        <w:trPr>
          <w:trHeight w:val="346"/>
        </w:trPr>
        <w:tc>
          <w:tcPr>
            <w:tcW w:w="8778" w:type="dxa"/>
            <w:gridSpan w:val="2"/>
          </w:tcPr>
          <w:p w14:paraId="38142B13" w14:textId="77777777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842080" w14:paraId="1745438A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12082C3" w14:textId="289B01B1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>El usuario hace clic en “Noticias”</w:t>
            </w:r>
          </w:p>
        </w:tc>
      </w:tr>
      <w:tr w:rsidR="00842080" w14:paraId="531DC0D4" w14:textId="77777777" w:rsidTr="00842080">
        <w:trPr>
          <w:trHeight w:val="388"/>
        </w:trPr>
        <w:tc>
          <w:tcPr>
            <w:tcW w:w="8778" w:type="dxa"/>
            <w:gridSpan w:val="2"/>
          </w:tcPr>
          <w:p w14:paraId="573CD0A9" w14:textId="4BEF99ED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Visualizar noticias correctamente.</w:t>
            </w:r>
          </w:p>
        </w:tc>
      </w:tr>
      <w:tr w:rsidR="00842080" w14:paraId="15DB47BD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77B7243" w14:textId="77777777" w:rsidR="00842080" w:rsidRPr="00841E15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6F6901EA" w14:textId="216E5880" w:rsidR="00842080" w:rsidRPr="009A0991" w:rsidRDefault="009A0991" w:rsidP="009A0991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9B7B18">
        <w:rPr>
          <w:lang w:val="es-CU"/>
        </w:rPr>
        <w:t>6</w:t>
      </w:r>
      <w:r w:rsidR="00975DBD">
        <w:rPr>
          <w:lang w:val="es-CU"/>
        </w:rPr>
        <w:t>6</w:t>
      </w:r>
      <w:r>
        <w:rPr>
          <w:lang w:val="es-CU"/>
        </w:rPr>
        <w:t xml:space="preserve"> Caso de Prueba de Aceptación Visualizar Noticias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2080" w14:paraId="278B4A85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14D0C110" w14:textId="77777777" w:rsidR="00842080" w:rsidRPr="00513968" w:rsidRDefault="00842080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2080" w14:paraId="0FC9B1CC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25B6A3A3" w14:textId="1D16C5E7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9B7B18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1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9B7B18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9B7B18">
              <w:rPr>
                <w:rFonts w:ascii="Arial" w:hAnsi="Arial" w:cs="Arial"/>
                <w:lang w:val="es-ES" w:eastAsia="zh-CN"/>
              </w:rPr>
              <w:t>2</w:t>
            </w:r>
            <w:r w:rsidR="006C0DD9">
              <w:rPr>
                <w:rFonts w:ascii="Arial" w:hAnsi="Arial" w:cs="Arial"/>
                <w:lang w:val="es-ES" w:eastAsia="zh-CN"/>
              </w:rPr>
              <w:t>0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6AB07D74" w14:textId="77215AFB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9B7B18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1</w:t>
            </w:r>
          </w:p>
        </w:tc>
      </w:tr>
      <w:tr w:rsidR="00842080" w14:paraId="41422040" w14:textId="77777777" w:rsidTr="00842080">
        <w:trPr>
          <w:trHeight w:val="471"/>
        </w:trPr>
        <w:tc>
          <w:tcPr>
            <w:tcW w:w="8778" w:type="dxa"/>
            <w:gridSpan w:val="2"/>
          </w:tcPr>
          <w:p w14:paraId="47B68CBE" w14:textId="7A04A63A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Eliminar Noticias</w:t>
            </w:r>
          </w:p>
        </w:tc>
      </w:tr>
      <w:tr w:rsidR="00842080" w14:paraId="37A4D8B7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20DC1F2E" w14:textId="4827DDC1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eliminar noticias</w:t>
            </w:r>
          </w:p>
        </w:tc>
      </w:tr>
      <w:tr w:rsidR="00842080" w14:paraId="7DD36F2A" w14:textId="77777777" w:rsidTr="00842080">
        <w:trPr>
          <w:trHeight w:val="346"/>
        </w:trPr>
        <w:tc>
          <w:tcPr>
            <w:tcW w:w="8778" w:type="dxa"/>
            <w:gridSpan w:val="2"/>
          </w:tcPr>
          <w:p w14:paraId="4A1AB660" w14:textId="77777777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842080" w14:paraId="055FCDCA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35CACD9" w14:textId="46D08EEB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>El usuario hace clic en el icono de eliminar</w:t>
            </w:r>
          </w:p>
        </w:tc>
      </w:tr>
      <w:tr w:rsidR="00842080" w14:paraId="3D8D14BA" w14:textId="77777777" w:rsidTr="00842080">
        <w:trPr>
          <w:trHeight w:val="388"/>
        </w:trPr>
        <w:tc>
          <w:tcPr>
            <w:tcW w:w="8778" w:type="dxa"/>
            <w:gridSpan w:val="2"/>
          </w:tcPr>
          <w:p w14:paraId="47666066" w14:textId="5C4A2211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Noticia eliminada correctamente.</w:t>
            </w:r>
          </w:p>
        </w:tc>
      </w:tr>
      <w:tr w:rsidR="00842080" w14:paraId="6C0055A6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860FE15" w14:textId="77777777" w:rsidR="00842080" w:rsidRPr="00841E15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16675266" w14:textId="106076A4" w:rsidR="00842080" w:rsidRPr="009A0991" w:rsidRDefault="009A0991" w:rsidP="009A0991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9B7B18">
        <w:rPr>
          <w:lang w:val="es-CU"/>
        </w:rPr>
        <w:t>6</w:t>
      </w:r>
      <w:r w:rsidR="00975DBD">
        <w:rPr>
          <w:lang w:val="es-CU"/>
        </w:rPr>
        <w:t>7</w:t>
      </w:r>
      <w:r>
        <w:rPr>
          <w:lang w:val="es-CU"/>
        </w:rPr>
        <w:t xml:space="preserve"> Caso de Prueba de Aceptación Eliminar Noticias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2080" w14:paraId="07C2D928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52C5C27B" w14:textId="77777777" w:rsidR="00842080" w:rsidRPr="00513968" w:rsidRDefault="00842080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842080" w14:paraId="256C5574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5911794B" w14:textId="228ADF4A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6C0DD9">
              <w:rPr>
                <w:rFonts w:ascii="Arial" w:hAnsi="Arial" w:cs="Arial"/>
                <w:lang w:val="es-ES" w:eastAsia="zh-CN"/>
              </w:rPr>
              <w:t>12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9B7B18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9B7B18">
              <w:rPr>
                <w:rFonts w:ascii="Arial" w:hAnsi="Arial" w:cs="Arial"/>
                <w:lang w:val="es-ES" w:eastAsia="zh-CN"/>
              </w:rPr>
              <w:t>2</w:t>
            </w:r>
            <w:r w:rsidR="006C0DD9">
              <w:rPr>
                <w:rFonts w:ascii="Arial" w:hAnsi="Arial" w:cs="Arial"/>
                <w:lang w:val="es-ES" w:eastAsia="zh-CN"/>
              </w:rPr>
              <w:t>1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0E672112" w14:textId="04CE0CE9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 w:rsidR="009B7B18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2</w:t>
            </w:r>
          </w:p>
        </w:tc>
      </w:tr>
      <w:tr w:rsidR="00842080" w14:paraId="393B60CE" w14:textId="77777777" w:rsidTr="00842080">
        <w:trPr>
          <w:trHeight w:val="471"/>
        </w:trPr>
        <w:tc>
          <w:tcPr>
            <w:tcW w:w="8778" w:type="dxa"/>
            <w:gridSpan w:val="2"/>
          </w:tcPr>
          <w:p w14:paraId="48171988" w14:textId="0D791D7B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Exportar</w:t>
            </w:r>
            <w:r w:rsidR="009B7B18">
              <w:rPr>
                <w:rFonts w:ascii="Arial" w:hAnsi="Arial" w:cs="Arial"/>
                <w:lang w:val="es-ES" w:eastAsia="zh-CN"/>
              </w:rPr>
              <w:t xml:space="preserve"> Tabla de</w:t>
            </w:r>
            <w:r>
              <w:rPr>
                <w:rFonts w:ascii="Arial" w:hAnsi="Arial" w:cs="Arial"/>
                <w:lang w:val="es-ES" w:eastAsia="zh-CN"/>
              </w:rPr>
              <w:t xml:space="preserve"> Trámites</w:t>
            </w:r>
          </w:p>
        </w:tc>
      </w:tr>
      <w:tr w:rsidR="00842080" w14:paraId="5C6F7B2C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5FD95FA" w14:textId="746D05C7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exportar trámites</w:t>
            </w:r>
          </w:p>
        </w:tc>
      </w:tr>
      <w:tr w:rsidR="00842080" w14:paraId="7F4417AD" w14:textId="77777777" w:rsidTr="00842080">
        <w:trPr>
          <w:trHeight w:val="346"/>
        </w:trPr>
        <w:tc>
          <w:tcPr>
            <w:tcW w:w="8778" w:type="dxa"/>
            <w:gridSpan w:val="2"/>
          </w:tcPr>
          <w:p w14:paraId="3BD541A4" w14:textId="77777777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842080" w14:paraId="1975F09C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724D45A6" w14:textId="350A9A0F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>El usuario hace clic en el icono de exportar PDF en la tabla de trámites</w:t>
            </w:r>
          </w:p>
        </w:tc>
      </w:tr>
      <w:tr w:rsidR="00842080" w14:paraId="75700F20" w14:textId="77777777" w:rsidTr="00842080">
        <w:trPr>
          <w:trHeight w:val="388"/>
        </w:trPr>
        <w:tc>
          <w:tcPr>
            <w:tcW w:w="8778" w:type="dxa"/>
            <w:gridSpan w:val="2"/>
          </w:tcPr>
          <w:p w14:paraId="5C9C5B86" w14:textId="253BEA65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Trámites exportados correctamente.</w:t>
            </w:r>
          </w:p>
        </w:tc>
      </w:tr>
      <w:tr w:rsidR="00842080" w14:paraId="32CBFFAE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7012A98" w14:textId="77777777" w:rsidR="00842080" w:rsidRPr="00841E15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0D4608A1" w14:textId="1EB0683B" w:rsidR="00842080" w:rsidRPr="009A0991" w:rsidRDefault="009A0991" w:rsidP="009A0991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9B7B18">
        <w:rPr>
          <w:lang w:val="es-CU"/>
        </w:rPr>
        <w:t>6</w:t>
      </w:r>
      <w:r w:rsidR="00975DBD">
        <w:rPr>
          <w:lang w:val="es-CU"/>
        </w:rPr>
        <w:t>8</w:t>
      </w:r>
      <w:r>
        <w:rPr>
          <w:lang w:val="es-CU"/>
        </w:rPr>
        <w:t xml:space="preserve"> Caso de Prueba de Aceptación Exportar</w:t>
      </w:r>
      <w:r w:rsidR="009B7B18">
        <w:rPr>
          <w:lang w:val="es-CU"/>
        </w:rPr>
        <w:t xml:space="preserve"> Tabla de</w:t>
      </w:r>
      <w:r>
        <w:rPr>
          <w:lang w:val="es-CU"/>
        </w:rPr>
        <w:t xml:space="preserve"> Trámites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842080" w14:paraId="5685160D" w14:textId="77777777" w:rsidTr="00842080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62C91059" w14:textId="77777777" w:rsidR="00842080" w:rsidRPr="00513968" w:rsidRDefault="00842080" w:rsidP="00842080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lastRenderedPageBreak/>
              <w:t>Caso de prueba de Aceptación</w:t>
            </w:r>
          </w:p>
        </w:tc>
      </w:tr>
      <w:tr w:rsidR="00842080" w14:paraId="663817AA" w14:textId="77777777" w:rsidTr="00842080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4AABC3E5" w14:textId="1251B3B4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3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 w:rsidR="009B7B18"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 w:rsidR="009B7B18">
              <w:rPr>
                <w:rFonts w:ascii="Arial" w:hAnsi="Arial" w:cs="Arial"/>
                <w:lang w:val="es-ES" w:eastAsia="zh-CN"/>
              </w:rPr>
              <w:t>2</w:t>
            </w:r>
            <w:r w:rsidR="006C0DD9">
              <w:rPr>
                <w:rFonts w:ascii="Arial" w:hAnsi="Arial" w:cs="Arial"/>
                <w:lang w:val="es-ES" w:eastAsia="zh-CN"/>
              </w:rPr>
              <w:t>2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3A86F37F" w14:textId="1A06818E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Historia de Usuario: 1</w:t>
            </w:r>
            <w:r w:rsidR="006C0DD9">
              <w:rPr>
                <w:rFonts w:ascii="Arial" w:hAnsi="Arial" w:cs="Arial"/>
                <w:lang w:val="es-ES" w:eastAsia="zh-CN"/>
              </w:rPr>
              <w:t>3</w:t>
            </w:r>
          </w:p>
        </w:tc>
      </w:tr>
      <w:tr w:rsidR="00842080" w14:paraId="0129BE6D" w14:textId="77777777" w:rsidTr="00842080">
        <w:trPr>
          <w:trHeight w:val="471"/>
        </w:trPr>
        <w:tc>
          <w:tcPr>
            <w:tcW w:w="8778" w:type="dxa"/>
            <w:gridSpan w:val="2"/>
          </w:tcPr>
          <w:p w14:paraId="10F0CE5F" w14:textId="2036E004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Exportar</w:t>
            </w:r>
            <w:r w:rsidR="009B7B18">
              <w:rPr>
                <w:rFonts w:ascii="Arial" w:hAnsi="Arial" w:cs="Arial"/>
                <w:lang w:val="es-ES" w:eastAsia="zh-CN"/>
              </w:rPr>
              <w:t xml:space="preserve"> Tabla de</w:t>
            </w:r>
            <w:r>
              <w:rPr>
                <w:rFonts w:ascii="Arial" w:hAnsi="Arial" w:cs="Arial"/>
                <w:lang w:val="es-ES" w:eastAsia="zh-CN"/>
              </w:rPr>
              <w:t xml:space="preserve"> Usuarios</w:t>
            </w:r>
          </w:p>
        </w:tc>
      </w:tr>
      <w:tr w:rsidR="00842080" w14:paraId="3DC80290" w14:textId="77777777" w:rsidTr="00842080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97AF9A5" w14:textId="0C1A13AB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exportar usuarios</w:t>
            </w:r>
          </w:p>
        </w:tc>
      </w:tr>
      <w:tr w:rsidR="00842080" w14:paraId="3C7A9132" w14:textId="77777777" w:rsidTr="00842080">
        <w:trPr>
          <w:trHeight w:val="346"/>
        </w:trPr>
        <w:tc>
          <w:tcPr>
            <w:tcW w:w="8778" w:type="dxa"/>
            <w:gridSpan w:val="2"/>
          </w:tcPr>
          <w:p w14:paraId="3D172887" w14:textId="48AA9440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842080" w14:paraId="1BA20D61" w14:textId="77777777" w:rsidTr="00842080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520EFF3" w14:textId="7AC956B4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>El usuario hace clic en el icono de exportar PDF en la tabla de usuarios</w:t>
            </w:r>
          </w:p>
        </w:tc>
      </w:tr>
      <w:tr w:rsidR="00842080" w14:paraId="08CA13A5" w14:textId="77777777" w:rsidTr="00842080">
        <w:trPr>
          <w:trHeight w:val="388"/>
        </w:trPr>
        <w:tc>
          <w:tcPr>
            <w:tcW w:w="8778" w:type="dxa"/>
            <w:gridSpan w:val="2"/>
          </w:tcPr>
          <w:p w14:paraId="32E7FC62" w14:textId="12ABCF3B" w:rsidR="00842080" w:rsidRPr="00513968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Usuarios exportados correctamente.</w:t>
            </w:r>
          </w:p>
        </w:tc>
      </w:tr>
      <w:tr w:rsidR="00842080" w14:paraId="4C08E238" w14:textId="77777777" w:rsidTr="00842080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B6064D3" w14:textId="507ABC28" w:rsidR="00842080" w:rsidRPr="00841E15" w:rsidRDefault="00842080" w:rsidP="00842080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2988B230" w14:textId="1632337F" w:rsidR="009A0991" w:rsidRPr="009A0991" w:rsidRDefault="009A0991" w:rsidP="009A0991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9B7B18">
        <w:rPr>
          <w:lang w:val="es-CU"/>
        </w:rPr>
        <w:t>6</w:t>
      </w:r>
      <w:r w:rsidR="00975DBD">
        <w:rPr>
          <w:lang w:val="es-CU"/>
        </w:rPr>
        <w:t>9</w:t>
      </w:r>
      <w:r>
        <w:rPr>
          <w:lang w:val="es-CU"/>
        </w:rPr>
        <w:t xml:space="preserve"> Caso de Prueba de Aceptación Exportar </w:t>
      </w:r>
      <w:r w:rsidR="009B7B18">
        <w:rPr>
          <w:lang w:val="es-CU"/>
        </w:rPr>
        <w:t xml:space="preserve">Tabla de </w:t>
      </w:r>
      <w:r>
        <w:rPr>
          <w:lang w:val="es-CU"/>
        </w:rPr>
        <w:t>Usuarios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9B7B18" w14:paraId="68A55E7F" w14:textId="77777777" w:rsidTr="00286EE9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5812E9EF" w14:textId="77777777" w:rsidR="009B7B18" w:rsidRPr="00513968" w:rsidRDefault="009B7B18" w:rsidP="00286EE9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9B7B18" w14:paraId="35C8A212" w14:textId="77777777" w:rsidTr="00286EE9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2B2724D3" w14:textId="24E8DBB2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>
              <w:rPr>
                <w:rFonts w:ascii="Arial" w:hAnsi="Arial" w:cs="Arial"/>
                <w:lang w:val="es-ES" w:eastAsia="zh-CN"/>
              </w:rPr>
              <w:t>2</w:t>
            </w:r>
            <w:r w:rsidR="006C0DD9">
              <w:rPr>
                <w:rFonts w:ascii="Arial" w:hAnsi="Arial" w:cs="Arial"/>
                <w:lang w:val="es-ES" w:eastAsia="zh-CN"/>
              </w:rPr>
              <w:t>3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17BC81B4" w14:textId="1CA40CEA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</w:p>
        </w:tc>
      </w:tr>
      <w:tr w:rsidR="009B7B18" w14:paraId="738B4CDC" w14:textId="77777777" w:rsidTr="00286EE9">
        <w:trPr>
          <w:trHeight w:val="471"/>
        </w:trPr>
        <w:tc>
          <w:tcPr>
            <w:tcW w:w="8778" w:type="dxa"/>
            <w:gridSpan w:val="2"/>
          </w:tcPr>
          <w:p w14:paraId="6CFE518C" w14:textId="3A8B4F85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975DBD">
              <w:rPr>
                <w:rFonts w:ascii="Arial" w:hAnsi="Arial" w:cs="Arial"/>
                <w:lang w:val="es-ES" w:eastAsia="zh-CN"/>
              </w:rPr>
              <w:t>Añadir</w:t>
            </w:r>
            <w:r>
              <w:rPr>
                <w:rFonts w:ascii="Arial" w:hAnsi="Arial" w:cs="Arial"/>
                <w:lang w:val="es-ES" w:eastAsia="zh-CN"/>
              </w:rPr>
              <w:t xml:space="preserve"> Grupos de Usuarios</w:t>
            </w:r>
          </w:p>
        </w:tc>
      </w:tr>
      <w:tr w:rsidR="009B7B18" w14:paraId="1034EB34" w14:textId="77777777" w:rsidTr="00286EE9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2108E6E" w14:textId="3862599A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Crear Grupos de Usuarios</w:t>
            </w:r>
          </w:p>
        </w:tc>
      </w:tr>
      <w:tr w:rsidR="009B7B18" w14:paraId="1E37BAB5" w14:textId="77777777" w:rsidTr="00286EE9">
        <w:trPr>
          <w:trHeight w:val="346"/>
        </w:trPr>
        <w:tc>
          <w:tcPr>
            <w:tcW w:w="8778" w:type="dxa"/>
            <w:gridSpan w:val="2"/>
          </w:tcPr>
          <w:p w14:paraId="592FEA2E" w14:textId="77777777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9B7B18" w14:paraId="0981911D" w14:textId="77777777" w:rsidTr="00286EE9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B027CFB" w14:textId="6626E29B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 xml:space="preserve">El usuario hace clic en Crear Grupos y escoge un nombre para el Grupo. </w:t>
            </w:r>
          </w:p>
        </w:tc>
      </w:tr>
      <w:tr w:rsidR="009B7B18" w14:paraId="456F9E08" w14:textId="77777777" w:rsidTr="00286EE9">
        <w:trPr>
          <w:trHeight w:val="388"/>
        </w:trPr>
        <w:tc>
          <w:tcPr>
            <w:tcW w:w="8778" w:type="dxa"/>
            <w:gridSpan w:val="2"/>
          </w:tcPr>
          <w:p w14:paraId="4AA8B68A" w14:textId="7D169389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Grupo creado correctamente.</w:t>
            </w:r>
          </w:p>
        </w:tc>
      </w:tr>
      <w:tr w:rsidR="009B7B18" w14:paraId="50A5D9F7" w14:textId="77777777" w:rsidTr="00286EE9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660E60D6" w14:textId="77777777" w:rsidR="009B7B18" w:rsidRPr="00841E15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05A7CBF9" w14:textId="498A7F4D" w:rsidR="009B7B18" w:rsidRDefault="009B7B18" w:rsidP="009B7B18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7</w:t>
      </w:r>
      <w:r w:rsidR="00975DBD">
        <w:rPr>
          <w:lang w:val="es-CU"/>
        </w:rPr>
        <w:t>0</w:t>
      </w:r>
      <w:r>
        <w:rPr>
          <w:lang w:val="es-CU"/>
        </w:rPr>
        <w:t xml:space="preserve"> Caso de Prueba de</w:t>
      </w:r>
      <w:r w:rsidR="00975DBD">
        <w:rPr>
          <w:lang w:val="es-CU"/>
        </w:rPr>
        <w:t xml:space="preserve"> Aceptación</w:t>
      </w:r>
      <w:r>
        <w:rPr>
          <w:lang w:val="es-CU"/>
        </w:rPr>
        <w:t xml:space="preserve"> A</w:t>
      </w:r>
      <w:r w:rsidR="00975DBD">
        <w:rPr>
          <w:lang w:val="es-CU"/>
        </w:rPr>
        <w:t>ñadir Grupos de Usuarios</w:t>
      </w:r>
      <w:r>
        <w:rPr>
          <w:lang w:val="es-CU"/>
        </w:rPr>
        <w:t xml:space="preserve"> 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975DBD" w14:paraId="6ECAB7FA" w14:textId="77777777" w:rsidTr="00286EE9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03DDCB3E" w14:textId="77777777" w:rsidR="00975DBD" w:rsidRPr="00513968" w:rsidRDefault="00975DBD" w:rsidP="00286EE9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975DBD" w14:paraId="4DD4CEF6" w14:textId="77777777" w:rsidTr="00286EE9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7200E355" w14:textId="0CA41179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>
              <w:rPr>
                <w:rFonts w:ascii="Arial" w:hAnsi="Arial" w:cs="Arial"/>
                <w:lang w:val="es-ES" w:eastAsia="zh-CN"/>
              </w:rPr>
              <w:t>2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271E3B47" w14:textId="45B78936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</w:p>
        </w:tc>
      </w:tr>
      <w:tr w:rsidR="00975DBD" w14:paraId="46A8255E" w14:textId="77777777" w:rsidTr="00286EE9">
        <w:trPr>
          <w:trHeight w:val="471"/>
        </w:trPr>
        <w:tc>
          <w:tcPr>
            <w:tcW w:w="8778" w:type="dxa"/>
            <w:gridSpan w:val="2"/>
          </w:tcPr>
          <w:p w14:paraId="781487BC" w14:textId="4BEB4096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Editar Grupos de Usuarios</w:t>
            </w:r>
          </w:p>
        </w:tc>
      </w:tr>
      <w:tr w:rsidR="00975DBD" w14:paraId="2AD466B5" w14:textId="77777777" w:rsidTr="00286EE9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BAE5A8B" w14:textId="6ED8E2BA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Editar Grupos de Usuarios</w:t>
            </w:r>
          </w:p>
        </w:tc>
      </w:tr>
      <w:tr w:rsidR="00975DBD" w14:paraId="6D3ED71A" w14:textId="77777777" w:rsidTr="00286EE9">
        <w:trPr>
          <w:trHeight w:val="346"/>
        </w:trPr>
        <w:tc>
          <w:tcPr>
            <w:tcW w:w="8778" w:type="dxa"/>
            <w:gridSpan w:val="2"/>
          </w:tcPr>
          <w:p w14:paraId="3174E9EC" w14:textId="77777777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975DBD" w14:paraId="03A1115A" w14:textId="77777777" w:rsidTr="00286EE9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1ECEEE84" w14:textId="27E47442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 xml:space="preserve">El usuario hace clic en el icono de editar lo redirige a otra vista y edita el nombre para el Grupo. </w:t>
            </w:r>
          </w:p>
        </w:tc>
      </w:tr>
      <w:tr w:rsidR="00975DBD" w14:paraId="49AE87AA" w14:textId="77777777" w:rsidTr="00286EE9">
        <w:trPr>
          <w:trHeight w:val="388"/>
        </w:trPr>
        <w:tc>
          <w:tcPr>
            <w:tcW w:w="8778" w:type="dxa"/>
            <w:gridSpan w:val="2"/>
          </w:tcPr>
          <w:p w14:paraId="5523638A" w14:textId="43645885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Grupo editado correctamente.</w:t>
            </w:r>
          </w:p>
        </w:tc>
      </w:tr>
      <w:tr w:rsidR="00975DBD" w14:paraId="14430EB3" w14:textId="77777777" w:rsidTr="00286EE9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7975920" w14:textId="77777777" w:rsidR="00975DBD" w:rsidRPr="00841E15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6B9795FB" w14:textId="3E8B956B" w:rsidR="00975DBD" w:rsidRDefault="00975DBD" w:rsidP="00975DBD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71 Caso de Prueba de Aceptación Editar Grupos Usuarios</w:t>
      </w:r>
    </w:p>
    <w:p w14:paraId="0BF00C8E" w14:textId="77777777" w:rsidR="00975DBD" w:rsidRPr="00975DBD" w:rsidRDefault="00975DBD" w:rsidP="00975DBD">
      <w:pPr>
        <w:rPr>
          <w:lang w:val="es-CU" w:eastAsia="zh-CN"/>
        </w:rPr>
      </w:pP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975DBD" w14:paraId="0DBAAEC0" w14:textId="77777777" w:rsidTr="00286EE9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3161BDCA" w14:textId="77777777" w:rsidR="00975DBD" w:rsidRPr="00513968" w:rsidRDefault="00975DBD" w:rsidP="00286EE9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lastRenderedPageBreak/>
              <w:t>Caso de prueba de Aceptación</w:t>
            </w:r>
          </w:p>
        </w:tc>
      </w:tr>
      <w:tr w:rsidR="00975DBD" w14:paraId="58E027C6" w14:textId="77777777" w:rsidTr="00286EE9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4DCEB059" w14:textId="33B4654F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>
              <w:rPr>
                <w:rFonts w:ascii="Arial" w:hAnsi="Arial" w:cs="Arial"/>
                <w:lang w:val="es-ES" w:eastAsia="zh-CN"/>
              </w:rPr>
              <w:t>2</w:t>
            </w:r>
            <w:r w:rsidR="006C0DD9">
              <w:rPr>
                <w:rFonts w:ascii="Arial" w:hAnsi="Arial" w:cs="Arial"/>
                <w:lang w:val="es-ES" w:eastAsia="zh-CN"/>
              </w:rPr>
              <w:t>5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0D5033CE" w14:textId="3D1217F7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</w:p>
        </w:tc>
      </w:tr>
      <w:tr w:rsidR="00975DBD" w14:paraId="263E5196" w14:textId="77777777" w:rsidTr="00286EE9">
        <w:trPr>
          <w:trHeight w:val="471"/>
        </w:trPr>
        <w:tc>
          <w:tcPr>
            <w:tcW w:w="8778" w:type="dxa"/>
            <w:gridSpan w:val="2"/>
          </w:tcPr>
          <w:p w14:paraId="2A62AAC7" w14:textId="6ABA7E87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F4495C">
              <w:rPr>
                <w:rFonts w:ascii="Arial" w:hAnsi="Arial" w:cs="Arial"/>
                <w:lang w:val="es-ES" w:eastAsia="zh-CN"/>
              </w:rPr>
              <w:t>Eliminar</w:t>
            </w:r>
            <w:r>
              <w:rPr>
                <w:rFonts w:ascii="Arial" w:hAnsi="Arial" w:cs="Arial"/>
                <w:lang w:val="es-ES" w:eastAsia="zh-CN"/>
              </w:rPr>
              <w:t xml:space="preserve"> Grupos de Usuarios</w:t>
            </w:r>
          </w:p>
        </w:tc>
      </w:tr>
      <w:tr w:rsidR="00975DBD" w14:paraId="2ABA873A" w14:textId="77777777" w:rsidTr="00286EE9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3FCCB14C" w14:textId="77777777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Crear Grupos de Usuarios</w:t>
            </w:r>
          </w:p>
        </w:tc>
      </w:tr>
      <w:tr w:rsidR="00975DBD" w14:paraId="1F7B5EDF" w14:textId="77777777" w:rsidTr="00286EE9">
        <w:trPr>
          <w:trHeight w:val="346"/>
        </w:trPr>
        <w:tc>
          <w:tcPr>
            <w:tcW w:w="8778" w:type="dxa"/>
            <w:gridSpan w:val="2"/>
          </w:tcPr>
          <w:p w14:paraId="50E29502" w14:textId="77777777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975DBD" w14:paraId="432F6EB8" w14:textId="77777777" w:rsidTr="00286EE9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5AF34F20" w14:textId="7AE2B2FA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 xml:space="preserve">El usuario hace clic en </w:t>
            </w:r>
            <w:r w:rsidR="00F4495C">
              <w:rPr>
                <w:rFonts w:ascii="Arial" w:hAnsi="Arial" w:cs="Arial"/>
                <w:lang w:val="es-ES" w:eastAsia="zh-CN"/>
              </w:rPr>
              <w:t>icono de basura</w:t>
            </w:r>
            <w:r>
              <w:rPr>
                <w:rFonts w:ascii="Arial" w:hAnsi="Arial" w:cs="Arial"/>
                <w:lang w:val="es-ES" w:eastAsia="zh-CN"/>
              </w:rPr>
              <w:t xml:space="preserve"> y </w:t>
            </w:r>
            <w:r w:rsidR="00F4495C">
              <w:rPr>
                <w:rFonts w:ascii="Arial" w:hAnsi="Arial" w:cs="Arial"/>
                <w:lang w:val="es-ES" w:eastAsia="zh-CN"/>
              </w:rPr>
              <w:t>elimina el grupo seleccionado</w:t>
            </w:r>
            <w:r>
              <w:rPr>
                <w:rFonts w:ascii="Arial" w:hAnsi="Arial" w:cs="Arial"/>
                <w:lang w:val="es-ES" w:eastAsia="zh-CN"/>
              </w:rPr>
              <w:t xml:space="preserve">. </w:t>
            </w:r>
          </w:p>
        </w:tc>
      </w:tr>
      <w:tr w:rsidR="00975DBD" w14:paraId="4DCAB6D5" w14:textId="77777777" w:rsidTr="00286EE9">
        <w:trPr>
          <w:trHeight w:val="388"/>
        </w:trPr>
        <w:tc>
          <w:tcPr>
            <w:tcW w:w="8778" w:type="dxa"/>
            <w:gridSpan w:val="2"/>
          </w:tcPr>
          <w:p w14:paraId="0DB7587F" w14:textId="22C3509C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Grupo </w:t>
            </w:r>
            <w:r w:rsidR="00F4495C">
              <w:rPr>
                <w:rFonts w:ascii="Arial" w:hAnsi="Arial" w:cs="Arial"/>
                <w:lang w:val="es-ES" w:eastAsia="zh-CN"/>
              </w:rPr>
              <w:t>eliminado</w:t>
            </w:r>
            <w:r>
              <w:rPr>
                <w:rFonts w:ascii="Arial" w:hAnsi="Arial" w:cs="Arial"/>
                <w:lang w:val="es-ES" w:eastAsia="zh-CN"/>
              </w:rPr>
              <w:t xml:space="preserve"> correctamente.</w:t>
            </w:r>
          </w:p>
        </w:tc>
      </w:tr>
      <w:tr w:rsidR="00975DBD" w14:paraId="298D4572" w14:textId="77777777" w:rsidTr="00286EE9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74D4FA25" w14:textId="77777777" w:rsidR="00975DBD" w:rsidRPr="00841E15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2BADDE63" w14:textId="2B466D12" w:rsidR="00975DBD" w:rsidRPr="009A0991" w:rsidRDefault="00975DBD" w:rsidP="00975DBD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7</w:t>
      </w:r>
      <w:r w:rsidR="00F4495C">
        <w:rPr>
          <w:lang w:val="es-CU"/>
        </w:rPr>
        <w:t>2</w:t>
      </w:r>
      <w:r>
        <w:rPr>
          <w:lang w:val="es-CU"/>
        </w:rPr>
        <w:t xml:space="preserve"> Caso de Prueba de Aceptación E</w:t>
      </w:r>
      <w:r w:rsidR="00F4495C">
        <w:rPr>
          <w:lang w:val="es-CU"/>
        </w:rPr>
        <w:t>liminar Grupos de</w:t>
      </w:r>
      <w:r>
        <w:rPr>
          <w:lang w:val="es-CU"/>
        </w:rPr>
        <w:t xml:space="preserve"> Usuarios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975DBD" w14:paraId="58CEC654" w14:textId="77777777" w:rsidTr="00286EE9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483949BE" w14:textId="77777777" w:rsidR="00975DBD" w:rsidRPr="00513968" w:rsidRDefault="00975DBD" w:rsidP="00286EE9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975DBD" w14:paraId="6E41CB77" w14:textId="77777777" w:rsidTr="00286EE9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0F9B6939" w14:textId="5AD9A148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</w:t>
            </w:r>
            <w:r>
              <w:rPr>
                <w:rFonts w:ascii="Arial" w:hAnsi="Arial" w:cs="Arial"/>
                <w:lang w:val="es-ES" w:eastAsia="zh-CN"/>
              </w:rPr>
              <w:t>–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P</w:t>
            </w:r>
            <w:r>
              <w:rPr>
                <w:rFonts w:ascii="Arial" w:hAnsi="Arial" w:cs="Arial"/>
                <w:lang w:val="es-ES" w:eastAsia="zh-CN"/>
              </w:rPr>
              <w:t>2</w:t>
            </w:r>
            <w:r w:rsidR="006C0DD9">
              <w:rPr>
                <w:rFonts w:ascii="Arial" w:hAnsi="Arial" w:cs="Arial"/>
                <w:lang w:val="es-ES" w:eastAsia="zh-CN"/>
              </w:rPr>
              <w:t>6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582067FA" w14:textId="1738AB79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Historia de Usuario: </w:t>
            </w:r>
            <w:r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4</w:t>
            </w:r>
          </w:p>
        </w:tc>
      </w:tr>
      <w:tr w:rsidR="00975DBD" w14:paraId="231CF092" w14:textId="77777777" w:rsidTr="00286EE9">
        <w:trPr>
          <w:trHeight w:val="471"/>
        </w:trPr>
        <w:tc>
          <w:tcPr>
            <w:tcW w:w="8778" w:type="dxa"/>
            <w:gridSpan w:val="2"/>
          </w:tcPr>
          <w:p w14:paraId="6D2798C7" w14:textId="6764FA75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Visualizar Grupos de Usuarios</w:t>
            </w:r>
          </w:p>
        </w:tc>
      </w:tr>
      <w:tr w:rsidR="00975DBD" w14:paraId="1CFA4F4B" w14:textId="77777777" w:rsidTr="00286EE9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2845E8A2" w14:textId="094E94A3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Visualizar Grupos de Usuarios</w:t>
            </w:r>
          </w:p>
        </w:tc>
      </w:tr>
      <w:tr w:rsidR="00975DBD" w14:paraId="7F8C33E8" w14:textId="77777777" w:rsidTr="00286EE9">
        <w:trPr>
          <w:trHeight w:val="346"/>
        </w:trPr>
        <w:tc>
          <w:tcPr>
            <w:tcW w:w="8778" w:type="dxa"/>
            <w:gridSpan w:val="2"/>
          </w:tcPr>
          <w:p w14:paraId="49C0ABD0" w14:textId="77777777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975DBD" w14:paraId="4885CC30" w14:textId="77777777" w:rsidTr="00286EE9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0B05A52" w14:textId="52F947E0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 xml:space="preserve">El usuario hace clic en Grupos y visualiza todos los grupos creados en el sistema. </w:t>
            </w:r>
          </w:p>
        </w:tc>
      </w:tr>
      <w:tr w:rsidR="00975DBD" w14:paraId="5718070F" w14:textId="77777777" w:rsidTr="00286EE9">
        <w:trPr>
          <w:trHeight w:val="388"/>
        </w:trPr>
        <w:tc>
          <w:tcPr>
            <w:tcW w:w="8778" w:type="dxa"/>
            <w:gridSpan w:val="2"/>
          </w:tcPr>
          <w:p w14:paraId="4FF72374" w14:textId="69573345" w:rsidR="00975DBD" w:rsidRPr="00513968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Grupo visualizado correctamente.</w:t>
            </w:r>
          </w:p>
        </w:tc>
      </w:tr>
      <w:tr w:rsidR="00975DBD" w14:paraId="08017DA6" w14:textId="77777777" w:rsidTr="00286EE9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4FD3B632" w14:textId="77777777" w:rsidR="00975DBD" w:rsidRPr="00841E15" w:rsidRDefault="00975DBD" w:rsidP="00286EE9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31E39BD3" w14:textId="09A153AC" w:rsidR="00975DBD" w:rsidRPr="00975DBD" w:rsidRDefault="00975DBD" w:rsidP="00F4495C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>
        <w:rPr>
          <w:lang w:val="es-CU"/>
        </w:rPr>
        <w:t>7</w:t>
      </w:r>
      <w:r w:rsidR="00F4495C">
        <w:rPr>
          <w:lang w:val="es-CU"/>
        </w:rPr>
        <w:t>3</w:t>
      </w:r>
      <w:r>
        <w:rPr>
          <w:lang w:val="es-CU"/>
        </w:rPr>
        <w:t xml:space="preserve"> Caso de Prueba de Aceptación Visualizar Grupo de Usuarios</w:t>
      </w:r>
    </w:p>
    <w:tbl>
      <w:tblPr>
        <w:tblW w:w="8778" w:type="dxa"/>
        <w:tblInd w:w="-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8"/>
        <w:gridCol w:w="4680"/>
      </w:tblGrid>
      <w:tr w:rsidR="009B7B18" w14:paraId="3181C471" w14:textId="77777777" w:rsidTr="00286EE9">
        <w:trPr>
          <w:trHeight w:val="415"/>
        </w:trPr>
        <w:tc>
          <w:tcPr>
            <w:tcW w:w="8778" w:type="dxa"/>
            <w:gridSpan w:val="2"/>
            <w:shd w:val="clear" w:color="auto" w:fill="4CB418"/>
          </w:tcPr>
          <w:p w14:paraId="1148D0DF" w14:textId="77777777" w:rsidR="009B7B18" w:rsidRPr="00513968" w:rsidRDefault="009B7B18" w:rsidP="00286EE9">
            <w:pPr>
              <w:spacing w:after="0"/>
              <w:jc w:val="center"/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color w:val="FFFFFF" w:themeColor="background1"/>
                <w:lang w:val="es-ES" w:eastAsia="zh-CN"/>
              </w:rPr>
              <w:t>Caso de prueba de Aceptación</w:t>
            </w:r>
          </w:p>
        </w:tc>
      </w:tr>
      <w:tr w:rsidR="009B7B18" w14:paraId="11661775" w14:textId="77777777" w:rsidTr="00286EE9">
        <w:trPr>
          <w:trHeight w:val="443"/>
        </w:trPr>
        <w:tc>
          <w:tcPr>
            <w:tcW w:w="4098" w:type="dxa"/>
            <w:shd w:val="clear" w:color="auto" w:fill="C2D69B" w:themeFill="accent3" w:themeFillTint="99"/>
          </w:tcPr>
          <w:p w14:paraId="5A59FD30" w14:textId="7C20DE44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Código: HU_</w:t>
            </w:r>
            <w:r w:rsidR="00AC2DB7">
              <w:rPr>
                <w:rFonts w:ascii="Arial" w:hAnsi="Arial" w:cs="Arial"/>
                <w:lang w:val="es-ES" w:eastAsia="zh-CN"/>
              </w:rPr>
              <w:t>1</w:t>
            </w:r>
            <w:r w:rsidR="006C0DD9">
              <w:rPr>
                <w:rFonts w:ascii="Arial" w:hAnsi="Arial" w:cs="Arial"/>
                <w:lang w:val="es-ES" w:eastAsia="zh-CN"/>
              </w:rPr>
              <w:t>5</w:t>
            </w:r>
            <w:r w:rsidRPr="00513968">
              <w:rPr>
                <w:rFonts w:ascii="Arial" w:hAnsi="Arial" w:cs="Arial"/>
                <w:lang w:val="es-ES" w:eastAsia="zh-CN"/>
              </w:rPr>
              <w:t xml:space="preserve"> - P</w:t>
            </w:r>
            <w:r w:rsidR="00AC2DB7">
              <w:rPr>
                <w:rFonts w:ascii="Arial" w:hAnsi="Arial" w:cs="Arial"/>
                <w:lang w:val="es-ES" w:eastAsia="zh-CN"/>
              </w:rPr>
              <w:t>2</w:t>
            </w:r>
            <w:r w:rsidR="006C0DD9">
              <w:rPr>
                <w:rFonts w:ascii="Arial" w:hAnsi="Arial" w:cs="Arial"/>
                <w:lang w:val="es-ES" w:eastAsia="zh-CN"/>
              </w:rPr>
              <w:t>7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495307FB" w14:textId="7DA4D42B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Historia de Usuario: 1</w:t>
            </w:r>
            <w:r w:rsidR="006C0DD9">
              <w:rPr>
                <w:rFonts w:ascii="Arial" w:hAnsi="Arial" w:cs="Arial"/>
                <w:lang w:val="es-ES" w:eastAsia="zh-CN"/>
              </w:rPr>
              <w:t>5</w:t>
            </w:r>
          </w:p>
        </w:tc>
      </w:tr>
      <w:tr w:rsidR="009B7B18" w14:paraId="218EDE51" w14:textId="77777777" w:rsidTr="00286EE9">
        <w:trPr>
          <w:trHeight w:val="471"/>
        </w:trPr>
        <w:tc>
          <w:tcPr>
            <w:tcW w:w="8778" w:type="dxa"/>
            <w:gridSpan w:val="2"/>
          </w:tcPr>
          <w:p w14:paraId="149E8CDE" w14:textId="3DC7207B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Nombre: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6C0DD9">
              <w:rPr>
                <w:rFonts w:ascii="Arial" w:hAnsi="Arial" w:cs="Arial"/>
                <w:lang w:val="es-ES" w:eastAsia="zh-CN"/>
              </w:rPr>
              <w:t>Enviar</w:t>
            </w:r>
            <w:r>
              <w:rPr>
                <w:rFonts w:ascii="Arial" w:hAnsi="Arial" w:cs="Arial"/>
                <w:lang w:val="es-ES" w:eastAsia="zh-CN"/>
              </w:rPr>
              <w:t xml:space="preserve"> Correos Electrónicos</w:t>
            </w:r>
          </w:p>
        </w:tc>
      </w:tr>
      <w:tr w:rsidR="009B7B18" w14:paraId="1ADCFB22" w14:textId="77777777" w:rsidTr="00286EE9">
        <w:trPr>
          <w:trHeight w:val="374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00F38FB6" w14:textId="1C400C53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Descripción:</w:t>
            </w:r>
            <w:r>
              <w:rPr>
                <w:rFonts w:ascii="Arial" w:hAnsi="Arial" w:cs="Arial"/>
                <w:lang w:val="es-ES" w:eastAsia="zh-CN"/>
              </w:rPr>
              <w:t xml:space="preserve"> Prueba la funcionalidad de exportar Generar Correos Electrónicos</w:t>
            </w:r>
          </w:p>
        </w:tc>
      </w:tr>
      <w:tr w:rsidR="009B7B18" w14:paraId="16BAD283" w14:textId="77777777" w:rsidTr="00286EE9">
        <w:trPr>
          <w:trHeight w:val="346"/>
        </w:trPr>
        <w:tc>
          <w:tcPr>
            <w:tcW w:w="8778" w:type="dxa"/>
            <w:gridSpan w:val="2"/>
          </w:tcPr>
          <w:p w14:paraId="2A9AFBCE" w14:textId="77777777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Condiciones de ejecución:</w:t>
            </w:r>
            <w:r>
              <w:rPr>
                <w:rFonts w:ascii="Arial" w:hAnsi="Arial" w:cs="Arial"/>
                <w:lang w:val="es-ES" w:eastAsia="zh-CN"/>
              </w:rPr>
              <w:t xml:space="preserve"> El usuario tiene que estar autenticado y ser administrador.</w:t>
            </w:r>
          </w:p>
        </w:tc>
      </w:tr>
      <w:tr w:rsidR="009B7B18" w14:paraId="35FE5298" w14:textId="77777777" w:rsidTr="00286EE9">
        <w:trPr>
          <w:trHeight w:val="291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182A9E0F" w14:textId="1763900B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 xml:space="preserve">Entrada/Pasos de Ejecución: </w:t>
            </w:r>
            <w:r>
              <w:rPr>
                <w:rFonts w:ascii="Arial" w:hAnsi="Arial" w:cs="Arial"/>
                <w:lang w:val="es-ES" w:eastAsia="zh-CN"/>
              </w:rPr>
              <w:t>El usuario hace clic en</w:t>
            </w:r>
            <w:r w:rsidR="00AC2DB7">
              <w:rPr>
                <w:rFonts w:ascii="Arial" w:hAnsi="Arial" w:cs="Arial"/>
                <w:lang w:val="es-ES" w:eastAsia="zh-CN"/>
              </w:rPr>
              <w:t xml:space="preserve"> el correo de la persona a la cual le quiere enviar dicho correo</w:t>
            </w:r>
          </w:p>
        </w:tc>
      </w:tr>
      <w:tr w:rsidR="009B7B18" w14:paraId="15C46429" w14:textId="77777777" w:rsidTr="00286EE9">
        <w:trPr>
          <w:trHeight w:val="388"/>
        </w:trPr>
        <w:tc>
          <w:tcPr>
            <w:tcW w:w="8778" w:type="dxa"/>
            <w:gridSpan w:val="2"/>
          </w:tcPr>
          <w:p w14:paraId="78B368B2" w14:textId="2B1B1616" w:rsidR="009B7B18" w:rsidRPr="00513968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513968">
              <w:rPr>
                <w:rFonts w:ascii="Arial" w:hAnsi="Arial" w:cs="Arial"/>
                <w:lang w:val="es-ES" w:eastAsia="zh-CN"/>
              </w:rPr>
              <w:t>Resultado esperado:</w:t>
            </w:r>
            <w:r>
              <w:rPr>
                <w:rFonts w:ascii="Arial" w:hAnsi="Arial" w:cs="Arial"/>
                <w:lang w:val="es-ES" w:eastAsia="zh-CN"/>
              </w:rPr>
              <w:t xml:space="preserve"> </w:t>
            </w:r>
            <w:r w:rsidR="00AC2DB7">
              <w:rPr>
                <w:rFonts w:ascii="Arial" w:hAnsi="Arial" w:cs="Arial"/>
                <w:lang w:val="es-ES" w:eastAsia="zh-CN"/>
              </w:rPr>
              <w:t>Correo generado</w:t>
            </w:r>
            <w:r>
              <w:rPr>
                <w:rFonts w:ascii="Arial" w:hAnsi="Arial" w:cs="Arial"/>
                <w:lang w:val="es-ES" w:eastAsia="zh-CN"/>
              </w:rPr>
              <w:t xml:space="preserve"> exportados correctamente.</w:t>
            </w:r>
          </w:p>
        </w:tc>
      </w:tr>
      <w:tr w:rsidR="009B7B18" w14:paraId="6FA7F78F" w14:textId="77777777" w:rsidTr="00286EE9">
        <w:trPr>
          <w:trHeight w:val="343"/>
        </w:trPr>
        <w:tc>
          <w:tcPr>
            <w:tcW w:w="8778" w:type="dxa"/>
            <w:gridSpan w:val="2"/>
            <w:shd w:val="clear" w:color="auto" w:fill="C2D69B" w:themeFill="accent3" w:themeFillTint="99"/>
          </w:tcPr>
          <w:p w14:paraId="2A433729" w14:textId="77777777" w:rsidR="009B7B18" w:rsidRPr="00841E15" w:rsidRDefault="009B7B18" w:rsidP="00286EE9">
            <w:pPr>
              <w:rPr>
                <w:rFonts w:ascii="Arial" w:hAnsi="Arial" w:cs="Arial"/>
                <w:lang w:val="es-ES" w:eastAsia="zh-CN"/>
              </w:rPr>
            </w:pPr>
            <w:r w:rsidRPr="00841E15">
              <w:rPr>
                <w:rFonts w:ascii="Arial" w:hAnsi="Arial" w:cs="Arial"/>
                <w:lang w:val="es-ES" w:eastAsia="zh-CN"/>
              </w:rPr>
              <w:t>Evaluación de la prueba:</w:t>
            </w:r>
            <w:r>
              <w:rPr>
                <w:rFonts w:ascii="Arial" w:hAnsi="Arial" w:cs="Arial"/>
                <w:lang w:val="es-ES" w:eastAsia="zh-CN"/>
              </w:rPr>
              <w:t xml:space="preserve"> Prueba satisfactoria</w:t>
            </w:r>
          </w:p>
        </w:tc>
      </w:tr>
    </w:tbl>
    <w:p w14:paraId="19D116B9" w14:textId="155B9393" w:rsidR="009B7B18" w:rsidRPr="009A0991" w:rsidRDefault="009B7B18" w:rsidP="009B7B18">
      <w:pPr>
        <w:pStyle w:val="Descripcin"/>
        <w:jc w:val="center"/>
        <w:rPr>
          <w:lang w:val="es-CU"/>
        </w:rPr>
      </w:pPr>
      <w:r>
        <w:rPr>
          <w:rFonts w:ascii="Arial" w:hAnsi="Arial" w:cs="Arial"/>
          <w:sz w:val="22"/>
          <w:szCs w:val="22"/>
          <w:lang w:val="es-CU"/>
        </w:rPr>
        <w:t xml:space="preserve">Tabla </w:t>
      </w:r>
      <w:r w:rsidR="00F4495C">
        <w:rPr>
          <w:lang w:val="es-CU"/>
        </w:rPr>
        <w:t>74</w:t>
      </w:r>
      <w:r>
        <w:rPr>
          <w:lang w:val="es-CU"/>
        </w:rPr>
        <w:t xml:space="preserve"> Caso de Prueba de Aceptación E</w:t>
      </w:r>
      <w:r w:rsidR="006C0DD9">
        <w:rPr>
          <w:lang w:val="es-CU"/>
        </w:rPr>
        <w:t>nviar Correos Electrónicos</w:t>
      </w:r>
    </w:p>
    <w:p w14:paraId="7ECEE8E2" w14:textId="77777777" w:rsidR="00842080" w:rsidRPr="009A0991" w:rsidRDefault="00842080" w:rsidP="001A0DE5">
      <w:pPr>
        <w:rPr>
          <w:lang w:val="es-CU" w:eastAsia="zh-CN"/>
        </w:rPr>
      </w:pPr>
    </w:p>
    <w:sectPr w:rsidR="00842080" w:rsidRPr="009A0991" w:rsidSect="006155C1">
      <w:headerReference w:type="first" r:id="rId12"/>
      <w:pgSz w:w="12240" w:h="15840"/>
      <w:pgMar w:top="607" w:right="1871" w:bottom="1418" w:left="220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5EE3" w14:textId="77777777" w:rsidR="003870E6" w:rsidRDefault="003870E6" w:rsidP="00577A6D">
      <w:pPr>
        <w:spacing w:after="0" w:line="240" w:lineRule="auto"/>
      </w:pPr>
      <w:r>
        <w:separator/>
      </w:r>
    </w:p>
  </w:endnote>
  <w:endnote w:type="continuationSeparator" w:id="0">
    <w:p w14:paraId="4D552396" w14:textId="77777777" w:rsidR="003870E6" w:rsidRDefault="003870E6" w:rsidP="0057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Lohit Hindi">
    <w:altName w:val="MS Gothic"/>
    <w:charset w:val="80"/>
    <w:family w:val="auto"/>
    <w:pitch w:val="default"/>
  </w:font>
  <w:font w:name="Fedra Sans Std Book">
    <w:altName w:val="Arial"/>
    <w:panose1 w:val="00000000000000000000"/>
    <w:charset w:val="00"/>
    <w:family w:val="swiss"/>
    <w:notTrueType/>
    <w:pitch w:val="variable"/>
    <w:sig w:usb0="2000000F" w:usb1="00000033" w:usb2="00000000" w:usb3="00000000" w:csb0="00000093" w:csb1="00000000"/>
  </w:font>
  <w:font w:name="Fedra Sans Std Bold">
    <w:altName w:val="Arial"/>
    <w:panose1 w:val="00000000000000000000"/>
    <w:charset w:val="00"/>
    <w:family w:val="swiss"/>
    <w:notTrueType/>
    <w:pitch w:val="variable"/>
    <w:sig w:usb0="00000001" w:usb1="00000033" w:usb2="00000000" w:usb3="00000000" w:csb0="00000093" w:csb1="00000000"/>
  </w:font>
  <w:font w:name="CIDFont + F4">
    <w:altName w:val="Twemoji Mozilla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F402C" w14:textId="77777777" w:rsidR="000C3EA8" w:rsidRPr="00C55146" w:rsidRDefault="000C3EA8">
    <w:pPr>
      <w:ind w:right="260"/>
      <w:rPr>
        <w:color w:val="0F243E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D3C8BC" wp14:editId="4EC8BE9F">
              <wp:simplePos x="0" y="0"/>
              <wp:positionH relativeFrom="column">
                <wp:posOffset>670951</wp:posOffset>
              </wp:positionH>
              <wp:positionV relativeFrom="paragraph">
                <wp:posOffset>250483</wp:posOffset>
              </wp:positionV>
              <wp:extent cx="4598670" cy="333375"/>
              <wp:effectExtent l="0" t="0" r="0" b="9525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867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D9AAF" w14:textId="77777777" w:rsidR="000C3EA8" w:rsidRPr="00B308F8" w:rsidRDefault="000C3EA8" w:rsidP="00B308F8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</w:rPr>
                          </w:pPr>
                          <w:r w:rsidRPr="00B308F8"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</w:rPr>
                            <w:t>SISTEMA INFORMÁTICO PARA LA GESTIÓN DE SOLICITUDES DE TRÁMITES Y SERVICIOS DE LA UNIVERSIDAD DE HOLGUÍN.</w:t>
                          </w:r>
                        </w:p>
                        <w:p w14:paraId="3BD4154C" w14:textId="77777777" w:rsidR="000C3EA8" w:rsidRPr="00B308F8" w:rsidRDefault="000C3EA8" w:rsidP="006772F5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</w:rPr>
                          </w:pPr>
                        </w:p>
                        <w:p w14:paraId="5241E9C3" w14:textId="77777777" w:rsidR="000C3EA8" w:rsidRPr="006772F5" w:rsidRDefault="000C3EA8" w:rsidP="00C55146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D3C8B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2.85pt;margin-top:19.7pt;width:362.1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" filled="f" stroked="f">
              <v:textbox>
                <w:txbxContent>
                  <w:p w14:paraId="446D9AAF" w14:textId="77777777" w:rsidR="000C3EA8" w:rsidRPr="00B308F8" w:rsidRDefault="000C3EA8" w:rsidP="00B308F8">
                    <w:pP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pPr>
                    <w:r w:rsidRPr="00B308F8"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  <w:t>SISTEMA INFORMÁTICO PARA LA GESTIÓN DE SOLICITUDES DE TRÁMITES Y SERVICIOS DE LA UNIVERSIDAD DE HOLGUÍN.</w:t>
                    </w:r>
                  </w:p>
                  <w:p w14:paraId="3BD4154C" w14:textId="77777777" w:rsidR="000C3EA8" w:rsidRPr="00B308F8" w:rsidRDefault="000C3EA8" w:rsidP="006772F5">
                    <w:pP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pPr>
                  </w:p>
                  <w:p w14:paraId="5241E9C3" w14:textId="77777777" w:rsidR="000C3EA8" w:rsidRPr="006772F5" w:rsidRDefault="000C3EA8" w:rsidP="00C55146">
                    <w:pP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645A9F0" wp14:editId="39951D4D">
          <wp:simplePos x="0" y="0"/>
          <wp:positionH relativeFrom="column">
            <wp:posOffset>5275244</wp:posOffset>
          </wp:positionH>
          <wp:positionV relativeFrom="paragraph">
            <wp:posOffset>253888</wp:posOffset>
          </wp:positionV>
          <wp:extent cx="342900" cy="241720"/>
          <wp:effectExtent l="0" t="0" r="0" b="6350"/>
          <wp:wrapNone/>
          <wp:docPr id="8" name="3 Imagen" descr="FACI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I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0" cy="241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1E6E5" wp14:editId="0053A375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262890"/>
              <wp:effectExtent l="0" t="635" r="0" b="3175"/>
              <wp:wrapNone/>
              <wp:docPr id="5" name="Cuadro de text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C91A8" w14:textId="77777777" w:rsidR="000C3EA8" w:rsidRPr="00C55146" w:rsidRDefault="000C3EA8" w:rsidP="00C55146">
                          <w:pPr>
                            <w:pStyle w:val="texto"/>
                            <w:rPr>
                              <w:rFonts w:ascii="Fedra Sans Std Bold" w:hAnsi="Fedra Sans Std Bold"/>
                              <w:color w:val="212D57"/>
                            </w:rPr>
                          </w:pP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fldChar w:fldCharType="begin"/>
                          </w: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instrText>PAGE  \* Arabic  \* MERGEFORMAT</w:instrText>
                          </w: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fldChar w:fldCharType="separate"/>
                          </w:r>
                          <w:r w:rsidRPr="000A71E1">
                            <w:rPr>
                              <w:rFonts w:ascii="Fedra Sans Std Bold" w:hAnsi="Fedra Sans Std Bold"/>
                              <w:noProof/>
                              <w:color w:val="212D57"/>
                              <w:lang w:val="es-ES"/>
                            </w:rPr>
                            <w:t>2</w:t>
                          </w: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 w14:anchorId="2891E6E5" id="Cuadro de texto 49" o:spid="_x0000_s1027" type="#_x0000_t202" style="position:absolute;margin-left:556.9pt;margin-top:736.55pt;width:30.6pt;height:20.7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" stroked="f" strokeweight=".5pt">
              <v:textbox style="mso-fit-shape-to-text:t" inset="0,,0">
                <w:txbxContent>
                  <w:p w14:paraId="4F1C91A8" w14:textId="77777777" w:rsidR="000C3EA8" w:rsidRPr="00C55146" w:rsidRDefault="000C3EA8" w:rsidP="00C55146">
                    <w:pPr>
                      <w:pStyle w:val="texto"/>
                      <w:rPr>
                        <w:rFonts w:ascii="Fedra Sans Std Bold" w:hAnsi="Fedra Sans Std Bold"/>
                        <w:color w:val="212D57"/>
                      </w:rPr>
                    </w:pP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fldChar w:fldCharType="begin"/>
                    </w: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instrText>PAGE  \* Arabic  \* MERGEFORMAT</w:instrText>
                    </w: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fldChar w:fldCharType="separate"/>
                    </w:r>
                    <w:r w:rsidRPr="000A71E1">
                      <w:rPr>
                        <w:rFonts w:ascii="Fedra Sans Std Bold" w:hAnsi="Fedra Sans Std Bold"/>
                        <w:noProof/>
                        <w:color w:val="212D57"/>
                        <w:lang w:val="es-ES"/>
                      </w:rPr>
                      <w:t>2</w:t>
                    </w: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67DC0F6" w14:textId="77777777" w:rsidR="000C3EA8" w:rsidRDefault="000C3E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517F" w14:textId="3B71C78E" w:rsidR="000C3EA8" w:rsidRDefault="000C3EA8">
    <w:pPr>
      <w:pStyle w:val="Piedepgina"/>
    </w:pPr>
    <w:r>
      <w:rPr>
        <w:noProof/>
        <w:lang w:val="en-US"/>
      </w:rPr>
      <w:drawing>
        <wp:anchor distT="0" distB="0" distL="114300" distR="114300" simplePos="0" relativeHeight="251655168" behindDoc="1" locked="0" layoutInCell="1" allowOverlap="1" wp14:anchorId="782D39F1" wp14:editId="7A14DAEB">
          <wp:simplePos x="0" y="0"/>
          <wp:positionH relativeFrom="column">
            <wp:posOffset>-1406525</wp:posOffset>
          </wp:positionH>
          <wp:positionV relativeFrom="paragraph">
            <wp:posOffset>-507365</wp:posOffset>
          </wp:positionV>
          <wp:extent cx="7839710" cy="1111885"/>
          <wp:effectExtent l="0" t="0" r="8890" b="0"/>
          <wp:wrapNone/>
          <wp:docPr id="12" name="Imagen 12" descr="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ene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710" cy="1111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9B2B" w14:textId="77777777" w:rsidR="003870E6" w:rsidRDefault="003870E6" w:rsidP="00577A6D">
      <w:pPr>
        <w:spacing w:after="0" w:line="240" w:lineRule="auto"/>
      </w:pPr>
      <w:r>
        <w:separator/>
      </w:r>
    </w:p>
  </w:footnote>
  <w:footnote w:type="continuationSeparator" w:id="0">
    <w:p w14:paraId="757CC6A4" w14:textId="77777777" w:rsidR="003870E6" w:rsidRDefault="003870E6" w:rsidP="0057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8075" w14:textId="17015520" w:rsidR="000C3EA8" w:rsidRDefault="000C3EA8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1BECBE" wp14:editId="34993191">
              <wp:simplePos x="0" y="0"/>
              <wp:positionH relativeFrom="column">
                <wp:posOffset>-92224</wp:posOffset>
              </wp:positionH>
              <wp:positionV relativeFrom="paragraph">
                <wp:posOffset>775471</wp:posOffset>
              </wp:positionV>
              <wp:extent cx="2702560" cy="817124"/>
              <wp:effectExtent l="0" t="0" r="0" b="2540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2560" cy="817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A384F" w14:textId="77777777" w:rsidR="000C3EA8" w:rsidRPr="002D1FFD" w:rsidRDefault="000C3EA8" w:rsidP="002D1FFD">
                          <w:pPr>
                            <w:pStyle w:val="FACULTAD"/>
                          </w:pPr>
                          <w:r w:rsidRPr="002D1FFD">
                            <w:t>INFORMÁTICA Y MATEMÁTICA</w:t>
                          </w:r>
                        </w:p>
                        <w:p w14:paraId="7D2ED057" w14:textId="77777777" w:rsidR="000C3EA8" w:rsidRPr="00255751" w:rsidRDefault="000C3EA8" w:rsidP="002D1FFD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7FB88CE" w14:textId="77777777" w:rsidR="000C3EA8" w:rsidRPr="002D1FFD" w:rsidRDefault="000C3EA8" w:rsidP="002D1FFD">
                          <w:pPr>
                            <w:pStyle w:val="DEPARTAMENTO"/>
                          </w:pPr>
                          <w:r w:rsidRPr="002D1FFD">
                            <w:t xml:space="preserve">DEPARTAMENTO </w:t>
                          </w:r>
                        </w:p>
                        <w:p w14:paraId="57BBF4C4" w14:textId="77777777" w:rsidR="000C3EA8" w:rsidRPr="002D1FFD" w:rsidRDefault="000C3EA8" w:rsidP="002D1FFD">
                          <w:pPr>
                            <w:pStyle w:val="DEPARTAMENTO"/>
                          </w:pPr>
                          <w:r w:rsidRPr="002D1FFD">
                            <w:t>INGENEIRÍA INFORMÁTICA</w:t>
                          </w:r>
                        </w:p>
                        <w:p w14:paraId="60A9EA4E" w14:textId="77777777" w:rsidR="000C3EA8" w:rsidRDefault="000C3EA8" w:rsidP="005F642A">
                          <w:pPr>
                            <w:pStyle w:val="FECH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1BECB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7.25pt;margin-top:61.05pt;width:212.8pt;height:6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" filled="f" stroked="f">
              <v:textbox>
                <w:txbxContent>
                  <w:p w14:paraId="015A384F" w14:textId="77777777" w:rsidR="000C3EA8" w:rsidRPr="002D1FFD" w:rsidRDefault="000C3EA8" w:rsidP="002D1FFD">
                    <w:pPr>
                      <w:pStyle w:val="FACULTAD"/>
                    </w:pPr>
                    <w:r w:rsidRPr="002D1FFD">
                      <w:t>INFORMÁTICA Y MATEMÁTICA</w:t>
                    </w:r>
                  </w:p>
                  <w:p w14:paraId="7D2ED057" w14:textId="77777777" w:rsidR="000C3EA8" w:rsidRPr="00255751" w:rsidRDefault="000C3EA8" w:rsidP="002D1FFD">
                    <w:pPr>
                      <w:spacing w:after="0"/>
                      <w:rPr>
                        <w:sz w:val="18"/>
                        <w:szCs w:val="18"/>
                      </w:rPr>
                    </w:pPr>
                  </w:p>
                  <w:p w14:paraId="07FB88CE" w14:textId="77777777" w:rsidR="000C3EA8" w:rsidRPr="002D1FFD" w:rsidRDefault="000C3EA8" w:rsidP="002D1FFD">
                    <w:pPr>
                      <w:pStyle w:val="DEPARTAMENTO"/>
                    </w:pPr>
                    <w:r w:rsidRPr="002D1FFD">
                      <w:t xml:space="preserve">DEPARTAMENTO </w:t>
                    </w:r>
                  </w:p>
                  <w:p w14:paraId="57BBF4C4" w14:textId="77777777" w:rsidR="000C3EA8" w:rsidRPr="002D1FFD" w:rsidRDefault="000C3EA8" w:rsidP="002D1FFD">
                    <w:pPr>
                      <w:pStyle w:val="DEPARTAMENTO"/>
                    </w:pPr>
                    <w:r w:rsidRPr="002D1FFD">
                      <w:t>INGENEIRÍA INFORMÁTICA</w:t>
                    </w:r>
                  </w:p>
                  <w:p w14:paraId="60A9EA4E" w14:textId="77777777" w:rsidR="000C3EA8" w:rsidRDefault="000C3EA8" w:rsidP="005F642A">
                    <w:pPr>
                      <w:pStyle w:val="FECHA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F44770" wp14:editId="2096FBFF">
              <wp:simplePos x="0" y="0"/>
              <wp:positionH relativeFrom="margin">
                <wp:align>left</wp:align>
              </wp:positionH>
              <wp:positionV relativeFrom="paragraph">
                <wp:posOffset>676465</wp:posOffset>
              </wp:positionV>
              <wp:extent cx="819150" cy="0"/>
              <wp:effectExtent l="0" t="19050" r="38100" b="38100"/>
              <wp:wrapNone/>
              <wp:docPr id="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9150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93BA2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BBE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0;margin-top:53.25pt;width:64.5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" strokecolor="#93ba21" strokeweight="4pt">
              <w10:wrap anchorx="margin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3B25ED3" wp14:editId="0CEC9BA6">
          <wp:simplePos x="0" y="0"/>
          <wp:positionH relativeFrom="column">
            <wp:posOffset>-1406525</wp:posOffset>
          </wp:positionH>
          <wp:positionV relativeFrom="paragraph">
            <wp:posOffset>-461010</wp:posOffset>
          </wp:positionV>
          <wp:extent cx="7777480" cy="1210310"/>
          <wp:effectExtent l="0" t="0" r="0" b="8890"/>
          <wp:wrapNone/>
          <wp:docPr id="11" name="Imagen 11" descr="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480" cy="121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750D" w14:textId="77777777" w:rsidR="000C3EA8" w:rsidRDefault="000C3EA8">
    <w:pPr>
      <w:pStyle w:val="Encabezado"/>
    </w:pPr>
    <w:r>
      <w:rPr>
        <w:noProof/>
        <w:lang w:val="en-US"/>
      </w:rPr>
      <w:drawing>
        <wp:inline distT="0" distB="0" distL="0" distR="0" wp14:anchorId="0D1F59B1" wp14:editId="06C09992">
          <wp:extent cx="5189220" cy="735965"/>
          <wp:effectExtent l="0" t="0" r="0" b="6985"/>
          <wp:docPr id="1" name="Imagen 1" descr="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e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9220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4144" behindDoc="1" locked="0" layoutInCell="1" allowOverlap="1" wp14:anchorId="25D02758" wp14:editId="3D822260">
          <wp:simplePos x="0" y="0"/>
          <wp:positionH relativeFrom="page">
            <wp:posOffset>14605</wp:posOffset>
          </wp:positionH>
          <wp:positionV relativeFrom="paragraph">
            <wp:posOffset>-438785</wp:posOffset>
          </wp:positionV>
          <wp:extent cx="2473325" cy="1155700"/>
          <wp:effectExtent l="0" t="0" r="3175" b="6350"/>
          <wp:wrapNone/>
          <wp:docPr id="2" name="Imagen 16" descr="E:\Proyectos\Personal\UHO\PRODUCTO FINAL\APLICACIONES\Hoja carta\TIMBRE GENERAL\ID1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E:\Proyectos\Personal\UHO\PRODUCTO FINAL\APLICACIONES\Hoja carta\TIMBRE GENERAL\ID1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3325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A676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4"/>
    <w:multiLevelType w:val="hybridMultilevel"/>
    <w:tmpl w:val="AF68C8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328DB"/>
    <w:multiLevelType w:val="hybridMultilevel"/>
    <w:tmpl w:val="4B521B6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06D4"/>
    <w:multiLevelType w:val="hybridMultilevel"/>
    <w:tmpl w:val="37AC2FF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4B6C"/>
    <w:multiLevelType w:val="hybridMultilevel"/>
    <w:tmpl w:val="8B84F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4418F"/>
    <w:multiLevelType w:val="hybridMultilevel"/>
    <w:tmpl w:val="182A6CD0"/>
    <w:lvl w:ilvl="0" w:tplc="EB48C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03FEB"/>
    <w:multiLevelType w:val="hybridMultilevel"/>
    <w:tmpl w:val="D45EAFE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7B14"/>
    <w:multiLevelType w:val="hybridMultilevel"/>
    <w:tmpl w:val="8C5C120A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62D23"/>
    <w:multiLevelType w:val="hybridMultilevel"/>
    <w:tmpl w:val="FEBE7C1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20369"/>
    <w:multiLevelType w:val="hybridMultilevel"/>
    <w:tmpl w:val="1BB2C28E"/>
    <w:lvl w:ilvl="0" w:tplc="5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5386D"/>
    <w:multiLevelType w:val="multilevel"/>
    <w:tmpl w:val="C778CF58"/>
    <w:lvl w:ilvl="0">
      <w:start w:val="1"/>
      <w:numFmt w:val="decimal"/>
      <w:pStyle w:val="Lis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F5F13BE"/>
    <w:multiLevelType w:val="hybridMultilevel"/>
    <w:tmpl w:val="08202E1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13FCB"/>
    <w:multiLevelType w:val="hybridMultilevel"/>
    <w:tmpl w:val="1D14F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561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4" w15:restartNumberingAfterBreak="0">
    <w:nsid w:val="31F11758"/>
    <w:multiLevelType w:val="hybridMultilevel"/>
    <w:tmpl w:val="5C5C8A3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D360A"/>
    <w:multiLevelType w:val="hybridMultilevel"/>
    <w:tmpl w:val="C34026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64B97"/>
    <w:multiLevelType w:val="hybridMultilevel"/>
    <w:tmpl w:val="2A4278E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9280D"/>
    <w:multiLevelType w:val="hybridMultilevel"/>
    <w:tmpl w:val="870C747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A3123"/>
    <w:multiLevelType w:val="hybridMultilevel"/>
    <w:tmpl w:val="6CF8051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6087F"/>
    <w:multiLevelType w:val="multilevel"/>
    <w:tmpl w:val="3DEAC3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0" w15:restartNumberingAfterBreak="0">
    <w:nsid w:val="3B3801A9"/>
    <w:multiLevelType w:val="hybridMultilevel"/>
    <w:tmpl w:val="9CC83A6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E4D57"/>
    <w:multiLevelType w:val="hybridMultilevel"/>
    <w:tmpl w:val="A6BADF9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23285"/>
    <w:multiLevelType w:val="hybridMultilevel"/>
    <w:tmpl w:val="C8921C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714CE"/>
    <w:multiLevelType w:val="hybridMultilevel"/>
    <w:tmpl w:val="BD1431F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C2BEA"/>
    <w:multiLevelType w:val="hybridMultilevel"/>
    <w:tmpl w:val="F2C89E6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B1B37"/>
    <w:multiLevelType w:val="hybridMultilevel"/>
    <w:tmpl w:val="82544F7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7231B"/>
    <w:multiLevelType w:val="hybridMultilevel"/>
    <w:tmpl w:val="F6D4C4C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626FF"/>
    <w:multiLevelType w:val="hybridMultilevel"/>
    <w:tmpl w:val="AF68C8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57AAC"/>
    <w:multiLevelType w:val="hybridMultilevel"/>
    <w:tmpl w:val="EA64854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66ED0"/>
    <w:multiLevelType w:val="hybridMultilevel"/>
    <w:tmpl w:val="CF18828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E161B"/>
    <w:multiLevelType w:val="hybridMultilevel"/>
    <w:tmpl w:val="9F7CD75A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710C2"/>
    <w:multiLevelType w:val="hybridMultilevel"/>
    <w:tmpl w:val="2608653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479FE"/>
    <w:multiLevelType w:val="hybridMultilevel"/>
    <w:tmpl w:val="8CD8CF9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50016"/>
    <w:multiLevelType w:val="hybridMultilevel"/>
    <w:tmpl w:val="F69A0590"/>
    <w:lvl w:ilvl="0" w:tplc="5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A27E7"/>
    <w:multiLevelType w:val="hybridMultilevel"/>
    <w:tmpl w:val="270A0E3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B5499"/>
    <w:multiLevelType w:val="hybridMultilevel"/>
    <w:tmpl w:val="6BBA52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4702A"/>
    <w:multiLevelType w:val="hybridMultilevel"/>
    <w:tmpl w:val="BB80C2F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33441"/>
    <w:multiLevelType w:val="hybridMultilevel"/>
    <w:tmpl w:val="A14A21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B3A55"/>
    <w:multiLevelType w:val="hybridMultilevel"/>
    <w:tmpl w:val="4704D81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F2B63"/>
    <w:multiLevelType w:val="hybridMultilevel"/>
    <w:tmpl w:val="9564B490"/>
    <w:lvl w:ilvl="0" w:tplc="5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201EB"/>
    <w:multiLevelType w:val="hybridMultilevel"/>
    <w:tmpl w:val="ABF8C07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500920"/>
    <w:multiLevelType w:val="hybridMultilevel"/>
    <w:tmpl w:val="7EDAED8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2"/>
  </w:num>
  <w:num w:numId="5">
    <w:abstractNumId w:val="27"/>
  </w:num>
  <w:num w:numId="6">
    <w:abstractNumId w:val="13"/>
  </w:num>
  <w:num w:numId="7">
    <w:abstractNumId w:val="0"/>
  </w:num>
  <w:num w:numId="8">
    <w:abstractNumId w:val="19"/>
  </w:num>
  <w:num w:numId="9">
    <w:abstractNumId w:val="23"/>
  </w:num>
  <w:num w:numId="10">
    <w:abstractNumId w:val="9"/>
  </w:num>
  <w:num w:numId="11">
    <w:abstractNumId w:val="33"/>
  </w:num>
  <w:num w:numId="12">
    <w:abstractNumId w:val="17"/>
  </w:num>
  <w:num w:numId="13">
    <w:abstractNumId w:val="39"/>
  </w:num>
  <w:num w:numId="14">
    <w:abstractNumId w:val="41"/>
  </w:num>
  <w:num w:numId="15">
    <w:abstractNumId w:val="4"/>
  </w:num>
  <w:num w:numId="16">
    <w:abstractNumId w:val="7"/>
  </w:num>
  <w:num w:numId="17">
    <w:abstractNumId w:val="15"/>
  </w:num>
  <w:num w:numId="18">
    <w:abstractNumId w:val="32"/>
  </w:num>
  <w:num w:numId="19">
    <w:abstractNumId w:val="36"/>
  </w:num>
  <w:num w:numId="20">
    <w:abstractNumId w:val="40"/>
  </w:num>
  <w:num w:numId="21">
    <w:abstractNumId w:val="14"/>
  </w:num>
  <w:num w:numId="22">
    <w:abstractNumId w:val="31"/>
  </w:num>
  <w:num w:numId="23">
    <w:abstractNumId w:val="3"/>
  </w:num>
  <w:num w:numId="24">
    <w:abstractNumId w:val="38"/>
  </w:num>
  <w:num w:numId="25">
    <w:abstractNumId w:val="21"/>
  </w:num>
  <w:num w:numId="26">
    <w:abstractNumId w:val="11"/>
  </w:num>
  <w:num w:numId="27">
    <w:abstractNumId w:val="8"/>
  </w:num>
  <w:num w:numId="28">
    <w:abstractNumId w:val="34"/>
  </w:num>
  <w:num w:numId="29">
    <w:abstractNumId w:val="37"/>
  </w:num>
  <w:num w:numId="30">
    <w:abstractNumId w:val="2"/>
  </w:num>
  <w:num w:numId="31">
    <w:abstractNumId w:val="24"/>
  </w:num>
  <w:num w:numId="32">
    <w:abstractNumId w:val="18"/>
  </w:num>
  <w:num w:numId="33">
    <w:abstractNumId w:val="25"/>
  </w:num>
  <w:num w:numId="34">
    <w:abstractNumId w:val="29"/>
  </w:num>
  <w:num w:numId="35">
    <w:abstractNumId w:val="28"/>
  </w:num>
  <w:num w:numId="36">
    <w:abstractNumId w:val="6"/>
  </w:num>
  <w:num w:numId="37">
    <w:abstractNumId w:val="20"/>
  </w:num>
  <w:num w:numId="38">
    <w:abstractNumId w:val="26"/>
  </w:num>
  <w:num w:numId="39">
    <w:abstractNumId w:val="30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25"/>
    <w:rsid w:val="0001103A"/>
    <w:rsid w:val="000119F2"/>
    <w:rsid w:val="00013320"/>
    <w:rsid w:val="000175E5"/>
    <w:rsid w:val="00017F91"/>
    <w:rsid w:val="00022281"/>
    <w:rsid w:val="0002662D"/>
    <w:rsid w:val="0003182C"/>
    <w:rsid w:val="0003509F"/>
    <w:rsid w:val="000377E3"/>
    <w:rsid w:val="0004144B"/>
    <w:rsid w:val="00042A83"/>
    <w:rsid w:val="00043149"/>
    <w:rsid w:val="00044A3F"/>
    <w:rsid w:val="00045F20"/>
    <w:rsid w:val="000468C4"/>
    <w:rsid w:val="00047775"/>
    <w:rsid w:val="000502FD"/>
    <w:rsid w:val="00056AD1"/>
    <w:rsid w:val="0006245C"/>
    <w:rsid w:val="0006248A"/>
    <w:rsid w:val="0006672E"/>
    <w:rsid w:val="00073B5A"/>
    <w:rsid w:val="0007446B"/>
    <w:rsid w:val="00074AE5"/>
    <w:rsid w:val="00083FB8"/>
    <w:rsid w:val="000867D1"/>
    <w:rsid w:val="000911B3"/>
    <w:rsid w:val="00092F83"/>
    <w:rsid w:val="00097033"/>
    <w:rsid w:val="00097F23"/>
    <w:rsid w:val="000A2AFA"/>
    <w:rsid w:val="000A7024"/>
    <w:rsid w:val="000A71E1"/>
    <w:rsid w:val="000B10DB"/>
    <w:rsid w:val="000B1F2A"/>
    <w:rsid w:val="000B2F8E"/>
    <w:rsid w:val="000B7DF6"/>
    <w:rsid w:val="000C12E0"/>
    <w:rsid w:val="000C1882"/>
    <w:rsid w:val="000C3EA8"/>
    <w:rsid w:val="000C75A6"/>
    <w:rsid w:val="000C7830"/>
    <w:rsid w:val="000D70D1"/>
    <w:rsid w:val="000E1349"/>
    <w:rsid w:val="000E4FBB"/>
    <w:rsid w:val="000E68CA"/>
    <w:rsid w:val="000E69A8"/>
    <w:rsid w:val="000F3FAB"/>
    <w:rsid w:val="000F6F2D"/>
    <w:rsid w:val="000F715C"/>
    <w:rsid w:val="000F7311"/>
    <w:rsid w:val="00101F50"/>
    <w:rsid w:val="001110BF"/>
    <w:rsid w:val="0011666A"/>
    <w:rsid w:val="00120721"/>
    <w:rsid w:val="001255A6"/>
    <w:rsid w:val="00126003"/>
    <w:rsid w:val="0013136F"/>
    <w:rsid w:val="001324DD"/>
    <w:rsid w:val="0013318D"/>
    <w:rsid w:val="00142165"/>
    <w:rsid w:val="00146F6B"/>
    <w:rsid w:val="0015481E"/>
    <w:rsid w:val="00155CA3"/>
    <w:rsid w:val="00157A35"/>
    <w:rsid w:val="00162C1D"/>
    <w:rsid w:val="001640FF"/>
    <w:rsid w:val="001645CD"/>
    <w:rsid w:val="0016589C"/>
    <w:rsid w:val="00165CBC"/>
    <w:rsid w:val="0016757B"/>
    <w:rsid w:val="00180430"/>
    <w:rsid w:val="00180A94"/>
    <w:rsid w:val="001833F5"/>
    <w:rsid w:val="00185FF9"/>
    <w:rsid w:val="00192BF9"/>
    <w:rsid w:val="00193C5F"/>
    <w:rsid w:val="00193D39"/>
    <w:rsid w:val="001941D0"/>
    <w:rsid w:val="00194FE8"/>
    <w:rsid w:val="00196725"/>
    <w:rsid w:val="0019714D"/>
    <w:rsid w:val="001A0B25"/>
    <w:rsid w:val="001A0BF1"/>
    <w:rsid w:val="001A0DE5"/>
    <w:rsid w:val="001A2C15"/>
    <w:rsid w:val="001A3BE5"/>
    <w:rsid w:val="001A51E3"/>
    <w:rsid w:val="001A5A9E"/>
    <w:rsid w:val="001B18A2"/>
    <w:rsid w:val="001B1D78"/>
    <w:rsid w:val="001B25BE"/>
    <w:rsid w:val="001B2DA0"/>
    <w:rsid w:val="001B3C7D"/>
    <w:rsid w:val="001B446B"/>
    <w:rsid w:val="001B4489"/>
    <w:rsid w:val="001B4C8E"/>
    <w:rsid w:val="001B53B4"/>
    <w:rsid w:val="001B5525"/>
    <w:rsid w:val="001C096F"/>
    <w:rsid w:val="001C6BAC"/>
    <w:rsid w:val="001C7411"/>
    <w:rsid w:val="001D7624"/>
    <w:rsid w:val="001D7CCB"/>
    <w:rsid w:val="001E640D"/>
    <w:rsid w:val="001E7FBE"/>
    <w:rsid w:val="001F1287"/>
    <w:rsid w:val="001F1E07"/>
    <w:rsid w:val="001F5D40"/>
    <w:rsid w:val="001F7EDC"/>
    <w:rsid w:val="00201491"/>
    <w:rsid w:val="00202E4D"/>
    <w:rsid w:val="00216799"/>
    <w:rsid w:val="0021724C"/>
    <w:rsid w:val="00221AA3"/>
    <w:rsid w:val="00223975"/>
    <w:rsid w:val="00230053"/>
    <w:rsid w:val="00231220"/>
    <w:rsid w:val="00231287"/>
    <w:rsid w:val="002316C5"/>
    <w:rsid w:val="00234BF7"/>
    <w:rsid w:val="002359E6"/>
    <w:rsid w:val="002374BA"/>
    <w:rsid w:val="00241F62"/>
    <w:rsid w:val="0024513F"/>
    <w:rsid w:val="00255111"/>
    <w:rsid w:val="002616C1"/>
    <w:rsid w:val="0027098C"/>
    <w:rsid w:val="00271B36"/>
    <w:rsid w:val="0027237C"/>
    <w:rsid w:val="002801D3"/>
    <w:rsid w:val="00281B98"/>
    <w:rsid w:val="00282A50"/>
    <w:rsid w:val="00285984"/>
    <w:rsid w:val="00286EE9"/>
    <w:rsid w:val="002875AF"/>
    <w:rsid w:val="00292402"/>
    <w:rsid w:val="00294295"/>
    <w:rsid w:val="002963B7"/>
    <w:rsid w:val="002A4555"/>
    <w:rsid w:val="002A5734"/>
    <w:rsid w:val="002B0153"/>
    <w:rsid w:val="002B091F"/>
    <w:rsid w:val="002B1060"/>
    <w:rsid w:val="002B1567"/>
    <w:rsid w:val="002B2BF6"/>
    <w:rsid w:val="002B62E4"/>
    <w:rsid w:val="002B7E11"/>
    <w:rsid w:val="002D1E58"/>
    <w:rsid w:val="002D1FFD"/>
    <w:rsid w:val="002D2BE1"/>
    <w:rsid w:val="002D4939"/>
    <w:rsid w:val="002D4C65"/>
    <w:rsid w:val="002D4D96"/>
    <w:rsid w:val="002D7DCF"/>
    <w:rsid w:val="002E1631"/>
    <w:rsid w:val="002E548E"/>
    <w:rsid w:val="002F45CE"/>
    <w:rsid w:val="002F664A"/>
    <w:rsid w:val="002F6887"/>
    <w:rsid w:val="00302030"/>
    <w:rsid w:val="003056FB"/>
    <w:rsid w:val="00307BCE"/>
    <w:rsid w:val="00311ACC"/>
    <w:rsid w:val="003144BC"/>
    <w:rsid w:val="003145C0"/>
    <w:rsid w:val="00314BD8"/>
    <w:rsid w:val="00315DE5"/>
    <w:rsid w:val="00327D2F"/>
    <w:rsid w:val="00331F6E"/>
    <w:rsid w:val="00332D43"/>
    <w:rsid w:val="0033328A"/>
    <w:rsid w:val="0033466A"/>
    <w:rsid w:val="00341D41"/>
    <w:rsid w:val="00344F09"/>
    <w:rsid w:val="003458C5"/>
    <w:rsid w:val="00345BB5"/>
    <w:rsid w:val="00345C1D"/>
    <w:rsid w:val="00346157"/>
    <w:rsid w:val="00350C54"/>
    <w:rsid w:val="00350E7F"/>
    <w:rsid w:val="00356AA5"/>
    <w:rsid w:val="0035779A"/>
    <w:rsid w:val="00362AAE"/>
    <w:rsid w:val="00364324"/>
    <w:rsid w:val="00371403"/>
    <w:rsid w:val="0037168D"/>
    <w:rsid w:val="003727B7"/>
    <w:rsid w:val="00372840"/>
    <w:rsid w:val="00373964"/>
    <w:rsid w:val="00375B30"/>
    <w:rsid w:val="00377633"/>
    <w:rsid w:val="00383FD9"/>
    <w:rsid w:val="003870E6"/>
    <w:rsid w:val="00390294"/>
    <w:rsid w:val="003955F5"/>
    <w:rsid w:val="00397097"/>
    <w:rsid w:val="003A0FAD"/>
    <w:rsid w:val="003A5633"/>
    <w:rsid w:val="003A5721"/>
    <w:rsid w:val="003B0434"/>
    <w:rsid w:val="003B0993"/>
    <w:rsid w:val="003B794F"/>
    <w:rsid w:val="003C1D41"/>
    <w:rsid w:val="003C1E4B"/>
    <w:rsid w:val="003C5824"/>
    <w:rsid w:val="003C6F5B"/>
    <w:rsid w:val="003D060C"/>
    <w:rsid w:val="003D58EA"/>
    <w:rsid w:val="003F28B3"/>
    <w:rsid w:val="003F414C"/>
    <w:rsid w:val="003F6F88"/>
    <w:rsid w:val="003F706F"/>
    <w:rsid w:val="00400F7E"/>
    <w:rsid w:val="00402166"/>
    <w:rsid w:val="004048E6"/>
    <w:rsid w:val="004052C6"/>
    <w:rsid w:val="0041009C"/>
    <w:rsid w:val="00410E30"/>
    <w:rsid w:val="00411D8B"/>
    <w:rsid w:val="0043068F"/>
    <w:rsid w:val="004327D4"/>
    <w:rsid w:val="00447A0B"/>
    <w:rsid w:val="00450DF2"/>
    <w:rsid w:val="00451A24"/>
    <w:rsid w:val="00451F53"/>
    <w:rsid w:val="00453389"/>
    <w:rsid w:val="004634ED"/>
    <w:rsid w:val="0046361E"/>
    <w:rsid w:val="004653A4"/>
    <w:rsid w:val="00465AB1"/>
    <w:rsid w:val="00465EFD"/>
    <w:rsid w:val="00470215"/>
    <w:rsid w:val="004721BD"/>
    <w:rsid w:val="00476470"/>
    <w:rsid w:val="00477F7B"/>
    <w:rsid w:val="00480D47"/>
    <w:rsid w:val="004906D2"/>
    <w:rsid w:val="00493219"/>
    <w:rsid w:val="00493F56"/>
    <w:rsid w:val="004961DD"/>
    <w:rsid w:val="00496204"/>
    <w:rsid w:val="004A6DE0"/>
    <w:rsid w:val="004B028F"/>
    <w:rsid w:val="004C1744"/>
    <w:rsid w:val="004C2466"/>
    <w:rsid w:val="004C26D0"/>
    <w:rsid w:val="004D0121"/>
    <w:rsid w:val="004D017B"/>
    <w:rsid w:val="004D0FF7"/>
    <w:rsid w:val="004D18CB"/>
    <w:rsid w:val="004D49E1"/>
    <w:rsid w:val="004E0A2C"/>
    <w:rsid w:val="004E1FA8"/>
    <w:rsid w:val="004E25ED"/>
    <w:rsid w:val="004E4A54"/>
    <w:rsid w:val="004E7019"/>
    <w:rsid w:val="004E7568"/>
    <w:rsid w:val="004F1345"/>
    <w:rsid w:val="004F3292"/>
    <w:rsid w:val="005016E0"/>
    <w:rsid w:val="00501D91"/>
    <w:rsid w:val="005034FD"/>
    <w:rsid w:val="00503B4B"/>
    <w:rsid w:val="0050727F"/>
    <w:rsid w:val="005103CD"/>
    <w:rsid w:val="00510A68"/>
    <w:rsid w:val="00511A96"/>
    <w:rsid w:val="0051347D"/>
    <w:rsid w:val="00513968"/>
    <w:rsid w:val="005171D6"/>
    <w:rsid w:val="00520C4C"/>
    <w:rsid w:val="00520C69"/>
    <w:rsid w:val="00526B10"/>
    <w:rsid w:val="00530E9C"/>
    <w:rsid w:val="00532FEE"/>
    <w:rsid w:val="00534563"/>
    <w:rsid w:val="005376AD"/>
    <w:rsid w:val="00545077"/>
    <w:rsid w:val="0055649D"/>
    <w:rsid w:val="00557E1D"/>
    <w:rsid w:val="00560572"/>
    <w:rsid w:val="00561810"/>
    <w:rsid w:val="0056300C"/>
    <w:rsid w:val="00563A7D"/>
    <w:rsid w:val="00563EB1"/>
    <w:rsid w:val="00565303"/>
    <w:rsid w:val="00567AC3"/>
    <w:rsid w:val="00574AD3"/>
    <w:rsid w:val="0057549C"/>
    <w:rsid w:val="00577A6D"/>
    <w:rsid w:val="00577DD3"/>
    <w:rsid w:val="005802F1"/>
    <w:rsid w:val="00582DB6"/>
    <w:rsid w:val="005855D5"/>
    <w:rsid w:val="00585A9D"/>
    <w:rsid w:val="00586E75"/>
    <w:rsid w:val="00590692"/>
    <w:rsid w:val="00592E92"/>
    <w:rsid w:val="00592FEB"/>
    <w:rsid w:val="005937D5"/>
    <w:rsid w:val="00593E14"/>
    <w:rsid w:val="0059638E"/>
    <w:rsid w:val="005A399F"/>
    <w:rsid w:val="005A7F19"/>
    <w:rsid w:val="005B065C"/>
    <w:rsid w:val="005B4D68"/>
    <w:rsid w:val="005C6D3A"/>
    <w:rsid w:val="005D6C7F"/>
    <w:rsid w:val="005D70D5"/>
    <w:rsid w:val="005E0D7B"/>
    <w:rsid w:val="005E1476"/>
    <w:rsid w:val="005E149A"/>
    <w:rsid w:val="005E36B7"/>
    <w:rsid w:val="005E4A48"/>
    <w:rsid w:val="005E5A65"/>
    <w:rsid w:val="005F0DB2"/>
    <w:rsid w:val="005F1DCD"/>
    <w:rsid w:val="005F3011"/>
    <w:rsid w:val="005F63E2"/>
    <w:rsid w:val="005F642A"/>
    <w:rsid w:val="005F66DC"/>
    <w:rsid w:val="006071CE"/>
    <w:rsid w:val="006121A1"/>
    <w:rsid w:val="006137B4"/>
    <w:rsid w:val="006153A0"/>
    <w:rsid w:val="006155C1"/>
    <w:rsid w:val="00615D21"/>
    <w:rsid w:val="00620399"/>
    <w:rsid w:val="0062557F"/>
    <w:rsid w:val="00626738"/>
    <w:rsid w:val="006267E9"/>
    <w:rsid w:val="0063088D"/>
    <w:rsid w:val="00631989"/>
    <w:rsid w:val="006324BA"/>
    <w:rsid w:val="00632C41"/>
    <w:rsid w:val="00634902"/>
    <w:rsid w:val="006369F6"/>
    <w:rsid w:val="006449E0"/>
    <w:rsid w:val="00644EB9"/>
    <w:rsid w:val="00646101"/>
    <w:rsid w:val="006509FB"/>
    <w:rsid w:val="00656CF7"/>
    <w:rsid w:val="00662048"/>
    <w:rsid w:val="006628C4"/>
    <w:rsid w:val="00666F9D"/>
    <w:rsid w:val="00667383"/>
    <w:rsid w:val="00670E32"/>
    <w:rsid w:val="00672035"/>
    <w:rsid w:val="006726AB"/>
    <w:rsid w:val="006727EA"/>
    <w:rsid w:val="00673253"/>
    <w:rsid w:val="00676623"/>
    <w:rsid w:val="006772F5"/>
    <w:rsid w:val="0067738E"/>
    <w:rsid w:val="00682673"/>
    <w:rsid w:val="0068623A"/>
    <w:rsid w:val="00686651"/>
    <w:rsid w:val="00687158"/>
    <w:rsid w:val="00692A44"/>
    <w:rsid w:val="006953E1"/>
    <w:rsid w:val="006A0B99"/>
    <w:rsid w:val="006A0F49"/>
    <w:rsid w:val="006A2ECC"/>
    <w:rsid w:val="006A6CC7"/>
    <w:rsid w:val="006B7147"/>
    <w:rsid w:val="006B749F"/>
    <w:rsid w:val="006C0DD9"/>
    <w:rsid w:val="006C0E7E"/>
    <w:rsid w:val="006C191F"/>
    <w:rsid w:val="006D21DE"/>
    <w:rsid w:val="006D3512"/>
    <w:rsid w:val="006E6444"/>
    <w:rsid w:val="006F27A9"/>
    <w:rsid w:val="00700D94"/>
    <w:rsid w:val="0071195B"/>
    <w:rsid w:val="007154C2"/>
    <w:rsid w:val="00717F00"/>
    <w:rsid w:val="00720C68"/>
    <w:rsid w:val="007212BB"/>
    <w:rsid w:val="00721DC9"/>
    <w:rsid w:val="00723518"/>
    <w:rsid w:val="00730A06"/>
    <w:rsid w:val="0073296A"/>
    <w:rsid w:val="00733351"/>
    <w:rsid w:val="00735BA2"/>
    <w:rsid w:val="00735DDA"/>
    <w:rsid w:val="007375E6"/>
    <w:rsid w:val="00740E04"/>
    <w:rsid w:val="00740F29"/>
    <w:rsid w:val="007419F6"/>
    <w:rsid w:val="007450A2"/>
    <w:rsid w:val="00750746"/>
    <w:rsid w:val="00760CD1"/>
    <w:rsid w:val="00761DA2"/>
    <w:rsid w:val="00765961"/>
    <w:rsid w:val="00766003"/>
    <w:rsid w:val="007709A4"/>
    <w:rsid w:val="00773C13"/>
    <w:rsid w:val="00776B39"/>
    <w:rsid w:val="007819A2"/>
    <w:rsid w:val="00783314"/>
    <w:rsid w:val="0078465F"/>
    <w:rsid w:val="0078534B"/>
    <w:rsid w:val="00785622"/>
    <w:rsid w:val="00790230"/>
    <w:rsid w:val="007908D7"/>
    <w:rsid w:val="0079348E"/>
    <w:rsid w:val="00793FB6"/>
    <w:rsid w:val="007A24A6"/>
    <w:rsid w:val="007A2F5C"/>
    <w:rsid w:val="007A707C"/>
    <w:rsid w:val="007A7856"/>
    <w:rsid w:val="007B53BB"/>
    <w:rsid w:val="007B557A"/>
    <w:rsid w:val="007B6536"/>
    <w:rsid w:val="007B680D"/>
    <w:rsid w:val="007B6AE2"/>
    <w:rsid w:val="007C23B8"/>
    <w:rsid w:val="007C4419"/>
    <w:rsid w:val="007C4FDD"/>
    <w:rsid w:val="007C7EF0"/>
    <w:rsid w:val="007D131D"/>
    <w:rsid w:val="007D14B2"/>
    <w:rsid w:val="007D162D"/>
    <w:rsid w:val="007D18FF"/>
    <w:rsid w:val="007D1F83"/>
    <w:rsid w:val="007D7CB8"/>
    <w:rsid w:val="007E0B7E"/>
    <w:rsid w:val="007E0F88"/>
    <w:rsid w:val="007E2105"/>
    <w:rsid w:val="007E47B7"/>
    <w:rsid w:val="007F2B66"/>
    <w:rsid w:val="007F5B86"/>
    <w:rsid w:val="00804CFF"/>
    <w:rsid w:val="008050E1"/>
    <w:rsid w:val="00806F1E"/>
    <w:rsid w:val="00812856"/>
    <w:rsid w:val="00814CC9"/>
    <w:rsid w:val="008203C3"/>
    <w:rsid w:val="008225A8"/>
    <w:rsid w:val="0082403B"/>
    <w:rsid w:val="00825D01"/>
    <w:rsid w:val="00832280"/>
    <w:rsid w:val="00834BFD"/>
    <w:rsid w:val="008353C1"/>
    <w:rsid w:val="00836AB8"/>
    <w:rsid w:val="00840332"/>
    <w:rsid w:val="00841E15"/>
    <w:rsid w:val="00842080"/>
    <w:rsid w:val="008429E8"/>
    <w:rsid w:val="00843A56"/>
    <w:rsid w:val="00847CB9"/>
    <w:rsid w:val="00853535"/>
    <w:rsid w:val="0086084D"/>
    <w:rsid w:val="00863D8E"/>
    <w:rsid w:val="00864AA3"/>
    <w:rsid w:val="0086736A"/>
    <w:rsid w:val="008734E4"/>
    <w:rsid w:val="00877F85"/>
    <w:rsid w:val="008803B2"/>
    <w:rsid w:val="008843D8"/>
    <w:rsid w:val="00886C66"/>
    <w:rsid w:val="00887750"/>
    <w:rsid w:val="00894CD6"/>
    <w:rsid w:val="00896384"/>
    <w:rsid w:val="008A1011"/>
    <w:rsid w:val="008A47DA"/>
    <w:rsid w:val="008A552C"/>
    <w:rsid w:val="008A5C33"/>
    <w:rsid w:val="008B40E7"/>
    <w:rsid w:val="008B5904"/>
    <w:rsid w:val="008C020C"/>
    <w:rsid w:val="008C37EB"/>
    <w:rsid w:val="008C656B"/>
    <w:rsid w:val="008C6DB7"/>
    <w:rsid w:val="008D1673"/>
    <w:rsid w:val="008D3A09"/>
    <w:rsid w:val="008D6B9B"/>
    <w:rsid w:val="008D6EB3"/>
    <w:rsid w:val="008E4DC0"/>
    <w:rsid w:val="008E69B7"/>
    <w:rsid w:val="008F0265"/>
    <w:rsid w:val="00903324"/>
    <w:rsid w:val="00906CC0"/>
    <w:rsid w:val="00912630"/>
    <w:rsid w:val="009157FF"/>
    <w:rsid w:val="009235E5"/>
    <w:rsid w:val="00923D22"/>
    <w:rsid w:val="0092406E"/>
    <w:rsid w:val="009265FB"/>
    <w:rsid w:val="00934093"/>
    <w:rsid w:val="0094215B"/>
    <w:rsid w:val="00943BCC"/>
    <w:rsid w:val="00944DC8"/>
    <w:rsid w:val="009513AE"/>
    <w:rsid w:val="00956A87"/>
    <w:rsid w:val="00961D9B"/>
    <w:rsid w:val="00962031"/>
    <w:rsid w:val="00962A5C"/>
    <w:rsid w:val="00962F98"/>
    <w:rsid w:val="00970710"/>
    <w:rsid w:val="00974AAC"/>
    <w:rsid w:val="00974F81"/>
    <w:rsid w:val="0097555D"/>
    <w:rsid w:val="00975B0B"/>
    <w:rsid w:val="00975DBD"/>
    <w:rsid w:val="0098415A"/>
    <w:rsid w:val="00984A25"/>
    <w:rsid w:val="00984BD3"/>
    <w:rsid w:val="009859C8"/>
    <w:rsid w:val="009A0991"/>
    <w:rsid w:val="009A6974"/>
    <w:rsid w:val="009B122B"/>
    <w:rsid w:val="009B7076"/>
    <w:rsid w:val="009B7B18"/>
    <w:rsid w:val="009C176C"/>
    <w:rsid w:val="009C1E55"/>
    <w:rsid w:val="009C3D00"/>
    <w:rsid w:val="009D0C3A"/>
    <w:rsid w:val="009D2E12"/>
    <w:rsid w:val="009D6B62"/>
    <w:rsid w:val="009E0258"/>
    <w:rsid w:val="009E0D19"/>
    <w:rsid w:val="009E2F29"/>
    <w:rsid w:val="009E39F9"/>
    <w:rsid w:val="009E4243"/>
    <w:rsid w:val="009E59F9"/>
    <w:rsid w:val="009E5E09"/>
    <w:rsid w:val="009E5EAB"/>
    <w:rsid w:val="009E76F7"/>
    <w:rsid w:val="009F31A5"/>
    <w:rsid w:val="00A001A3"/>
    <w:rsid w:val="00A04762"/>
    <w:rsid w:val="00A05681"/>
    <w:rsid w:val="00A07E6A"/>
    <w:rsid w:val="00A1091E"/>
    <w:rsid w:val="00A10A0F"/>
    <w:rsid w:val="00A210D9"/>
    <w:rsid w:val="00A25685"/>
    <w:rsid w:val="00A26DC1"/>
    <w:rsid w:val="00A309EF"/>
    <w:rsid w:val="00A310B1"/>
    <w:rsid w:val="00A32ED4"/>
    <w:rsid w:val="00A35747"/>
    <w:rsid w:val="00A4584C"/>
    <w:rsid w:val="00A4589E"/>
    <w:rsid w:val="00A56C0B"/>
    <w:rsid w:val="00A61388"/>
    <w:rsid w:val="00A61B61"/>
    <w:rsid w:val="00A64C0A"/>
    <w:rsid w:val="00A725C3"/>
    <w:rsid w:val="00A73B5C"/>
    <w:rsid w:val="00A73D7A"/>
    <w:rsid w:val="00A7570E"/>
    <w:rsid w:val="00A758DC"/>
    <w:rsid w:val="00A76077"/>
    <w:rsid w:val="00A76196"/>
    <w:rsid w:val="00A76C5C"/>
    <w:rsid w:val="00A7731A"/>
    <w:rsid w:val="00A82465"/>
    <w:rsid w:val="00A84847"/>
    <w:rsid w:val="00A85CDC"/>
    <w:rsid w:val="00A93A81"/>
    <w:rsid w:val="00A97AC7"/>
    <w:rsid w:val="00AA3152"/>
    <w:rsid w:val="00AA6AA4"/>
    <w:rsid w:val="00AB0E73"/>
    <w:rsid w:val="00AB34AA"/>
    <w:rsid w:val="00AB5C24"/>
    <w:rsid w:val="00AC0F07"/>
    <w:rsid w:val="00AC1164"/>
    <w:rsid w:val="00AC2DB7"/>
    <w:rsid w:val="00AC3C73"/>
    <w:rsid w:val="00AC5650"/>
    <w:rsid w:val="00AD75A2"/>
    <w:rsid w:val="00AE3135"/>
    <w:rsid w:val="00AE5B0E"/>
    <w:rsid w:val="00AE63E8"/>
    <w:rsid w:val="00AE7706"/>
    <w:rsid w:val="00AF0C70"/>
    <w:rsid w:val="00B024EE"/>
    <w:rsid w:val="00B10F60"/>
    <w:rsid w:val="00B11BD9"/>
    <w:rsid w:val="00B21405"/>
    <w:rsid w:val="00B24E15"/>
    <w:rsid w:val="00B308F8"/>
    <w:rsid w:val="00B30A5B"/>
    <w:rsid w:val="00B32D57"/>
    <w:rsid w:val="00B37ED4"/>
    <w:rsid w:val="00B52C3F"/>
    <w:rsid w:val="00B53A54"/>
    <w:rsid w:val="00B53BF6"/>
    <w:rsid w:val="00B57CCD"/>
    <w:rsid w:val="00B6032D"/>
    <w:rsid w:val="00B63F06"/>
    <w:rsid w:val="00B64093"/>
    <w:rsid w:val="00B64A16"/>
    <w:rsid w:val="00B665A4"/>
    <w:rsid w:val="00B711E6"/>
    <w:rsid w:val="00B81116"/>
    <w:rsid w:val="00B825EC"/>
    <w:rsid w:val="00B8403A"/>
    <w:rsid w:val="00B91252"/>
    <w:rsid w:val="00B9135C"/>
    <w:rsid w:val="00B91681"/>
    <w:rsid w:val="00B94351"/>
    <w:rsid w:val="00B94838"/>
    <w:rsid w:val="00B94E47"/>
    <w:rsid w:val="00BA0433"/>
    <w:rsid w:val="00BA17A6"/>
    <w:rsid w:val="00BA327C"/>
    <w:rsid w:val="00BB00C0"/>
    <w:rsid w:val="00BB0429"/>
    <w:rsid w:val="00BB47A5"/>
    <w:rsid w:val="00BB6B5C"/>
    <w:rsid w:val="00BC03AD"/>
    <w:rsid w:val="00BC2B92"/>
    <w:rsid w:val="00BC370E"/>
    <w:rsid w:val="00BC71E6"/>
    <w:rsid w:val="00BD07E9"/>
    <w:rsid w:val="00BD529E"/>
    <w:rsid w:val="00BD6588"/>
    <w:rsid w:val="00BD7587"/>
    <w:rsid w:val="00BF1182"/>
    <w:rsid w:val="00BF495A"/>
    <w:rsid w:val="00BF5ACB"/>
    <w:rsid w:val="00BF5CC8"/>
    <w:rsid w:val="00C00103"/>
    <w:rsid w:val="00C014C9"/>
    <w:rsid w:val="00C04321"/>
    <w:rsid w:val="00C0642C"/>
    <w:rsid w:val="00C0743B"/>
    <w:rsid w:val="00C136A2"/>
    <w:rsid w:val="00C2007F"/>
    <w:rsid w:val="00C20F8C"/>
    <w:rsid w:val="00C24290"/>
    <w:rsid w:val="00C31362"/>
    <w:rsid w:val="00C33914"/>
    <w:rsid w:val="00C34DA0"/>
    <w:rsid w:val="00C37282"/>
    <w:rsid w:val="00C42395"/>
    <w:rsid w:val="00C506CA"/>
    <w:rsid w:val="00C55146"/>
    <w:rsid w:val="00C55FE7"/>
    <w:rsid w:val="00C64388"/>
    <w:rsid w:val="00C65AD9"/>
    <w:rsid w:val="00C669DB"/>
    <w:rsid w:val="00C66A9E"/>
    <w:rsid w:val="00C7014F"/>
    <w:rsid w:val="00C759E0"/>
    <w:rsid w:val="00C75A9E"/>
    <w:rsid w:val="00C76210"/>
    <w:rsid w:val="00C76F21"/>
    <w:rsid w:val="00C77079"/>
    <w:rsid w:val="00C775B0"/>
    <w:rsid w:val="00C817D6"/>
    <w:rsid w:val="00C91DA0"/>
    <w:rsid w:val="00C92675"/>
    <w:rsid w:val="00C92D07"/>
    <w:rsid w:val="00C94183"/>
    <w:rsid w:val="00CB0647"/>
    <w:rsid w:val="00CB1009"/>
    <w:rsid w:val="00CB1652"/>
    <w:rsid w:val="00CB1E21"/>
    <w:rsid w:val="00CB24EB"/>
    <w:rsid w:val="00CB2B22"/>
    <w:rsid w:val="00CB3E05"/>
    <w:rsid w:val="00CB6C83"/>
    <w:rsid w:val="00CC05A7"/>
    <w:rsid w:val="00CC53A8"/>
    <w:rsid w:val="00CD189F"/>
    <w:rsid w:val="00CD3051"/>
    <w:rsid w:val="00CD64D6"/>
    <w:rsid w:val="00CD6696"/>
    <w:rsid w:val="00CE0AEB"/>
    <w:rsid w:val="00CE3DDA"/>
    <w:rsid w:val="00CE63D8"/>
    <w:rsid w:val="00CE683E"/>
    <w:rsid w:val="00CF1B14"/>
    <w:rsid w:val="00CF2480"/>
    <w:rsid w:val="00CF2C22"/>
    <w:rsid w:val="00CF4171"/>
    <w:rsid w:val="00CF7040"/>
    <w:rsid w:val="00D05A6F"/>
    <w:rsid w:val="00D0670E"/>
    <w:rsid w:val="00D07A6A"/>
    <w:rsid w:val="00D11085"/>
    <w:rsid w:val="00D14B35"/>
    <w:rsid w:val="00D15AE7"/>
    <w:rsid w:val="00D17894"/>
    <w:rsid w:val="00D2205A"/>
    <w:rsid w:val="00D2230D"/>
    <w:rsid w:val="00D26898"/>
    <w:rsid w:val="00D27158"/>
    <w:rsid w:val="00D31118"/>
    <w:rsid w:val="00D323D0"/>
    <w:rsid w:val="00D32B8E"/>
    <w:rsid w:val="00D33C44"/>
    <w:rsid w:val="00D35A25"/>
    <w:rsid w:val="00D369CD"/>
    <w:rsid w:val="00D36CB8"/>
    <w:rsid w:val="00D41E37"/>
    <w:rsid w:val="00D43BFB"/>
    <w:rsid w:val="00D44A50"/>
    <w:rsid w:val="00D45980"/>
    <w:rsid w:val="00D46F64"/>
    <w:rsid w:val="00D505AD"/>
    <w:rsid w:val="00D50CEF"/>
    <w:rsid w:val="00D5437B"/>
    <w:rsid w:val="00D545E1"/>
    <w:rsid w:val="00D5490A"/>
    <w:rsid w:val="00D564F1"/>
    <w:rsid w:val="00D61266"/>
    <w:rsid w:val="00D624B4"/>
    <w:rsid w:val="00D6450B"/>
    <w:rsid w:val="00D65885"/>
    <w:rsid w:val="00D66F5A"/>
    <w:rsid w:val="00D679C4"/>
    <w:rsid w:val="00D72CEC"/>
    <w:rsid w:val="00D73486"/>
    <w:rsid w:val="00D752CE"/>
    <w:rsid w:val="00D761DF"/>
    <w:rsid w:val="00D763C0"/>
    <w:rsid w:val="00D80AB9"/>
    <w:rsid w:val="00D810CB"/>
    <w:rsid w:val="00D82E33"/>
    <w:rsid w:val="00D87276"/>
    <w:rsid w:val="00D9137F"/>
    <w:rsid w:val="00D96606"/>
    <w:rsid w:val="00D97ECC"/>
    <w:rsid w:val="00DA0FD0"/>
    <w:rsid w:val="00DA33A4"/>
    <w:rsid w:val="00DA446B"/>
    <w:rsid w:val="00DA6ACA"/>
    <w:rsid w:val="00DB2E98"/>
    <w:rsid w:val="00DB39D2"/>
    <w:rsid w:val="00DB4084"/>
    <w:rsid w:val="00DB61CA"/>
    <w:rsid w:val="00DC62C1"/>
    <w:rsid w:val="00DD1726"/>
    <w:rsid w:val="00DD22DB"/>
    <w:rsid w:val="00DD30A0"/>
    <w:rsid w:val="00DD3660"/>
    <w:rsid w:val="00DD4FB8"/>
    <w:rsid w:val="00DD5D95"/>
    <w:rsid w:val="00DE117D"/>
    <w:rsid w:val="00DE3AF8"/>
    <w:rsid w:val="00DE47D3"/>
    <w:rsid w:val="00DE56F5"/>
    <w:rsid w:val="00DE5F7C"/>
    <w:rsid w:val="00DF0B6F"/>
    <w:rsid w:val="00E01801"/>
    <w:rsid w:val="00E03305"/>
    <w:rsid w:val="00E0474E"/>
    <w:rsid w:val="00E06B82"/>
    <w:rsid w:val="00E112DA"/>
    <w:rsid w:val="00E112FB"/>
    <w:rsid w:val="00E14570"/>
    <w:rsid w:val="00E1651F"/>
    <w:rsid w:val="00E169B5"/>
    <w:rsid w:val="00E17043"/>
    <w:rsid w:val="00E20441"/>
    <w:rsid w:val="00E2341C"/>
    <w:rsid w:val="00E250EB"/>
    <w:rsid w:val="00E30C0F"/>
    <w:rsid w:val="00E30EA3"/>
    <w:rsid w:val="00E33CC9"/>
    <w:rsid w:val="00E40D32"/>
    <w:rsid w:val="00E40D39"/>
    <w:rsid w:val="00E433A9"/>
    <w:rsid w:val="00E43D18"/>
    <w:rsid w:val="00E43EDB"/>
    <w:rsid w:val="00E476C6"/>
    <w:rsid w:val="00E506E6"/>
    <w:rsid w:val="00E52E69"/>
    <w:rsid w:val="00E53EFD"/>
    <w:rsid w:val="00E54AA1"/>
    <w:rsid w:val="00E607A6"/>
    <w:rsid w:val="00E61942"/>
    <w:rsid w:val="00E628E4"/>
    <w:rsid w:val="00E63371"/>
    <w:rsid w:val="00E70AB0"/>
    <w:rsid w:val="00E7190F"/>
    <w:rsid w:val="00E73A1B"/>
    <w:rsid w:val="00E749EF"/>
    <w:rsid w:val="00E75814"/>
    <w:rsid w:val="00E75DFF"/>
    <w:rsid w:val="00E76E44"/>
    <w:rsid w:val="00E8536E"/>
    <w:rsid w:val="00E93AA2"/>
    <w:rsid w:val="00E956D5"/>
    <w:rsid w:val="00E97F89"/>
    <w:rsid w:val="00EA2C56"/>
    <w:rsid w:val="00EA32F7"/>
    <w:rsid w:val="00EA5D1F"/>
    <w:rsid w:val="00EA66B7"/>
    <w:rsid w:val="00EB43B1"/>
    <w:rsid w:val="00EB52B2"/>
    <w:rsid w:val="00EB6A93"/>
    <w:rsid w:val="00EC0B52"/>
    <w:rsid w:val="00EC30FB"/>
    <w:rsid w:val="00EC76FF"/>
    <w:rsid w:val="00ED277E"/>
    <w:rsid w:val="00ED530E"/>
    <w:rsid w:val="00ED6154"/>
    <w:rsid w:val="00ED75F2"/>
    <w:rsid w:val="00EE16DE"/>
    <w:rsid w:val="00EE1FA0"/>
    <w:rsid w:val="00EE2582"/>
    <w:rsid w:val="00EE2CB1"/>
    <w:rsid w:val="00EF3157"/>
    <w:rsid w:val="00EF3AA4"/>
    <w:rsid w:val="00EF4831"/>
    <w:rsid w:val="00EF5BE2"/>
    <w:rsid w:val="00EF7D17"/>
    <w:rsid w:val="00F0708C"/>
    <w:rsid w:val="00F10212"/>
    <w:rsid w:val="00F11151"/>
    <w:rsid w:val="00F12CBF"/>
    <w:rsid w:val="00F15766"/>
    <w:rsid w:val="00F16B02"/>
    <w:rsid w:val="00F20E97"/>
    <w:rsid w:val="00F215F9"/>
    <w:rsid w:val="00F253B4"/>
    <w:rsid w:val="00F27140"/>
    <w:rsid w:val="00F33743"/>
    <w:rsid w:val="00F33F69"/>
    <w:rsid w:val="00F36AB4"/>
    <w:rsid w:val="00F41464"/>
    <w:rsid w:val="00F4369C"/>
    <w:rsid w:val="00F4495C"/>
    <w:rsid w:val="00F44AE4"/>
    <w:rsid w:val="00F47C99"/>
    <w:rsid w:val="00F55F58"/>
    <w:rsid w:val="00F60BD2"/>
    <w:rsid w:val="00F61653"/>
    <w:rsid w:val="00F61D3C"/>
    <w:rsid w:val="00F71099"/>
    <w:rsid w:val="00F73327"/>
    <w:rsid w:val="00F748C1"/>
    <w:rsid w:val="00F75CF5"/>
    <w:rsid w:val="00F77107"/>
    <w:rsid w:val="00F83C43"/>
    <w:rsid w:val="00F9051C"/>
    <w:rsid w:val="00F91500"/>
    <w:rsid w:val="00F91C62"/>
    <w:rsid w:val="00F92E95"/>
    <w:rsid w:val="00F931E7"/>
    <w:rsid w:val="00F96E0A"/>
    <w:rsid w:val="00FA0033"/>
    <w:rsid w:val="00FA0105"/>
    <w:rsid w:val="00FA4567"/>
    <w:rsid w:val="00FA7BF4"/>
    <w:rsid w:val="00FB3203"/>
    <w:rsid w:val="00FB36BB"/>
    <w:rsid w:val="00FC7913"/>
    <w:rsid w:val="00FD1055"/>
    <w:rsid w:val="00FD21E5"/>
    <w:rsid w:val="00FE1E9A"/>
    <w:rsid w:val="00FE6FCE"/>
    <w:rsid w:val="00FE7524"/>
    <w:rsid w:val="00FE7834"/>
    <w:rsid w:val="00FF09EE"/>
    <w:rsid w:val="00FF1B7C"/>
    <w:rsid w:val="00FF44FC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ACC26A"/>
  <w15:docId w15:val="{4E9A3045-3373-435F-B235-25BE106F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5904"/>
    <w:pPr>
      <w:keepNext/>
      <w:tabs>
        <w:tab w:val="num" w:pos="432"/>
      </w:tabs>
      <w:suppressAutoHyphens/>
      <w:spacing w:before="240" w:after="60" w:line="276" w:lineRule="auto"/>
      <w:ind w:left="432" w:hanging="432"/>
      <w:outlineLvl w:val="0"/>
    </w:pPr>
    <w:rPr>
      <w:rFonts w:ascii="Arial" w:eastAsia="Times New Roman" w:hAnsi="Arial"/>
      <w:b/>
      <w:bCs/>
      <w:kern w:val="1"/>
      <w:sz w:val="24"/>
      <w:szCs w:val="32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231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231287"/>
    <w:pPr>
      <w:keepNext/>
      <w:keepLines/>
      <w:numPr>
        <w:ilvl w:val="2"/>
        <w:numId w:val="6"/>
      </w:numPr>
      <w:tabs>
        <w:tab w:val="clear" w:pos="720"/>
      </w:tabs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bsico">
    <w:name w:val="cuerpo de texto básico"/>
    <w:basedOn w:val="Normal"/>
    <w:link w:val="cuerpodetextobsicoCar"/>
    <w:rsid w:val="00EF7D17"/>
    <w:pPr>
      <w:spacing w:after="0"/>
    </w:pPr>
    <w:rPr>
      <w:rFonts w:ascii="Myriad Pro" w:hAnsi="Myriad Pro"/>
      <w:lang w:val="es-ES"/>
    </w:rPr>
  </w:style>
  <w:style w:type="character" w:customStyle="1" w:styleId="cuerpodetextobsicoCar">
    <w:name w:val="cuerpo de texto básico Car"/>
    <w:link w:val="cuerpodetextobsico"/>
    <w:rsid w:val="00EF7D17"/>
    <w:rPr>
      <w:rFonts w:ascii="Myriad Pro" w:hAnsi="Myriad Pro"/>
      <w:lang w:val="es-ES"/>
    </w:rPr>
  </w:style>
  <w:style w:type="paragraph" w:customStyle="1" w:styleId="Subttulonew">
    <w:name w:val="Subtítulo new"/>
    <w:basedOn w:val="Normal"/>
    <w:link w:val="SubttulonewCar"/>
    <w:rsid w:val="00EF7D17"/>
    <w:pPr>
      <w:spacing w:after="0"/>
    </w:pPr>
    <w:rPr>
      <w:rFonts w:ascii="Myriad Pro" w:hAnsi="Myriad Pro"/>
      <w:b/>
      <w:color w:val="5C89C7"/>
      <w:lang w:val="es-ES"/>
    </w:rPr>
  </w:style>
  <w:style w:type="character" w:customStyle="1" w:styleId="SubttulonewCar">
    <w:name w:val="Subtítulo new Car"/>
    <w:link w:val="Subttulonew"/>
    <w:rsid w:val="00EF7D17"/>
    <w:rPr>
      <w:rFonts w:ascii="Myriad Pro" w:hAnsi="Myriad Pro"/>
      <w:b/>
      <w:color w:val="5C89C7"/>
      <w:lang w:val="es-ES"/>
    </w:rPr>
  </w:style>
  <w:style w:type="paragraph" w:customStyle="1" w:styleId="Ttulooencabezado">
    <w:name w:val="Título o encabezado"/>
    <w:basedOn w:val="Normal"/>
    <w:link w:val="TtulooencabezadoCar"/>
    <w:rsid w:val="00EF7D17"/>
    <w:pPr>
      <w:spacing w:after="0"/>
    </w:pPr>
    <w:rPr>
      <w:rFonts w:ascii="Myriad Pro" w:hAnsi="Myriad Pro"/>
      <w:b/>
      <w:color w:val="5C89C7"/>
      <w:sz w:val="24"/>
      <w:szCs w:val="24"/>
      <w:lang w:val="es-ES"/>
    </w:rPr>
  </w:style>
  <w:style w:type="character" w:customStyle="1" w:styleId="TtulooencabezadoCar">
    <w:name w:val="Título o encabezado Car"/>
    <w:link w:val="Ttulooencabezado"/>
    <w:rsid w:val="00EF7D17"/>
    <w:rPr>
      <w:rFonts w:ascii="Myriad Pro" w:hAnsi="Myriad Pro"/>
      <w:b/>
      <w:color w:val="5C89C7"/>
      <w:sz w:val="24"/>
      <w:szCs w:val="24"/>
      <w:lang w:val="es-ES"/>
    </w:rPr>
  </w:style>
  <w:style w:type="paragraph" w:customStyle="1" w:styleId="resaltadosycitas">
    <w:name w:val="resaltados y citas"/>
    <w:basedOn w:val="Normal"/>
    <w:link w:val="resaltadosycitasCar"/>
    <w:rsid w:val="00EF7D17"/>
    <w:pPr>
      <w:spacing w:after="0"/>
    </w:pPr>
    <w:rPr>
      <w:rFonts w:ascii="Myriad Pro" w:hAnsi="Myriad Pro"/>
      <w:i/>
      <w:lang w:val="es-ES"/>
    </w:rPr>
  </w:style>
  <w:style w:type="character" w:customStyle="1" w:styleId="resaltadosycitasCar">
    <w:name w:val="resaltados y citas Car"/>
    <w:link w:val="resaltadosycitas"/>
    <w:rsid w:val="00EF7D17"/>
    <w:rPr>
      <w:rFonts w:ascii="Myriad Pro" w:hAnsi="Myriad Pro"/>
      <w:i/>
      <w:lang w:val="es-ES"/>
    </w:rPr>
  </w:style>
  <w:style w:type="paragraph" w:customStyle="1" w:styleId="Listas">
    <w:name w:val="Listas"/>
    <w:basedOn w:val="Prrafodelista"/>
    <w:link w:val="ListasCar"/>
    <w:rsid w:val="00EF7D17"/>
    <w:pPr>
      <w:numPr>
        <w:numId w:val="2"/>
      </w:numPr>
      <w:spacing w:after="0"/>
      <w:ind w:hanging="360"/>
    </w:pPr>
    <w:rPr>
      <w:rFonts w:ascii="Myriad Pro" w:hAnsi="Myriad Pro"/>
      <w:lang w:val="es-ES"/>
    </w:rPr>
  </w:style>
  <w:style w:type="character" w:customStyle="1" w:styleId="ListasCar">
    <w:name w:val="Listas Car"/>
    <w:link w:val="Listas"/>
    <w:rsid w:val="00EF7D17"/>
    <w:rPr>
      <w:rFonts w:ascii="Myriad Pro" w:hAnsi="Myriad Pro"/>
      <w:lang w:val="es-ES"/>
    </w:rPr>
  </w:style>
  <w:style w:type="paragraph" w:styleId="Prrafodelista">
    <w:name w:val="List Paragraph"/>
    <w:basedOn w:val="Normal"/>
    <w:link w:val="PrrafodelistaCar"/>
    <w:qFormat/>
    <w:rsid w:val="00EF7D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A6D"/>
  </w:style>
  <w:style w:type="paragraph" w:styleId="Piedepgina">
    <w:name w:val="footer"/>
    <w:basedOn w:val="Normal"/>
    <w:link w:val="PiedepginaCar"/>
    <w:uiPriority w:val="99"/>
    <w:unhideWhenUsed/>
    <w:rsid w:val="0057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A6D"/>
  </w:style>
  <w:style w:type="paragraph" w:customStyle="1" w:styleId="texto">
    <w:name w:val="texto"/>
    <w:basedOn w:val="Normal"/>
    <w:link w:val="textoCar"/>
    <w:qFormat/>
    <w:rsid w:val="00465EFD"/>
    <w:pPr>
      <w:spacing w:after="0"/>
      <w:jc w:val="both"/>
    </w:pPr>
    <w:rPr>
      <w:rFonts w:ascii="Museo Sans 300" w:hAnsi="Museo Sans 300"/>
      <w:sz w:val="20"/>
      <w:szCs w:val="20"/>
    </w:rPr>
  </w:style>
  <w:style w:type="paragraph" w:customStyle="1" w:styleId="resaltado">
    <w:name w:val="resaltado"/>
    <w:basedOn w:val="Normal"/>
    <w:next w:val="texto"/>
    <w:link w:val="resaltadoCar"/>
    <w:qFormat/>
    <w:rsid w:val="00465EFD"/>
    <w:pPr>
      <w:spacing w:after="0"/>
    </w:pPr>
    <w:rPr>
      <w:rFonts w:ascii="Museo Sans 700" w:hAnsi="Museo Sans 700"/>
      <w:color w:val="66B408"/>
      <w:sz w:val="20"/>
      <w:szCs w:val="20"/>
    </w:rPr>
  </w:style>
  <w:style w:type="character" w:customStyle="1" w:styleId="textoCar">
    <w:name w:val="texto Car"/>
    <w:link w:val="texto"/>
    <w:qFormat/>
    <w:rsid w:val="00465EFD"/>
    <w:rPr>
      <w:rFonts w:ascii="Museo Sans 300" w:hAnsi="Museo Sans 300"/>
      <w:sz w:val="20"/>
      <w:szCs w:val="20"/>
    </w:rPr>
  </w:style>
  <w:style w:type="paragraph" w:customStyle="1" w:styleId="cita">
    <w:name w:val="cita"/>
    <w:basedOn w:val="texto"/>
    <w:next w:val="texto"/>
    <w:link w:val="citaCar"/>
    <w:qFormat/>
    <w:rsid w:val="00D46F64"/>
    <w:rPr>
      <w:i/>
    </w:rPr>
  </w:style>
  <w:style w:type="character" w:customStyle="1" w:styleId="resaltadoCar">
    <w:name w:val="resaltado Car"/>
    <w:link w:val="resaltado"/>
    <w:rsid w:val="00465EFD"/>
    <w:rPr>
      <w:rFonts w:ascii="Museo Sans 700" w:hAnsi="Museo Sans 700"/>
      <w:color w:val="66B408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itaCar">
    <w:name w:val="cita Car"/>
    <w:link w:val="cita"/>
    <w:rsid w:val="00D46F64"/>
    <w:rPr>
      <w:rFonts w:ascii="Museo Sans 300" w:hAnsi="Museo Sans 300"/>
      <w:i/>
      <w:sz w:val="20"/>
      <w:szCs w:val="20"/>
    </w:rPr>
  </w:style>
  <w:style w:type="character" w:customStyle="1" w:styleId="TextodegloboCar">
    <w:name w:val="Texto de globo Car"/>
    <w:link w:val="Textodeglobo"/>
    <w:uiPriority w:val="99"/>
    <w:semiHidden/>
    <w:rsid w:val="00C55146"/>
    <w:rPr>
      <w:rFonts w:ascii="Tahoma" w:hAnsi="Tahoma" w:cs="Tahoma"/>
      <w:sz w:val="16"/>
      <w:szCs w:val="16"/>
      <w:lang w:val="es-MX" w:eastAsia="en-US"/>
    </w:rPr>
  </w:style>
  <w:style w:type="paragraph" w:customStyle="1" w:styleId="TITULO">
    <w:name w:val="TITULO"/>
    <w:basedOn w:val="Normal"/>
    <w:link w:val="TITULOCar"/>
    <w:qFormat/>
    <w:rsid w:val="005F642A"/>
    <w:pPr>
      <w:spacing w:line="240" w:lineRule="auto"/>
    </w:pPr>
    <w:rPr>
      <w:rFonts w:ascii="Museo Sans 900" w:hAnsi="Museo Sans 900"/>
      <w:color w:val="212D57"/>
      <w:sz w:val="40"/>
      <w:szCs w:val="40"/>
    </w:rPr>
  </w:style>
  <w:style w:type="paragraph" w:customStyle="1" w:styleId="SUBTITULO">
    <w:name w:val="SUBTITULO"/>
    <w:basedOn w:val="Normal"/>
    <w:link w:val="SUBTITULOCar"/>
    <w:qFormat/>
    <w:rsid w:val="005F642A"/>
    <w:pPr>
      <w:spacing w:line="240" w:lineRule="auto"/>
    </w:pPr>
    <w:rPr>
      <w:rFonts w:ascii="Museo Sans 300" w:hAnsi="Museo Sans 300"/>
      <w:color w:val="212D57"/>
      <w:sz w:val="32"/>
      <w:szCs w:val="32"/>
    </w:rPr>
  </w:style>
  <w:style w:type="character" w:customStyle="1" w:styleId="TITULOCar">
    <w:name w:val="TITULO Car"/>
    <w:basedOn w:val="Fuentedeprrafopredeter"/>
    <w:link w:val="TITULO"/>
    <w:rsid w:val="005F642A"/>
    <w:rPr>
      <w:rFonts w:ascii="Museo Sans 900" w:hAnsi="Museo Sans 900"/>
      <w:color w:val="212D57"/>
      <w:sz w:val="40"/>
      <w:szCs w:val="40"/>
      <w:lang w:val="es-MX" w:eastAsia="en-US"/>
    </w:rPr>
  </w:style>
  <w:style w:type="paragraph" w:customStyle="1" w:styleId="AUTORES">
    <w:name w:val="AUTORES"/>
    <w:basedOn w:val="Normal"/>
    <w:link w:val="AUTORESCar"/>
    <w:qFormat/>
    <w:rsid w:val="005F642A"/>
    <w:pPr>
      <w:spacing w:line="240" w:lineRule="auto"/>
    </w:pPr>
    <w:rPr>
      <w:rFonts w:ascii="Museo Sans 300" w:hAnsi="Museo Sans 300"/>
      <w:color w:val="212D57"/>
      <w:sz w:val="24"/>
      <w:szCs w:val="24"/>
    </w:rPr>
  </w:style>
  <w:style w:type="character" w:customStyle="1" w:styleId="SUBTITULOCar">
    <w:name w:val="SUBTITULO Car"/>
    <w:basedOn w:val="Fuentedeprrafopredeter"/>
    <w:link w:val="SUBTITULO"/>
    <w:rsid w:val="005F642A"/>
    <w:rPr>
      <w:rFonts w:ascii="Museo Sans 300" w:hAnsi="Museo Sans 300"/>
      <w:color w:val="212D57"/>
      <w:sz w:val="32"/>
      <w:szCs w:val="32"/>
      <w:lang w:val="es-MX" w:eastAsia="en-US"/>
    </w:rPr>
  </w:style>
  <w:style w:type="paragraph" w:customStyle="1" w:styleId="FACULTAD">
    <w:name w:val="FACULTAD"/>
    <w:basedOn w:val="Normal"/>
    <w:link w:val="FACULTADCar"/>
    <w:qFormat/>
    <w:rsid w:val="005F642A"/>
    <w:pPr>
      <w:spacing w:after="0"/>
    </w:pPr>
    <w:rPr>
      <w:rFonts w:ascii="Museo Sans 900" w:hAnsi="Museo Sans 900"/>
      <w:color w:val="212D57"/>
      <w:sz w:val="24"/>
      <w:szCs w:val="24"/>
    </w:rPr>
  </w:style>
  <w:style w:type="character" w:customStyle="1" w:styleId="AUTORESCar">
    <w:name w:val="AUTORES Car"/>
    <w:basedOn w:val="Fuentedeprrafopredeter"/>
    <w:link w:val="AUTORES"/>
    <w:rsid w:val="005F642A"/>
    <w:rPr>
      <w:rFonts w:ascii="Museo Sans 300" w:hAnsi="Museo Sans 300"/>
      <w:color w:val="212D57"/>
      <w:sz w:val="24"/>
      <w:szCs w:val="24"/>
      <w:lang w:val="es-MX" w:eastAsia="en-US"/>
    </w:rPr>
  </w:style>
  <w:style w:type="paragraph" w:customStyle="1" w:styleId="DEPARTAMENTO">
    <w:name w:val="DEPARTAMENTO"/>
    <w:basedOn w:val="Normal"/>
    <w:link w:val="DEPARTAMENTOCar"/>
    <w:qFormat/>
    <w:rsid w:val="005F642A"/>
    <w:pPr>
      <w:spacing w:after="0"/>
    </w:pPr>
    <w:rPr>
      <w:rFonts w:ascii="Museo Sans 300" w:hAnsi="Museo Sans 300"/>
      <w:color w:val="212D57"/>
      <w:sz w:val="24"/>
      <w:szCs w:val="24"/>
    </w:rPr>
  </w:style>
  <w:style w:type="character" w:customStyle="1" w:styleId="FACULTADCar">
    <w:name w:val="FACULTAD Car"/>
    <w:basedOn w:val="Fuentedeprrafopredeter"/>
    <w:link w:val="FACULTAD"/>
    <w:rsid w:val="005F642A"/>
    <w:rPr>
      <w:rFonts w:ascii="Museo Sans 900" w:hAnsi="Museo Sans 900"/>
      <w:color w:val="212D57"/>
      <w:sz w:val="24"/>
      <w:szCs w:val="24"/>
      <w:lang w:val="es-MX" w:eastAsia="en-US"/>
    </w:rPr>
  </w:style>
  <w:style w:type="paragraph" w:customStyle="1" w:styleId="FECHA">
    <w:name w:val="FECHA"/>
    <w:basedOn w:val="Normal"/>
    <w:link w:val="FECHACar"/>
    <w:qFormat/>
    <w:rsid w:val="005F642A"/>
    <w:pPr>
      <w:spacing w:after="0"/>
    </w:pPr>
    <w:rPr>
      <w:rFonts w:ascii="Museo Sans 300" w:hAnsi="Museo Sans 300"/>
      <w:color w:val="212D57"/>
      <w:sz w:val="24"/>
      <w:szCs w:val="24"/>
    </w:rPr>
  </w:style>
  <w:style w:type="character" w:customStyle="1" w:styleId="DEPARTAMENTOCar">
    <w:name w:val="DEPARTAMENTO Car"/>
    <w:basedOn w:val="Fuentedeprrafopredeter"/>
    <w:link w:val="DEPARTAMENTO"/>
    <w:rsid w:val="005F642A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FECHACar">
    <w:name w:val="FECHA Car"/>
    <w:basedOn w:val="Fuentedeprrafopredeter"/>
    <w:link w:val="FECHA"/>
    <w:rsid w:val="005F642A"/>
    <w:rPr>
      <w:rFonts w:ascii="Museo Sans 300" w:hAnsi="Museo Sans 300"/>
      <w:color w:val="212D57"/>
      <w:sz w:val="24"/>
      <w:szCs w:val="24"/>
      <w:lang w:val="es-MX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B59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59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B5904"/>
    <w:pPr>
      <w:spacing w:after="100"/>
      <w:ind w:left="440"/>
    </w:pPr>
  </w:style>
  <w:style w:type="character" w:styleId="Hipervnculo">
    <w:name w:val="Hyperlink"/>
    <w:uiPriority w:val="99"/>
    <w:unhideWhenUsed/>
    <w:rsid w:val="008B5904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5904"/>
    <w:rPr>
      <w:rFonts w:ascii="Arial" w:eastAsia="Times New Roman" w:hAnsi="Arial"/>
      <w:b/>
      <w:bCs/>
      <w:kern w:val="1"/>
      <w:sz w:val="24"/>
      <w:szCs w:val="32"/>
      <w:lang w:val="en-US" w:eastAsia="zh-CN"/>
    </w:rPr>
  </w:style>
  <w:style w:type="character" w:customStyle="1" w:styleId="PrrafodelistaCar">
    <w:name w:val="Párrafo de lista Car"/>
    <w:link w:val="Prrafodelista"/>
    <w:uiPriority w:val="34"/>
    <w:rsid w:val="008B5904"/>
    <w:rPr>
      <w:sz w:val="22"/>
      <w:szCs w:val="22"/>
      <w:lang w:val="es-MX" w:eastAsia="en-US"/>
    </w:rPr>
  </w:style>
  <w:style w:type="paragraph" w:styleId="NormalWeb">
    <w:name w:val="Normal (Web)"/>
    <w:basedOn w:val="Normal"/>
    <w:uiPriority w:val="99"/>
    <w:unhideWhenUsed/>
    <w:qFormat/>
    <w:rsid w:val="007853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312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character" w:customStyle="1" w:styleId="Ttulo3Car">
    <w:name w:val="Título 3 Car"/>
    <w:basedOn w:val="Fuentedeprrafopredeter"/>
    <w:link w:val="Ttulo3"/>
    <w:rsid w:val="0023128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n-US"/>
    </w:rPr>
  </w:style>
  <w:style w:type="paragraph" w:customStyle="1" w:styleId="Prrafodelista1">
    <w:name w:val="Párrafo de lista1"/>
    <w:basedOn w:val="Normal"/>
    <w:uiPriority w:val="7"/>
    <w:rsid w:val="000911B3"/>
    <w:pPr>
      <w:suppressAutoHyphens/>
      <w:spacing w:line="252" w:lineRule="auto"/>
      <w:ind w:left="720"/>
      <w:contextualSpacing/>
    </w:pPr>
    <w:rPr>
      <w:rFonts w:cs="Calibri"/>
      <w:lang w:eastAsia="zh-CN"/>
    </w:rPr>
  </w:style>
  <w:style w:type="paragraph" w:styleId="Bibliografa">
    <w:name w:val="Bibliography"/>
    <w:basedOn w:val="Normal"/>
    <w:next w:val="Normal"/>
    <w:uiPriority w:val="37"/>
    <w:unhideWhenUsed/>
    <w:rsid w:val="0092406E"/>
    <w:pPr>
      <w:spacing w:after="0" w:line="480" w:lineRule="auto"/>
      <w:ind w:left="720" w:hanging="720"/>
    </w:pPr>
  </w:style>
  <w:style w:type="character" w:customStyle="1" w:styleId="jorgeCar">
    <w:name w:val="jorge Car"/>
    <w:basedOn w:val="Fuentedeprrafopredeter"/>
    <w:link w:val="jorge"/>
    <w:rsid w:val="00B308F8"/>
    <w:rPr>
      <w:rFonts w:ascii="Arial" w:hAnsi="Arial" w:cs="Arial"/>
      <w:sz w:val="24"/>
    </w:rPr>
  </w:style>
  <w:style w:type="paragraph" w:customStyle="1" w:styleId="jorge">
    <w:name w:val="jorge"/>
    <w:basedOn w:val="Normal"/>
    <w:next w:val="Normal"/>
    <w:link w:val="jorgeCar"/>
    <w:qFormat/>
    <w:rsid w:val="00B308F8"/>
    <w:pPr>
      <w:spacing w:after="0" w:line="360" w:lineRule="auto"/>
      <w:ind w:left="720" w:hanging="720"/>
      <w:jc w:val="both"/>
    </w:pPr>
    <w:rPr>
      <w:rFonts w:ascii="Arial" w:hAnsi="Arial" w:cs="Arial"/>
      <w:sz w:val="24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423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423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42395"/>
    <w:rPr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23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2395"/>
    <w:rPr>
      <w:b/>
      <w:bCs/>
      <w:lang w:val="es-MX" w:eastAsia="en-US"/>
    </w:rPr>
  </w:style>
  <w:style w:type="table" w:styleId="Tablaconcuadrcula">
    <w:name w:val="Table Grid"/>
    <w:basedOn w:val="Tablanormal"/>
    <w:uiPriority w:val="39"/>
    <w:rsid w:val="00A77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e">
    <w:name w:val="Informe"/>
    <w:basedOn w:val="Normal"/>
    <w:link w:val="InformeCar"/>
    <w:qFormat/>
    <w:rsid w:val="005C6D3A"/>
    <w:pPr>
      <w:spacing w:line="360" w:lineRule="auto"/>
      <w:jc w:val="both"/>
    </w:pPr>
    <w:rPr>
      <w:rFonts w:ascii="Arial" w:eastAsiaTheme="minorHAnsi" w:hAnsi="Arial" w:cs="Arial"/>
      <w:sz w:val="24"/>
      <w:szCs w:val="28"/>
    </w:rPr>
  </w:style>
  <w:style w:type="character" w:customStyle="1" w:styleId="InformeCar">
    <w:name w:val="Informe Car"/>
    <w:basedOn w:val="Fuentedeprrafopredeter"/>
    <w:link w:val="Informe"/>
    <w:rsid w:val="005C6D3A"/>
    <w:rPr>
      <w:rFonts w:ascii="Arial" w:eastAsiaTheme="minorHAnsi" w:hAnsi="Arial" w:cs="Arial"/>
      <w:sz w:val="24"/>
      <w:szCs w:val="28"/>
      <w:lang w:val="es-MX" w:eastAsia="en-US"/>
    </w:rPr>
  </w:style>
  <w:style w:type="paragraph" w:customStyle="1" w:styleId="imgenes">
    <w:name w:val="imágenes"/>
    <w:basedOn w:val="Normal"/>
    <w:link w:val="imgenesChar"/>
    <w:qFormat/>
    <w:rsid w:val="005E5A65"/>
    <w:pPr>
      <w:jc w:val="center"/>
    </w:pPr>
    <w:rPr>
      <w:rFonts w:ascii="Arial" w:eastAsia="Calibri" w:hAnsi="Arial" w:cs="Arial"/>
      <w:i/>
      <w:iCs/>
      <w:sz w:val="24"/>
      <w:szCs w:val="24"/>
      <w:lang w:val="es-ES"/>
    </w:rPr>
  </w:style>
  <w:style w:type="character" w:customStyle="1" w:styleId="imgenesChar">
    <w:name w:val="imágenes Char"/>
    <w:basedOn w:val="Fuentedeprrafopredeter"/>
    <w:link w:val="imgenes"/>
    <w:qFormat/>
    <w:rsid w:val="005E5A65"/>
    <w:rPr>
      <w:rFonts w:ascii="Arial" w:eastAsia="Calibri" w:hAnsi="Arial" w:cs="Arial"/>
      <w:i/>
      <w:iCs/>
      <w:sz w:val="24"/>
      <w:szCs w:val="24"/>
      <w:lang w:eastAsia="en-US"/>
    </w:rPr>
  </w:style>
  <w:style w:type="table" w:styleId="Listaclara-nfasis3">
    <w:name w:val="Light List Accent 3"/>
    <w:basedOn w:val="Tablanormal"/>
    <w:uiPriority w:val="61"/>
    <w:rsid w:val="000D70D1"/>
    <w:rPr>
      <w:rFonts w:asciiTheme="minorHAnsi" w:eastAsiaTheme="minorEastAsia" w:hAnsiTheme="minorHAnsi" w:cstheme="minorBidi"/>
      <w:sz w:val="22"/>
      <w:szCs w:val="22"/>
      <w:lang w:val="es-CU" w:eastAsia="es-CU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qFormat/>
    <w:rsid w:val="00CB6C83"/>
    <w:pPr>
      <w:spacing w:after="0" w:line="256" w:lineRule="auto"/>
    </w:pPr>
    <w:rPr>
      <w:rFonts w:eastAsia="Calibri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6C83"/>
    <w:pPr>
      <w:keepLines/>
      <w:tabs>
        <w:tab w:val="clear" w:pos="432"/>
      </w:tabs>
      <w:suppressAutoHyphens w:val="0"/>
      <w:spacing w:after="0" w:line="256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B6C83"/>
    <w:pPr>
      <w:suppressLineNumbers/>
      <w:suppressAutoHyphens/>
      <w:spacing w:before="120" w:after="120" w:line="276" w:lineRule="auto"/>
    </w:pPr>
    <w:rPr>
      <w:rFonts w:eastAsia="Calibri" w:cs="Lohit Hindi"/>
      <w:i/>
      <w:iCs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TESIS\Tesis%20Leonardo%20Gonzalez%200.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469E0-6208-4646-9335-181184DD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Tesis Leonardo Gonzalez 0.2.dotx</Template>
  <TotalTime>1</TotalTime>
  <Pages>27</Pages>
  <Words>5490</Words>
  <Characters>30198</Characters>
  <Application>Microsoft Office Word</Application>
  <DocSecurity>0</DocSecurity>
  <Lines>251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Gonzalez</dc:creator>
  <cp:lastModifiedBy>Marbel</cp:lastModifiedBy>
  <cp:revision>3</cp:revision>
  <cp:lastPrinted>2018-03-19T11:16:00Z</cp:lastPrinted>
  <dcterms:created xsi:type="dcterms:W3CDTF">2024-06-21T01:56:00Z</dcterms:created>
  <dcterms:modified xsi:type="dcterms:W3CDTF">2024-03-30T18:54:00Z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id="B46bSdRj"/&gt;&lt;style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