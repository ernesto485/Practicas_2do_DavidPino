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2BD04" w14:textId="3EB73CDC" w:rsidR="00E015BA" w:rsidRPr="00E25185" w:rsidRDefault="00E25185" w:rsidP="0001379E">
      <w:pPr>
        <w:pStyle w:val="TITULO"/>
        <w:jc w:val="center"/>
        <w:rPr>
          <w:rFonts w:ascii="Arial" w:hAnsi="Arial" w:cs="Arial"/>
          <w:b/>
          <w:bCs/>
          <w:color w:val="244061" w:themeColor="accent1" w:themeShade="80"/>
          <w:sz w:val="56"/>
          <w:szCs w:val="56"/>
          <w:lang w:val="es-ES"/>
        </w:rPr>
      </w:pPr>
      <w:r>
        <w:rPr>
          <w:rFonts w:ascii="Arial" w:hAnsi="Arial" w:cs="Arial"/>
          <w:b/>
          <w:bCs/>
          <w:color w:val="244061" w:themeColor="accent1" w:themeShade="80"/>
          <w:sz w:val="56"/>
          <w:szCs w:val="56"/>
        </w:rPr>
        <w:t>PRACTICAS LABORALES 2DO A</w:t>
      </w:r>
      <w:r>
        <w:rPr>
          <w:rFonts w:ascii="Arial" w:hAnsi="Arial" w:cs="Arial"/>
          <w:b/>
          <w:bCs/>
          <w:color w:val="244061" w:themeColor="accent1" w:themeShade="80"/>
          <w:sz w:val="56"/>
          <w:szCs w:val="56"/>
          <w:lang w:val="es-ES"/>
        </w:rPr>
        <w:t>ÑO</w:t>
      </w:r>
    </w:p>
    <w:p w14:paraId="293A0F7B" w14:textId="77777777" w:rsidR="00E015BA" w:rsidRPr="00DD30A0" w:rsidRDefault="00E015BA" w:rsidP="006B5D25">
      <w:pPr>
        <w:pStyle w:val="TITULO"/>
        <w:jc w:val="center"/>
      </w:pPr>
    </w:p>
    <w:p w14:paraId="05446776" w14:textId="77777777" w:rsidR="00E506E6" w:rsidRPr="005F642A" w:rsidRDefault="00E506E6" w:rsidP="005F642A">
      <w:pPr>
        <w:pStyle w:val="SUBTITULO"/>
      </w:pPr>
    </w:p>
    <w:p w14:paraId="2C41CE65" w14:textId="41D3B2B8" w:rsidR="00E506E6" w:rsidRPr="005B1A35" w:rsidRDefault="005B1D65" w:rsidP="005B1D65">
      <w:pPr>
        <w:spacing w:line="360" w:lineRule="auto"/>
        <w:rPr>
          <w:rFonts w:ascii="Arial" w:hAnsi="Arial" w:cs="Arial"/>
          <w:color w:val="17365D" w:themeColor="text2" w:themeShade="BF"/>
          <w:sz w:val="36"/>
          <w:szCs w:val="36"/>
          <w:lang w:val="es-CU"/>
        </w:rPr>
      </w:pPr>
      <w:r w:rsidRPr="006B5D25">
        <w:rPr>
          <w:rFonts w:ascii="Arial" w:hAnsi="Arial" w:cs="Arial"/>
          <w:b/>
          <w:bCs/>
          <w:color w:val="17365D" w:themeColor="text2" w:themeShade="BF"/>
          <w:sz w:val="36"/>
          <w:szCs w:val="36"/>
        </w:rPr>
        <w:t xml:space="preserve">Tema: </w:t>
      </w:r>
      <w:bookmarkStart w:id="0" w:name="OLE_LINK2"/>
      <w:r w:rsidR="00E25185">
        <w:rPr>
          <w:rFonts w:ascii="Arial" w:hAnsi="Arial" w:cs="Arial"/>
          <w:color w:val="17365D" w:themeColor="text2" w:themeShade="BF"/>
          <w:sz w:val="36"/>
          <w:szCs w:val="36"/>
        </w:rPr>
        <w:t>Proyecto de Gamificación</w:t>
      </w:r>
    </w:p>
    <w:bookmarkEnd w:id="0"/>
    <w:p w14:paraId="584D68E2" w14:textId="236B4AFB" w:rsidR="006B5D25" w:rsidRPr="0001379E" w:rsidRDefault="00E25185" w:rsidP="00E25185">
      <w:pPr>
        <w:pStyle w:val="AUTORES"/>
        <w:spacing w:line="360" w:lineRule="auto"/>
        <w:rPr>
          <w:rFonts w:ascii="Arial" w:hAnsi="Arial" w:cs="Arial"/>
          <w:color w:val="17365D" w:themeColor="text2" w:themeShade="BF"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CU"/>
        </w:rPr>
        <w:t>Autor</w:t>
      </w:r>
      <w:r w:rsidR="00E015BA" w:rsidRPr="005050A8">
        <w:rPr>
          <w:rFonts w:ascii="Arial" w:hAnsi="Arial" w:cs="Arial"/>
          <w:b/>
          <w:bCs/>
          <w:sz w:val="36"/>
          <w:szCs w:val="36"/>
          <w:lang w:val="es-CU"/>
        </w:rPr>
        <w:t>:</w:t>
      </w:r>
      <w:r w:rsidR="00E015BA" w:rsidRPr="005050A8">
        <w:rPr>
          <w:sz w:val="36"/>
          <w:szCs w:val="36"/>
          <w:lang w:val="es-CU"/>
        </w:rPr>
        <w:t xml:space="preserve"> </w:t>
      </w:r>
      <w:r>
        <w:rPr>
          <w:rFonts w:ascii="Arial" w:hAnsi="Arial" w:cs="Arial"/>
          <w:sz w:val="36"/>
          <w:szCs w:val="36"/>
          <w:lang w:val="es-CU"/>
        </w:rPr>
        <w:t>David Ernesto Pino Díaz</w:t>
      </w:r>
    </w:p>
    <w:p w14:paraId="2F3079EB" w14:textId="51FF2006" w:rsidR="00E015BA" w:rsidRPr="005B1A35" w:rsidRDefault="00E66679" w:rsidP="005B1A35">
      <w:pPr>
        <w:pStyle w:val="AUTORES"/>
        <w:spacing w:line="360" w:lineRule="auto"/>
        <w:ind w:left="708"/>
        <w:rPr>
          <w:rFonts w:ascii="Arial" w:hAnsi="Arial" w:cs="Arial"/>
        </w:rPr>
        <w:sectPr w:rsidR="00E015BA" w:rsidRPr="005B1A35" w:rsidSect="005B1D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540" w:right="1871" w:bottom="1418" w:left="2200" w:header="709" w:footer="709" w:gutter="0"/>
          <w:cols w:space="708"/>
          <w:titlePg/>
          <w:docGrid w:linePitch="360"/>
        </w:sectPr>
      </w:pPr>
      <w:r w:rsidRPr="00E66679">
        <w:rPr>
          <w:rFonts w:ascii="Arial" w:hAnsi="Arial" w:cs="Arial"/>
        </w:rPr>
        <w:t xml:space="preserve"> </w:t>
      </w:r>
    </w:p>
    <w:p w14:paraId="3232F80D" w14:textId="670EDA66" w:rsidR="00086E0E" w:rsidRPr="00F2568A" w:rsidRDefault="005050A8" w:rsidP="00086E0E">
      <w:pPr>
        <w:pStyle w:val="resaltado"/>
        <w:spacing w:line="360" w:lineRule="auto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</w:rPr>
        <w:lastRenderedPageBreak/>
        <w:t>INTRODUCCI</w:t>
      </w:r>
      <w:r>
        <w:rPr>
          <w:rFonts w:ascii="Arial" w:hAnsi="Arial" w:cs="Arial"/>
          <w:b/>
          <w:sz w:val="40"/>
          <w:szCs w:val="40"/>
          <w:lang w:val="es-419"/>
        </w:rPr>
        <w:t>Ó</w:t>
      </w:r>
      <w:r>
        <w:rPr>
          <w:rFonts w:ascii="Arial" w:hAnsi="Arial" w:cs="Arial"/>
          <w:b/>
          <w:sz w:val="40"/>
          <w:szCs w:val="40"/>
        </w:rPr>
        <w:t>N</w:t>
      </w:r>
    </w:p>
    <w:p w14:paraId="5B4B5ED3" w14:textId="2CE257B2" w:rsidR="00E25185" w:rsidRPr="0070489E" w:rsidRDefault="00E25185" w:rsidP="00F2568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25185">
        <w:rPr>
          <w:rFonts w:ascii="Arial" w:hAnsi="Arial" w:cs="Arial"/>
          <w:sz w:val="24"/>
          <w:szCs w:val="24"/>
        </w:rPr>
        <w:t>En los últimos años, la </w:t>
      </w:r>
      <w:r w:rsidRPr="00E25185">
        <w:rPr>
          <w:rFonts w:ascii="Arial" w:hAnsi="Arial" w:cs="Arial"/>
          <w:b/>
          <w:bCs/>
          <w:sz w:val="24"/>
          <w:szCs w:val="24"/>
        </w:rPr>
        <w:t>gamificación</w:t>
      </w:r>
      <w:r w:rsidRPr="00E25185">
        <w:rPr>
          <w:rFonts w:ascii="Arial" w:hAnsi="Arial" w:cs="Arial"/>
          <w:sz w:val="24"/>
          <w:szCs w:val="24"/>
        </w:rPr>
        <w:t> ha emergido como una metodología innovadora en el ámbito educativo, transformando la manera en que los estudiantes interactúan con el conocimiento. Al incorporar elementos lúdicos como recompensas, desafíos y competencias, esta técnica no solo incrementa la motivación y el compromiso, sino que también facilita la retención de información compleja. Este potencial resulta especialmente relevante en disciplinas como </w:t>
      </w:r>
      <w:r w:rsidRPr="00E25185">
        <w:rPr>
          <w:rFonts w:ascii="Arial" w:hAnsi="Arial" w:cs="Arial"/>
          <w:b/>
          <w:bCs/>
          <w:sz w:val="24"/>
          <w:szCs w:val="24"/>
        </w:rPr>
        <w:t>el estudio de las leyes</w:t>
      </w:r>
      <w:r w:rsidRPr="00E25185">
        <w:rPr>
          <w:rFonts w:ascii="Arial" w:hAnsi="Arial" w:cs="Arial"/>
          <w:sz w:val="24"/>
          <w:szCs w:val="24"/>
        </w:rPr>
        <w:t>, donde la densidad teórica y la necesidad de análisis crítico pueden representar un reto para los alumnos. Comprender y aplicar normas jurídicas exige no solo memorización, sino también razonamiento lógico y contextualización, habilidades que la gamificación puede fortalecer mediante simulaciones interactivas, casos prácticos gamificados y sistemas de retroalimentación inmediata. Además, al trasladar conceptos legales abstractos a escenarios dinámicos y participativos, se fomenta un aprendizaje activo y colaborativo, esencial para futuros profesionales del derecho. Así, este proyecto busca explorar las </w:t>
      </w:r>
      <w:r w:rsidRPr="00E25185">
        <w:rPr>
          <w:rFonts w:ascii="Arial" w:hAnsi="Arial" w:cs="Arial"/>
          <w:b/>
          <w:bCs/>
          <w:sz w:val="24"/>
          <w:szCs w:val="24"/>
        </w:rPr>
        <w:t>ventajas de la gamificación en el estudio de las leyes</w:t>
      </w:r>
      <w:r w:rsidRPr="00E25185">
        <w:rPr>
          <w:rFonts w:ascii="Arial" w:hAnsi="Arial" w:cs="Arial"/>
          <w:sz w:val="24"/>
          <w:szCs w:val="24"/>
        </w:rPr>
        <w:t>, demostrando cómo esta herramienta puede convertir procesos tradicionalmente rígidos en experiencias educativas más atractivas, eficaces y alineadas con las demandas de la educación moderna.</w:t>
      </w:r>
      <w:r w:rsidR="00086E0E" w:rsidRPr="0070489E">
        <w:rPr>
          <w:rFonts w:ascii="Arial" w:hAnsi="Arial" w:cs="Arial"/>
          <w:sz w:val="24"/>
          <w:szCs w:val="24"/>
        </w:rPr>
        <w:br w:type="page"/>
      </w:r>
    </w:p>
    <w:p w14:paraId="1B3ACE22" w14:textId="031D166B" w:rsidR="00EF4066" w:rsidRPr="00EF4066" w:rsidRDefault="00F66651" w:rsidP="00EF4066">
      <w:pPr>
        <w:pStyle w:val="resaltado"/>
        <w:spacing w:line="360" w:lineRule="auto"/>
        <w:rPr>
          <w:rFonts w:ascii="Arial" w:hAnsi="Arial" w:cs="Arial"/>
          <w:b/>
          <w:sz w:val="40"/>
          <w:szCs w:val="40"/>
        </w:rPr>
      </w:pPr>
      <w:bookmarkStart w:id="1" w:name="OLE_LINK1"/>
      <w:r w:rsidRPr="00086E0E">
        <w:rPr>
          <w:rFonts w:ascii="Arial" w:hAnsi="Arial" w:cs="Arial"/>
          <w:b/>
          <w:sz w:val="40"/>
          <w:szCs w:val="40"/>
        </w:rPr>
        <w:lastRenderedPageBreak/>
        <w:t>D</w:t>
      </w:r>
      <w:r w:rsidR="0001379E">
        <w:rPr>
          <w:rFonts w:ascii="Arial" w:hAnsi="Arial" w:cs="Arial"/>
          <w:b/>
          <w:sz w:val="40"/>
          <w:szCs w:val="40"/>
        </w:rPr>
        <w:t>ESARROLLO</w:t>
      </w:r>
    </w:p>
    <w:bookmarkEnd w:id="1"/>
    <w:p w14:paraId="362E4C13" w14:textId="7B81E5B2" w:rsidR="00D65D6D" w:rsidRPr="00D65D6D" w:rsidRDefault="00D65D6D" w:rsidP="00D65D6D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U"/>
        </w:rPr>
      </w:pPr>
      <w:r w:rsidRPr="00D65D6D">
        <w:rPr>
          <w:rFonts w:ascii="Arial" w:hAnsi="Arial" w:cs="Arial"/>
          <w:sz w:val="24"/>
          <w:szCs w:val="24"/>
          <w:lang w:val="es-CU"/>
        </w:rPr>
        <w:br w:type="page"/>
      </w:r>
    </w:p>
    <w:p w14:paraId="49CA61D5" w14:textId="084C18E5" w:rsidR="006C11AB" w:rsidRDefault="006C11AB" w:rsidP="006C11AB">
      <w:pPr>
        <w:pStyle w:val="resaltado"/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CONCLUSIONES</w:t>
      </w:r>
    </w:p>
    <w:p w14:paraId="749EBF48" w14:textId="77777777" w:rsidR="0001379E" w:rsidRDefault="0001379E" w:rsidP="00086E0E">
      <w:pPr>
        <w:pStyle w:val="texto"/>
        <w:spacing w:line="360" w:lineRule="auto"/>
      </w:pPr>
    </w:p>
    <w:p w14:paraId="3BBE9E12" w14:textId="77777777" w:rsidR="0001379E" w:rsidRDefault="0001379E" w:rsidP="00086E0E">
      <w:pPr>
        <w:pStyle w:val="texto"/>
        <w:spacing w:line="360" w:lineRule="auto"/>
      </w:pPr>
    </w:p>
    <w:p w14:paraId="43B3E697" w14:textId="77777777" w:rsidR="0001379E" w:rsidRDefault="0001379E" w:rsidP="00086E0E">
      <w:pPr>
        <w:pStyle w:val="texto"/>
        <w:spacing w:line="360" w:lineRule="auto"/>
      </w:pPr>
    </w:p>
    <w:p w14:paraId="506AACDC" w14:textId="77777777" w:rsidR="0001379E" w:rsidRDefault="0001379E" w:rsidP="00086E0E">
      <w:pPr>
        <w:pStyle w:val="texto"/>
        <w:spacing w:line="360" w:lineRule="auto"/>
      </w:pPr>
    </w:p>
    <w:p w14:paraId="7F922F05" w14:textId="77777777" w:rsidR="0001379E" w:rsidRDefault="0001379E" w:rsidP="00086E0E">
      <w:pPr>
        <w:pStyle w:val="texto"/>
        <w:spacing w:line="360" w:lineRule="auto"/>
      </w:pPr>
    </w:p>
    <w:p w14:paraId="1E6E365D" w14:textId="77777777" w:rsidR="0001379E" w:rsidRDefault="0001379E" w:rsidP="00086E0E">
      <w:pPr>
        <w:pStyle w:val="texto"/>
        <w:spacing w:line="360" w:lineRule="auto"/>
      </w:pPr>
    </w:p>
    <w:p w14:paraId="78F9E3DB" w14:textId="77777777" w:rsidR="0001379E" w:rsidRDefault="0001379E" w:rsidP="00086E0E">
      <w:pPr>
        <w:pStyle w:val="texto"/>
        <w:spacing w:line="360" w:lineRule="auto"/>
      </w:pPr>
    </w:p>
    <w:p w14:paraId="1CB09D40" w14:textId="77777777" w:rsidR="0001379E" w:rsidRDefault="0001379E" w:rsidP="00086E0E">
      <w:pPr>
        <w:pStyle w:val="texto"/>
        <w:spacing w:line="360" w:lineRule="auto"/>
      </w:pPr>
    </w:p>
    <w:p w14:paraId="4E44FE94" w14:textId="77777777" w:rsidR="0001379E" w:rsidRDefault="0001379E" w:rsidP="00086E0E">
      <w:pPr>
        <w:pStyle w:val="texto"/>
        <w:spacing w:line="360" w:lineRule="auto"/>
      </w:pPr>
    </w:p>
    <w:p w14:paraId="110BD44D" w14:textId="77777777" w:rsidR="0001379E" w:rsidRDefault="0001379E" w:rsidP="00086E0E">
      <w:pPr>
        <w:pStyle w:val="texto"/>
        <w:spacing w:line="360" w:lineRule="auto"/>
      </w:pPr>
    </w:p>
    <w:p w14:paraId="568841C9" w14:textId="77777777" w:rsidR="0001379E" w:rsidRDefault="0001379E" w:rsidP="00086E0E">
      <w:pPr>
        <w:pStyle w:val="texto"/>
        <w:spacing w:line="360" w:lineRule="auto"/>
      </w:pPr>
    </w:p>
    <w:p w14:paraId="615E586E" w14:textId="77777777" w:rsidR="0001379E" w:rsidRDefault="0001379E" w:rsidP="00086E0E">
      <w:pPr>
        <w:pStyle w:val="texto"/>
        <w:spacing w:line="360" w:lineRule="auto"/>
      </w:pPr>
    </w:p>
    <w:p w14:paraId="14428334" w14:textId="77777777" w:rsidR="0001379E" w:rsidRDefault="0001379E" w:rsidP="00086E0E">
      <w:pPr>
        <w:pStyle w:val="texto"/>
        <w:spacing w:line="360" w:lineRule="auto"/>
      </w:pPr>
    </w:p>
    <w:p w14:paraId="3ED12A8F" w14:textId="77777777" w:rsidR="0001379E" w:rsidRDefault="0001379E" w:rsidP="00086E0E">
      <w:pPr>
        <w:pStyle w:val="texto"/>
        <w:spacing w:line="360" w:lineRule="auto"/>
      </w:pPr>
    </w:p>
    <w:p w14:paraId="208A65E3" w14:textId="77777777" w:rsidR="0001379E" w:rsidRDefault="0001379E" w:rsidP="00086E0E">
      <w:pPr>
        <w:pStyle w:val="texto"/>
        <w:spacing w:line="360" w:lineRule="auto"/>
      </w:pPr>
    </w:p>
    <w:p w14:paraId="7F73ACDF" w14:textId="4D22CF55" w:rsidR="009757E4" w:rsidRDefault="009757E4" w:rsidP="00086E0E">
      <w:pPr>
        <w:pStyle w:val="texto"/>
        <w:spacing w:line="360" w:lineRule="auto"/>
      </w:pPr>
    </w:p>
    <w:p w14:paraId="4B78BD09" w14:textId="77777777" w:rsidR="009757E4" w:rsidRDefault="009757E4">
      <w:pPr>
        <w:spacing w:after="0" w:line="240" w:lineRule="auto"/>
        <w:rPr>
          <w:rFonts w:ascii="Museo Sans 300" w:hAnsi="Museo Sans 300"/>
          <w:sz w:val="20"/>
          <w:szCs w:val="20"/>
        </w:rPr>
      </w:pPr>
      <w:r>
        <w:br w:type="page"/>
      </w:r>
    </w:p>
    <w:p w14:paraId="03F4ADFE" w14:textId="55EAFCE7" w:rsidR="009757E4" w:rsidRPr="006866FE" w:rsidRDefault="009757E4" w:rsidP="009757E4">
      <w:pPr>
        <w:pStyle w:val="resaltado"/>
        <w:spacing w:line="360" w:lineRule="auto"/>
        <w:rPr>
          <w:rFonts w:ascii="Arial" w:hAnsi="Arial" w:cs="Arial"/>
          <w:b/>
          <w:sz w:val="40"/>
          <w:szCs w:val="40"/>
          <w:lang w:val="en-US"/>
        </w:rPr>
      </w:pPr>
      <w:r w:rsidRPr="006866FE">
        <w:rPr>
          <w:rFonts w:ascii="Arial" w:hAnsi="Arial" w:cs="Arial"/>
          <w:b/>
          <w:sz w:val="40"/>
          <w:szCs w:val="40"/>
          <w:lang w:val="en-US"/>
        </w:rPr>
        <w:lastRenderedPageBreak/>
        <w:t>REFERENCIAS BIBLIOGRÁFICAS</w:t>
      </w:r>
    </w:p>
    <w:p w14:paraId="2E580D78" w14:textId="203D17A1" w:rsidR="00DD30A0" w:rsidRPr="00F61B6C" w:rsidRDefault="00DD30A0" w:rsidP="00710E0A">
      <w:pPr>
        <w:spacing w:after="0" w:line="240" w:lineRule="auto"/>
        <w:rPr>
          <w:rFonts w:ascii="Museo Sans 300" w:hAnsi="Museo Sans 300"/>
          <w:sz w:val="20"/>
          <w:szCs w:val="20"/>
          <w:lang w:val="en-US"/>
        </w:rPr>
      </w:pPr>
    </w:p>
    <w:sectPr w:rsidR="00DD30A0" w:rsidRPr="00F61B6C" w:rsidSect="00D46F64">
      <w:headerReference w:type="first" r:id="rId14"/>
      <w:pgSz w:w="12240" w:h="15840"/>
      <w:pgMar w:top="607" w:right="1871" w:bottom="1418" w:left="22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EF82C" w14:textId="77777777" w:rsidR="000A5EF5" w:rsidRDefault="000A5EF5" w:rsidP="00577A6D">
      <w:pPr>
        <w:spacing w:after="0" w:line="240" w:lineRule="auto"/>
      </w:pPr>
      <w:r>
        <w:separator/>
      </w:r>
    </w:p>
  </w:endnote>
  <w:endnote w:type="continuationSeparator" w:id="0">
    <w:p w14:paraId="1552300B" w14:textId="77777777" w:rsidR="000A5EF5" w:rsidRDefault="000A5EF5" w:rsidP="00577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useo Sans 3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9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00000001" w:usb1="00000033" w:usb2="00000000" w:usb3="00000000" w:csb0="00000093" w:csb1="00000000"/>
  </w:font>
  <w:font w:name="Fedra Sans Std Bold">
    <w:altName w:val="Arial"/>
    <w:panose1 w:val="00000000000000000000"/>
    <w:charset w:val="00"/>
    <w:family w:val="swiss"/>
    <w:notTrueType/>
    <w:pitch w:val="variable"/>
    <w:sig w:usb0="00000001" w:usb1="0000003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E252" w14:textId="77777777" w:rsidR="006B5D25" w:rsidRDefault="006B5D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D1E05" w14:textId="33E3F3CE" w:rsidR="00C55146" w:rsidRPr="00C55146" w:rsidRDefault="0070489E">
    <w:pPr>
      <w:ind w:right="260"/>
      <w:rPr>
        <w:color w:val="0F243E"/>
        <w:sz w:val="26"/>
        <w:szCs w:val="2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930CADD" wp14:editId="1BD23075">
              <wp:simplePos x="0" y="0"/>
              <wp:positionH relativeFrom="column">
                <wp:posOffset>4379913</wp:posOffset>
              </wp:positionH>
              <wp:positionV relativeFrom="paragraph">
                <wp:posOffset>247015</wp:posOffset>
              </wp:positionV>
              <wp:extent cx="1016952" cy="25527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6952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43F612" w14:textId="47ED79E9" w:rsidR="00C55146" w:rsidRPr="0070489E" w:rsidRDefault="0070489E" w:rsidP="00C55146">
                          <w:pPr>
                            <w:rPr>
                              <w:rFonts w:ascii="Fedra Sans Std Book" w:hAnsi="Fedra Sans Std Book" w:cs="Calibri"/>
                              <w:color w:val="212D57"/>
                              <w:sz w:val="24"/>
                              <w:szCs w:val="24"/>
                            </w:rPr>
                          </w:pPr>
                          <w:r w:rsidRPr="0070489E">
                            <w:rPr>
                              <w:rFonts w:ascii="Fedra Sans Std Book" w:hAnsi="Fedra Sans Std Book" w:cs="Calibri"/>
                              <w:color w:val="212D57"/>
                              <w:sz w:val="24"/>
                              <w:szCs w:val="24"/>
                              <w:lang w:val="es-ES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30CAD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4.9pt;margin-top:19.45pt;width:80.05pt;height:20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" filled="f" stroked="f">
              <v:textbox>
                <w:txbxContent>
                  <w:p w14:paraId="3A43F612" w14:textId="47ED79E9" w:rsidR="00C55146" w:rsidRPr="0070489E" w:rsidRDefault="0070489E" w:rsidP="00C55146">
                    <w:pPr>
                      <w:rPr>
                        <w:rFonts w:ascii="Fedra Sans Std Book" w:hAnsi="Fedra Sans Std Book" w:cs="Calibri"/>
                        <w:color w:val="212D57"/>
                        <w:sz w:val="24"/>
                        <w:szCs w:val="24"/>
                      </w:rPr>
                    </w:pPr>
                    <w:r w:rsidRPr="0070489E">
                      <w:rPr>
                        <w:rFonts w:ascii="Fedra Sans Std Book" w:hAnsi="Fedra Sans Std Book" w:cs="Calibri"/>
                        <w:color w:val="212D57"/>
                        <w:sz w:val="24"/>
                        <w:szCs w:val="24"/>
                        <w:lang w:val="es-ES"/>
                      </w:rPr>
                      <w:t>Proyecto</w:t>
                    </w:r>
                  </w:p>
                </w:txbxContent>
              </v:textbox>
            </v:shape>
          </w:pict>
        </mc:Fallback>
      </mc:AlternateContent>
    </w:r>
    <w:r w:rsidR="005F642A">
      <w:rPr>
        <w:noProof/>
        <w:lang w:val="es-ES" w:eastAsia="es-ES"/>
      </w:rPr>
      <w:drawing>
        <wp:anchor distT="0" distB="0" distL="114300" distR="114300" simplePos="0" relativeHeight="251654656" behindDoc="1" locked="0" layoutInCell="1" allowOverlap="1" wp14:anchorId="34549811" wp14:editId="34D5A4D0">
          <wp:simplePos x="0" y="0"/>
          <wp:positionH relativeFrom="column">
            <wp:posOffset>5296535</wp:posOffset>
          </wp:positionH>
          <wp:positionV relativeFrom="paragraph">
            <wp:posOffset>217170</wp:posOffset>
          </wp:positionV>
          <wp:extent cx="287020" cy="281305"/>
          <wp:effectExtent l="0" t="0" r="0" b="4445"/>
          <wp:wrapNone/>
          <wp:docPr id="1327883440" name="Imagen 1327883440" descr="U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" cy="281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642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C5F1954" wp14:editId="475B8188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262890"/>
              <wp:effectExtent l="0" t="635" r="0" b="3175"/>
              <wp:wrapNone/>
              <wp:docPr id="5" name="Cuadro de texto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262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37E05" w14:textId="77777777" w:rsidR="00C55146" w:rsidRPr="00C55146" w:rsidRDefault="00C55146" w:rsidP="00C55146">
                          <w:pPr>
                            <w:pStyle w:val="texto"/>
                            <w:rPr>
                              <w:rFonts w:ascii="Fedra Sans Std Bold" w:hAnsi="Fedra Sans Std Bold"/>
                              <w:color w:val="212D57"/>
                            </w:rPr>
                          </w:pP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begin"/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instrText>PAGE  \* Arabic  \* MERGEFORMAT</w:instrTex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separate"/>
                          </w:r>
                          <w:r w:rsidR="00992B22" w:rsidRPr="00992B22">
                            <w:rPr>
                              <w:rFonts w:ascii="Fedra Sans Std Bold" w:hAnsi="Fedra Sans Std Bold"/>
                              <w:noProof/>
                              <w:color w:val="212D57"/>
                              <w:lang w:val="es-ES"/>
                            </w:rPr>
                            <w:t>2</w:t>
                          </w:r>
                          <w:r w:rsidRPr="00C55146">
                            <w:rPr>
                              <w:rFonts w:ascii="Fedra Sans Std Bold" w:hAnsi="Fedra Sans Std Bold"/>
                              <w:color w:val="212D57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 w14:anchorId="5C5F1954" id="Cuadro de texto 49" o:spid="_x0000_s1027" type="#_x0000_t202" style="position:absolute;margin-left:556.9pt;margin-top:736.55pt;width:30.6pt;height:20.7pt;z-index:2516444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" stroked="f" strokeweight=".5pt">
              <v:textbox style="mso-fit-shape-to-text:t" inset="0,,0">
                <w:txbxContent>
                  <w:p w14:paraId="31A37E05" w14:textId="77777777" w:rsidR="00C55146" w:rsidRPr="00C55146" w:rsidRDefault="00C55146" w:rsidP="00C55146">
                    <w:pPr>
                      <w:pStyle w:val="texto"/>
                      <w:rPr>
                        <w:rFonts w:ascii="Fedra Sans Std Bold" w:hAnsi="Fedra Sans Std Bold"/>
                        <w:color w:val="212D57"/>
                      </w:rPr>
                    </w:pP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begin"/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instrText>PAGE  \* Arabic  \* MERGEFORMAT</w:instrTex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separate"/>
                    </w:r>
                    <w:r w:rsidR="00992B22" w:rsidRPr="00992B22">
                      <w:rPr>
                        <w:rFonts w:ascii="Fedra Sans Std Bold" w:hAnsi="Fedra Sans Std Bold"/>
                        <w:noProof/>
                        <w:color w:val="212D57"/>
                        <w:lang w:val="es-ES"/>
                      </w:rPr>
                      <w:t>2</w:t>
                    </w:r>
                    <w:r w:rsidRPr="00C55146">
                      <w:rPr>
                        <w:rFonts w:ascii="Fedra Sans Std Bold" w:hAnsi="Fedra Sans Std Bold"/>
                        <w:color w:val="212D5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256355" w14:textId="77777777" w:rsidR="00577A6D" w:rsidRDefault="00577A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01D60" w14:textId="2A76E8A0" w:rsidR="00D87276" w:rsidRDefault="0011623D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57FEA05" wp14:editId="2EC7155F">
              <wp:simplePos x="0" y="0"/>
              <wp:positionH relativeFrom="margin">
                <wp:align>left</wp:align>
              </wp:positionH>
              <wp:positionV relativeFrom="paragraph">
                <wp:posOffset>-2197545</wp:posOffset>
              </wp:positionV>
              <wp:extent cx="2702560" cy="1476375"/>
              <wp:effectExtent l="0" t="0" r="0" b="3175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2560" cy="147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F6397" w14:textId="77777777" w:rsidR="00E506E6" w:rsidRPr="00D87276" w:rsidRDefault="00E506E6" w:rsidP="005F642A">
                          <w:pPr>
                            <w:pStyle w:val="FACULTAD"/>
                          </w:pPr>
                          <w:r w:rsidRPr="00D87276">
                            <w:t>FACULTAD</w:t>
                          </w:r>
                        </w:p>
                        <w:p w14:paraId="3ADC506D" w14:textId="77777777" w:rsidR="00E506E6" w:rsidRPr="00D87276" w:rsidRDefault="00E015BA" w:rsidP="005F642A">
                          <w:pPr>
                            <w:pStyle w:val="FACULTAD"/>
                          </w:pPr>
                          <w:r>
                            <w:t>INFORMÁTICA MATEMÁTICA</w:t>
                          </w:r>
                        </w:p>
                        <w:p w14:paraId="310644C2" w14:textId="77777777" w:rsidR="00E506E6" w:rsidRPr="00D87276" w:rsidRDefault="00E506E6" w:rsidP="00D87276">
                          <w:pPr>
                            <w:spacing w:after="0"/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5888942D" w14:textId="77777777" w:rsidR="00E506E6" w:rsidRDefault="00E506E6" w:rsidP="005F642A">
                          <w:pPr>
                            <w:pStyle w:val="DEPARTAMENTO"/>
                          </w:pPr>
                          <w:r w:rsidRPr="00D87276">
                            <w:t>DPTO.</w:t>
                          </w:r>
                          <w:r>
                            <w:t xml:space="preserve"> </w:t>
                          </w:r>
                          <w:r w:rsidRPr="00D87276">
                            <w:t xml:space="preserve">INGENIERÍA </w:t>
                          </w:r>
                          <w:r w:rsidR="00E015BA">
                            <w:t>INFORMÁTICA</w:t>
                          </w:r>
                        </w:p>
                        <w:p w14:paraId="0AA96A0D" w14:textId="77777777" w:rsidR="005B1D65" w:rsidRDefault="005B1D65" w:rsidP="005F642A">
                          <w:pPr>
                            <w:pStyle w:val="DEPARTAMENTO"/>
                          </w:pPr>
                        </w:p>
                        <w:p w14:paraId="20563730" w14:textId="5A019894" w:rsidR="005B1D65" w:rsidRDefault="006B5D25" w:rsidP="005F642A">
                          <w:pPr>
                            <w:pStyle w:val="DEPARTAMENTO"/>
                          </w:pPr>
                          <w:r>
                            <w:t>SEGUNDO</w:t>
                          </w:r>
                          <w:r w:rsidR="005B1D65">
                            <w:t xml:space="preserve"> AÑO</w:t>
                          </w:r>
                        </w:p>
                        <w:p w14:paraId="268FE456" w14:textId="77777777" w:rsidR="00E607A6" w:rsidRDefault="00E607A6" w:rsidP="00D87276">
                          <w:pPr>
                            <w:spacing w:after="0"/>
                            <w:rPr>
                              <w:rFonts w:ascii="Museo Sans 300" w:hAnsi="Museo Sans 300"/>
                              <w:color w:val="212D57"/>
                              <w:sz w:val="24"/>
                              <w:szCs w:val="24"/>
                            </w:rPr>
                          </w:pPr>
                        </w:p>
                        <w:p w14:paraId="79377E0C" w14:textId="69DF3CAD" w:rsidR="00E607A6" w:rsidRPr="00D87276" w:rsidRDefault="005B1D65" w:rsidP="005F642A">
                          <w:pPr>
                            <w:pStyle w:val="FECHA"/>
                          </w:pPr>
                          <w:r>
                            <w:t>CURSO DIURNO</w:t>
                          </w:r>
                          <w:r w:rsidR="00992B22">
                            <w:t xml:space="preserve"> 2024</w:t>
                          </w:r>
                          <w:r w:rsidR="006B5D25">
                            <w:t xml:space="preserve"> - 2025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7FEA0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173.05pt;width:212.8pt;height:116.25pt;z-index:25167001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" filled="f" stroked="f">
              <v:textbox style="mso-fit-shape-to-text:t">
                <w:txbxContent>
                  <w:p w14:paraId="203F6397" w14:textId="77777777" w:rsidR="00E506E6" w:rsidRPr="00D87276" w:rsidRDefault="00E506E6" w:rsidP="005F642A">
                    <w:pPr>
                      <w:pStyle w:val="FACULTAD"/>
                    </w:pPr>
                    <w:r w:rsidRPr="00D87276">
                      <w:t>FACULTAD</w:t>
                    </w:r>
                  </w:p>
                  <w:p w14:paraId="3ADC506D" w14:textId="77777777" w:rsidR="00E506E6" w:rsidRPr="00D87276" w:rsidRDefault="00E015BA" w:rsidP="005F642A">
                    <w:pPr>
                      <w:pStyle w:val="FACULTAD"/>
                    </w:pPr>
                    <w:r>
                      <w:t>INFORMÁTICA MATEMÁTICA</w:t>
                    </w:r>
                  </w:p>
                  <w:p w14:paraId="310644C2" w14:textId="77777777" w:rsidR="00E506E6" w:rsidRPr="00D87276" w:rsidRDefault="00E506E6" w:rsidP="00D87276">
                    <w:pPr>
                      <w:spacing w:after="0"/>
                      <w:rPr>
                        <w:sz w:val="24"/>
                        <w:szCs w:val="24"/>
                      </w:rPr>
                    </w:pPr>
                  </w:p>
                  <w:p w14:paraId="5888942D" w14:textId="77777777" w:rsidR="00E506E6" w:rsidRDefault="00E506E6" w:rsidP="005F642A">
                    <w:pPr>
                      <w:pStyle w:val="DEPARTAMENTO"/>
                    </w:pPr>
                    <w:r w:rsidRPr="00D87276">
                      <w:t>DPTO.</w:t>
                    </w:r>
                    <w:r>
                      <w:t xml:space="preserve"> </w:t>
                    </w:r>
                    <w:r w:rsidRPr="00D87276">
                      <w:t xml:space="preserve">INGENIERÍA </w:t>
                    </w:r>
                    <w:r w:rsidR="00E015BA">
                      <w:t>INFORMÁTICA</w:t>
                    </w:r>
                  </w:p>
                  <w:p w14:paraId="0AA96A0D" w14:textId="77777777" w:rsidR="005B1D65" w:rsidRDefault="005B1D65" w:rsidP="005F642A">
                    <w:pPr>
                      <w:pStyle w:val="DEPARTAMENTO"/>
                    </w:pPr>
                  </w:p>
                  <w:p w14:paraId="20563730" w14:textId="5A019894" w:rsidR="005B1D65" w:rsidRDefault="006B5D25" w:rsidP="005F642A">
                    <w:pPr>
                      <w:pStyle w:val="DEPARTAMENTO"/>
                    </w:pPr>
                    <w:r>
                      <w:t>SEGUNDO</w:t>
                    </w:r>
                    <w:r w:rsidR="005B1D65">
                      <w:t xml:space="preserve"> AÑO</w:t>
                    </w:r>
                  </w:p>
                  <w:p w14:paraId="268FE456" w14:textId="77777777" w:rsidR="00E607A6" w:rsidRDefault="00E607A6" w:rsidP="00D87276">
                    <w:pPr>
                      <w:spacing w:after="0"/>
                      <w:rPr>
                        <w:rFonts w:ascii="Museo Sans 300" w:hAnsi="Museo Sans 300"/>
                        <w:color w:val="212D57"/>
                        <w:sz w:val="24"/>
                        <w:szCs w:val="24"/>
                      </w:rPr>
                    </w:pPr>
                  </w:p>
                  <w:p w14:paraId="79377E0C" w14:textId="69DF3CAD" w:rsidR="00E607A6" w:rsidRPr="00D87276" w:rsidRDefault="005B1D65" w:rsidP="005F642A">
                    <w:pPr>
                      <w:pStyle w:val="FECHA"/>
                    </w:pPr>
                    <w:r>
                      <w:t>CURSO DIURNO</w:t>
                    </w:r>
                    <w:r w:rsidR="00992B22">
                      <w:t xml:space="preserve"> 2024</w:t>
                    </w:r>
                    <w:r w:rsidR="006B5D25">
                      <w:t xml:space="preserve"> - 2025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0F2F409" wp14:editId="6D5B68B1">
              <wp:simplePos x="0" y="0"/>
              <wp:positionH relativeFrom="margin">
                <wp:align>left</wp:align>
              </wp:positionH>
              <wp:positionV relativeFrom="paragraph">
                <wp:posOffset>-2274904</wp:posOffset>
              </wp:positionV>
              <wp:extent cx="819150" cy="0"/>
              <wp:effectExtent l="0" t="19050" r="38100" b="38100"/>
              <wp:wrapNone/>
              <wp:docPr id="4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9150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rgbClr val="93BA2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F542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-179.15pt;width:64.5pt;height:0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" strokecolor="#93ba21" strokeweight="4pt">
              <w10:wrap anchorx="margin"/>
            </v:shape>
          </w:pict>
        </mc:Fallback>
      </mc:AlternateContent>
    </w:r>
    <w:r w:rsidR="005F642A">
      <w:rPr>
        <w:noProof/>
        <w:lang w:val="es-ES" w:eastAsia="es-ES"/>
      </w:rPr>
      <w:drawing>
        <wp:anchor distT="0" distB="0" distL="114300" distR="114300" simplePos="0" relativeHeight="251659776" behindDoc="1" locked="0" layoutInCell="1" allowOverlap="1" wp14:anchorId="3EF9BFF1" wp14:editId="0E4562B6">
          <wp:simplePos x="0" y="0"/>
          <wp:positionH relativeFrom="column">
            <wp:posOffset>-1406525</wp:posOffset>
          </wp:positionH>
          <wp:positionV relativeFrom="paragraph">
            <wp:posOffset>-507365</wp:posOffset>
          </wp:positionV>
          <wp:extent cx="7839710" cy="1111885"/>
          <wp:effectExtent l="0" t="0" r="8890" b="0"/>
          <wp:wrapNone/>
          <wp:docPr id="827953071" name="Imagen 827953071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710" cy="1111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C7B01" w14:textId="77777777" w:rsidR="000A5EF5" w:rsidRDefault="000A5EF5" w:rsidP="00577A6D">
      <w:pPr>
        <w:spacing w:after="0" w:line="240" w:lineRule="auto"/>
      </w:pPr>
      <w:r>
        <w:separator/>
      </w:r>
    </w:p>
  </w:footnote>
  <w:footnote w:type="continuationSeparator" w:id="0">
    <w:p w14:paraId="0E888DD4" w14:textId="77777777" w:rsidR="000A5EF5" w:rsidRDefault="000A5EF5" w:rsidP="00577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4FB78" w14:textId="77777777" w:rsidR="006B5D25" w:rsidRDefault="006B5D2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C56DF" w14:textId="77777777" w:rsidR="006B5D25" w:rsidRDefault="006B5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751D" w14:textId="77777777" w:rsidR="00DD30A0" w:rsidRDefault="005F642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896" behindDoc="1" locked="0" layoutInCell="1" allowOverlap="1" wp14:anchorId="1C852C54" wp14:editId="3C0257E6">
          <wp:simplePos x="0" y="0"/>
          <wp:positionH relativeFrom="column">
            <wp:posOffset>-1406525</wp:posOffset>
          </wp:positionH>
          <wp:positionV relativeFrom="paragraph">
            <wp:posOffset>-461010</wp:posOffset>
          </wp:positionV>
          <wp:extent cx="7777480" cy="1210310"/>
          <wp:effectExtent l="0" t="0" r="0" b="8890"/>
          <wp:wrapNone/>
          <wp:docPr id="1845168124" name="Imagen 1845168124" descr="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ar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7480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BBD90" w14:textId="77777777" w:rsidR="00D46F64" w:rsidRDefault="005F642A">
    <w:pPr>
      <w:pStyle w:val="Encabezado"/>
    </w:pPr>
    <w:r>
      <w:rPr>
        <w:noProof/>
        <w:lang w:val="es-ES" w:eastAsia="es-ES"/>
      </w:rPr>
      <w:drawing>
        <wp:inline distT="0" distB="0" distL="0" distR="0" wp14:anchorId="16E891A6" wp14:editId="73284340">
          <wp:extent cx="5189220" cy="735965"/>
          <wp:effectExtent l="0" t="0" r="0" b="6985"/>
          <wp:docPr id="1" name="Imagen 1" descr="senef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ef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9220" cy="735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anchor distT="0" distB="0" distL="114300" distR="114300" simplePos="0" relativeHeight="251654144" behindDoc="1" locked="0" layoutInCell="1" allowOverlap="1" wp14:anchorId="6AA8E60F" wp14:editId="6C8EB85F">
          <wp:simplePos x="0" y="0"/>
          <wp:positionH relativeFrom="page">
            <wp:posOffset>14605</wp:posOffset>
          </wp:positionH>
          <wp:positionV relativeFrom="paragraph">
            <wp:posOffset>-438785</wp:posOffset>
          </wp:positionV>
          <wp:extent cx="2473325" cy="1155700"/>
          <wp:effectExtent l="0" t="0" r="3175" b="6350"/>
          <wp:wrapNone/>
          <wp:docPr id="2" name="Imagen 16" descr="E:\Proyectos\Personal\UHO\PRODUCTO FINAL\APLICACIONES\Hoja carta\TIMBRE GENERAL\ID1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E:\Proyectos\Personal\UHO\PRODUCTO FINAL\APLICACIONES\Hoja carta\TIMBRE GENERAL\ID1P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3325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F76"/>
    <w:multiLevelType w:val="multilevel"/>
    <w:tmpl w:val="E55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429C"/>
    <w:multiLevelType w:val="multilevel"/>
    <w:tmpl w:val="58AA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34584"/>
    <w:multiLevelType w:val="hybridMultilevel"/>
    <w:tmpl w:val="58460F5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088"/>
    <w:multiLevelType w:val="hybridMultilevel"/>
    <w:tmpl w:val="A7CCBC0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11AC9"/>
    <w:multiLevelType w:val="hybridMultilevel"/>
    <w:tmpl w:val="AE32234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4418F"/>
    <w:multiLevelType w:val="hybridMultilevel"/>
    <w:tmpl w:val="182A6CD0"/>
    <w:lvl w:ilvl="0" w:tplc="EB48C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2645C"/>
    <w:multiLevelType w:val="hybridMultilevel"/>
    <w:tmpl w:val="CCAECAA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11E9F"/>
    <w:multiLevelType w:val="hybridMultilevel"/>
    <w:tmpl w:val="089202D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3CF6"/>
    <w:multiLevelType w:val="multilevel"/>
    <w:tmpl w:val="E554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949F4"/>
    <w:multiLevelType w:val="hybridMultilevel"/>
    <w:tmpl w:val="B642ABB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5386D"/>
    <w:multiLevelType w:val="multilevel"/>
    <w:tmpl w:val="C778CF58"/>
    <w:lvl w:ilvl="0">
      <w:start w:val="1"/>
      <w:numFmt w:val="decimal"/>
      <w:pStyle w:val="Lis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CCE292A"/>
    <w:multiLevelType w:val="hybridMultilevel"/>
    <w:tmpl w:val="ED427CC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25D4C"/>
    <w:multiLevelType w:val="hybridMultilevel"/>
    <w:tmpl w:val="8AEE3D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0727E"/>
    <w:multiLevelType w:val="hybridMultilevel"/>
    <w:tmpl w:val="58228EB0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ED4553"/>
    <w:multiLevelType w:val="hybridMultilevel"/>
    <w:tmpl w:val="8E22514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8201F"/>
    <w:multiLevelType w:val="hybridMultilevel"/>
    <w:tmpl w:val="D69A500E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17CC0"/>
    <w:multiLevelType w:val="hybridMultilevel"/>
    <w:tmpl w:val="3D2879C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FD71EC"/>
    <w:multiLevelType w:val="hybridMultilevel"/>
    <w:tmpl w:val="57B664D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26535"/>
    <w:multiLevelType w:val="multilevel"/>
    <w:tmpl w:val="C69A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9653F4"/>
    <w:multiLevelType w:val="hybridMultilevel"/>
    <w:tmpl w:val="37843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40E0"/>
    <w:multiLevelType w:val="hybridMultilevel"/>
    <w:tmpl w:val="45AC5EE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5235">
    <w:abstractNumId w:val="5"/>
  </w:num>
  <w:num w:numId="2" w16cid:durableId="1628314678">
    <w:abstractNumId w:val="10"/>
  </w:num>
  <w:num w:numId="3" w16cid:durableId="847988756">
    <w:abstractNumId w:val="12"/>
  </w:num>
  <w:num w:numId="4" w16cid:durableId="906106472">
    <w:abstractNumId w:val="19"/>
  </w:num>
  <w:num w:numId="5" w16cid:durableId="52244748">
    <w:abstractNumId w:val="16"/>
  </w:num>
  <w:num w:numId="6" w16cid:durableId="1012414380">
    <w:abstractNumId w:val="2"/>
  </w:num>
  <w:num w:numId="7" w16cid:durableId="1286542034">
    <w:abstractNumId w:val="13"/>
  </w:num>
  <w:num w:numId="8" w16cid:durableId="2106612674">
    <w:abstractNumId w:val="20"/>
  </w:num>
  <w:num w:numId="9" w16cid:durableId="1720592162">
    <w:abstractNumId w:val="4"/>
  </w:num>
  <w:num w:numId="10" w16cid:durableId="831413581">
    <w:abstractNumId w:val="9"/>
  </w:num>
  <w:num w:numId="11" w16cid:durableId="16586323">
    <w:abstractNumId w:val="11"/>
  </w:num>
  <w:num w:numId="12" w16cid:durableId="732197062">
    <w:abstractNumId w:val="14"/>
  </w:num>
  <w:num w:numId="13" w16cid:durableId="1151673717">
    <w:abstractNumId w:val="15"/>
  </w:num>
  <w:num w:numId="14" w16cid:durableId="1647660337">
    <w:abstractNumId w:val="3"/>
  </w:num>
  <w:num w:numId="15" w16cid:durableId="104157790">
    <w:abstractNumId w:val="7"/>
  </w:num>
  <w:num w:numId="16" w16cid:durableId="1130978822">
    <w:abstractNumId w:val="17"/>
  </w:num>
  <w:num w:numId="17" w16cid:durableId="1422219647">
    <w:abstractNumId w:val="6"/>
  </w:num>
  <w:num w:numId="18" w16cid:durableId="553859378">
    <w:abstractNumId w:val="18"/>
  </w:num>
  <w:num w:numId="19" w16cid:durableId="696197058">
    <w:abstractNumId w:val="8"/>
  </w:num>
  <w:num w:numId="20" w16cid:durableId="1441071255">
    <w:abstractNumId w:val="0"/>
  </w:num>
  <w:num w:numId="21" w16cid:durableId="1133331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5BA"/>
    <w:rsid w:val="0001103A"/>
    <w:rsid w:val="00013320"/>
    <w:rsid w:val="0001379E"/>
    <w:rsid w:val="000175E5"/>
    <w:rsid w:val="00017F91"/>
    <w:rsid w:val="0002662D"/>
    <w:rsid w:val="00026C48"/>
    <w:rsid w:val="0003509F"/>
    <w:rsid w:val="000371AD"/>
    <w:rsid w:val="0004144B"/>
    <w:rsid w:val="00042A83"/>
    <w:rsid w:val="00043149"/>
    <w:rsid w:val="00045F20"/>
    <w:rsid w:val="000468C4"/>
    <w:rsid w:val="00074AE5"/>
    <w:rsid w:val="000867D1"/>
    <w:rsid w:val="00086E0E"/>
    <w:rsid w:val="000A2AFA"/>
    <w:rsid w:val="000A5EF5"/>
    <w:rsid w:val="000A7024"/>
    <w:rsid w:val="000B2F8E"/>
    <w:rsid w:val="000B7DF6"/>
    <w:rsid w:val="000C12E0"/>
    <w:rsid w:val="000C1882"/>
    <w:rsid w:val="000C5DD4"/>
    <w:rsid w:val="000C75A6"/>
    <w:rsid w:val="000C7830"/>
    <w:rsid w:val="000E68CA"/>
    <w:rsid w:val="000E69A8"/>
    <w:rsid w:val="000F3FAB"/>
    <w:rsid w:val="000F6F2D"/>
    <w:rsid w:val="000F715C"/>
    <w:rsid w:val="000F7311"/>
    <w:rsid w:val="001110BF"/>
    <w:rsid w:val="00113823"/>
    <w:rsid w:val="00113C62"/>
    <w:rsid w:val="0011623D"/>
    <w:rsid w:val="00120721"/>
    <w:rsid w:val="001255A6"/>
    <w:rsid w:val="00126003"/>
    <w:rsid w:val="0013136F"/>
    <w:rsid w:val="001324DD"/>
    <w:rsid w:val="0013318D"/>
    <w:rsid w:val="00155CA3"/>
    <w:rsid w:val="001645CD"/>
    <w:rsid w:val="0016589C"/>
    <w:rsid w:val="00172BF3"/>
    <w:rsid w:val="00180430"/>
    <w:rsid w:val="00180A94"/>
    <w:rsid w:val="001833F5"/>
    <w:rsid w:val="00184EB1"/>
    <w:rsid w:val="00185FF9"/>
    <w:rsid w:val="00192BF9"/>
    <w:rsid w:val="00193D39"/>
    <w:rsid w:val="001941D0"/>
    <w:rsid w:val="00194FE8"/>
    <w:rsid w:val="00196725"/>
    <w:rsid w:val="001A0B25"/>
    <w:rsid w:val="001A0BF1"/>
    <w:rsid w:val="001A3BE5"/>
    <w:rsid w:val="001A5A9E"/>
    <w:rsid w:val="001B18A2"/>
    <w:rsid w:val="001B2DA0"/>
    <w:rsid w:val="001B317F"/>
    <w:rsid w:val="001B3C7D"/>
    <w:rsid w:val="001B4489"/>
    <w:rsid w:val="001B53B4"/>
    <w:rsid w:val="001B5525"/>
    <w:rsid w:val="001C096F"/>
    <w:rsid w:val="001C6BAC"/>
    <w:rsid w:val="001D67AD"/>
    <w:rsid w:val="001D7624"/>
    <w:rsid w:val="001D7CCB"/>
    <w:rsid w:val="001E7FBE"/>
    <w:rsid w:val="001F1287"/>
    <w:rsid w:val="001F1E07"/>
    <w:rsid w:val="001F7EDC"/>
    <w:rsid w:val="00202E4D"/>
    <w:rsid w:val="00216799"/>
    <w:rsid w:val="00221188"/>
    <w:rsid w:val="00222BCE"/>
    <w:rsid w:val="00223975"/>
    <w:rsid w:val="00230053"/>
    <w:rsid w:val="002316C5"/>
    <w:rsid w:val="002359E6"/>
    <w:rsid w:val="002374BA"/>
    <w:rsid w:val="0024513F"/>
    <w:rsid w:val="00255111"/>
    <w:rsid w:val="0027098C"/>
    <w:rsid w:val="00271B36"/>
    <w:rsid w:val="0027237C"/>
    <w:rsid w:val="00282A50"/>
    <w:rsid w:val="00292402"/>
    <w:rsid w:val="002B091F"/>
    <w:rsid w:val="002B1060"/>
    <w:rsid w:val="002B1567"/>
    <w:rsid w:val="002B4E5F"/>
    <w:rsid w:val="002B7E11"/>
    <w:rsid w:val="002D1E58"/>
    <w:rsid w:val="002D2BE1"/>
    <w:rsid w:val="002D4D96"/>
    <w:rsid w:val="002D7DCF"/>
    <w:rsid w:val="002F0B8B"/>
    <w:rsid w:val="002F45CE"/>
    <w:rsid w:val="002F664A"/>
    <w:rsid w:val="003056FB"/>
    <w:rsid w:val="003062FB"/>
    <w:rsid w:val="00307BCE"/>
    <w:rsid w:val="00311ACC"/>
    <w:rsid w:val="003144BC"/>
    <w:rsid w:val="003145C0"/>
    <w:rsid w:val="00314BD8"/>
    <w:rsid w:val="00327D2F"/>
    <w:rsid w:val="00332D43"/>
    <w:rsid w:val="0033328A"/>
    <w:rsid w:val="0033466A"/>
    <w:rsid w:val="00340B54"/>
    <w:rsid w:val="00341D41"/>
    <w:rsid w:val="003458C5"/>
    <w:rsid w:val="00345BB5"/>
    <w:rsid w:val="00345C1D"/>
    <w:rsid w:val="00350C54"/>
    <w:rsid w:val="0035779A"/>
    <w:rsid w:val="00362AAE"/>
    <w:rsid w:val="0037168D"/>
    <w:rsid w:val="00372840"/>
    <w:rsid w:val="00375B30"/>
    <w:rsid w:val="00377633"/>
    <w:rsid w:val="003A5721"/>
    <w:rsid w:val="003B0434"/>
    <w:rsid w:val="003B794F"/>
    <w:rsid w:val="003C1D41"/>
    <w:rsid w:val="003C4093"/>
    <w:rsid w:val="003D060C"/>
    <w:rsid w:val="003E6078"/>
    <w:rsid w:val="003F28B3"/>
    <w:rsid w:val="003F414C"/>
    <w:rsid w:val="00400F7E"/>
    <w:rsid w:val="00402166"/>
    <w:rsid w:val="004052C6"/>
    <w:rsid w:val="0041009C"/>
    <w:rsid w:val="00410E30"/>
    <w:rsid w:val="004327D4"/>
    <w:rsid w:val="004457E4"/>
    <w:rsid w:val="00447A0B"/>
    <w:rsid w:val="00450DF2"/>
    <w:rsid w:val="00451A24"/>
    <w:rsid w:val="004522C2"/>
    <w:rsid w:val="0046361E"/>
    <w:rsid w:val="00465AB1"/>
    <w:rsid w:val="00465EFD"/>
    <w:rsid w:val="00470215"/>
    <w:rsid w:val="004721BD"/>
    <w:rsid w:val="00476470"/>
    <w:rsid w:val="00477F7B"/>
    <w:rsid w:val="00481662"/>
    <w:rsid w:val="00493F56"/>
    <w:rsid w:val="004961DD"/>
    <w:rsid w:val="004A338C"/>
    <w:rsid w:val="004B028F"/>
    <w:rsid w:val="004B1121"/>
    <w:rsid w:val="004C1744"/>
    <w:rsid w:val="004C2466"/>
    <w:rsid w:val="004C26D0"/>
    <w:rsid w:val="004D017B"/>
    <w:rsid w:val="004D0FF7"/>
    <w:rsid w:val="004D18CB"/>
    <w:rsid w:val="004D49E1"/>
    <w:rsid w:val="004E0A2C"/>
    <w:rsid w:val="004E347F"/>
    <w:rsid w:val="00501D91"/>
    <w:rsid w:val="005034FD"/>
    <w:rsid w:val="00503B4B"/>
    <w:rsid w:val="005050A8"/>
    <w:rsid w:val="005103CD"/>
    <w:rsid w:val="00510A68"/>
    <w:rsid w:val="005171D6"/>
    <w:rsid w:val="00530E9C"/>
    <w:rsid w:val="00532FEE"/>
    <w:rsid w:val="005376AD"/>
    <w:rsid w:val="00542E69"/>
    <w:rsid w:val="005437F5"/>
    <w:rsid w:val="00545077"/>
    <w:rsid w:val="0055649D"/>
    <w:rsid w:val="00560572"/>
    <w:rsid w:val="00563A9D"/>
    <w:rsid w:val="00563EB1"/>
    <w:rsid w:val="00567AC3"/>
    <w:rsid w:val="0057549C"/>
    <w:rsid w:val="00576D71"/>
    <w:rsid w:val="00577A6D"/>
    <w:rsid w:val="005802F1"/>
    <w:rsid w:val="00582DB6"/>
    <w:rsid w:val="00585A9D"/>
    <w:rsid w:val="00586E75"/>
    <w:rsid w:val="00592E92"/>
    <w:rsid w:val="00592FEB"/>
    <w:rsid w:val="005937D5"/>
    <w:rsid w:val="005A399F"/>
    <w:rsid w:val="005B065C"/>
    <w:rsid w:val="005B1A35"/>
    <w:rsid w:val="005B1D65"/>
    <w:rsid w:val="005B3CC3"/>
    <w:rsid w:val="005B4D68"/>
    <w:rsid w:val="005B700A"/>
    <w:rsid w:val="005C56D6"/>
    <w:rsid w:val="005D70D5"/>
    <w:rsid w:val="005E0D7B"/>
    <w:rsid w:val="005E1476"/>
    <w:rsid w:val="005E149A"/>
    <w:rsid w:val="005E4A48"/>
    <w:rsid w:val="005F0DB2"/>
    <w:rsid w:val="005F1DCD"/>
    <w:rsid w:val="005F63E2"/>
    <w:rsid w:val="005F642A"/>
    <w:rsid w:val="006121A1"/>
    <w:rsid w:val="006153A0"/>
    <w:rsid w:val="00615D21"/>
    <w:rsid w:val="006266A1"/>
    <w:rsid w:val="006267E9"/>
    <w:rsid w:val="0063088D"/>
    <w:rsid w:val="00631989"/>
    <w:rsid w:val="00634902"/>
    <w:rsid w:val="006449E0"/>
    <w:rsid w:val="00644EB9"/>
    <w:rsid w:val="00646101"/>
    <w:rsid w:val="00647528"/>
    <w:rsid w:val="006509FB"/>
    <w:rsid w:val="00656CF7"/>
    <w:rsid w:val="00662048"/>
    <w:rsid w:val="00670E32"/>
    <w:rsid w:val="00672035"/>
    <w:rsid w:val="006727EA"/>
    <w:rsid w:val="00676623"/>
    <w:rsid w:val="0067738E"/>
    <w:rsid w:val="00682673"/>
    <w:rsid w:val="0068623A"/>
    <w:rsid w:val="00686651"/>
    <w:rsid w:val="006866FE"/>
    <w:rsid w:val="00687158"/>
    <w:rsid w:val="00692A44"/>
    <w:rsid w:val="006B5D25"/>
    <w:rsid w:val="006B7147"/>
    <w:rsid w:val="006C0E7E"/>
    <w:rsid w:val="006C11AB"/>
    <w:rsid w:val="006C191F"/>
    <w:rsid w:val="006D21DE"/>
    <w:rsid w:val="006E4F63"/>
    <w:rsid w:val="006E6444"/>
    <w:rsid w:val="006F27A9"/>
    <w:rsid w:val="006F54C1"/>
    <w:rsid w:val="006F760D"/>
    <w:rsid w:val="0070489E"/>
    <w:rsid w:val="00710E0A"/>
    <w:rsid w:val="0071195B"/>
    <w:rsid w:val="007154C2"/>
    <w:rsid w:val="007212BB"/>
    <w:rsid w:val="00721DC9"/>
    <w:rsid w:val="00723518"/>
    <w:rsid w:val="00730A06"/>
    <w:rsid w:val="00733351"/>
    <w:rsid w:val="00735BA2"/>
    <w:rsid w:val="00735DDA"/>
    <w:rsid w:val="007419F6"/>
    <w:rsid w:val="007450A2"/>
    <w:rsid w:val="00762A04"/>
    <w:rsid w:val="007709A4"/>
    <w:rsid w:val="00773C13"/>
    <w:rsid w:val="00776B39"/>
    <w:rsid w:val="007819A2"/>
    <w:rsid w:val="007826BF"/>
    <w:rsid w:val="00793FB6"/>
    <w:rsid w:val="00795F0E"/>
    <w:rsid w:val="007A24A6"/>
    <w:rsid w:val="007A2F5C"/>
    <w:rsid w:val="007A707C"/>
    <w:rsid w:val="007A7856"/>
    <w:rsid w:val="007B53BB"/>
    <w:rsid w:val="007B557A"/>
    <w:rsid w:val="007B6536"/>
    <w:rsid w:val="007C23B8"/>
    <w:rsid w:val="007C4419"/>
    <w:rsid w:val="007C4FDD"/>
    <w:rsid w:val="007C7EF0"/>
    <w:rsid w:val="007D131D"/>
    <w:rsid w:val="007D18FF"/>
    <w:rsid w:val="007D7CB8"/>
    <w:rsid w:val="007E0B7E"/>
    <w:rsid w:val="007E2105"/>
    <w:rsid w:val="007E47B7"/>
    <w:rsid w:val="007E6A86"/>
    <w:rsid w:val="007F4776"/>
    <w:rsid w:val="007F5B86"/>
    <w:rsid w:val="00804CFF"/>
    <w:rsid w:val="008050E1"/>
    <w:rsid w:val="00812856"/>
    <w:rsid w:val="00814CC9"/>
    <w:rsid w:val="008203C3"/>
    <w:rsid w:val="00825D01"/>
    <w:rsid w:val="00834BFD"/>
    <w:rsid w:val="008353C1"/>
    <w:rsid w:val="00836AB8"/>
    <w:rsid w:val="008466D5"/>
    <w:rsid w:val="00847CB9"/>
    <w:rsid w:val="00864AA3"/>
    <w:rsid w:val="0086736A"/>
    <w:rsid w:val="0087482C"/>
    <w:rsid w:val="00877F85"/>
    <w:rsid w:val="008803B2"/>
    <w:rsid w:val="008843D8"/>
    <w:rsid w:val="00886C66"/>
    <w:rsid w:val="00887750"/>
    <w:rsid w:val="00896384"/>
    <w:rsid w:val="008A552C"/>
    <w:rsid w:val="008B40E7"/>
    <w:rsid w:val="008C6DB7"/>
    <w:rsid w:val="008D3A09"/>
    <w:rsid w:val="008D6B9B"/>
    <w:rsid w:val="008E69B7"/>
    <w:rsid w:val="008F0265"/>
    <w:rsid w:val="00903324"/>
    <w:rsid w:val="00906CC0"/>
    <w:rsid w:val="009235E5"/>
    <w:rsid w:val="009265FB"/>
    <w:rsid w:val="00943BCC"/>
    <w:rsid w:val="009513AE"/>
    <w:rsid w:val="00961D9B"/>
    <w:rsid w:val="00962031"/>
    <w:rsid w:val="00962A5C"/>
    <w:rsid w:val="00970710"/>
    <w:rsid w:val="00974AAC"/>
    <w:rsid w:val="00974F81"/>
    <w:rsid w:val="0097555D"/>
    <w:rsid w:val="009757E4"/>
    <w:rsid w:val="00975B0B"/>
    <w:rsid w:val="0098363F"/>
    <w:rsid w:val="00984A25"/>
    <w:rsid w:val="00984BD3"/>
    <w:rsid w:val="00992B22"/>
    <w:rsid w:val="009B122B"/>
    <w:rsid w:val="009B4841"/>
    <w:rsid w:val="009B7076"/>
    <w:rsid w:val="009C176C"/>
    <w:rsid w:val="009D0C3A"/>
    <w:rsid w:val="009D2E12"/>
    <w:rsid w:val="009E39F9"/>
    <w:rsid w:val="009E4243"/>
    <w:rsid w:val="009E59F9"/>
    <w:rsid w:val="009E5E09"/>
    <w:rsid w:val="009E76F7"/>
    <w:rsid w:val="009F31A5"/>
    <w:rsid w:val="00A001A3"/>
    <w:rsid w:val="00A04762"/>
    <w:rsid w:val="00A05681"/>
    <w:rsid w:val="00A05F80"/>
    <w:rsid w:val="00A0655F"/>
    <w:rsid w:val="00A07E6A"/>
    <w:rsid w:val="00A210D9"/>
    <w:rsid w:val="00A25685"/>
    <w:rsid w:val="00A26DC1"/>
    <w:rsid w:val="00A309EF"/>
    <w:rsid w:val="00A310B1"/>
    <w:rsid w:val="00A32ED4"/>
    <w:rsid w:val="00A35747"/>
    <w:rsid w:val="00A4589E"/>
    <w:rsid w:val="00A61388"/>
    <w:rsid w:val="00A61B61"/>
    <w:rsid w:val="00A725C3"/>
    <w:rsid w:val="00A73B5C"/>
    <w:rsid w:val="00A73D7A"/>
    <w:rsid w:val="00A7570E"/>
    <w:rsid w:val="00A758DC"/>
    <w:rsid w:val="00A76C5C"/>
    <w:rsid w:val="00A81531"/>
    <w:rsid w:val="00A85CDC"/>
    <w:rsid w:val="00A90FB1"/>
    <w:rsid w:val="00A97AC7"/>
    <w:rsid w:val="00AA6AA4"/>
    <w:rsid w:val="00AB0E73"/>
    <w:rsid w:val="00AB5C24"/>
    <w:rsid w:val="00AC1164"/>
    <w:rsid w:val="00AC3C73"/>
    <w:rsid w:val="00AC5650"/>
    <w:rsid w:val="00AE3135"/>
    <w:rsid w:val="00AE5B0E"/>
    <w:rsid w:val="00AE63E8"/>
    <w:rsid w:val="00AF0C70"/>
    <w:rsid w:val="00AF2417"/>
    <w:rsid w:val="00AF6820"/>
    <w:rsid w:val="00B024EE"/>
    <w:rsid w:val="00B02EC6"/>
    <w:rsid w:val="00B21405"/>
    <w:rsid w:val="00B30A5B"/>
    <w:rsid w:val="00B32D57"/>
    <w:rsid w:val="00B37ED4"/>
    <w:rsid w:val="00B52C3F"/>
    <w:rsid w:val="00B53A54"/>
    <w:rsid w:val="00B53BF6"/>
    <w:rsid w:val="00B57CCD"/>
    <w:rsid w:val="00B63F06"/>
    <w:rsid w:val="00B665A4"/>
    <w:rsid w:val="00B81116"/>
    <w:rsid w:val="00B91252"/>
    <w:rsid w:val="00B91681"/>
    <w:rsid w:val="00B94E47"/>
    <w:rsid w:val="00BA0433"/>
    <w:rsid w:val="00BA17A6"/>
    <w:rsid w:val="00BB00C0"/>
    <w:rsid w:val="00BB47A5"/>
    <w:rsid w:val="00BB6B5C"/>
    <w:rsid w:val="00BC03AD"/>
    <w:rsid w:val="00BC2B92"/>
    <w:rsid w:val="00BC71E6"/>
    <w:rsid w:val="00BD07E9"/>
    <w:rsid w:val="00BD6588"/>
    <w:rsid w:val="00C014C9"/>
    <w:rsid w:val="00C04321"/>
    <w:rsid w:val="00C0642C"/>
    <w:rsid w:val="00C0743B"/>
    <w:rsid w:val="00C12F14"/>
    <w:rsid w:val="00C2091B"/>
    <w:rsid w:val="00C20F8C"/>
    <w:rsid w:val="00C31362"/>
    <w:rsid w:val="00C33914"/>
    <w:rsid w:val="00C34DA0"/>
    <w:rsid w:val="00C37282"/>
    <w:rsid w:val="00C55146"/>
    <w:rsid w:val="00C55FE7"/>
    <w:rsid w:val="00C64388"/>
    <w:rsid w:val="00C647EF"/>
    <w:rsid w:val="00C65AD9"/>
    <w:rsid w:val="00C669DB"/>
    <w:rsid w:val="00C66A9E"/>
    <w:rsid w:val="00C759E0"/>
    <w:rsid w:val="00C75A9E"/>
    <w:rsid w:val="00C76210"/>
    <w:rsid w:val="00C76F21"/>
    <w:rsid w:val="00C77079"/>
    <w:rsid w:val="00C91DA0"/>
    <w:rsid w:val="00C92675"/>
    <w:rsid w:val="00C92D07"/>
    <w:rsid w:val="00C94183"/>
    <w:rsid w:val="00CA329D"/>
    <w:rsid w:val="00CB0647"/>
    <w:rsid w:val="00CB1652"/>
    <w:rsid w:val="00CB1E21"/>
    <w:rsid w:val="00CB24EB"/>
    <w:rsid w:val="00CB2B22"/>
    <w:rsid w:val="00CB3E05"/>
    <w:rsid w:val="00CC05A7"/>
    <w:rsid w:val="00CC53A8"/>
    <w:rsid w:val="00CD189F"/>
    <w:rsid w:val="00CD3051"/>
    <w:rsid w:val="00CD64D6"/>
    <w:rsid w:val="00CD6696"/>
    <w:rsid w:val="00CE0AEB"/>
    <w:rsid w:val="00CE63D8"/>
    <w:rsid w:val="00CE683E"/>
    <w:rsid w:val="00CF2480"/>
    <w:rsid w:val="00CF7040"/>
    <w:rsid w:val="00D05A6F"/>
    <w:rsid w:val="00D0670E"/>
    <w:rsid w:val="00D11085"/>
    <w:rsid w:val="00D17894"/>
    <w:rsid w:val="00D2205A"/>
    <w:rsid w:val="00D2230D"/>
    <w:rsid w:val="00D31118"/>
    <w:rsid w:val="00D323D0"/>
    <w:rsid w:val="00D32B8E"/>
    <w:rsid w:val="00D369CD"/>
    <w:rsid w:val="00D43BFB"/>
    <w:rsid w:val="00D44A50"/>
    <w:rsid w:val="00D45980"/>
    <w:rsid w:val="00D46F64"/>
    <w:rsid w:val="00D505AD"/>
    <w:rsid w:val="00D5437B"/>
    <w:rsid w:val="00D545E1"/>
    <w:rsid w:val="00D564F1"/>
    <w:rsid w:val="00D61266"/>
    <w:rsid w:val="00D624B4"/>
    <w:rsid w:val="00D6450B"/>
    <w:rsid w:val="00D65885"/>
    <w:rsid w:val="00D65D6D"/>
    <w:rsid w:val="00D679C4"/>
    <w:rsid w:val="00D752CE"/>
    <w:rsid w:val="00D80AB9"/>
    <w:rsid w:val="00D810CB"/>
    <w:rsid w:val="00D87276"/>
    <w:rsid w:val="00D96606"/>
    <w:rsid w:val="00D97ECC"/>
    <w:rsid w:val="00DA1050"/>
    <w:rsid w:val="00DA446B"/>
    <w:rsid w:val="00DB2E98"/>
    <w:rsid w:val="00DC02EA"/>
    <w:rsid w:val="00DC62C1"/>
    <w:rsid w:val="00DD30A0"/>
    <w:rsid w:val="00DD30BE"/>
    <w:rsid w:val="00DD3660"/>
    <w:rsid w:val="00DD4FB8"/>
    <w:rsid w:val="00DD5D95"/>
    <w:rsid w:val="00DE117D"/>
    <w:rsid w:val="00DE56F5"/>
    <w:rsid w:val="00DF0B6F"/>
    <w:rsid w:val="00E015BA"/>
    <w:rsid w:val="00E01801"/>
    <w:rsid w:val="00E03305"/>
    <w:rsid w:val="00E0474E"/>
    <w:rsid w:val="00E06B82"/>
    <w:rsid w:val="00E112DA"/>
    <w:rsid w:val="00E14570"/>
    <w:rsid w:val="00E169B5"/>
    <w:rsid w:val="00E2341C"/>
    <w:rsid w:val="00E25185"/>
    <w:rsid w:val="00E27ED4"/>
    <w:rsid w:val="00E30EA3"/>
    <w:rsid w:val="00E33CC9"/>
    <w:rsid w:val="00E35D8D"/>
    <w:rsid w:val="00E43D18"/>
    <w:rsid w:val="00E476C6"/>
    <w:rsid w:val="00E506E6"/>
    <w:rsid w:val="00E52E69"/>
    <w:rsid w:val="00E53EFD"/>
    <w:rsid w:val="00E607A6"/>
    <w:rsid w:val="00E61942"/>
    <w:rsid w:val="00E628E4"/>
    <w:rsid w:val="00E66679"/>
    <w:rsid w:val="00E66825"/>
    <w:rsid w:val="00E7190F"/>
    <w:rsid w:val="00E73A1B"/>
    <w:rsid w:val="00E749EF"/>
    <w:rsid w:val="00E75814"/>
    <w:rsid w:val="00E75DFF"/>
    <w:rsid w:val="00E76E44"/>
    <w:rsid w:val="00E8536E"/>
    <w:rsid w:val="00E956D5"/>
    <w:rsid w:val="00E97F89"/>
    <w:rsid w:val="00EA247E"/>
    <w:rsid w:val="00EA2C56"/>
    <w:rsid w:val="00EA32F7"/>
    <w:rsid w:val="00EA66B7"/>
    <w:rsid w:val="00EB43B1"/>
    <w:rsid w:val="00EB6A93"/>
    <w:rsid w:val="00EC76FF"/>
    <w:rsid w:val="00ED277E"/>
    <w:rsid w:val="00ED6154"/>
    <w:rsid w:val="00ED7409"/>
    <w:rsid w:val="00ED75F2"/>
    <w:rsid w:val="00EE1FA0"/>
    <w:rsid w:val="00EE69AC"/>
    <w:rsid w:val="00EF2F78"/>
    <w:rsid w:val="00EF3157"/>
    <w:rsid w:val="00EF3AA4"/>
    <w:rsid w:val="00EF4066"/>
    <w:rsid w:val="00EF7D17"/>
    <w:rsid w:val="00F057BF"/>
    <w:rsid w:val="00F0708C"/>
    <w:rsid w:val="00F10212"/>
    <w:rsid w:val="00F11151"/>
    <w:rsid w:val="00F1142B"/>
    <w:rsid w:val="00F12CBF"/>
    <w:rsid w:val="00F20E97"/>
    <w:rsid w:val="00F215F9"/>
    <w:rsid w:val="00F253B4"/>
    <w:rsid w:val="00F2568A"/>
    <w:rsid w:val="00F33F69"/>
    <w:rsid w:val="00F378B6"/>
    <w:rsid w:val="00F41464"/>
    <w:rsid w:val="00F4369C"/>
    <w:rsid w:val="00F44AE4"/>
    <w:rsid w:val="00F55F58"/>
    <w:rsid w:val="00F61653"/>
    <w:rsid w:val="00F61B6C"/>
    <w:rsid w:val="00F61D3C"/>
    <w:rsid w:val="00F66651"/>
    <w:rsid w:val="00F71099"/>
    <w:rsid w:val="00F748C1"/>
    <w:rsid w:val="00F75CF5"/>
    <w:rsid w:val="00F77107"/>
    <w:rsid w:val="00F9051C"/>
    <w:rsid w:val="00F91C62"/>
    <w:rsid w:val="00FA0033"/>
    <w:rsid w:val="00FA0105"/>
    <w:rsid w:val="00FB36BB"/>
    <w:rsid w:val="00FC7913"/>
    <w:rsid w:val="00FD1055"/>
    <w:rsid w:val="00FD6C7B"/>
    <w:rsid w:val="00FD6D50"/>
    <w:rsid w:val="00FE1E9A"/>
    <w:rsid w:val="00FF09EE"/>
    <w:rsid w:val="00FF1B7C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9B841F"/>
  <w15:docId w15:val="{0FC47F03-79FE-4983-8CB3-554F42FD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47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s-ES" w:eastAsia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1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bsico">
    <w:name w:val="cuerpo de texto básico"/>
    <w:basedOn w:val="Normal"/>
    <w:link w:val="cuerpodetextobsicoCar"/>
    <w:rsid w:val="00EF7D17"/>
    <w:pPr>
      <w:spacing w:after="0"/>
    </w:pPr>
    <w:rPr>
      <w:rFonts w:ascii="Myriad Pro" w:hAnsi="Myriad Pro"/>
      <w:lang w:val="es-ES"/>
    </w:rPr>
  </w:style>
  <w:style w:type="character" w:customStyle="1" w:styleId="cuerpodetextobsicoCar">
    <w:name w:val="cuerpo de texto básico Car"/>
    <w:link w:val="cuerpodetextobsico"/>
    <w:rsid w:val="00EF7D17"/>
    <w:rPr>
      <w:rFonts w:ascii="Myriad Pro" w:hAnsi="Myriad Pro"/>
      <w:lang w:val="es-ES"/>
    </w:rPr>
  </w:style>
  <w:style w:type="paragraph" w:customStyle="1" w:styleId="Subttulonew">
    <w:name w:val="Subtítulo new"/>
    <w:basedOn w:val="Normal"/>
    <w:link w:val="SubttulonewCar"/>
    <w:rsid w:val="00EF7D17"/>
    <w:pPr>
      <w:spacing w:after="0"/>
    </w:pPr>
    <w:rPr>
      <w:rFonts w:ascii="Myriad Pro" w:hAnsi="Myriad Pro"/>
      <w:b/>
      <w:color w:val="5C89C7"/>
      <w:lang w:val="es-ES"/>
    </w:rPr>
  </w:style>
  <w:style w:type="character" w:customStyle="1" w:styleId="SubttulonewCar">
    <w:name w:val="Subtítulo new Car"/>
    <w:link w:val="Subttulonew"/>
    <w:rsid w:val="00EF7D17"/>
    <w:rPr>
      <w:rFonts w:ascii="Myriad Pro" w:hAnsi="Myriad Pro"/>
      <w:b/>
      <w:color w:val="5C89C7"/>
      <w:lang w:val="es-ES"/>
    </w:rPr>
  </w:style>
  <w:style w:type="paragraph" w:customStyle="1" w:styleId="Ttulooencabezado">
    <w:name w:val="Título o encabezado"/>
    <w:basedOn w:val="Normal"/>
    <w:link w:val="TtulooencabezadoCar"/>
    <w:rsid w:val="00EF7D17"/>
    <w:pPr>
      <w:spacing w:after="0"/>
    </w:pPr>
    <w:rPr>
      <w:rFonts w:ascii="Myriad Pro" w:hAnsi="Myriad Pro"/>
      <w:b/>
      <w:color w:val="5C89C7"/>
      <w:sz w:val="24"/>
      <w:szCs w:val="24"/>
      <w:lang w:val="es-ES"/>
    </w:rPr>
  </w:style>
  <w:style w:type="character" w:customStyle="1" w:styleId="TtulooencabezadoCar">
    <w:name w:val="Título o encabezado Car"/>
    <w:link w:val="Ttulooencabezado"/>
    <w:rsid w:val="00EF7D17"/>
    <w:rPr>
      <w:rFonts w:ascii="Myriad Pro" w:hAnsi="Myriad Pro"/>
      <w:b/>
      <w:color w:val="5C89C7"/>
      <w:sz w:val="24"/>
      <w:szCs w:val="24"/>
      <w:lang w:val="es-ES"/>
    </w:rPr>
  </w:style>
  <w:style w:type="paragraph" w:customStyle="1" w:styleId="resaltadosycitas">
    <w:name w:val="resaltados y citas"/>
    <w:basedOn w:val="Normal"/>
    <w:link w:val="resaltadosycitasCar"/>
    <w:rsid w:val="00EF7D17"/>
    <w:pPr>
      <w:spacing w:after="0"/>
    </w:pPr>
    <w:rPr>
      <w:rFonts w:ascii="Myriad Pro" w:hAnsi="Myriad Pro"/>
      <w:i/>
      <w:lang w:val="es-ES"/>
    </w:rPr>
  </w:style>
  <w:style w:type="character" w:customStyle="1" w:styleId="resaltadosycitasCar">
    <w:name w:val="resaltados y citas Car"/>
    <w:link w:val="resaltadosycitas"/>
    <w:rsid w:val="00EF7D17"/>
    <w:rPr>
      <w:rFonts w:ascii="Myriad Pro" w:hAnsi="Myriad Pro"/>
      <w:i/>
      <w:lang w:val="es-ES"/>
    </w:rPr>
  </w:style>
  <w:style w:type="paragraph" w:customStyle="1" w:styleId="Listas">
    <w:name w:val="Listas"/>
    <w:basedOn w:val="Prrafodelista"/>
    <w:link w:val="ListasCar"/>
    <w:rsid w:val="00EF7D17"/>
    <w:pPr>
      <w:numPr>
        <w:numId w:val="2"/>
      </w:numPr>
      <w:spacing w:after="0"/>
      <w:ind w:hanging="360"/>
    </w:pPr>
    <w:rPr>
      <w:rFonts w:ascii="Myriad Pro" w:hAnsi="Myriad Pro"/>
      <w:lang w:val="es-ES"/>
    </w:rPr>
  </w:style>
  <w:style w:type="character" w:customStyle="1" w:styleId="ListasCar">
    <w:name w:val="Listas Car"/>
    <w:link w:val="Listas"/>
    <w:rsid w:val="00EF7D17"/>
    <w:rPr>
      <w:rFonts w:ascii="Myriad Pro" w:hAnsi="Myriad Pro"/>
      <w:lang w:val="es-ES"/>
    </w:rPr>
  </w:style>
  <w:style w:type="paragraph" w:styleId="Prrafodelista">
    <w:name w:val="List Paragraph"/>
    <w:basedOn w:val="Normal"/>
    <w:uiPriority w:val="34"/>
    <w:qFormat/>
    <w:rsid w:val="00EF7D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7A6D"/>
  </w:style>
  <w:style w:type="paragraph" w:styleId="Piedepgina">
    <w:name w:val="footer"/>
    <w:basedOn w:val="Normal"/>
    <w:link w:val="PiedepginaCar"/>
    <w:uiPriority w:val="99"/>
    <w:unhideWhenUsed/>
    <w:rsid w:val="00577A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7A6D"/>
  </w:style>
  <w:style w:type="paragraph" w:customStyle="1" w:styleId="texto">
    <w:name w:val="texto"/>
    <w:basedOn w:val="Normal"/>
    <w:link w:val="textoCar"/>
    <w:qFormat/>
    <w:rsid w:val="00465EFD"/>
    <w:pPr>
      <w:spacing w:after="0"/>
      <w:jc w:val="both"/>
    </w:pPr>
    <w:rPr>
      <w:rFonts w:ascii="Museo Sans 300" w:hAnsi="Museo Sans 300"/>
      <w:sz w:val="20"/>
      <w:szCs w:val="20"/>
    </w:rPr>
  </w:style>
  <w:style w:type="paragraph" w:customStyle="1" w:styleId="resaltado">
    <w:name w:val="resaltado"/>
    <w:basedOn w:val="Normal"/>
    <w:next w:val="texto"/>
    <w:link w:val="resaltadoCar"/>
    <w:qFormat/>
    <w:rsid w:val="00465EFD"/>
    <w:pPr>
      <w:spacing w:after="0"/>
    </w:pPr>
    <w:rPr>
      <w:rFonts w:ascii="Museo Sans 700" w:hAnsi="Museo Sans 700"/>
      <w:color w:val="66B408"/>
      <w:sz w:val="20"/>
      <w:szCs w:val="20"/>
    </w:rPr>
  </w:style>
  <w:style w:type="character" w:customStyle="1" w:styleId="textoCar">
    <w:name w:val="texto Car"/>
    <w:link w:val="texto"/>
    <w:rsid w:val="00465EFD"/>
    <w:rPr>
      <w:rFonts w:ascii="Museo Sans 300" w:hAnsi="Museo Sans 300"/>
      <w:sz w:val="20"/>
      <w:szCs w:val="20"/>
    </w:rPr>
  </w:style>
  <w:style w:type="paragraph" w:customStyle="1" w:styleId="cita">
    <w:name w:val="cita"/>
    <w:basedOn w:val="texto"/>
    <w:next w:val="texto"/>
    <w:link w:val="citaCar"/>
    <w:qFormat/>
    <w:rsid w:val="00D46F64"/>
    <w:rPr>
      <w:i/>
    </w:rPr>
  </w:style>
  <w:style w:type="character" w:customStyle="1" w:styleId="resaltadoCar">
    <w:name w:val="resaltado Car"/>
    <w:link w:val="resaltado"/>
    <w:rsid w:val="00465EFD"/>
    <w:rPr>
      <w:rFonts w:ascii="Museo Sans 700" w:hAnsi="Museo Sans 700"/>
      <w:color w:val="66B408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itaCar">
    <w:name w:val="cita Car"/>
    <w:link w:val="cita"/>
    <w:rsid w:val="00D46F64"/>
    <w:rPr>
      <w:rFonts w:ascii="Museo Sans 300" w:hAnsi="Museo Sans 300"/>
      <w:i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rsid w:val="00C55146"/>
    <w:rPr>
      <w:rFonts w:ascii="Tahoma" w:hAnsi="Tahoma" w:cs="Tahoma"/>
      <w:sz w:val="16"/>
      <w:szCs w:val="16"/>
      <w:lang w:val="es-MX" w:eastAsia="en-US"/>
    </w:rPr>
  </w:style>
  <w:style w:type="paragraph" w:customStyle="1" w:styleId="TITULO">
    <w:name w:val="TITULO"/>
    <w:basedOn w:val="Normal"/>
    <w:link w:val="TITULOCar"/>
    <w:qFormat/>
    <w:rsid w:val="005F642A"/>
    <w:pPr>
      <w:spacing w:line="240" w:lineRule="auto"/>
    </w:pPr>
    <w:rPr>
      <w:rFonts w:ascii="Museo Sans 900" w:hAnsi="Museo Sans 900"/>
      <w:color w:val="212D57"/>
      <w:sz w:val="40"/>
      <w:szCs w:val="40"/>
    </w:rPr>
  </w:style>
  <w:style w:type="paragraph" w:customStyle="1" w:styleId="SUBTITULO">
    <w:name w:val="SUBTITULO"/>
    <w:basedOn w:val="Normal"/>
    <w:link w:val="SUBTITULOCar"/>
    <w:qFormat/>
    <w:rsid w:val="005F642A"/>
    <w:pPr>
      <w:spacing w:line="240" w:lineRule="auto"/>
    </w:pPr>
    <w:rPr>
      <w:rFonts w:ascii="Museo Sans 300" w:hAnsi="Museo Sans 300"/>
      <w:color w:val="212D57"/>
      <w:sz w:val="32"/>
      <w:szCs w:val="32"/>
    </w:rPr>
  </w:style>
  <w:style w:type="character" w:customStyle="1" w:styleId="TITULOCar">
    <w:name w:val="TITULO Car"/>
    <w:basedOn w:val="Fuentedeprrafopredeter"/>
    <w:link w:val="TITULO"/>
    <w:rsid w:val="005F642A"/>
    <w:rPr>
      <w:rFonts w:ascii="Museo Sans 900" w:hAnsi="Museo Sans 900"/>
      <w:color w:val="212D57"/>
      <w:sz w:val="40"/>
      <w:szCs w:val="40"/>
      <w:lang w:val="es-MX" w:eastAsia="en-US"/>
    </w:rPr>
  </w:style>
  <w:style w:type="paragraph" w:customStyle="1" w:styleId="AUTORES">
    <w:name w:val="AUTORES"/>
    <w:basedOn w:val="Normal"/>
    <w:link w:val="AUTORESCar"/>
    <w:qFormat/>
    <w:rsid w:val="005F642A"/>
    <w:pPr>
      <w:spacing w:line="240" w:lineRule="auto"/>
    </w:pPr>
    <w:rPr>
      <w:rFonts w:ascii="Museo Sans 300" w:hAnsi="Museo Sans 300"/>
      <w:color w:val="212D57"/>
      <w:sz w:val="24"/>
      <w:szCs w:val="24"/>
    </w:rPr>
  </w:style>
  <w:style w:type="character" w:customStyle="1" w:styleId="SUBTITULOCar">
    <w:name w:val="SUBTITULO Car"/>
    <w:basedOn w:val="Fuentedeprrafopredeter"/>
    <w:link w:val="SUBTITULO"/>
    <w:rsid w:val="005F642A"/>
    <w:rPr>
      <w:rFonts w:ascii="Museo Sans 300" w:hAnsi="Museo Sans 300"/>
      <w:color w:val="212D57"/>
      <w:sz w:val="32"/>
      <w:szCs w:val="32"/>
      <w:lang w:val="es-MX" w:eastAsia="en-US"/>
    </w:rPr>
  </w:style>
  <w:style w:type="paragraph" w:customStyle="1" w:styleId="FACULTAD">
    <w:name w:val="FACULTAD"/>
    <w:basedOn w:val="Normal"/>
    <w:link w:val="FACULTADCar"/>
    <w:qFormat/>
    <w:rsid w:val="005F642A"/>
    <w:pPr>
      <w:spacing w:after="0"/>
    </w:pPr>
    <w:rPr>
      <w:rFonts w:ascii="Museo Sans 900" w:hAnsi="Museo Sans 900"/>
      <w:color w:val="212D57"/>
      <w:sz w:val="24"/>
      <w:szCs w:val="24"/>
    </w:rPr>
  </w:style>
  <w:style w:type="character" w:customStyle="1" w:styleId="AUTORESCar">
    <w:name w:val="AUTORES Car"/>
    <w:basedOn w:val="Fuentedeprrafopredeter"/>
    <w:link w:val="AUTORES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customStyle="1" w:styleId="DEPARTAMENTO">
    <w:name w:val="DEPARTAMENTO"/>
    <w:basedOn w:val="Normal"/>
    <w:link w:val="DEPARTAMENTO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FACULTADCar">
    <w:name w:val="FACULTAD Car"/>
    <w:basedOn w:val="Fuentedeprrafopredeter"/>
    <w:link w:val="FACULTAD"/>
    <w:rsid w:val="005F642A"/>
    <w:rPr>
      <w:rFonts w:ascii="Museo Sans 900" w:hAnsi="Museo Sans 900"/>
      <w:color w:val="212D57"/>
      <w:sz w:val="24"/>
      <w:szCs w:val="24"/>
      <w:lang w:val="es-MX" w:eastAsia="en-US"/>
    </w:rPr>
  </w:style>
  <w:style w:type="paragraph" w:customStyle="1" w:styleId="FECHA">
    <w:name w:val="FECHA"/>
    <w:basedOn w:val="Normal"/>
    <w:link w:val="FECHACar"/>
    <w:qFormat/>
    <w:rsid w:val="005F642A"/>
    <w:pPr>
      <w:spacing w:after="0"/>
    </w:pPr>
    <w:rPr>
      <w:rFonts w:ascii="Museo Sans 300" w:hAnsi="Museo Sans 300"/>
      <w:color w:val="212D57"/>
      <w:sz w:val="24"/>
      <w:szCs w:val="24"/>
    </w:rPr>
  </w:style>
  <w:style w:type="character" w:customStyle="1" w:styleId="DEPARTAMENTOCar">
    <w:name w:val="DEPARTAMENTO Car"/>
    <w:basedOn w:val="Fuentedeprrafopredeter"/>
    <w:link w:val="DEPARTAMENTO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character" w:customStyle="1" w:styleId="FECHACar">
    <w:name w:val="FECHA Car"/>
    <w:basedOn w:val="Fuentedeprrafopredeter"/>
    <w:link w:val="FECHA"/>
    <w:rsid w:val="005F642A"/>
    <w:rPr>
      <w:rFonts w:ascii="Museo Sans 300" w:hAnsi="Museo Sans 300"/>
      <w:color w:val="212D57"/>
      <w:sz w:val="24"/>
      <w:szCs w:val="24"/>
      <w:lang w:val="es-MX" w:eastAsia="en-US"/>
    </w:rPr>
  </w:style>
  <w:style w:type="paragraph" w:styleId="NormalWeb">
    <w:name w:val="Normal (Web)"/>
    <w:basedOn w:val="Normal"/>
    <w:unhideWhenUsed/>
    <w:qFormat/>
    <w:rsid w:val="006B5D25"/>
    <w:pPr>
      <w:spacing w:before="100" w:beforeAutospacing="1" w:after="100" w:afterAutospacing="1" w:line="273" w:lineRule="auto"/>
    </w:pPr>
    <w:rPr>
      <w:rFonts w:ascii="Times New Roman" w:eastAsia="Times New Roman" w:hAnsi="Times New Roman"/>
      <w:sz w:val="24"/>
      <w:szCs w:val="24"/>
      <w:lang w:val="zh-CN" w:eastAsia="zh-CN"/>
    </w:rPr>
  </w:style>
  <w:style w:type="character" w:customStyle="1" w:styleId="tm71">
    <w:name w:val="tm71"/>
    <w:rsid w:val="006B5D25"/>
    <w:rPr>
      <w:rFonts w:ascii="Arial" w:hAnsi="Arial" w:cs="Arial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C647EF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table" w:styleId="Tablaconcuadrcula">
    <w:name w:val="Table Grid"/>
    <w:basedOn w:val="Tablanormal"/>
    <w:uiPriority w:val="39"/>
    <w:rsid w:val="00C647EF"/>
    <w:rPr>
      <w:rFonts w:asciiTheme="minorHAnsi" w:eastAsiaTheme="minorHAnsi" w:hAnsiTheme="minorHAnsi" w:cstheme="minorBidi"/>
      <w:kern w:val="2"/>
      <w:sz w:val="22"/>
      <w:szCs w:val="22"/>
      <w:lang w:val="es-C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F61B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3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21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7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sem%201%202024\Fundamentos%20de%20la%20Inform&#225;tica\mio\Plantilla%20informe%20ejemp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8936A-F546-458B-AC1E-694A0F3E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ejemplo</Template>
  <TotalTime>10</TotalTime>
  <Pages>5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Paneque</dc:creator>
  <cp:lastModifiedBy>PC</cp:lastModifiedBy>
  <cp:revision>3</cp:revision>
  <cp:lastPrinted>2018-03-19T11:16:00Z</cp:lastPrinted>
  <dcterms:created xsi:type="dcterms:W3CDTF">2025-06-20T04:18:00Z</dcterms:created>
  <dcterms:modified xsi:type="dcterms:W3CDTF">2025-06-20T04:21:00Z</dcterms:modified>
</cp:coreProperties>
</file>