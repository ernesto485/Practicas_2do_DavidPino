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C865" w14:textId="77777777" w:rsidR="00DD30A0" w:rsidRPr="006538EF" w:rsidRDefault="00DD30A0">
      <w:pPr>
        <w:rPr>
          <w:rFonts w:ascii="Museo Sans 900" w:hAnsi="Museo Sans 900"/>
          <w:color w:val="212D57"/>
          <w:sz w:val="40"/>
          <w:szCs w:val="40"/>
        </w:rPr>
      </w:pPr>
    </w:p>
    <w:p w14:paraId="079A9E04" w14:textId="77777777" w:rsidR="00D533E0" w:rsidRPr="006538EF" w:rsidRDefault="00D533E0" w:rsidP="00D533E0">
      <w:pPr>
        <w:pStyle w:val="TITULO"/>
      </w:pPr>
    </w:p>
    <w:p w14:paraId="51ACB254" w14:textId="77777777" w:rsidR="00D533E0" w:rsidRPr="006538EF" w:rsidRDefault="00D533E0" w:rsidP="00D533E0">
      <w:pPr>
        <w:pStyle w:val="TITULO"/>
      </w:pPr>
    </w:p>
    <w:p w14:paraId="6942272A" w14:textId="77777777" w:rsidR="00D533E0" w:rsidRPr="006538EF" w:rsidRDefault="00D533E0" w:rsidP="00D533E0">
      <w:pPr>
        <w:pStyle w:val="TITULO"/>
      </w:pPr>
    </w:p>
    <w:p w14:paraId="29E5709E" w14:textId="77777777" w:rsidR="00D533E0" w:rsidRPr="006538EF" w:rsidRDefault="00D533E0" w:rsidP="00D533E0">
      <w:pPr>
        <w:pStyle w:val="TITULO"/>
      </w:pPr>
    </w:p>
    <w:p w14:paraId="621E28A0" w14:textId="77777777" w:rsidR="00D533E0" w:rsidRPr="006538EF" w:rsidRDefault="00D533E0" w:rsidP="00D533E0">
      <w:pPr>
        <w:pStyle w:val="TITULO"/>
      </w:pPr>
    </w:p>
    <w:p w14:paraId="3A096A0D" w14:textId="28FE85CE" w:rsidR="00B52EB7" w:rsidRPr="006538EF" w:rsidRDefault="005D124D" w:rsidP="00131E46">
      <w:pPr>
        <w:pStyle w:val="TITULOTESIS"/>
        <w:spacing w:after="0" w:line="276" w:lineRule="auto"/>
        <w:rPr>
          <w:sz w:val="36"/>
          <w:szCs w:val="36"/>
        </w:rPr>
      </w:pPr>
      <w:bookmarkStart w:id="0" w:name="_Hlk177628811"/>
      <w:r w:rsidRPr="006538EF">
        <w:rPr>
          <w:sz w:val="36"/>
          <w:szCs w:val="36"/>
        </w:rPr>
        <w:t>SOFTWARE DE GESTIÓN DE MANTENIMIENTO PARA LA INMOBILIARIA DEL TURISMO EN HO</w:t>
      </w:r>
      <w:r w:rsidR="00A34607">
        <w:rPr>
          <w:sz w:val="36"/>
          <w:szCs w:val="36"/>
        </w:rPr>
        <w:t>L</w:t>
      </w:r>
      <w:r w:rsidRPr="006538EF">
        <w:rPr>
          <w:sz w:val="36"/>
          <w:szCs w:val="36"/>
        </w:rPr>
        <w:t>GUÍN</w:t>
      </w:r>
    </w:p>
    <w:bookmarkEnd w:id="0"/>
    <w:p w14:paraId="16364C18" w14:textId="77777777" w:rsidR="00131E46" w:rsidRPr="006538EF" w:rsidRDefault="00131E46" w:rsidP="00131E46">
      <w:pPr>
        <w:pStyle w:val="TITULOTESIS"/>
        <w:spacing w:after="0"/>
        <w:rPr>
          <w:rFonts w:ascii="Museo Sans 300" w:hAnsi="Museo Sans 300"/>
          <w:szCs w:val="32"/>
        </w:rPr>
      </w:pPr>
    </w:p>
    <w:p w14:paraId="3C11E041" w14:textId="4E85D3C9" w:rsidR="00E506E6" w:rsidRPr="006538EF" w:rsidRDefault="00F07F75" w:rsidP="008669C8">
      <w:pPr>
        <w:spacing w:after="0" w:line="276" w:lineRule="auto"/>
        <w:rPr>
          <w:rFonts w:ascii="Museo Sans 300" w:hAnsi="Museo Sans 300"/>
          <w:color w:val="212D57"/>
          <w:sz w:val="32"/>
          <w:szCs w:val="32"/>
        </w:rPr>
      </w:pPr>
      <w:r>
        <w:rPr>
          <w:rFonts w:ascii="Museo Sans 300" w:hAnsi="Museo Sans 300"/>
          <w:color w:val="212D57"/>
          <w:sz w:val="32"/>
          <w:szCs w:val="32"/>
        </w:rPr>
        <w:t>GUÍA DE INSTALACIÓN</w:t>
      </w:r>
    </w:p>
    <w:p w14:paraId="14D4E58C" w14:textId="77777777" w:rsidR="00131E46" w:rsidRPr="006538EF" w:rsidRDefault="00131E46" w:rsidP="00131E46">
      <w:pPr>
        <w:spacing w:line="240" w:lineRule="auto"/>
        <w:rPr>
          <w:rFonts w:ascii="Museo Sans 300" w:hAnsi="Museo Sans 300"/>
          <w:sz w:val="32"/>
          <w:szCs w:val="32"/>
        </w:rPr>
      </w:pPr>
    </w:p>
    <w:p w14:paraId="4676EDB9" w14:textId="77777777" w:rsidR="00D533E0" w:rsidRPr="006538EF" w:rsidRDefault="00D533E0" w:rsidP="00A30DD6">
      <w:pPr>
        <w:pStyle w:val="AUTORES"/>
        <w:spacing w:after="0" w:line="276" w:lineRule="auto"/>
      </w:pPr>
      <w:r w:rsidRPr="006538EF">
        <w:t xml:space="preserve">Autor: </w:t>
      </w:r>
      <w:r w:rsidR="005D124D" w:rsidRPr="006538EF">
        <w:t>Víctor Daniel Rivas Ferrer</w:t>
      </w:r>
    </w:p>
    <w:p w14:paraId="5B8A9F15" w14:textId="77777777" w:rsidR="00E4404D" w:rsidRPr="006538EF" w:rsidRDefault="00E4404D" w:rsidP="00A30DD6">
      <w:pPr>
        <w:pStyle w:val="AUTORES"/>
        <w:spacing w:after="0" w:line="276" w:lineRule="auto"/>
      </w:pPr>
    </w:p>
    <w:p w14:paraId="158DA07C" w14:textId="510B24CB" w:rsidR="009C0D87" w:rsidRPr="006538EF" w:rsidRDefault="00E4404D" w:rsidP="009C0D87">
      <w:pPr>
        <w:pStyle w:val="AUTORES"/>
        <w:spacing w:line="276" w:lineRule="auto"/>
      </w:pPr>
      <w:r w:rsidRPr="006538EF">
        <w:t>Tutor</w:t>
      </w:r>
      <w:r w:rsidR="00721FAC" w:rsidRPr="006538EF">
        <w:t>es</w:t>
      </w:r>
      <w:r w:rsidRPr="006538EF">
        <w:t>:</w:t>
      </w:r>
      <w:r w:rsidR="009C0D87" w:rsidRPr="006538EF">
        <w:t xml:space="preserve"> Ing. Adrián David Duque Iglesias</w:t>
      </w:r>
    </w:p>
    <w:p w14:paraId="75527E19" w14:textId="149DB1FF" w:rsidR="009C0D87" w:rsidRPr="006538EF" w:rsidRDefault="009C0D87" w:rsidP="009C0D87">
      <w:pPr>
        <w:pStyle w:val="AUTORES"/>
        <w:spacing w:line="276" w:lineRule="auto"/>
      </w:pPr>
      <w:r w:rsidRPr="006538EF">
        <w:t xml:space="preserve">           </w:t>
      </w:r>
      <w:r w:rsidR="00721FAC" w:rsidRPr="006538EF">
        <w:t xml:space="preserve">   </w:t>
      </w:r>
      <w:r w:rsidRPr="006538EF">
        <w:t>Ing. Crist</w:t>
      </w:r>
      <w:r w:rsidR="00721FAC" w:rsidRPr="006538EF">
        <w:t>h</w:t>
      </w:r>
      <w:r w:rsidRPr="006538EF">
        <w:t>ian Arlan Cecilio Tejeda</w:t>
      </w:r>
    </w:p>
    <w:p w14:paraId="2A18EF36" w14:textId="78BC891A" w:rsidR="00E4404D" w:rsidRPr="006538EF" w:rsidRDefault="00E4404D" w:rsidP="009C0D87">
      <w:pPr>
        <w:pStyle w:val="AUTORES"/>
        <w:spacing w:line="276" w:lineRule="auto"/>
      </w:pPr>
    </w:p>
    <w:p w14:paraId="199DC4C2" w14:textId="77777777" w:rsidR="00100F9A" w:rsidRPr="006538EF" w:rsidRDefault="00131E46" w:rsidP="00850CE0">
      <w:pPr>
        <w:pStyle w:val="AUTORES"/>
        <w:spacing w:after="0" w:line="276" w:lineRule="auto"/>
        <w:rPr>
          <w:i/>
        </w:rPr>
      </w:pPr>
      <w:r w:rsidRPr="006538EF">
        <w:tab/>
      </w:r>
    </w:p>
    <w:p w14:paraId="54920DA8" w14:textId="77777777" w:rsidR="00100F9A" w:rsidRPr="006538EF" w:rsidRDefault="00100F9A" w:rsidP="00A30DD6">
      <w:pPr>
        <w:pStyle w:val="AUTORES"/>
        <w:spacing w:after="0" w:line="276" w:lineRule="auto"/>
      </w:pPr>
    </w:p>
    <w:p w14:paraId="4ECFE3F3" w14:textId="6B2769BA" w:rsidR="00100F9A" w:rsidRPr="006538EF" w:rsidRDefault="00131E46" w:rsidP="009C0D87">
      <w:pPr>
        <w:pStyle w:val="FECHA"/>
        <w:rPr>
          <w:sz w:val="18"/>
          <w:szCs w:val="18"/>
        </w:rPr>
        <w:sectPr w:rsidR="00100F9A" w:rsidRPr="006538EF" w:rsidSect="00D46F64">
          <w:footerReference w:type="default" r:id="rId8"/>
          <w:headerReference w:type="first" r:id="rId9"/>
          <w:footerReference w:type="first" r:id="rId10"/>
          <w:pgSz w:w="12240" w:h="15840"/>
          <w:pgMar w:top="2540" w:right="1871" w:bottom="1418" w:left="2198" w:header="709" w:footer="709" w:gutter="0"/>
          <w:cols w:space="708"/>
          <w:titlePg/>
          <w:docGrid w:linePitch="360"/>
        </w:sectPr>
      </w:pPr>
      <w:r w:rsidRPr="006538EF">
        <w:rPr>
          <w:sz w:val="18"/>
          <w:szCs w:val="18"/>
        </w:rPr>
        <w:t xml:space="preserve">HOLGUÍN </w:t>
      </w:r>
      <w:r w:rsidR="005D124D" w:rsidRPr="006538EF">
        <w:rPr>
          <w:sz w:val="18"/>
          <w:szCs w:val="18"/>
        </w:rPr>
        <w:t>202</w:t>
      </w:r>
      <w:r w:rsidR="009C0D87" w:rsidRPr="006538EF">
        <w:rPr>
          <w:sz w:val="18"/>
          <w:szCs w:val="18"/>
        </w:rPr>
        <w:t>5</w:t>
      </w:r>
    </w:p>
    <w:p w14:paraId="4E5620E7" w14:textId="42CDC5BB" w:rsidR="00680396" w:rsidRPr="006538EF" w:rsidRDefault="00680396">
      <w:pPr>
        <w:spacing w:after="0" w:line="240" w:lineRule="auto"/>
        <w:rPr>
          <w:rFonts w:ascii="Arial" w:hAnsi="Arial"/>
          <w:color w:val="66B408"/>
        </w:rPr>
      </w:pPr>
    </w:p>
    <w:p w14:paraId="59391402" w14:textId="77777777" w:rsidR="00A92C0E" w:rsidRPr="006538EF" w:rsidRDefault="00A92C0E" w:rsidP="00A92C0E">
      <w:pPr>
        <w:pStyle w:val="resaltado"/>
        <w:spacing w:line="360" w:lineRule="auto"/>
        <w:jc w:val="both"/>
        <w:rPr>
          <w:sz w:val="22"/>
          <w:szCs w:val="22"/>
        </w:rPr>
      </w:pPr>
      <w:r w:rsidRPr="006538EF">
        <w:rPr>
          <w:sz w:val="22"/>
          <w:szCs w:val="22"/>
        </w:rPr>
        <w:t>ÍNDICE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MX"/>
        </w:rPr>
        <w:id w:val="18654829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7DC1859C" w14:textId="77777777" w:rsidR="003C0840" w:rsidRPr="006538EF" w:rsidRDefault="003C0840" w:rsidP="00C73A3A">
          <w:pPr>
            <w:pStyle w:val="TOCHeading"/>
            <w:spacing w:line="360" w:lineRule="auto"/>
            <w:rPr>
              <w:rFonts w:ascii="Arial" w:hAnsi="Arial" w:cs="Arial"/>
              <w:sz w:val="24"/>
              <w:szCs w:val="24"/>
              <w:lang w:val="es-MX"/>
            </w:rPr>
          </w:pPr>
        </w:p>
        <w:p w14:paraId="391B345F" w14:textId="4C4F4BB8" w:rsidR="00F07F75" w:rsidRDefault="001F54D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r w:rsidRPr="006538EF">
            <w:rPr>
              <w:rFonts w:cs="Arial"/>
              <w:szCs w:val="24"/>
            </w:rPr>
            <w:fldChar w:fldCharType="begin"/>
          </w:r>
          <w:r w:rsidRPr="006538EF">
            <w:rPr>
              <w:rFonts w:cs="Arial"/>
              <w:szCs w:val="24"/>
            </w:rPr>
            <w:instrText xml:space="preserve"> TOC \o "1-3" \h \z \u </w:instrText>
          </w:r>
          <w:r w:rsidRPr="006538EF">
            <w:rPr>
              <w:rFonts w:cs="Arial"/>
              <w:szCs w:val="24"/>
            </w:rPr>
            <w:fldChar w:fldCharType="separate"/>
          </w:r>
          <w:hyperlink w:anchor="_Toc199761822" w:history="1">
            <w:r w:rsidR="00F07F75" w:rsidRPr="0003302C">
              <w:rPr>
                <w:rStyle w:val="Hyperlink"/>
                <w:noProof/>
                <w:lang w:val="es-CU"/>
              </w:rPr>
              <w:t>REQUERIMIENTOS</w:t>
            </w:r>
            <w:r w:rsidR="00F07F75">
              <w:rPr>
                <w:noProof/>
                <w:webHidden/>
              </w:rPr>
              <w:tab/>
            </w:r>
            <w:r w:rsidR="00F07F75">
              <w:rPr>
                <w:noProof/>
                <w:webHidden/>
              </w:rPr>
              <w:fldChar w:fldCharType="begin"/>
            </w:r>
            <w:r w:rsidR="00F07F75">
              <w:rPr>
                <w:noProof/>
                <w:webHidden/>
              </w:rPr>
              <w:instrText xml:space="preserve"> PAGEREF _Toc199761822 \h </w:instrText>
            </w:r>
            <w:r w:rsidR="00F07F75">
              <w:rPr>
                <w:noProof/>
                <w:webHidden/>
              </w:rPr>
            </w:r>
            <w:r w:rsidR="00F07F75">
              <w:rPr>
                <w:noProof/>
                <w:webHidden/>
              </w:rPr>
              <w:fldChar w:fldCharType="separate"/>
            </w:r>
            <w:r w:rsidR="00F07F75">
              <w:rPr>
                <w:noProof/>
                <w:webHidden/>
              </w:rPr>
              <w:t>1</w:t>
            </w:r>
            <w:r w:rsidR="00F07F75">
              <w:rPr>
                <w:noProof/>
                <w:webHidden/>
              </w:rPr>
              <w:fldChar w:fldCharType="end"/>
            </w:r>
          </w:hyperlink>
        </w:p>
        <w:p w14:paraId="63B4FC99" w14:textId="60CD1DC6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3" w:history="1">
            <w:r w:rsidRPr="0003302C">
              <w:rPr>
                <w:rStyle w:val="Hyperlink"/>
                <w:noProof/>
                <w:lang w:val="es-CU"/>
              </w:rPr>
              <w:t>Verificación de instalaciones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5C7D" w14:textId="5D02FF66" w:rsidR="00F07F75" w:rsidRDefault="00F07F7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4" w:history="1">
            <w:r w:rsidRPr="0003302C">
              <w:rPr>
                <w:rStyle w:val="Hyperlink"/>
                <w:noProof/>
                <w:lang w:val="es-CU"/>
              </w:rPr>
              <w:t>INSTALACIÓN DE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F842" w14:textId="22E7F325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5" w:history="1">
            <w:r w:rsidRPr="0003302C">
              <w:rPr>
                <w:rStyle w:val="Hyperlink"/>
                <w:noProof/>
                <w:lang w:val="es-CU"/>
              </w:rPr>
              <w:t>Node.js v20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D571" w14:textId="1E324460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6" w:history="1">
            <w:r w:rsidRPr="0003302C">
              <w:rPr>
                <w:rStyle w:val="Hyperlink"/>
                <w:noProof/>
                <w:lang w:val="es-CU"/>
              </w:rPr>
              <w:t>Postgres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2540" w14:textId="09397557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7" w:history="1">
            <w:r w:rsidRPr="0003302C">
              <w:rPr>
                <w:rStyle w:val="Hyperlink"/>
                <w:noProof/>
                <w:lang w:val="es-CU"/>
              </w:rPr>
              <w:t>Apache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A985" w14:textId="3D0BF9BD" w:rsidR="00F07F75" w:rsidRDefault="00F07F75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8" w:history="1">
            <w:r w:rsidRPr="0003302C">
              <w:rPr>
                <w:rStyle w:val="Hyperlink"/>
                <w:noProof/>
              </w:rPr>
              <w:t>Configurar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1FAC" w14:textId="1EADE1A5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29" w:history="1">
            <w:r w:rsidRPr="0003302C">
              <w:rPr>
                <w:rStyle w:val="Hyperlink"/>
                <w:noProof/>
                <w:lang w:val="es-CU"/>
              </w:rPr>
              <w:t>Instalaciones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C07B" w14:textId="5C2409EB" w:rsidR="00F07F75" w:rsidRDefault="00F07F7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0" w:history="1">
            <w:r w:rsidRPr="0003302C">
              <w:rPr>
                <w:rStyle w:val="Hyperlink"/>
                <w:noProof/>
                <w:lang w:val="es-CU"/>
              </w:rPr>
              <w:t>INSTALACIÓN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14F7" w14:textId="4AFDC4E3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1" w:history="1">
            <w:r w:rsidRPr="0003302C">
              <w:rPr>
                <w:rStyle w:val="Hyperlink"/>
                <w:noProof/>
                <w:lang w:val="es-CU"/>
              </w:rPr>
              <w:t>Configurar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F8E3" w14:textId="69677097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2" w:history="1">
            <w:r w:rsidRPr="0003302C">
              <w:rPr>
                <w:rStyle w:val="Hyperlink"/>
                <w:noProof/>
              </w:rPr>
              <w:t>Configurar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D5F0" w14:textId="6C49F21C" w:rsidR="00F07F75" w:rsidRDefault="00F07F7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3" w:history="1">
            <w:r w:rsidRPr="0003302C">
              <w:rPr>
                <w:rStyle w:val="Hyperlink"/>
                <w:noProof/>
                <w:lang w:val="es-CU"/>
              </w:rPr>
              <w:t>EJECUCIÓN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17E0" w14:textId="24BC9775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4" w:history="1">
            <w:r w:rsidRPr="0003302C">
              <w:rPr>
                <w:rStyle w:val="Hyperlink"/>
                <w:noProof/>
              </w:rPr>
              <w:t>Levantar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D559" w14:textId="329F3D44" w:rsidR="00F07F75" w:rsidRDefault="00F07F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5" w:history="1">
            <w:r w:rsidRPr="0003302C">
              <w:rPr>
                <w:rStyle w:val="Hyperlink"/>
                <w:noProof/>
                <w:lang w:val="es-CU"/>
              </w:rPr>
              <w:t>Actualización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A388" w14:textId="2CF2D0DD" w:rsidR="00F07F75" w:rsidRDefault="00F07F7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9761836" w:history="1">
            <w:r w:rsidRPr="0003302C">
              <w:rPr>
                <w:rStyle w:val="Hyperlink"/>
                <w:noProof/>
                <w:lang w:val="es-CU"/>
              </w:rPr>
              <w:t>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0FA1" w14:textId="6E9056F8" w:rsidR="00452B49" w:rsidRPr="00510D77" w:rsidRDefault="001F54D6" w:rsidP="00DA18FA">
          <w:pPr>
            <w:spacing w:line="360" w:lineRule="auto"/>
            <w:rPr>
              <w:rFonts w:ascii="Arial" w:hAnsi="Arial" w:cs="Arial"/>
              <w:sz w:val="24"/>
              <w:szCs w:val="24"/>
            </w:rPr>
            <w:sectPr w:rsidR="00452B49" w:rsidRPr="00510D77" w:rsidSect="005D124D">
              <w:headerReference w:type="first" r:id="rId11"/>
              <w:pgSz w:w="12240" w:h="15840"/>
              <w:pgMar w:top="1418" w:right="1418" w:bottom="1418" w:left="1701" w:header="709" w:footer="709" w:gutter="0"/>
              <w:pgNumType w:fmt="upperRoman"/>
              <w:cols w:space="708"/>
              <w:docGrid w:linePitch="360"/>
            </w:sectPr>
          </w:pPr>
          <w:r w:rsidRPr="006538EF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5F9C35C9" w14:textId="77777777" w:rsidR="00510D77" w:rsidRDefault="00510D77">
      <w:pPr>
        <w:pStyle w:val="TOC1"/>
        <w:tabs>
          <w:tab w:val="right" w:leader="dot" w:pos="9111"/>
        </w:tabs>
        <w:rPr>
          <w:szCs w:val="20"/>
        </w:rPr>
      </w:pPr>
    </w:p>
    <w:p w14:paraId="6B84DC62" w14:textId="1C39EF61" w:rsidR="00102959" w:rsidRPr="00152F79" w:rsidRDefault="00510D77" w:rsidP="00152F79">
      <w:pPr>
        <w:spacing w:after="0" w:line="240" w:lineRule="auto"/>
        <w:rPr>
          <w:rFonts w:ascii="Arial" w:eastAsia="Times New Roman" w:hAnsi="Arial"/>
          <w:b/>
          <w:bCs/>
          <w:color w:val="92D050"/>
          <w:kern w:val="1"/>
          <w:sz w:val="24"/>
          <w:szCs w:val="32"/>
          <w:lang w:eastAsia="zh-CN"/>
        </w:rPr>
      </w:pPr>
      <w:r>
        <w:br w:type="page"/>
      </w:r>
    </w:p>
    <w:p w14:paraId="5676E275" w14:textId="77777777" w:rsidR="00CA7404" w:rsidRPr="006538EF" w:rsidRDefault="00CA7404" w:rsidP="00CA7404">
      <w:pPr>
        <w:spacing w:before="120" w:after="120" w:line="360" w:lineRule="auto"/>
        <w:jc w:val="both"/>
        <w:rPr>
          <w:rFonts w:ascii="Arial" w:hAnsi="Arial" w:cs="Arial"/>
          <w:sz w:val="24"/>
        </w:rPr>
        <w:sectPr w:rsidR="00CA7404" w:rsidRPr="006538EF" w:rsidSect="00510D77">
          <w:type w:val="continuous"/>
          <w:pgSz w:w="12240" w:h="15840"/>
          <w:pgMar w:top="1418" w:right="1418" w:bottom="1418" w:left="1701" w:header="709" w:footer="709" w:gutter="0"/>
          <w:pgNumType w:fmt="upperRoman"/>
          <w:cols w:space="708"/>
          <w:docGrid w:linePitch="360"/>
        </w:sectPr>
      </w:pPr>
    </w:p>
    <w:p w14:paraId="7BCF5ADB" w14:textId="77504EA4" w:rsidR="00152F79" w:rsidRPr="00152F79" w:rsidRDefault="00FA0336" w:rsidP="00152F79">
      <w:pPr>
        <w:pStyle w:val="Heading1"/>
        <w:rPr>
          <w:color w:val="92D050"/>
          <w:lang w:val="es-CU"/>
        </w:rPr>
      </w:pPr>
      <w:bookmarkStart w:id="1" w:name="_Toc199761822"/>
      <w:r>
        <w:rPr>
          <w:color w:val="92D050"/>
          <w:lang w:val="es-CU"/>
        </w:rPr>
        <w:lastRenderedPageBreak/>
        <w:t>REQUERIMIENTOS</w:t>
      </w:r>
      <w:bookmarkEnd w:id="1"/>
    </w:p>
    <w:p w14:paraId="7D37DFE1" w14:textId="77777777" w:rsidR="003C6453" w:rsidRPr="003C6453" w:rsidRDefault="003C6453" w:rsidP="003C6453">
      <w:p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Para el correcto funcionamiento del software, se requieren los siguientes componentes instalados en el sistema:</w:t>
      </w:r>
    </w:p>
    <w:p w14:paraId="6394A79C" w14:textId="77777777" w:rsidR="003C6453" w:rsidRPr="003C6453" w:rsidRDefault="003C6453" w:rsidP="003C6453">
      <w:pPr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b/>
          <w:bCs/>
          <w:sz w:val="24"/>
          <w:lang w:val="es-CU"/>
        </w:rPr>
        <w:t>Node.js v20</w:t>
      </w:r>
    </w:p>
    <w:p w14:paraId="58EEEE34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 xml:space="preserve">Entorno de ejecución JavaScript necesario para el </w:t>
      </w:r>
      <w:proofErr w:type="spellStart"/>
      <w:r w:rsidRPr="003C6453">
        <w:rPr>
          <w:rFonts w:ascii="Arial" w:hAnsi="Arial" w:cs="Arial"/>
          <w:i/>
          <w:iCs/>
          <w:sz w:val="24"/>
          <w:lang w:val="es-CU"/>
        </w:rPr>
        <w:t>backend</w:t>
      </w:r>
      <w:proofErr w:type="spellEnd"/>
    </w:p>
    <w:p w14:paraId="61351542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Versión LTS recomendada para soporte extendido</w:t>
      </w:r>
    </w:p>
    <w:p w14:paraId="4C7D730C" w14:textId="77777777" w:rsidR="003C6453" w:rsidRPr="003C6453" w:rsidRDefault="003C6453" w:rsidP="003C6453">
      <w:pPr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b/>
          <w:bCs/>
          <w:sz w:val="24"/>
          <w:lang w:val="es-CU"/>
        </w:rPr>
        <w:t>PostgreSQL v12 o superior</w:t>
      </w:r>
    </w:p>
    <w:p w14:paraId="03B366AF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Sistema de gestión de bases de datos relacional</w:t>
      </w:r>
    </w:p>
    <w:p w14:paraId="1476FA74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Requerido para el almacenamiento persistente de datos</w:t>
      </w:r>
    </w:p>
    <w:p w14:paraId="3372F46E" w14:textId="77777777" w:rsidR="003C6453" w:rsidRPr="003C6453" w:rsidRDefault="003C6453" w:rsidP="003C6453">
      <w:pPr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b/>
          <w:bCs/>
          <w:sz w:val="24"/>
          <w:lang w:val="es-CU"/>
        </w:rPr>
        <w:t>Apache 2.4 o superior</w:t>
      </w:r>
    </w:p>
    <w:p w14:paraId="5C17F3F4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Servidor web HTTP</w:t>
      </w:r>
    </w:p>
    <w:p w14:paraId="1DF6C93C" w14:textId="77777777" w:rsidR="003C6453" w:rsidRPr="003C6453" w:rsidRDefault="003C6453" w:rsidP="003C6453">
      <w:pPr>
        <w:numPr>
          <w:ilvl w:val="1"/>
          <w:numId w:val="28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 xml:space="preserve">Necesario para el despliegue del </w:t>
      </w:r>
      <w:proofErr w:type="spellStart"/>
      <w:r w:rsidRPr="003C6453">
        <w:rPr>
          <w:rFonts w:ascii="Arial" w:hAnsi="Arial" w:cs="Arial"/>
          <w:i/>
          <w:iCs/>
          <w:sz w:val="24"/>
          <w:lang w:val="es-CU"/>
        </w:rPr>
        <w:t>frontend</w:t>
      </w:r>
      <w:proofErr w:type="spellEnd"/>
      <w:r w:rsidRPr="003C6453">
        <w:rPr>
          <w:rFonts w:ascii="Arial" w:hAnsi="Arial" w:cs="Arial"/>
          <w:sz w:val="24"/>
          <w:lang w:val="es-CU"/>
        </w:rPr>
        <w:t xml:space="preserve"> y configuración de proxy</w:t>
      </w:r>
    </w:p>
    <w:p w14:paraId="1F92C45D" w14:textId="77777777" w:rsidR="003C6453" w:rsidRPr="003C6453" w:rsidRDefault="003C6453" w:rsidP="003C6453">
      <w:p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b/>
          <w:bCs/>
          <w:sz w:val="24"/>
          <w:lang w:val="es-CU"/>
        </w:rPr>
        <w:t>Notas importantes:</w:t>
      </w:r>
    </w:p>
    <w:p w14:paraId="5C83D4C9" w14:textId="77777777" w:rsidR="003C6453" w:rsidRPr="003C6453" w:rsidRDefault="003C6453" w:rsidP="003C6453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Todas las versiones indicadas corresponden al mínimo requerido</w:t>
      </w:r>
    </w:p>
    <w:p w14:paraId="48871B47" w14:textId="77777777" w:rsidR="003C6453" w:rsidRPr="003C6453" w:rsidRDefault="003C6453" w:rsidP="003C6453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Se recomienda utilizar las últimas versiones estables disponibles</w:t>
      </w:r>
    </w:p>
    <w:p w14:paraId="022E6117" w14:textId="77777777" w:rsidR="003C6453" w:rsidRDefault="003C6453" w:rsidP="003C6453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lang w:val="es-CU"/>
        </w:rPr>
      </w:pPr>
      <w:r w:rsidRPr="003C6453">
        <w:rPr>
          <w:rFonts w:ascii="Arial" w:hAnsi="Arial" w:cs="Arial"/>
          <w:sz w:val="24"/>
          <w:lang w:val="es-CU"/>
        </w:rPr>
        <w:t>En entornos de producción, utilizar exclusivamente versiones LTS</w:t>
      </w:r>
    </w:p>
    <w:p w14:paraId="165D3C37" w14:textId="77777777" w:rsidR="00443FA3" w:rsidRPr="003C6453" w:rsidRDefault="00443FA3" w:rsidP="00443FA3">
      <w:pPr>
        <w:spacing w:after="0" w:line="360" w:lineRule="auto"/>
        <w:rPr>
          <w:rFonts w:ascii="Arial" w:hAnsi="Arial" w:cs="Arial"/>
          <w:sz w:val="24"/>
          <w:lang w:val="es-CU"/>
        </w:rPr>
      </w:pPr>
    </w:p>
    <w:p w14:paraId="484F7138" w14:textId="6F830CA9" w:rsidR="003C6453" w:rsidRPr="00A96D1F" w:rsidRDefault="003C6453" w:rsidP="00443FA3">
      <w:pPr>
        <w:pStyle w:val="Heading2"/>
        <w:rPr>
          <w:lang w:val="es-CU"/>
        </w:rPr>
      </w:pPr>
      <w:bookmarkStart w:id="2" w:name="_Toc199761823"/>
      <w:r w:rsidRPr="00A96D1F">
        <w:rPr>
          <w:lang w:val="es-CU"/>
        </w:rPr>
        <w:t>Verificación de instalaciones existentes</w:t>
      </w:r>
      <w:bookmarkEnd w:id="2"/>
    </w:p>
    <w:p w14:paraId="37A0D06D" w14:textId="7EFE0E63" w:rsidR="00443FA3" w:rsidRPr="003C6453" w:rsidRDefault="00443FA3" w:rsidP="003C6453">
      <w:pPr>
        <w:spacing w:after="0" w:line="360" w:lineRule="auto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>Si ya alguno instalado se puede verificar con:</w:t>
      </w:r>
    </w:p>
    <w:p w14:paraId="68B9C00D" w14:textId="77777777" w:rsidR="003C6453" w:rsidRDefault="003C6453" w:rsidP="003C6453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4A645B0B" w14:textId="0B0F659C" w:rsidR="003C6453" w:rsidRPr="003C6453" w:rsidRDefault="003C6453" w:rsidP="003C645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proofErr w:type="spellStart"/>
      <w:r w:rsidRPr="003C645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node</w:t>
      </w:r>
      <w:proofErr w:type="spellEnd"/>
      <w:r w:rsidRPr="003C645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3C6453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--</w:t>
      </w:r>
      <w:proofErr w:type="spellStart"/>
      <w:r w:rsidRPr="003C6453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version</w:t>
      </w:r>
      <w:proofErr w:type="spellEnd"/>
    </w:p>
    <w:p w14:paraId="0705858C" w14:textId="77777777" w:rsidR="003C6453" w:rsidRPr="003C6453" w:rsidRDefault="003C6453" w:rsidP="003C645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proofErr w:type="spellStart"/>
      <w:r w:rsidRPr="003C645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psql</w:t>
      </w:r>
      <w:proofErr w:type="spellEnd"/>
      <w:r w:rsidRPr="003C645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3C6453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--</w:t>
      </w:r>
      <w:proofErr w:type="spellStart"/>
      <w:r w:rsidRPr="003C6453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version</w:t>
      </w:r>
      <w:proofErr w:type="spellEnd"/>
    </w:p>
    <w:p w14:paraId="79E10972" w14:textId="77777777" w:rsidR="003C6453" w:rsidRPr="003C6453" w:rsidRDefault="003C645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3C645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apache2</w:t>
      </w:r>
      <w:r w:rsidRPr="003C645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3C6453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-v</w:t>
      </w:r>
    </w:p>
    <w:p w14:paraId="49346674" w14:textId="77777777" w:rsidR="003C6453" w:rsidRPr="003C6453" w:rsidRDefault="003C6453" w:rsidP="003C645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5751E4B3" w14:textId="77777777" w:rsidR="003C6453" w:rsidRPr="003C6453" w:rsidRDefault="003C6453">
      <w:pPr>
        <w:spacing w:after="0" w:line="240" w:lineRule="auto"/>
        <w:rPr>
          <w:rFonts w:ascii="Arial" w:eastAsia="Times New Roman" w:hAnsi="Arial"/>
          <w:b/>
          <w:bCs/>
          <w:color w:val="92D050"/>
          <w:kern w:val="1"/>
          <w:sz w:val="24"/>
          <w:szCs w:val="32"/>
          <w:lang w:val="es-CU" w:eastAsia="zh-CN"/>
        </w:rPr>
      </w:pPr>
      <w:r>
        <w:rPr>
          <w:color w:val="92D050"/>
        </w:rPr>
        <w:br w:type="page"/>
      </w:r>
    </w:p>
    <w:p w14:paraId="36C1DE55" w14:textId="5E7F5E4F" w:rsidR="00FA0336" w:rsidRPr="003C6453" w:rsidRDefault="003C6453" w:rsidP="003C6453">
      <w:pPr>
        <w:pStyle w:val="Heading1"/>
        <w:rPr>
          <w:color w:val="92D050"/>
          <w:lang w:val="es-CU"/>
        </w:rPr>
      </w:pPr>
      <w:bookmarkStart w:id="3" w:name="_Toc199761824"/>
      <w:r w:rsidRPr="003C6453">
        <w:rPr>
          <w:color w:val="92D050"/>
          <w:lang w:val="es-CU"/>
        </w:rPr>
        <w:lastRenderedPageBreak/>
        <w:t>INSTALACIÓN DE LOS REQUERIMIENTOS</w:t>
      </w:r>
      <w:bookmarkEnd w:id="3"/>
    </w:p>
    <w:p w14:paraId="1BD598CE" w14:textId="7AC65DEC" w:rsidR="00443FA3" w:rsidRPr="00443FA3" w:rsidRDefault="00443FA3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443FA3">
        <w:rPr>
          <w:rFonts w:ascii="Arial" w:hAnsi="Arial" w:cs="Arial"/>
          <w:sz w:val="24"/>
          <w:lang w:val="es-CU"/>
        </w:rPr>
        <w:t xml:space="preserve">A </w:t>
      </w:r>
      <w:proofErr w:type="gramStart"/>
      <w:r w:rsidRPr="00443FA3">
        <w:rPr>
          <w:rFonts w:ascii="Arial" w:hAnsi="Arial" w:cs="Arial"/>
          <w:sz w:val="24"/>
          <w:lang w:val="es-CU"/>
        </w:rPr>
        <w:t>continuación</w:t>
      </w:r>
      <w:proofErr w:type="gramEnd"/>
      <w:r w:rsidRPr="00443FA3">
        <w:rPr>
          <w:rFonts w:ascii="Arial" w:hAnsi="Arial" w:cs="Arial"/>
          <w:sz w:val="24"/>
          <w:lang w:val="es-CU"/>
        </w:rPr>
        <w:t xml:space="preserve"> se detallan los procedimientos oficiales para la instalación de cada componente requerido:</w:t>
      </w:r>
    </w:p>
    <w:p w14:paraId="2D8E8729" w14:textId="59891CAC" w:rsidR="00443FA3" w:rsidRPr="00A96D1F" w:rsidRDefault="00443FA3" w:rsidP="00443FA3">
      <w:pPr>
        <w:pStyle w:val="Heading2"/>
        <w:rPr>
          <w:lang w:val="es-CU"/>
        </w:rPr>
      </w:pPr>
      <w:bookmarkStart w:id="4" w:name="_Toc199761825"/>
      <w:r w:rsidRPr="00A96D1F">
        <w:rPr>
          <w:lang w:val="es-CU"/>
        </w:rPr>
        <w:t>Node.js v20</w:t>
      </w:r>
      <w:bookmarkEnd w:id="4"/>
    </w:p>
    <w:p w14:paraId="2798144B" w14:textId="4FE40CA8" w:rsidR="00443FA3" w:rsidRDefault="00443FA3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443FA3">
        <w:rPr>
          <w:rFonts w:ascii="Arial" w:hAnsi="Arial" w:cs="Arial"/>
          <w:sz w:val="24"/>
          <w:lang w:val="es-CU"/>
        </w:rPr>
        <w:t xml:space="preserve">Node.js es un entorno de ejecución para JavaScript necesario para el </w:t>
      </w:r>
      <w:proofErr w:type="spellStart"/>
      <w:r w:rsidRPr="00443FA3">
        <w:rPr>
          <w:rFonts w:ascii="Arial" w:hAnsi="Arial" w:cs="Arial"/>
          <w:i/>
          <w:iCs/>
          <w:sz w:val="24"/>
          <w:lang w:val="es-CU"/>
        </w:rPr>
        <w:t>backend</w:t>
      </w:r>
      <w:proofErr w:type="spellEnd"/>
      <w:r w:rsidRPr="00443FA3">
        <w:rPr>
          <w:rFonts w:ascii="Arial" w:hAnsi="Arial" w:cs="Arial"/>
          <w:sz w:val="24"/>
          <w:lang w:val="es-CU"/>
        </w:rPr>
        <w:t xml:space="preserve"> del sistema.</w:t>
      </w:r>
    </w:p>
    <w:p w14:paraId="17540744" w14:textId="10FBAC03" w:rsidR="00443FA3" w:rsidRPr="00443FA3" w:rsidRDefault="00443FA3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>Primero i</w:t>
      </w:r>
      <w:r w:rsidRPr="00443FA3">
        <w:rPr>
          <w:rFonts w:ascii="Arial" w:hAnsi="Arial" w:cs="Arial"/>
          <w:sz w:val="24"/>
          <w:lang w:val="es-CU"/>
        </w:rPr>
        <w:t xml:space="preserve">nstalar </w:t>
      </w:r>
      <w:proofErr w:type="spellStart"/>
      <w:r w:rsidRPr="00443FA3">
        <w:rPr>
          <w:rFonts w:ascii="Arial" w:hAnsi="Arial" w:cs="Arial"/>
          <w:i/>
          <w:iCs/>
          <w:sz w:val="24"/>
          <w:lang w:val="es-CU"/>
        </w:rPr>
        <w:t>Node</w:t>
      </w:r>
      <w:proofErr w:type="spellEnd"/>
      <w:r w:rsidRPr="00443FA3">
        <w:rPr>
          <w:rFonts w:ascii="Arial" w:hAnsi="Arial" w:cs="Arial"/>
          <w:i/>
          <w:iCs/>
          <w:sz w:val="24"/>
          <w:lang w:val="es-CU"/>
        </w:rPr>
        <w:t xml:space="preserve"> </w:t>
      </w:r>
      <w:proofErr w:type="spellStart"/>
      <w:r w:rsidRPr="00443FA3">
        <w:rPr>
          <w:rFonts w:ascii="Arial" w:hAnsi="Arial" w:cs="Arial"/>
          <w:i/>
          <w:iCs/>
          <w:sz w:val="24"/>
          <w:lang w:val="es-CU"/>
        </w:rPr>
        <w:t>Version</w:t>
      </w:r>
      <w:proofErr w:type="spellEnd"/>
      <w:r w:rsidRPr="00443FA3">
        <w:rPr>
          <w:rFonts w:ascii="Arial" w:hAnsi="Arial" w:cs="Arial"/>
          <w:i/>
          <w:iCs/>
          <w:sz w:val="24"/>
          <w:lang w:val="es-CU"/>
        </w:rPr>
        <w:t xml:space="preserve"> Mana</w:t>
      </w:r>
      <w:r w:rsidRPr="00443FA3">
        <w:rPr>
          <w:rFonts w:ascii="Arial" w:hAnsi="Arial" w:cs="Arial"/>
          <w:sz w:val="24"/>
          <w:lang w:val="es-CU"/>
        </w:rPr>
        <w:t>ger (NVM):</w:t>
      </w:r>
    </w:p>
    <w:p w14:paraId="5839DE36" w14:textId="77777777" w:rsidR="00D02DE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459E7445" w14:textId="25375EBA" w:rsidR="00FA0336" w:rsidRPr="00FA0336" w:rsidRDefault="00FA033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proofErr w:type="spellStart"/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curl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A0336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-o-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https://raw.githubusercontent.com/nvm-sh/nvm/v0.40.3/install.sh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A0336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|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bash</w:t>
      </w:r>
      <w:proofErr w:type="spellEnd"/>
    </w:p>
    <w:p w14:paraId="6ADF62FD" w14:textId="77777777" w:rsidR="00FA0336" w:rsidRPr="00FA0336" w:rsidRDefault="00FA033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proofErr w:type="spellStart"/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source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~</w:t>
      </w:r>
      <w:proofErr w:type="gram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/.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bashrc</w:t>
      </w:r>
      <w:proofErr w:type="spellEnd"/>
      <w:proofErr w:type="gramEnd"/>
    </w:p>
    <w:p w14:paraId="47C5F096" w14:textId="77777777" w:rsidR="00D02DE6" w:rsidRPr="00FA033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7F7FF247" w14:textId="1C8FF3CF" w:rsidR="00FA0336" w:rsidRDefault="00FA0336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Luego, con </w:t>
      </w:r>
      <w:proofErr w:type="spellStart"/>
      <w:r w:rsidRPr="00443FA3">
        <w:rPr>
          <w:rFonts w:ascii="Arial" w:hAnsi="Arial" w:cs="Arial"/>
          <w:i/>
          <w:iCs/>
          <w:sz w:val="24"/>
        </w:rPr>
        <w:t>nvm</w:t>
      </w:r>
      <w:proofErr w:type="spellEnd"/>
      <w:r>
        <w:rPr>
          <w:rFonts w:ascii="Arial" w:hAnsi="Arial" w:cs="Arial"/>
          <w:sz w:val="24"/>
        </w:rPr>
        <w:t xml:space="preserve"> </w:t>
      </w:r>
      <w:r w:rsidR="00443FA3">
        <w:rPr>
          <w:rFonts w:ascii="Arial" w:hAnsi="Arial" w:cs="Arial"/>
          <w:sz w:val="24"/>
        </w:rPr>
        <w:t>instalar</w:t>
      </w:r>
      <w:r>
        <w:rPr>
          <w:rFonts w:ascii="Arial" w:hAnsi="Arial" w:cs="Arial"/>
          <w:sz w:val="24"/>
        </w:rPr>
        <w:t xml:space="preserve"> la </w:t>
      </w:r>
      <w:r w:rsidR="00443FA3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ersión de </w:t>
      </w:r>
      <w:proofErr w:type="spellStart"/>
      <w:r w:rsidRPr="00443FA3">
        <w:rPr>
          <w:rFonts w:ascii="Arial" w:hAnsi="Arial" w:cs="Arial"/>
          <w:i/>
          <w:iCs/>
          <w:sz w:val="24"/>
        </w:rPr>
        <w:t>node</w:t>
      </w:r>
      <w:proofErr w:type="spellEnd"/>
      <w:r>
        <w:rPr>
          <w:rFonts w:ascii="Arial" w:hAnsi="Arial" w:cs="Arial"/>
          <w:sz w:val="24"/>
        </w:rPr>
        <w:t>:</w:t>
      </w:r>
    </w:p>
    <w:p w14:paraId="2D25DD11" w14:textId="77777777" w:rsidR="00D02DE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3764F621" w14:textId="54E7E3B5" w:rsidR="00FA0336" w:rsidRPr="00443FA3" w:rsidRDefault="00FA0336" w:rsidP="00443FA3">
      <w:pPr>
        <w:shd w:val="clear" w:color="auto" w:fill="0D1117"/>
        <w:spacing w:line="285" w:lineRule="atLeast"/>
        <w:ind w:firstLine="708"/>
        <w:rPr>
          <w:rFonts w:eastAsia="Times New Roman"/>
          <w:color w:val="CE9178"/>
          <w:sz w:val="21"/>
          <w:szCs w:val="21"/>
          <w:lang w:val="es-CU" w:eastAsia="es-CU"/>
        </w:rPr>
      </w:pPr>
      <w:proofErr w:type="spellStart"/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nvm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="00443FA3" w:rsidRPr="00443FA3">
        <w:rPr>
          <w:rFonts w:eastAsia="Times New Roman"/>
          <w:color w:val="CE9178"/>
          <w:sz w:val="21"/>
          <w:szCs w:val="21"/>
          <w:lang w:val="es-CU" w:eastAsia="es-CU"/>
        </w:rPr>
        <w:t>20.13.1</w:t>
      </w:r>
    </w:p>
    <w:p w14:paraId="00097C85" w14:textId="77777777" w:rsidR="00D02DE6" w:rsidRPr="00FA033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2B685A5E" w14:textId="120442D8" w:rsidR="00FA0336" w:rsidRPr="00A96D1F" w:rsidRDefault="00FA0336" w:rsidP="00443FA3">
      <w:pPr>
        <w:pStyle w:val="Heading2"/>
        <w:rPr>
          <w:lang w:val="es-CU"/>
        </w:rPr>
      </w:pPr>
      <w:bookmarkStart w:id="5" w:name="_Toc199761826"/>
      <w:proofErr w:type="spellStart"/>
      <w:r w:rsidRPr="00A96D1F">
        <w:rPr>
          <w:lang w:val="es-CU"/>
        </w:rPr>
        <w:t>Postgres</w:t>
      </w:r>
      <w:proofErr w:type="spellEnd"/>
      <w:r w:rsidRPr="00A96D1F">
        <w:rPr>
          <w:lang w:val="es-CU"/>
        </w:rPr>
        <w:t xml:space="preserve"> 12</w:t>
      </w:r>
      <w:bookmarkEnd w:id="5"/>
    </w:p>
    <w:p w14:paraId="327EB0F1" w14:textId="0432FD6D" w:rsidR="00443FA3" w:rsidRDefault="00443FA3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443FA3">
        <w:rPr>
          <w:rFonts w:ascii="Arial" w:hAnsi="Arial" w:cs="Arial"/>
          <w:sz w:val="24"/>
        </w:rPr>
        <w:t>PostgreSQL es un sistema de gestión de bases de datos relacionales requerido para el almacenamiento persistente de datos.</w:t>
      </w:r>
    </w:p>
    <w:p w14:paraId="326A5D1F" w14:textId="3C587878" w:rsidR="00443FA3" w:rsidRDefault="00443FA3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el paquete:</w:t>
      </w:r>
    </w:p>
    <w:p w14:paraId="5B402707" w14:textId="77777777" w:rsidR="00D02DE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3AC96055" w14:textId="06FAB6B6" w:rsidR="00FA0336" w:rsidRDefault="00FA033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apt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A0336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-y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postgresql</w:t>
      </w:r>
      <w:proofErr w:type="spellEnd"/>
    </w:p>
    <w:p w14:paraId="1DAF611C" w14:textId="77777777" w:rsidR="00D02DE6" w:rsidRPr="00FA033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63476F61" w14:textId="71D25EA9" w:rsidR="00FA0336" w:rsidRDefault="00FA0336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</w:t>
      </w:r>
      <w:r w:rsidR="00443FA3">
        <w:rPr>
          <w:rFonts w:ascii="Arial" w:hAnsi="Arial" w:cs="Arial"/>
          <w:sz w:val="24"/>
        </w:rPr>
        <w:t>iniciar</w:t>
      </w:r>
      <w:r>
        <w:rPr>
          <w:rFonts w:ascii="Arial" w:hAnsi="Arial" w:cs="Arial"/>
          <w:sz w:val="24"/>
        </w:rPr>
        <w:t xml:space="preserve"> el proceso con:</w:t>
      </w:r>
    </w:p>
    <w:p w14:paraId="1B15864A" w14:textId="77777777" w:rsidR="00D02DE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6505A90D" w14:textId="6C2D25F1" w:rsidR="00FA0336" w:rsidRDefault="00FA033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FA0336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systemctl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start</w:t>
      </w:r>
      <w:proofErr w:type="spellEnd"/>
      <w:r w:rsidRPr="00FA0336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FA0336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postgresql</w:t>
      </w:r>
      <w:proofErr w:type="spellEnd"/>
    </w:p>
    <w:p w14:paraId="1E162182" w14:textId="77777777" w:rsidR="00D02DE6" w:rsidRPr="00FA0336" w:rsidRDefault="00D02DE6" w:rsidP="00FA0336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28E54542" w14:textId="3127AEEA" w:rsidR="00FA0336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CD1CF1">
        <w:rPr>
          <w:rFonts w:ascii="Arial" w:hAnsi="Arial" w:cs="Arial"/>
          <w:sz w:val="24"/>
          <w:lang w:val="es-CU"/>
        </w:rPr>
        <w:t>Puede modificarse la c</w:t>
      </w:r>
      <w:r>
        <w:rPr>
          <w:rFonts w:ascii="Arial" w:hAnsi="Arial" w:cs="Arial"/>
          <w:sz w:val="24"/>
          <w:lang w:val="es-CU"/>
        </w:rPr>
        <w:t xml:space="preserve">ontraseña del usuario </w:t>
      </w:r>
      <w:proofErr w:type="spellStart"/>
      <w:r w:rsidRPr="00443FA3">
        <w:rPr>
          <w:rFonts w:ascii="Arial" w:hAnsi="Arial" w:cs="Arial"/>
          <w:i/>
          <w:iCs/>
          <w:sz w:val="24"/>
          <w:lang w:val="es-CU"/>
        </w:rPr>
        <w:t>postgres</w:t>
      </w:r>
      <w:proofErr w:type="spellEnd"/>
      <w:r>
        <w:rPr>
          <w:rFonts w:ascii="Arial" w:hAnsi="Arial" w:cs="Arial"/>
          <w:sz w:val="24"/>
          <w:lang w:val="es-CU"/>
        </w:rPr>
        <w:t xml:space="preserve"> y la forma en el que el sistema lo trata así:</w:t>
      </w:r>
    </w:p>
    <w:p w14:paraId="539710F9" w14:textId="77777777" w:rsidR="00D02DE6" w:rsidRPr="00A96D1F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1919C23D" w14:textId="52103A3D" w:rsidR="00CD1CF1" w:rsidRP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sudo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i/>
          <w:iCs/>
          <w:color w:val="569CD6"/>
          <w:sz w:val="21"/>
          <w:szCs w:val="21"/>
          <w:lang w:val="en-US" w:eastAsia="es-CU"/>
        </w:rPr>
        <w:t>-u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postgres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psql</w:t>
      </w:r>
      <w:proofErr w:type="spellEnd"/>
    </w:p>
    <w:p w14:paraId="0C3D4A39" w14:textId="77777777" w:rsidR="00CD1CF1" w:rsidRP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lastRenderedPageBreak/>
        <w:t>ALTER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USER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postgres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WITH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PASSWORD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postgres</w:t>
      </w:r>
      <w:proofErr w:type="spellEnd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;</w:t>
      </w:r>
    </w:p>
    <w:p w14:paraId="4CFAA17F" w14:textId="6A82D97A" w:rsidR="00CD1CF1" w:rsidRPr="00A96D1F" w:rsidRDefault="00CD1CF1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  <w:t xml:space="preserve"># </w:t>
      </w:r>
      <w:r w:rsidR="00443FA3" w:rsidRPr="00A96D1F"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  <w:t>Editar</w:t>
      </w:r>
      <w:r w:rsidRPr="00A96D1F"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  <w:t xml:space="preserve"> </w:t>
      </w:r>
      <w:proofErr w:type="spellStart"/>
      <w:r w:rsidRPr="00A96D1F"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  <w:t>pg_hba.conf</w:t>
      </w:r>
      <w:proofErr w:type="spellEnd"/>
    </w:p>
    <w:p w14:paraId="3C674C1E" w14:textId="77777777" w:rsidR="00443FA3" w:rsidRPr="00A96D1F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i/>
          <w:iCs/>
          <w:color w:val="6A9955"/>
          <w:sz w:val="21"/>
          <w:szCs w:val="21"/>
          <w:lang w:val="es-CU" w:eastAsia="es-CU"/>
        </w:rPr>
      </w:pPr>
    </w:p>
    <w:p w14:paraId="00A1D396" w14:textId="2167BC10" w:rsidR="00FA0336" w:rsidRPr="00443FA3" w:rsidRDefault="00FA0336" w:rsidP="003C6453">
      <w:pPr>
        <w:pStyle w:val="Heading2"/>
        <w:rPr>
          <w:lang w:val="es-CU"/>
        </w:rPr>
      </w:pPr>
      <w:bookmarkStart w:id="6" w:name="_Toc199761827"/>
      <w:r w:rsidRPr="00443FA3">
        <w:rPr>
          <w:lang w:val="es-CU"/>
        </w:rPr>
        <w:t>Apache 2</w:t>
      </w:r>
      <w:bookmarkEnd w:id="6"/>
    </w:p>
    <w:p w14:paraId="0FFF6E9D" w14:textId="77777777" w:rsidR="00443FA3" w:rsidRDefault="00443FA3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443FA3">
        <w:rPr>
          <w:rFonts w:ascii="Arial" w:hAnsi="Arial" w:cs="Arial"/>
          <w:sz w:val="24"/>
        </w:rPr>
        <w:t xml:space="preserve">Apache HTTP Server es el servidor web requerido para el despliegue del </w:t>
      </w:r>
      <w:proofErr w:type="spellStart"/>
      <w:r w:rsidRPr="00A96D1F">
        <w:rPr>
          <w:rFonts w:ascii="Arial" w:hAnsi="Arial" w:cs="Arial"/>
          <w:i/>
          <w:iCs/>
          <w:sz w:val="24"/>
        </w:rPr>
        <w:t>frontend</w:t>
      </w:r>
      <w:proofErr w:type="spellEnd"/>
      <w:r w:rsidRPr="00443FA3">
        <w:rPr>
          <w:rFonts w:ascii="Arial" w:hAnsi="Arial" w:cs="Arial"/>
          <w:sz w:val="24"/>
        </w:rPr>
        <w:t xml:space="preserve"> y configuración de proxy inverso.</w:t>
      </w:r>
    </w:p>
    <w:p w14:paraId="0DF802A6" w14:textId="5CFE90CD" w:rsidR="00CD1CF1" w:rsidRDefault="00443FA3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</w:rPr>
        <w:t xml:space="preserve">Instalar </w:t>
      </w:r>
      <w:r w:rsidR="00CD1CF1">
        <w:rPr>
          <w:rFonts w:ascii="Arial" w:hAnsi="Arial" w:cs="Arial"/>
          <w:sz w:val="24"/>
          <w:lang w:val="es-CU"/>
        </w:rPr>
        <w:t>su paquete:</w:t>
      </w:r>
    </w:p>
    <w:p w14:paraId="7C434E7E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5CEE473C" w14:textId="57809E3C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apt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-y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apache2</w:t>
      </w:r>
    </w:p>
    <w:p w14:paraId="22A15A55" w14:textId="77777777" w:rsidR="00D02DE6" w:rsidRPr="00CD1CF1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02D89423" w14:textId="131B74F0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>Y luego se inicia:</w:t>
      </w:r>
    </w:p>
    <w:p w14:paraId="3089E9B0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625375E3" w14:textId="23132547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systemctl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start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apache2</w:t>
      </w:r>
    </w:p>
    <w:p w14:paraId="0E05374A" w14:textId="77777777" w:rsidR="00D02DE6" w:rsidRPr="00CD1CF1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09C8B8D3" w14:textId="6058D292" w:rsidR="00CD1CF1" w:rsidRDefault="00443FA3" w:rsidP="00443FA3">
      <w:pPr>
        <w:pStyle w:val="Heading3"/>
      </w:pPr>
      <w:bookmarkStart w:id="7" w:name="_Toc199761828"/>
      <w:r>
        <w:t>Configurar Apache</w:t>
      </w:r>
      <w:bookmarkEnd w:id="7"/>
    </w:p>
    <w:p w14:paraId="12FA4B38" w14:textId="7AFB5833" w:rsidR="00443FA3" w:rsidRPr="00443FA3" w:rsidRDefault="00443FA3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443FA3">
        <w:rPr>
          <w:rFonts w:ascii="Arial" w:hAnsi="Arial" w:cs="Arial"/>
          <w:sz w:val="24"/>
          <w:lang w:val="es-CU"/>
        </w:rPr>
        <w:t>Configurar Virtual Host para q</w:t>
      </w:r>
      <w:r>
        <w:rPr>
          <w:rFonts w:ascii="Arial" w:hAnsi="Arial" w:cs="Arial"/>
          <w:sz w:val="24"/>
          <w:lang w:val="es-CU"/>
        </w:rPr>
        <w:t xml:space="preserve">ue acceda al </w:t>
      </w:r>
      <w:proofErr w:type="spellStart"/>
      <w:r w:rsidRPr="00443FA3">
        <w:rPr>
          <w:rFonts w:ascii="Arial" w:hAnsi="Arial" w:cs="Arial"/>
          <w:i/>
          <w:iCs/>
          <w:sz w:val="24"/>
          <w:lang w:val="es-CU"/>
        </w:rPr>
        <w:t>build</w:t>
      </w:r>
      <w:proofErr w:type="spellEnd"/>
      <w:r>
        <w:rPr>
          <w:rFonts w:ascii="Arial" w:hAnsi="Arial" w:cs="Arial"/>
          <w:sz w:val="24"/>
          <w:lang w:val="es-CU"/>
        </w:rPr>
        <w:t xml:space="preserve"> de la aplicación </w:t>
      </w:r>
      <w:r w:rsidRPr="00443FA3">
        <w:rPr>
          <w:rFonts w:ascii="Arial" w:hAnsi="Arial" w:cs="Arial"/>
          <w:i/>
          <w:iCs/>
          <w:sz w:val="24"/>
          <w:lang w:val="es-CU"/>
        </w:rPr>
        <w:t>web</w:t>
      </w:r>
      <w:r>
        <w:rPr>
          <w:rFonts w:ascii="Arial" w:hAnsi="Arial" w:cs="Arial"/>
          <w:i/>
          <w:iCs/>
          <w:sz w:val="24"/>
          <w:lang w:val="es-CU"/>
        </w:rPr>
        <w:t>:</w:t>
      </w:r>
    </w:p>
    <w:p w14:paraId="384A1BF8" w14:textId="77777777" w:rsid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18026C06" w14:textId="5893C71A" w:rsidR="00443FA3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443FA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nano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/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etc</w:t>
      </w:r>
      <w:proofErr w:type="spellEnd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/apache2/sites-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available</w:t>
      </w:r>
      <w:proofErr w:type="spellEnd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/[nombre-sitio].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conf</w:t>
      </w:r>
      <w:proofErr w:type="spellEnd"/>
    </w:p>
    <w:p w14:paraId="6686AC27" w14:textId="77777777" w:rsidR="00443FA3" w:rsidRPr="00443FA3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0BA49E54" w14:textId="37629E8D" w:rsidR="00443FA3" w:rsidRPr="00443FA3" w:rsidRDefault="00443FA3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>Agregar la configuración</w:t>
      </w:r>
      <w:r>
        <w:rPr>
          <w:rFonts w:ascii="Arial" w:hAnsi="Arial" w:cs="Arial"/>
          <w:i/>
          <w:iCs/>
          <w:sz w:val="24"/>
          <w:lang w:val="es-CU"/>
        </w:rPr>
        <w:t>:</w:t>
      </w:r>
    </w:p>
    <w:p w14:paraId="73EF2362" w14:textId="77777777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2B0DA41A" w14:textId="77777777" w:rsidR="00443FA3" w:rsidRPr="00A96D1F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&lt;</w:t>
      </w:r>
      <w:proofErr w:type="spellStart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VirtualHost</w:t>
      </w:r>
      <w:proofErr w:type="spellEnd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*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:</w:t>
      </w:r>
      <w:r w:rsidRPr="00A96D1F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80&gt;</w:t>
      </w:r>
    </w:p>
    <w:p w14:paraId="455D457F" w14:textId="2872DB3B" w:rsidR="00443FA3" w:rsidRPr="00A96D1F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  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ab/>
        <w:t xml:space="preserve">  </w:t>
      </w:r>
      <w:proofErr w:type="spellStart"/>
      <w:r w:rsidRPr="00A96D1F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ServerAdmin</w:t>
      </w:r>
      <w:proofErr w:type="spellEnd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admin@dominio.com</w:t>
      </w:r>
    </w:p>
    <w:p w14:paraId="264000FD" w14:textId="1889A3BD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  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ab/>
        <w:t xml:space="preserve">  </w:t>
      </w:r>
      <w:proofErr w:type="spellStart"/>
      <w:r w:rsidRPr="00443FA3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ServerName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dominio.com</w:t>
      </w:r>
    </w:p>
    <w:p w14:paraId="0072BA50" w14:textId="735B5855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 </w:t>
      </w:r>
      <w:r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ab/>
      </w: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 </w:t>
      </w:r>
      <w:proofErr w:type="spellStart"/>
      <w:r w:rsidRPr="00443FA3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DocumentRoot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/var/www/[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directorio</w:t>
      </w:r>
      <w:proofErr w:type="spellEnd"/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]</w:t>
      </w:r>
    </w:p>
    <w:p w14:paraId="4C623EB7" w14:textId="1258AA72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</w:t>
      </w:r>
      <w:r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ab/>
      </w: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</w:t>
      </w:r>
      <w:proofErr w:type="spellStart"/>
      <w:r w:rsidRPr="00443FA3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ErrorLog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${</w:t>
      </w:r>
      <w:r w:rsidRPr="00443FA3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APACHE_LOG_DIR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}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/error.log</w:t>
      </w:r>
    </w:p>
    <w:p w14:paraId="700CE066" w14:textId="5C6A7445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   </w:t>
      </w:r>
      <w:r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ab/>
        <w:t xml:space="preserve">  </w:t>
      </w:r>
      <w:proofErr w:type="spellStart"/>
      <w:r w:rsidRPr="00443FA3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CustomLog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${</w:t>
      </w:r>
      <w:r w:rsidRPr="00443FA3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APACHE_LOG_DIR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}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/access.log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combined</w:t>
      </w:r>
    </w:p>
    <w:p w14:paraId="3909A044" w14:textId="77777777" w:rsidR="00443FA3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</w:pPr>
      <w:r w:rsidRPr="00443FA3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&lt;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/</w:t>
      </w:r>
      <w:proofErr w:type="spellStart"/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VirtualHost</w:t>
      </w:r>
      <w:proofErr w:type="spellEnd"/>
      <w:r w:rsidRPr="00443FA3">
        <w:rPr>
          <w:rFonts w:ascii="Consolas" w:eastAsia="Times New Roman" w:hAnsi="Consolas"/>
          <w:i/>
          <w:iCs/>
          <w:color w:val="D4D4D4"/>
          <w:sz w:val="21"/>
          <w:szCs w:val="21"/>
          <w:lang w:val="es-CU" w:eastAsia="es-CU"/>
        </w:rPr>
        <w:t>&gt;</w:t>
      </w:r>
    </w:p>
    <w:p w14:paraId="3CD644CA" w14:textId="77777777" w:rsidR="00F22949" w:rsidRPr="00443FA3" w:rsidRDefault="00F22949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5D695419" w14:textId="732E7E5E" w:rsidR="00443FA3" w:rsidRPr="00443FA3" w:rsidRDefault="00F22949" w:rsidP="00443FA3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>Ejecutar la configuración y recargar apache</w:t>
      </w:r>
      <w:r w:rsidR="00443FA3">
        <w:rPr>
          <w:rFonts w:ascii="Arial" w:hAnsi="Arial" w:cs="Arial"/>
          <w:i/>
          <w:iCs/>
          <w:sz w:val="24"/>
          <w:lang w:val="es-CU"/>
        </w:rPr>
        <w:t>:</w:t>
      </w:r>
    </w:p>
    <w:p w14:paraId="41562A3E" w14:textId="77777777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219F68B0" w14:textId="77777777" w:rsidR="00443FA3" w:rsidRPr="00443FA3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443FA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a2ensite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[nombre-sitio].</w:t>
      </w:r>
      <w:proofErr w:type="spellStart"/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conf</w:t>
      </w:r>
      <w:proofErr w:type="spellEnd"/>
    </w:p>
    <w:p w14:paraId="7B7FEB72" w14:textId="77777777" w:rsidR="00443FA3" w:rsidRPr="00443FA3" w:rsidRDefault="00443FA3" w:rsidP="00443FA3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443FA3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sudo</w:t>
      </w:r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systemctl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reload</w:t>
      </w:r>
      <w:proofErr w:type="spellEnd"/>
      <w:r w:rsidRPr="00443FA3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443FA3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apache2</w:t>
      </w:r>
    </w:p>
    <w:p w14:paraId="75786780" w14:textId="77777777" w:rsidR="00443FA3" w:rsidRPr="00443FA3" w:rsidRDefault="00443FA3" w:rsidP="00443FA3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62B9FA95" w14:textId="77777777" w:rsidR="00443FA3" w:rsidRPr="00CD1CF1" w:rsidRDefault="00443FA3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</w:p>
    <w:p w14:paraId="071D497E" w14:textId="1FC7F3B9" w:rsidR="00FA0336" w:rsidRPr="00A96D1F" w:rsidRDefault="00FA0336" w:rsidP="003C6453">
      <w:pPr>
        <w:pStyle w:val="Heading2"/>
        <w:rPr>
          <w:lang w:val="es-CU"/>
        </w:rPr>
      </w:pPr>
      <w:bookmarkStart w:id="8" w:name="_Toc199761829"/>
      <w:r w:rsidRPr="00A96D1F">
        <w:rPr>
          <w:lang w:val="es-CU"/>
        </w:rPr>
        <w:lastRenderedPageBreak/>
        <w:t>Instalaciones adicionales</w:t>
      </w:r>
      <w:bookmarkEnd w:id="8"/>
    </w:p>
    <w:p w14:paraId="10E90E65" w14:textId="184DF930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puede instalar </w:t>
      </w:r>
      <w:proofErr w:type="spellStart"/>
      <w:r w:rsidRPr="00F75188">
        <w:rPr>
          <w:rFonts w:ascii="Arial" w:hAnsi="Arial" w:cs="Arial"/>
          <w:i/>
          <w:iCs/>
          <w:sz w:val="24"/>
        </w:rPr>
        <w:t>yarn</w:t>
      </w:r>
      <w:proofErr w:type="spellEnd"/>
      <w:r>
        <w:rPr>
          <w:rFonts w:ascii="Arial" w:hAnsi="Arial" w:cs="Arial"/>
          <w:sz w:val="24"/>
        </w:rPr>
        <w:t xml:space="preserve"> como versión alterna al gestor de paquetes </w:t>
      </w:r>
      <w:proofErr w:type="spellStart"/>
      <w:r w:rsidRPr="00F75188">
        <w:rPr>
          <w:rFonts w:ascii="Arial" w:hAnsi="Arial" w:cs="Arial"/>
          <w:i/>
          <w:iCs/>
          <w:sz w:val="24"/>
        </w:rPr>
        <w:t>nvm</w:t>
      </w:r>
      <w:proofErr w:type="spellEnd"/>
      <w:r>
        <w:rPr>
          <w:rFonts w:ascii="Arial" w:hAnsi="Arial" w:cs="Arial"/>
          <w:sz w:val="24"/>
        </w:rPr>
        <w:t xml:space="preserve"> así:</w:t>
      </w:r>
    </w:p>
    <w:p w14:paraId="5FBBC89A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3304FEE2" w14:textId="7926C761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npm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-g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yarn</w:t>
      </w:r>
      <w:proofErr w:type="spellEnd"/>
    </w:p>
    <w:p w14:paraId="52024BBE" w14:textId="77777777" w:rsidR="00D02DE6" w:rsidRPr="00CD1CF1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5509B841" w14:textId="0CB4CC27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manejar varios procesos de </w:t>
      </w:r>
      <w:proofErr w:type="spellStart"/>
      <w:r w:rsidRPr="00F75188">
        <w:rPr>
          <w:rFonts w:ascii="Arial" w:hAnsi="Arial" w:cs="Arial"/>
          <w:i/>
          <w:iCs/>
          <w:sz w:val="24"/>
        </w:rPr>
        <w:t>node</w:t>
      </w:r>
      <w:proofErr w:type="spellEnd"/>
      <w:r>
        <w:rPr>
          <w:rFonts w:ascii="Arial" w:hAnsi="Arial" w:cs="Arial"/>
          <w:sz w:val="24"/>
        </w:rPr>
        <w:t xml:space="preserve"> en segundo plano se puede instalar </w:t>
      </w:r>
      <w:r w:rsidRPr="00F75188">
        <w:rPr>
          <w:rFonts w:ascii="Arial" w:hAnsi="Arial" w:cs="Arial"/>
          <w:i/>
          <w:iCs/>
          <w:sz w:val="24"/>
        </w:rPr>
        <w:t>pm2</w:t>
      </w:r>
      <w:r>
        <w:rPr>
          <w:rFonts w:ascii="Arial" w:hAnsi="Arial" w:cs="Arial"/>
          <w:sz w:val="24"/>
        </w:rPr>
        <w:t>:</w:t>
      </w:r>
    </w:p>
    <w:p w14:paraId="25CD99DB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29EBC323" w14:textId="5E1341C8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npm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i/>
          <w:iCs/>
          <w:color w:val="569CD6"/>
          <w:sz w:val="21"/>
          <w:szCs w:val="21"/>
          <w:lang w:val="es-CU" w:eastAsia="es-CU"/>
        </w:rPr>
        <w:t>-g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pm2</w:t>
      </w:r>
    </w:p>
    <w:p w14:paraId="6A6D905B" w14:textId="77777777" w:rsidR="00D02DE6" w:rsidRPr="00CD1CF1" w:rsidRDefault="00D02DE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5BC922F4" w14:textId="42FC970E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F75188">
        <w:rPr>
          <w:rFonts w:ascii="Arial" w:hAnsi="Arial" w:cs="Arial"/>
          <w:i/>
          <w:iCs/>
          <w:sz w:val="24"/>
        </w:rPr>
        <w:t>Sequelize-cli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 w:rsidRPr="00F75188">
        <w:rPr>
          <w:rFonts w:ascii="Arial" w:hAnsi="Arial" w:cs="Arial"/>
          <w:i/>
          <w:iCs/>
          <w:sz w:val="24"/>
        </w:rPr>
        <w:t>postgres</w:t>
      </w:r>
      <w:proofErr w:type="spellEnd"/>
      <w:r>
        <w:rPr>
          <w:rFonts w:ascii="Arial" w:hAnsi="Arial" w:cs="Arial"/>
          <w:sz w:val="24"/>
        </w:rPr>
        <w:t xml:space="preserve"> es requerido para usar los scripts del API:</w:t>
      </w:r>
    </w:p>
    <w:p w14:paraId="47978DB0" w14:textId="77777777" w:rsidR="00D02DE6" w:rsidRPr="00A96D1F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6523E596" w14:textId="0847DA8A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npm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install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i/>
          <w:iCs/>
          <w:color w:val="569CD6"/>
          <w:sz w:val="21"/>
          <w:szCs w:val="21"/>
          <w:lang w:val="en-US" w:eastAsia="es-CU"/>
        </w:rPr>
        <w:t>-g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sequelize</w:t>
      </w:r>
      <w:proofErr w:type="spellEnd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-cli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pg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pg-hstore</w:t>
      </w:r>
      <w:proofErr w:type="spellEnd"/>
    </w:p>
    <w:p w14:paraId="197AF100" w14:textId="77777777" w:rsidR="00D02DE6" w:rsidRPr="00CD1CF1" w:rsidRDefault="00D02DE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</w:p>
    <w:p w14:paraId="7D6C0E8F" w14:textId="77777777" w:rsidR="003C6453" w:rsidRDefault="003C6453">
      <w:pPr>
        <w:spacing w:after="0" w:line="240" w:lineRule="auto"/>
        <w:rPr>
          <w:rFonts w:ascii="Arial" w:eastAsia="Times New Roman" w:hAnsi="Arial"/>
          <w:b/>
          <w:bCs/>
          <w:color w:val="92D050"/>
          <w:kern w:val="1"/>
          <w:sz w:val="24"/>
          <w:szCs w:val="32"/>
          <w:lang w:val="en-US" w:eastAsia="zh-CN"/>
        </w:rPr>
      </w:pPr>
      <w:r w:rsidRPr="00A96D1F">
        <w:rPr>
          <w:color w:val="92D050"/>
          <w:lang w:val="en-US"/>
        </w:rPr>
        <w:br w:type="page"/>
      </w:r>
    </w:p>
    <w:p w14:paraId="5DDE4D90" w14:textId="7BBF855C" w:rsidR="00FA0336" w:rsidRPr="00A96D1F" w:rsidRDefault="003C6453" w:rsidP="003C6453">
      <w:pPr>
        <w:pStyle w:val="Heading1"/>
        <w:rPr>
          <w:color w:val="92D050"/>
          <w:lang w:val="es-CU"/>
        </w:rPr>
      </w:pPr>
      <w:bookmarkStart w:id="9" w:name="_Toc199761830"/>
      <w:r w:rsidRPr="00A96D1F">
        <w:rPr>
          <w:color w:val="92D050"/>
          <w:lang w:val="es-CU"/>
        </w:rPr>
        <w:lastRenderedPageBreak/>
        <w:t>INSTALACIÓN DEL SOFTWARE</w:t>
      </w:r>
      <w:bookmarkEnd w:id="9"/>
    </w:p>
    <w:p w14:paraId="2C5FAD58" w14:textId="11DE5842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traer el código de la aplicación se puede hacer con:</w:t>
      </w:r>
    </w:p>
    <w:p w14:paraId="65551EE8" w14:textId="77777777" w:rsidR="00D02DE6" w:rsidRPr="00A96D1F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58A54917" w14:textId="261B13B2" w:rsidR="00CD1CF1" w:rsidRP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git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clone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hyperlink r:id="rId12" w:history="1">
        <w:r w:rsidR="00D02DE6" w:rsidRPr="00CD1CF1">
          <w:rPr>
            <w:rStyle w:val="Hyperlink"/>
            <w:rFonts w:ascii="Consolas" w:eastAsia="Times New Roman" w:hAnsi="Consolas"/>
            <w:sz w:val="21"/>
            <w:szCs w:val="21"/>
            <w:lang w:val="en-US" w:eastAsia="es-CU"/>
          </w:rPr>
          <w:t>https://github.com/VictorDRF02/mangest-api</w:t>
        </w:r>
      </w:hyperlink>
      <w:r w:rsidR="00D02DE6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 </w:t>
      </w:r>
    </w:p>
    <w:p w14:paraId="234546F2" w14:textId="1D8AE3D3" w:rsidR="00CD1CF1" w:rsidRDefault="00CD1CF1" w:rsidP="00F75188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git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CD1CF1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clone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hyperlink r:id="rId13" w:history="1">
        <w:r w:rsidR="00D02DE6" w:rsidRPr="00CD1CF1">
          <w:rPr>
            <w:rStyle w:val="Hyperlink"/>
            <w:rFonts w:ascii="Consolas" w:eastAsia="Times New Roman" w:hAnsi="Consolas"/>
            <w:sz w:val="21"/>
            <w:szCs w:val="21"/>
            <w:lang w:val="en-US" w:eastAsia="es-CU"/>
          </w:rPr>
          <w:t>https://github.com/VictorDRF02/mangest-web</w:t>
        </w:r>
      </w:hyperlink>
    </w:p>
    <w:p w14:paraId="2AB23DDB" w14:textId="77777777" w:rsidR="00F75188" w:rsidRPr="00F75188" w:rsidRDefault="00F75188" w:rsidP="00F75188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</w:p>
    <w:p w14:paraId="4300A9FB" w14:textId="46B0612F" w:rsidR="00FA0336" w:rsidRPr="00A96D1F" w:rsidRDefault="00FA0336" w:rsidP="003C6453">
      <w:pPr>
        <w:pStyle w:val="Heading2"/>
        <w:rPr>
          <w:lang w:val="es-CU"/>
        </w:rPr>
      </w:pPr>
      <w:bookmarkStart w:id="10" w:name="_Toc199761831"/>
      <w:r w:rsidRPr="00A96D1F">
        <w:rPr>
          <w:lang w:val="es-CU"/>
        </w:rPr>
        <w:t>Configurar API</w:t>
      </w:r>
      <w:bookmarkEnd w:id="10"/>
    </w:p>
    <w:p w14:paraId="784F1E6F" w14:textId="3596F9A1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accede al API:</w:t>
      </w:r>
    </w:p>
    <w:p w14:paraId="6ACE495D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11CA77ED" w14:textId="77CF67CE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mangest</w:t>
      </w:r>
      <w:proofErr w:type="spellEnd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-api</w:t>
      </w:r>
    </w:p>
    <w:p w14:paraId="0D781787" w14:textId="77777777" w:rsidR="00D02DE6" w:rsidRPr="00CD1CF1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1B1A94A7" w14:textId="60DDA802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CD1CF1">
        <w:rPr>
          <w:rFonts w:ascii="Arial" w:hAnsi="Arial" w:cs="Arial"/>
          <w:sz w:val="24"/>
          <w:lang w:val="es-CU"/>
        </w:rPr>
        <w:t>Luego se instalan las d</w:t>
      </w:r>
      <w:r>
        <w:rPr>
          <w:rFonts w:ascii="Arial" w:hAnsi="Arial" w:cs="Arial"/>
          <w:sz w:val="24"/>
          <w:lang w:val="es-CU"/>
        </w:rPr>
        <w:t>ependencias:</w:t>
      </w:r>
    </w:p>
    <w:p w14:paraId="42003ED6" w14:textId="77777777" w:rsidR="00D02DE6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33204942" w14:textId="532B5F9F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yarn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</w:p>
    <w:p w14:paraId="16D62C12" w14:textId="77777777" w:rsidR="00D02DE6" w:rsidRPr="00CD1CF1" w:rsidRDefault="00D02DE6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71B49345" w14:textId="3E0EBAD1" w:rsidR="00CD1CF1" w:rsidRDefault="00CD1CF1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CD1CF1">
        <w:rPr>
          <w:rFonts w:ascii="Arial" w:hAnsi="Arial" w:cs="Arial"/>
          <w:sz w:val="24"/>
          <w:lang w:val="es-CU"/>
        </w:rPr>
        <w:t>Crear la base de da</w:t>
      </w:r>
      <w:r>
        <w:rPr>
          <w:rFonts w:ascii="Arial" w:hAnsi="Arial" w:cs="Arial"/>
          <w:sz w:val="24"/>
          <w:lang w:val="es-CU"/>
        </w:rPr>
        <w:t>tos y llenarla:</w:t>
      </w:r>
    </w:p>
    <w:p w14:paraId="190F2965" w14:textId="77777777" w:rsidR="00D02DE6" w:rsidRPr="00A96D1F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701BD368" w14:textId="31655F8B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yarn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run </w:t>
      </w:r>
      <w:proofErr w:type="spellStart"/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db:create</w:t>
      </w:r>
      <w:proofErr w:type="spellEnd"/>
      <w:proofErr w:type="gramEnd"/>
    </w:p>
    <w:p w14:paraId="7998FB13" w14:textId="44D67117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yarn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 run </w:t>
      </w:r>
      <w:proofErr w:type="spellStart"/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db:migrate</w:t>
      </w:r>
      <w:proofErr w:type="spellEnd"/>
      <w:proofErr w:type="gramEnd"/>
    </w:p>
    <w:p w14:paraId="65BC4DEB" w14:textId="00C90212" w:rsidR="00CD1CF1" w:rsidRDefault="00CD1CF1" w:rsidP="00D02DE6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yarn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 run </w:t>
      </w:r>
      <w:proofErr w:type="spellStart"/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db:seed</w:t>
      </w:r>
      <w:proofErr w:type="spellEnd"/>
      <w:proofErr w:type="gramEnd"/>
    </w:p>
    <w:p w14:paraId="0E30EEFE" w14:textId="77777777" w:rsidR="00D02DE6" w:rsidRPr="00CD1CF1" w:rsidRDefault="00D02DE6" w:rsidP="00CD1CF1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</w:p>
    <w:p w14:paraId="07EC367B" w14:textId="410E552D" w:rsidR="00A96D1F" w:rsidRDefault="00A96D1F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 xml:space="preserve">Crear </w:t>
      </w:r>
      <w:proofErr w:type="spellStart"/>
      <w:r w:rsidRPr="00A96D1F">
        <w:rPr>
          <w:rFonts w:ascii="Arial" w:hAnsi="Arial" w:cs="Arial"/>
          <w:i/>
          <w:iCs/>
          <w:sz w:val="24"/>
          <w:lang w:val="es-CU"/>
        </w:rPr>
        <w:t>ecosystem.config</w:t>
      </w:r>
      <w:proofErr w:type="spellEnd"/>
      <w:r>
        <w:rPr>
          <w:rFonts w:ascii="Arial" w:hAnsi="Arial" w:cs="Arial"/>
          <w:sz w:val="24"/>
          <w:lang w:val="es-CU"/>
        </w:rPr>
        <w:t xml:space="preserve"> y configurarlo:</w:t>
      </w:r>
    </w:p>
    <w:p w14:paraId="1B895FAA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0027C01F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</w:t>
      </w:r>
      <w:proofErr w:type="spellStart"/>
      <w:proofErr w:type="gramStart"/>
      <w:r w:rsidRPr="00A96D1F">
        <w:rPr>
          <w:rFonts w:ascii="Consolas" w:eastAsia="Times New Roman" w:hAnsi="Consolas"/>
          <w:color w:val="4EC9B0"/>
          <w:sz w:val="21"/>
          <w:szCs w:val="21"/>
          <w:lang w:val="en-US" w:eastAsia="es-CU"/>
        </w:rPr>
        <w:t>module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.</w:t>
      </w:r>
      <w:r w:rsidRPr="00A96D1F">
        <w:rPr>
          <w:rFonts w:ascii="Consolas" w:eastAsia="Times New Roman" w:hAnsi="Consolas"/>
          <w:color w:val="4EC9B0"/>
          <w:sz w:val="21"/>
          <w:szCs w:val="21"/>
          <w:lang w:val="en-US" w:eastAsia="es-CU"/>
        </w:rPr>
        <w:t>exports</w:t>
      </w:r>
      <w:proofErr w:type="spellEnd"/>
      <w:proofErr w:type="gramEnd"/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i/>
          <w:iCs/>
          <w:color w:val="D4D4D4"/>
          <w:sz w:val="21"/>
          <w:szCs w:val="21"/>
          <w:lang w:val="en-US" w:eastAsia="es-CU"/>
        </w:rPr>
        <w:t>=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{</w:t>
      </w:r>
    </w:p>
    <w:p w14:paraId="1002240E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apps: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[{</w:t>
      </w:r>
    </w:p>
    <w:p w14:paraId="3D2DE8CE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name: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mangest-api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25490621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script: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gram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'./</w:t>
      </w:r>
      <w:proofErr w:type="spellStart"/>
      <w:proofErr w:type="gram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src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/bin/www'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7D7CDD20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watch: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i/>
          <w:iCs/>
          <w:color w:val="569CD6"/>
          <w:sz w:val="21"/>
          <w:szCs w:val="21"/>
          <w:lang w:val="en-US" w:eastAsia="es-CU"/>
        </w:rPr>
        <w:t>true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3A3C1D38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proofErr w:type="spellStart"/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ignore_watch</w:t>
      </w:r>
      <w:proofErr w:type="spellEnd"/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[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node_modules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, </w:t>
      </w:r>
      <w:proofErr w:type="gram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'.git</w:t>
      </w:r>
      <w:proofErr w:type="gram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],</w:t>
      </w:r>
    </w:p>
    <w:p w14:paraId="2F39CC47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proofErr w:type="spellStart"/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env_production</w:t>
      </w:r>
      <w:proofErr w:type="spellEnd"/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{</w:t>
      </w:r>
    </w:p>
    <w:p w14:paraId="575E9EF3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NODE_ENV: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'production'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6404C457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DB_HOST: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"127.0.0.1"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25ED254F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DB_NAME: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db_mangest_development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15BD0A2A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DB_USER: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postgres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103BA528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  </w:t>
      </w:r>
      <w:r w:rsidRPr="00A96D1F">
        <w:rPr>
          <w:rFonts w:ascii="Consolas" w:eastAsia="Times New Roman" w:hAnsi="Consolas"/>
          <w:color w:val="9CDCFE"/>
          <w:sz w:val="21"/>
          <w:szCs w:val="21"/>
          <w:lang w:val="en-US" w:eastAsia="es-CU"/>
        </w:rPr>
        <w:t>DB_PASSWORD: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postgres</w:t>
      </w:r>
      <w:proofErr w:type="spellEnd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"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>,</w:t>
      </w:r>
    </w:p>
    <w:p w14:paraId="5B3BB656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  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}</w:t>
      </w:r>
    </w:p>
    <w:p w14:paraId="1CCEF409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    },</w:t>
      </w:r>
    </w:p>
    <w:p w14:paraId="4A74BB3C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lastRenderedPageBreak/>
        <w:t>    ],</w:t>
      </w:r>
    </w:p>
    <w:p w14:paraId="7B3FCEF3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>  };</w:t>
      </w:r>
    </w:p>
    <w:p w14:paraId="6FA9C240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434B09DA" w14:textId="0578D767" w:rsidR="00CD1CF1" w:rsidRPr="00A96D1F" w:rsidRDefault="00A96D1F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A96D1F">
        <w:rPr>
          <w:rFonts w:ascii="Arial" w:hAnsi="Arial" w:cs="Arial"/>
          <w:sz w:val="24"/>
          <w:lang w:val="es-CU"/>
        </w:rPr>
        <w:t>Salir de la carpeta:</w:t>
      </w:r>
    </w:p>
    <w:p w14:paraId="2D8117FB" w14:textId="77777777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166CA9FE" w14:textId="4C888C74" w:rsidR="00A96D1F" w:rsidRDefault="00A96D1F" w:rsidP="00A96D1F">
      <w:pPr>
        <w:shd w:val="clear" w:color="auto" w:fill="0D1117"/>
        <w:spacing w:after="0" w:line="285" w:lineRule="atLeast"/>
        <w:ind w:firstLine="576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proofErr w:type="gramStart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..</w:t>
      </w:r>
      <w:proofErr w:type="gramEnd"/>
    </w:p>
    <w:p w14:paraId="2BE17C2A" w14:textId="77777777" w:rsidR="00A96D1F" w:rsidRPr="00A96D1F" w:rsidRDefault="00A96D1F" w:rsidP="00A96D1F">
      <w:pPr>
        <w:shd w:val="clear" w:color="auto" w:fill="0D1117"/>
        <w:spacing w:after="0" w:line="285" w:lineRule="atLeast"/>
        <w:ind w:firstLine="576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3E8C0D1A" w14:textId="77777777" w:rsidR="00A96D1F" w:rsidRPr="00A96D1F" w:rsidRDefault="00A96D1F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</w:p>
    <w:p w14:paraId="7D1E56E2" w14:textId="56DDFAE2" w:rsidR="00FA0336" w:rsidRPr="00D02DE6" w:rsidRDefault="00FA0336" w:rsidP="003C6453">
      <w:pPr>
        <w:pStyle w:val="Heading2"/>
      </w:pPr>
      <w:bookmarkStart w:id="11" w:name="_Toc199761832"/>
      <w:proofErr w:type="spellStart"/>
      <w:r w:rsidRPr="00D02DE6">
        <w:t>Configurar</w:t>
      </w:r>
      <w:proofErr w:type="spellEnd"/>
      <w:r w:rsidRPr="00D02DE6">
        <w:t xml:space="preserve"> web</w:t>
      </w:r>
      <w:bookmarkEnd w:id="11"/>
    </w:p>
    <w:p w14:paraId="053D1F71" w14:textId="16EDD24A" w:rsidR="00A96D1F" w:rsidRDefault="00A96D1F" w:rsidP="00A96D1F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accede a</w:t>
      </w:r>
      <w:r>
        <w:rPr>
          <w:rFonts w:ascii="Arial" w:hAnsi="Arial" w:cs="Arial"/>
          <w:sz w:val="24"/>
        </w:rPr>
        <w:t xml:space="preserve"> la Web</w:t>
      </w:r>
      <w:r>
        <w:rPr>
          <w:rFonts w:ascii="Arial" w:hAnsi="Arial" w:cs="Arial"/>
          <w:sz w:val="24"/>
        </w:rPr>
        <w:t>:</w:t>
      </w:r>
    </w:p>
    <w:p w14:paraId="14EBDAE4" w14:textId="77777777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37391014" w14:textId="01B1EDF9" w:rsidR="00A96D1F" w:rsidRDefault="00A96D1F" w:rsidP="00A96D1F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mangest</w:t>
      </w:r>
      <w:proofErr w:type="spellEnd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-</w:t>
      </w:r>
      <w:r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web</w:t>
      </w:r>
    </w:p>
    <w:p w14:paraId="232AB266" w14:textId="77777777" w:rsidR="00A96D1F" w:rsidRPr="00CD1CF1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3B7736EB" w14:textId="77777777" w:rsidR="00A96D1F" w:rsidRDefault="00A96D1F" w:rsidP="00A96D1F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CD1CF1">
        <w:rPr>
          <w:rFonts w:ascii="Arial" w:hAnsi="Arial" w:cs="Arial"/>
          <w:sz w:val="24"/>
          <w:lang w:val="es-CU"/>
        </w:rPr>
        <w:t>Luego se instalan las d</w:t>
      </w:r>
      <w:r>
        <w:rPr>
          <w:rFonts w:ascii="Arial" w:hAnsi="Arial" w:cs="Arial"/>
          <w:sz w:val="24"/>
          <w:lang w:val="es-CU"/>
        </w:rPr>
        <w:t>ependencias:</w:t>
      </w:r>
    </w:p>
    <w:p w14:paraId="6782AF35" w14:textId="77777777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1B887C4B" w14:textId="77777777" w:rsidR="00A96D1F" w:rsidRDefault="00A96D1F" w:rsidP="00A96D1F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CD1CF1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yarn</w:t>
      </w:r>
      <w:proofErr w:type="spellEnd"/>
      <w:r w:rsidRPr="00CD1CF1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proofErr w:type="spellStart"/>
      <w:r w:rsidRPr="00CD1CF1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install</w:t>
      </w:r>
      <w:proofErr w:type="spellEnd"/>
    </w:p>
    <w:p w14:paraId="5E14FC45" w14:textId="77777777" w:rsidR="00A96D1F" w:rsidRPr="00CD1CF1" w:rsidRDefault="00A96D1F" w:rsidP="00A96D1F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661ED7A7" w14:textId="424DA643" w:rsidR="00A96D1F" w:rsidRDefault="00A96D1F" w:rsidP="00A96D1F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 xml:space="preserve">Hacer el </w:t>
      </w:r>
      <w:proofErr w:type="spellStart"/>
      <w:r w:rsidRPr="00A96D1F">
        <w:rPr>
          <w:rFonts w:ascii="Arial" w:hAnsi="Arial" w:cs="Arial"/>
          <w:i/>
          <w:iCs/>
          <w:sz w:val="24"/>
          <w:lang w:val="es-CU"/>
        </w:rPr>
        <w:t>build</w:t>
      </w:r>
      <w:proofErr w:type="spellEnd"/>
      <w:r>
        <w:rPr>
          <w:rFonts w:ascii="Arial" w:hAnsi="Arial" w:cs="Arial"/>
          <w:sz w:val="24"/>
          <w:lang w:val="es-CU"/>
        </w:rPr>
        <w:t>:</w:t>
      </w:r>
    </w:p>
    <w:p w14:paraId="484413C9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76B7D1FE" w14:textId="5425AE69" w:rsidR="00A96D1F" w:rsidRPr="00A96D1F" w:rsidRDefault="00A96D1F" w:rsidP="00A96D1F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A96D1F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yarn</w:t>
      </w:r>
      <w:proofErr w:type="spellEnd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 xml:space="preserve">run 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b</w:t>
      </w:r>
      <w:r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uild</w:t>
      </w:r>
      <w:proofErr w:type="spellEnd"/>
    </w:p>
    <w:p w14:paraId="3ED96542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350E5BEF" w14:textId="77777777" w:rsidR="00A96D1F" w:rsidRPr="00A96D1F" w:rsidRDefault="00A96D1F" w:rsidP="00A96D1F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A96D1F">
        <w:rPr>
          <w:rFonts w:ascii="Arial" w:hAnsi="Arial" w:cs="Arial"/>
          <w:sz w:val="24"/>
          <w:lang w:val="es-CU"/>
        </w:rPr>
        <w:t>Salir de la carpeta:</w:t>
      </w:r>
    </w:p>
    <w:p w14:paraId="02E9BA31" w14:textId="77777777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s-CU" w:eastAsia="es-CU"/>
        </w:rPr>
      </w:pPr>
    </w:p>
    <w:p w14:paraId="5B989F86" w14:textId="77777777" w:rsidR="00A96D1F" w:rsidRDefault="00A96D1F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proofErr w:type="gramStart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..</w:t>
      </w:r>
      <w:proofErr w:type="gramEnd"/>
    </w:p>
    <w:p w14:paraId="1493E274" w14:textId="77777777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</w:p>
    <w:p w14:paraId="24EDE4F9" w14:textId="77777777" w:rsidR="003C6453" w:rsidRPr="00A96D1F" w:rsidRDefault="003C6453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</w:p>
    <w:p w14:paraId="1D85D0BA" w14:textId="77777777" w:rsidR="00A96D1F" w:rsidRDefault="00A96D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9750265" w14:textId="3C47DA06" w:rsidR="00FA0336" w:rsidRPr="00A96D1F" w:rsidRDefault="00A96D1F" w:rsidP="00A96D1F">
      <w:pPr>
        <w:pStyle w:val="Heading1"/>
        <w:rPr>
          <w:color w:val="92D050"/>
          <w:lang w:val="es-CU"/>
        </w:rPr>
      </w:pPr>
      <w:bookmarkStart w:id="12" w:name="_Toc199761833"/>
      <w:r w:rsidRPr="00A96D1F">
        <w:rPr>
          <w:color w:val="92D050"/>
          <w:lang w:val="es-CU"/>
        </w:rPr>
        <w:lastRenderedPageBreak/>
        <w:t>EJECUCIÓN DE LA APLICACIÓN</w:t>
      </w:r>
      <w:bookmarkEnd w:id="12"/>
    </w:p>
    <w:p w14:paraId="52C02345" w14:textId="11DC2CC9" w:rsidR="003C6453" w:rsidRDefault="003C6453" w:rsidP="00A96D1F">
      <w:pPr>
        <w:pStyle w:val="Heading2"/>
      </w:pPr>
      <w:bookmarkStart w:id="13" w:name="_Toc199761834"/>
      <w:proofErr w:type="spellStart"/>
      <w:r>
        <w:t>Levantar</w:t>
      </w:r>
      <w:proofErr w:type="spellEnd"/>
      <w:r>
        <w:t xml:space="preserve"> </w:t>
      </w:r>
      <w:proofErr w:type="spellStart"/>
      <w:r>
        <w:t>aplicación</w:t>
      </w:r>
      <w:bookmarkEnd w:id="13"/>
      <w:proofErr w:type="spellEnd"/>
    </w:p>
    <w:p w14:paraId="087D6A1F" w14:textId="562B24A2" w:rsidR="00A96D1F" w:rsidRDefault="00A96D1F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levantar el </w:t>
      </w:r>
      <w:r w:rsidRPr="00A96D1F">
        <w:rPr>
          <w:rFonts w:ascii="Arial" w:hAnsi="Arial" w:cs="Arial"/>
          <w:i/>
          <w:iCs/>
          <w:sz w:val="24"/>
        </w:rPr>
        <w:t>api</w:t>
      </w:r>
      <w:r>
        <w:rPr>
          <w:rFonts w:ascii="Arial" w:hAnsi="Arial" w:cs="Arial"/>
          <w:i/>
          <w:iCs/>
          <w:sz w:val="24"/>
        </w:rPr>
        <w:t xml:space="preserve"> </w:t>
      </w:r>
      <w:r>
        <w:rPr>
          <w:rFonts w:ascii="Arial" w:hAnsi="Arial" w:cs="Arial"/>
          <w:sz w:val="24"/>
        </w:rPr>
        <w:t>se ejecuta lo siguiente:</w:t>
      </w:r>
    </w:p>
    <w:p w14:paraId="4FEFA6AB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37D9C5CA" w14:textId="65F4E454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    </w:t>
      </w:r>
      <w:r w:rsidR="00F07F75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ab/>
      </w:r>
      <w:r w:rsidRPr="00A96D1F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cd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mangest-api</w:t>
      </w:r>
      <w:proofErr w:type="spellEnd"/>
    </w:p>
    <w:p w14:paraId="38859DCA" w14:textId="7EE859DB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</w:t>
      </w:r>
      <w:r w:rsid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ab/>
      </w:r>
      <w:r w:rsidRPr="00A96D1F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pm2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start</w:t>
      </w: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ecosystem.config.js</w:t>
      </w:r>
    </w:p>
    <w:p w14:paraId="79032C31" w14:textId="32CC239D" w:rsid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A96D1F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    </w:t>
      </w:r>
      <w:r w:rsid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ab/>
      </w:r>
      <w:r w:rsidRPr="00A96D1F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proofErr w:type="gramStart"/>
      <w:r w:rsidRPr="00A96D1F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A96D1F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..</w:t>
      </w:r>
      <w:proofErr w:type="gramEnd"/>
    </w:p>
    <w:p w14:paraId="358B1342" w14:textId="77777777" w:rsidR="00A96D1F" w:rsidRPr="00A96D1F" w:rsidRDefault="00A96D1F" w:rsidP="00A96D1F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5BD3AE10" w14:textId="77777777" w:rsidR="00A96D1F" w:rsidRPr="00A96D1F" w:rsidRDefault="00A96D1F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E622B36" w14:textId="5E9BC889" w:rsidR="003C6453" w:rsidRPr="00F07F75" w:rsidRDefault="003C6453" w:rsidP="00A96D1F">
      <w:pPr>
        <w:pStyle w:val="Heading2"/>
        <w:rPr>
          <w:lang w:val="es-CU"/>
        </w:rPr>
      </w:pPr>
      <w:bookmarkStart w:id="14" w:name="_Toc199761835"/>
      <w:r w:rsidRPr="00F07F75">
        <w:rPr>
          <w:lang w:val="es-CU"/>
        </w:rPr>
        <w:t>Actualización de la aplicación</w:t>
      </w:r>
      <w:bookmarkEnd w:id="14"/>
    </w:p>
    <w:p w14:paraId="49764F39" w14:textId="6017C575" w:rsidR="003C6453" w:rsidRDefault="00F07F75" w:rsidP="00152F7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actualiza el </w:t>
      </w:r>
      <w:r w:rsidRPr="00F07F75">
        <w:rPr>
          <w:rFonts w:ascii="Arial" w:hAnsi="Arial" w:cs="Arial"/>
          <w:i/>
          <w:iCs/>
          <w:sz w:val="24"/>
        </w:rPr>
        <w:t>api</w:t>
      </w:r>
      <w:r>
        <w:rPr>
          <w:rFonts w:ascii="Arial" w:hAnsi="Arial" w:cs="Arial"/>
          <w:sz w:val="24"/>
        </w:rPr>
        <w:t>:</w:t>
      </w:r>
    </w:p>
    <w:p w14:paraId="24DDA44D" w14:textId="77777777" w:rsidR="00F07F75" w:rsidRDefault="00F07F75" w:rsidP="00F07F75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n-US" w:eastAsia="es-CU"/>
        </w:rPr>
      </w:pPr>
    </w:p>
    <w:p w14:paraId="447DBA11" w14:textId="76689309" w:rsidR="00F07F75" w:rsidRP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F07F75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cd</w:t>
      </w:r>
      <w:r w:rsidRP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F07F75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mangest-api</w:t>
      </w:r>
      <w:proofErr w:type="spellEnd"/>
    </w:p>
    <w:p w14:paraId="26580162" w14:textId="10BF63B9" w:rsid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git</w:t>
      </w:r>
      <w:r w:rsidRP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pull</w:t>
      </w:r>
      <w:proofErr w:type="gramEnd"/>
    </w:p>
    <w:p w14:paraId="4BE03837" w14:textId="1C51E51F" w:rsid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 xml:space="preserve">yarn 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run </w:t>
      </w:r>
      <w:proofErr w:type="spellStart"/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db:migrate</w:t>
      </w:r>
      <w:proofErr w:type="spellEnd"/>
      <w:proofErr w:type="gramEnd"/>
    </w:p>
    <w:p w14:paraId="093DF508" w14:textId="73E4A148" w:rsidR="00F07F75" w:rsidRP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 xml:space="preserve">yarn 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 xml:space="preserve">run </w:t>
      </w:r>
      <w:proofErr w:type="spellStart"/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db: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seed</w:t>
      </w:r>
      <w:proofErr w:type="spellEnd"/>
      <w:proofErr w:type="gramEnd"/>
    </w:p>
    <w:p w14:paraId="1939D2F6" w14:textId="77777777" w:rsid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 w:rsidRPr="00F07F75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cd</w:t>
      </w:r>
      <w:proofErr w:type="gramStart"/>
      <w:r w:rsidRP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r w:rsidRPr="00F07F75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..</w:t>
      </w:r>
      <w:proofErr w:type="gramEnd"/>
    </w:p>
    <w:p w14:paraId="3FBDFB90" w14:textId="77777777" w:rsidR="00F07F75" w:rsidRPr="00F07F75" w:rsidRDefault="00F07F75" w:rsidP="00F07F75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</w:p>
    <w:p w14:paraId="758D3D50" w14:textId="0C42615F" w:rsidR="00F07F75" w:rsidRDefault="00F07F75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 </w:t>
      </w:r>
      <w:r>
        <w:rPr>
          <w:rFonts w:ascii="Arial" w:hAnsi="Arial" w:cs="Arial"/>
          <w:sz w:val="24"/>
        </w:rPr>
        <w:t xml:space="preserve">actualiza </w:t>
      </w:r>
      <w:r>
        <w:rPr>
          <w:rFonts w:ascii="Arial" w:hAnsi="Arial" w:cs="Arial"/>
          <w:sz w:val="24"/>
          <w:lang w:val="en-US"/>
        </w:rPr>
        <w:t xml:space="preserve">la </w:t>
      </w:r>
      <w:r w:rsidRPr="00F07F75">
        <w:rPr>
          <w:rFonts w:ascii="Arial" w:hAnsi="Arial" w:cs="Arial"/>
          <w:i/>
          <w:iCs/>
          <w:sz w:val="24"/>
          <w:lang w:val="en-US"/>
        </w:rPr>
        <w:t>web</w:t>
      </w:r>
      <w:r>
        <w:rPr>
          <w:rFonts w:ascii="Arial" w:hAnsi="Arial" w:cs="Arial"/>
          <w:sz w:val="24"/>
          <w:lang w:val="en-US"/>
        </w:rPr>
        <w:t>:</w:t>
      </w:r>
    </w:p>
    <w:p w14:paraId="6D96F36B" w14:textId="77777777" w:rsidR="00F07F75" w:rsidRDefault="00F07F75" w:rsidP="00F07F75">
      <w:pPr>
        <w:shd w:val="clear" w:color="auto" w:fill="0D1117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lang w:val="en-US" w:eastAsia="es-CU"/>
        </w:rPr>
      </w:pPr>
    </w:p>
    <w:p w14:paraId="53053134" w14:textId="6EDE6187" w:rsidR="00F07F75" w:rsidRP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CCCCC"/>
          <w:sz w:val="21"/>
          <w:szCs w:val="21"/>
          <w:lang w:val="en-US" w:eastAsia="es-CU"/>
        </w:rPr>
      </w:pPr>
      <w:r w:rsidRPr="00F07F75"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cd</w:t>
      </w:r>
      <w:r w:rsidRP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spellStart"/>
      <w:r w:rsidRPr="00F07F75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mangest</w:t>
      </w:r>
      <w:proofErr w:type="spellEnd"/>
      <w:r w:rsidRPr="00F07F75"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-</w:t>
      </w:r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web</w:t>
      </w:r>
    </w:p>
    <w:p w14:paraId="093D6FEF" w14:textId="77777777" w:rsid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n-US" w:eastAsia="es-CU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es-CU"/>
        </w:rPr>
        <w:t>git</w:t>
      </w:r>
      <w:r w:rsidRPr="00F07F75">
        <w:rPr>
          <w:rFonts w:ascii="Consolas" w:eastAsia="Times New Roman" w:hAnsi="Consolas"/>
          <w:color w:val="CCCCCC"/>
          <w:sz w:val="21"/>
          <w:szCs w:val="21"/>
          <w:lang w:val="en-US" w:eastAsia="es-CU"/>
        </w:rPr>
        <w:t xml:space="preserve"> </w:t>
      </w:r>
      <w:proofErr w:type="gramStart"/>
      <w:r>
        <w:rPr>
          <w:rFonts w:ascii="Consolas" w:eastAsia="Times New Roman" w:hAnsi="Consolas"/>
          <w:color w:val="CE9178"/>
          <w:sz w:val="21"/>
          <w:szCs w:val="21"/>
          <w:lang w:val="en-US" w:eastAsia="es-CU"/>
        </w:rPr>
        <w:t>pull</w:t>
      </w:r>
      <w:proofErr w:type="gramEnd"/>
    </w:p>
    <w:p w14:paraId="14FBE7B6" w14:textId="0F87FC2A" w:rsidR="00F07F75" w:rsidRP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proofErr w:type="spellStart"/>
      <w:r w:rsidRPr="00F07F75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yarn</w:t>
      </w:r>
      <w:proofErr w:type="spellEnd"/>
      <w:r w:rsidRPr="00F07F75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 xml:space="preserve"> </w:t>
      </w:r>
      <w:r w:rsidRPr="00F07F75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 xml:space="preserve">run </w:t>
      </w:r>
      <w:proofErr w:type="spellStart"/>
      <w:r w:rsidRPr="00F07F75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bu</w:t>
      </w:r>
      <w:r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ild</w:t>
      </w:r>
      <w:proofErr w:type="spellEnd"/>
    </w:p>
    <w:p w14:paraId="37340763" w14:textId="77777777" w:rsidR="00F07F75" w:rsidRPr="00F07F75" w:rsidRDefault="00F07F75" w:rsidP="00F07F75">
      <w:pPr>
        <w:shd w:val="clear" w:color="auto" w:fill="0D1117"/>
        <w:spacing w:after="0" w:line="285" w:lineRule="atLeast"/>
        <w:ind w:firstLine="708"/>
        <w:rPr>
          <w:rFonts w:ascii="Consolas" w:eastAsia="Times New Roman" w:hAnsi="Consolas"/>
          <w:color w:val="CE9178"/>
          <w:sz w:val="21"/>
          <w:szCs w:val="21"/>
          <w:lang w:val="es-CU" w:eastAsia="es-CU"/>
        </w:rPr>
      </w:pPr>
      <w:r w:rsidRPr="00F07F75">
        <w:rPr>
          <w:rFonts w:ascii="Consolas" w:eastAsia="Times New Roman" w:hAnsi="Consolas"/>
          <w:color w:val="DCDCAA"/>
          <w:sz w:val="21"/>
          <w:szCs w:val="21"/>
          <w:lang w:val="es-CU" w:eastAsia="es-CU"/>
        </w:rPr>
        <w:t>cd</w:t>
      </w:r>
      <w:proofErr w:type="gramStart"/>
      <w:r w:rsidRPr="00F07F75">
        <w:rPr>
          <w:rFonts w:ascii="Consolas" w:eastAsia="Times New Roman" w:hAnsi="Consolas"/>
          <w:color w:val="CCCCCC"/>
          <w:sz w:val="21"/>
          <w:szCs w:val="21"/>
          <w:lang w:val="es-CU" w:eastAsia="es-CU"/>
        </w:rPr>
        <w:t xml:space="preserve"> </w:t>
      </w:r>
      <w:r w:rsidRPr="00F07F75">
        <w:rPr>
          <w:rFonts w:ascii="Consolas" w:eastAsia="Times New Roman" w:hAnsi="Consolas"/>
          <w:color w:val="CE9178"/>
          <w:sz w:val="21"/>
          <w:szCs w:val="21"/>
          <w:lang w:val="es-CU" w:eastAsia="es-CU"/>
        </w:rPr>
        <w:t>..</w:t>
      </w:r>
      <w:proofErr w:type="gramEnd"/>
    </w:p>
    <w:p w14:paraId="620C3482" w14:textId="77777777" w:rsidR="00F07F75" w:rsidRPr="00F07F75" w:rsidRDefault="00F07F75" w:rsidP="00F07F75">
      <w:pPr>
        <w:shd w:val="clear" w:color="auto" w:fill="0D1117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s-CU" w:eastAsia="es-CU"/>
        </w:rPr>
      </w:pPr>
    </w:p>
    <w:p w14:paraId="6F5696E9" w14:textId="77777777" w:rsidR="00F07F75" w:rsidRPr="00F07F75" w:rsidRDefault="00F07F75" w:rsidP="00152F7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</w:p>
    <w:p w14:paraId="0920EBF8" w14:textId="77777777" w:rsidR="00F07F75" w:rsidRDefault="00F07F7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B6572EB" w14:textId="54F57471" w:rsidR="003C6453" w:rsidRPr="00F07F75" w:rsidRDefault="00F07F75" w:rsidP="00F07F75">
      <w:pPr>
        <w:pStyle w:val="Heading1"/>
        <w:rPr>
          <w:color w:val="92D050"/>
          <w:lang w:val="es-CU"/>
        </w:rPr>
      </w:pPr>
      <w:bookmarkStart w:id="15" w:name="_Toc199761836"/>
      <w:r w:rsidRPr="00F07F75">
        <w:rPr>
          <w:color w:val="92D050"/>
          <w:lang w:val="es-CU"/>
        </w:rPr>
        <w:lastRenderedPageBreak/>
        <w:t>CREDENCIALES</w:t>
      </w:r>
      <w:bookmarkEnd w:id="15"/>
    </w:p>
    <w:p w14:paraId="3C3EF205" w14:textId="3AEB5141" w:rsidR="003C6453" w:rsidRDefault="00F07F75" w:rsidP="003C6453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credenciales para acceder al sistema son:</w:t>
      </w:r>
    </w:p>
    <w:p w14:paraId="191544C7" w14:textId="542ED94D" w:rsidR="00F07F75" w:rsidRDefault="00F07F75" w:rsidP="00F07F75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 xml:space="preserve">Nombre de usuario: </w:t>
      </w:r>
      <w:r w:rsidRPr="00F07F75">
        <w:rPr>
          <w:rFonts w:ascii="Arial" w:hAnsi="Arial" w:cs="Arial"/>
          <w:sz w:val="24"/>
          <w:lang w:val="es-CU"/>
        </w:rPr>
        <w:t xml:space="preserve">General </w:t>
      </w:r>
      <w:proofErr w:type="spellStart"/>
      <w:r w:rsidRPr="00F07F75">
        <w:rPr>
          <w:rFonts w:ascii="Arial" w:hAnsi="Arial" w:cs="Arial"/>
          <w:sz w:val="24"/>
          <w:lang w:val="es-CU"/>
        </w:rPr>
        <w:t>Administrator</w:t>
      </w:r>
      <w:proofErr w:type="spellEnd"/>
    </w:p>
    <w:p w14:paraId="719F43F0" w14:textId="77777777" w:rsidR="00F07F75" w:rsidRPr="00F07F75" w:rsidRDefault="00F07F75" w:rsidP="00F07F75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 xml:space="preserve">Contraseña: </w:t>
      </w:r>
      <w:r w:rsidRPr="00F07F75">
        <w:rPr>
          <w:rFonts w:ascii="Arial" w:hAnsi="Arial" w:cs="Arial"/>
          <w:sz w:val="24"/>
          <w:lang w:val="es-CU"/>
        </w:rPr>
        <w:t>1234</w:t>
      </w:r>
    </w:p>
    <w:p w14:paraId="2BB98711" w14:textId="787156E2" w:rsidR="00F07F75" w:rsidRPr="00F07F75" w:rsidRDefault="00F07F75" w:rsidP="00F07F75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lang w:val="es-CU"/>
        </w:rPr>
      </w:pPr>
      <w:r w:rsidRPr="00F07F75">
        <w:rPr>
          <w:rFonts w:ascii="Arial" w:hAnsi="Arial" w:cs="Arial"/>
          <w:b/>
          <w:bCs/>
          <w:sz w:val="24"/>
          <w:lang w:val="es-CU"/>
        </w:rPr>
        <w:t>Se recomienda cambiarlas al desplegar el sistema.</w:t>
      </w:r>
    </w:p>
    <w:p w14:paraId="3686A7C2" w14:textId="77777777" w:rsidR="00F07F75" w:rsidRPr="003C6453" w:rsidRDefault="00F07F75" w:rsidP="003C6453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sectPr w:rsidR="00F07F75" w:rsidRPr="003C6453" w:rsidSect="00152F79">
      <w:footerReference w:type="default" r:id="rId14"/>
      <w:pgSz w:w="12240" w:h="15840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EA3A8" w14:textId="77777777" w:rsidR="00C80641" w:rsidRPr="006538EF" w:rsidRDefault="00C80641" w:rsidP="00577A6D">
      <w:pPr>
        <w:spacing w:after="0" w:line="240" w:lineRule="auto"/>
      </w:pPr>
      <w:r w:rsidRPr="006538EF">
        <w:separator/>
      </w:r>
    </w:p>
  </w:endnote>
  <w:endnote w:type="continuationSeparator" w:id="0">
    <w:p w14:paraId="13E0ED81" w14:textId="77777777" w:rsidR="00C80641" w:rsidRPr="006538EF" w:rsidRDefault="00C80641" w:rsidP="00577A6D">
      <w:pPr>
        <w:spacing w:after="0" w:line="240" w:lineRule="auto"/>
      </w:pPr>
      <w:r w:rsidRPr="006538E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300">
    <w:altName w:val="Arial"/>
    <w:charset w:val="00"/>
    <w:family w:val="modern"/>
    <w:pitch w:val="default"/>
    <w:sig w:usb0="00000000" w:usb1="00000000" w:usb2="00000000" w:usb3="00000000" w:csb0="00000093" w:csb1="00000000"/>
  </w:font>
  <w:font w:name="Museo Sans 900">
    <w:altName w:val="Calibri"/>
    <w:charset w:val="00"/>
    <w:family w:val="modern"/>
    <w:pitch w:val="default"/>
    <w:sig w:usb0="00000000" w:usb1="00000000" w:usb2="00000000" w:usb3="00000000" w:csb0="00000093" w:csb1="00000000"/>
  </w:font>
  <w:font w:name="Lohit Hindi">
    <w:altName w:val="Yu Gothic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edra Sans Std Book">
    <w:altName w:val="Arial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48A6" w14:textId="77777777" w:rsidR="00C55146" w:rsidRPr="006538EF" w:rsidRDefault="00A22526" w:rsidP="00A30DD6">
    <w:pPr>
      <w:ind w:right="190"/>
      <w:rPr>
        <w:color w:val="0F243E"/>
        <w:sz w:val="26"/>
        <w:szCs w:val="26"/>
      </w:rPr>
    </w:pPr>
    <w:r w:rsidRPr="006538EF">
      <w:rPr>
        <w:noProof/>
        <w:lang w:eastAsia="es-ES"/>
      </w:rPr>
      <w:drawing>
        <wp:anchor distT="0" distB="0" distL="114300" distR="114300" simplePos="0" relativeHeight="251655680" behindDoc="1" locked="0" layoutInCell="1" allowOverlap="1" wp14:anchorId="17DAC6BB" wp14:editId="45C83B46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9525" b="9525"/>
          <wp:wrapNone/>
          <wp:docPr id="10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7" t="36836" r="76916" b="33181"/>
                  <a:stretch/>
                </pic:blipFill>
                <pic:spPr bwMode="auto"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lang w:eastAsia="es-ES"/>
      </w:rPr>
      <w:pict w14:anchorId="7F48422E">
        <v:shapetype id="_x0000_t202" coordsize="21600,21600" o:spt="202" path="m,l,21600r21600,l21600,xe">
          <v:stroke joinstyle="miter"/>
          <v:path gradientshapeok="t" o:connecttype="rect"/>
        </v:shapetype>
        <v:shape id="Cuadro de texto 49" o:spid="_x0000_s1027" type="#_x0000_t202" style="position:absolute;margin-left:556.9pt;margin-top:736.55pt;width:30.6pt;height:39.9pt;z-index:251657728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" stroked="f" strokeweight=".5pt">
          <v:textbox style="mso-next-textbox:#Cuadro de texto 49;mso-fit-shape-to-text:t" inset="0,,0">
            <w:txbxContent>
              <w:p w14:paraId="1239CCAC" w14:textId="77777777" w:rsidR="00C55146" w:rsidRPr="006538EF" w:rsidRDefault="005D124D" w:rsidP="002073E0">
                <w:pPr>
                  <w:pStyle w:val="texto"/>
                </w:pPr>
                <w:r w:rsidRPr="006538EF">
                  <w:fldChar w:fldCharType="begin"/>
                </w:r>
                <w:r w:rsidRPr="006538EF">
                  <w:instrText xml:space="preserve"> PAGE   \* MERGEFORMAT </w:instrText>
                </w:r>
                <w:r w:rsidRPr="006538EF">
                  <w:fldChar w:fldCharType="separate"/>
                </w:r>
                <w:r w:rsidRPr="006538EF">
                  <w:t>1</w:t>
                </w:r>
                <w:r w:rsidRPr="006538EF">
                  <w:fldChar w:fldCharType="end"/>
                </w:r>
              </w:p>
            </w:txbxContent>
          </v:textbox>
          <w10:wrap anchorx="page" anchory="page"/>
        </v:shape>
      </w:pict>
    </w:r>
  </w:p>
  <w:p w14:paraId="15D7F81A" w14:textId="77777777" w:rsidR="00577A6D" w:rsidRPr="006538EF" w:rsidRDefault="00000000">
    <w:pPr>
      <w:pStyle w:val="Footer"/>
    </w:pPr>
    <w:r>
      <w:rPr>
        <w:lang w:eastAsia="es-ES"/>
      </w:rPr>
      <w:pict w14:anchorId="121FE62F">
        <v:shape id="Cuadro de texto 2" o:spid="_x0000_s1028" type="#_x0000_t202" style="position:absolute;margin-left:250pt;margin-top:1pt;width:197.75pt;height:35.1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NjuwIAAMA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" filled="f" stroked="f">
          <v:textbox style="mso-next-textbox:#Cuadro de texto 2">
            <w:txbxContent>
              <w:p w14:paraId="5EEABB58" w14:textId="77777777" w:rsidR="00B01B90" w:rsidRPr="006538EF" w:rsidRDefault="00B01B90" w:rsidP="00B01B90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  <w:r w:rsidRPr="006538EF"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  <w:t>SISTEMA DE GESTIÓN DE MANTENIMIENTO PARA LA INMOBILIARIA DEL TURISMO</w:t>
                </w:r>
              </w:p>
              <w:p w14:paraId="6E221787" w14:textId="77777777" w:rsidR="00C55146" w:rsidRPr="006538EF" w:rsidRDefault="00C55146" w:rsidP="00C55146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5105" w14:textId="77777777" w:rsidR="00D87276" w:rsidRPr="006538EF" w:rsidRDefault="00C34E8A">
    <w:pPr>
      <w:pStyle w:val="Footer"/>
    </w:pPr>
    <w:r w:rsidRPr="006538EF">
      <w:rPr>
        <w:noProof/>
        <w:lang w:eastAsia="es-ES"/>
      </w:rPr>
      <w:drawing>
        <wp:anchor distT="0" distB="0" distL="114300" distR="114300" simplePos="0" relativeHeight="251653632" behindDoc="1" locked="0" layoutInCell="1" allowOverlap="1" wp14:anchorId="44E95958" wp14:editId="33A4E25B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0" b="0"/>
          <wp:wrapNone/>
          <wp:docPr id="3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43A8" w14:textId="77777777" w:rsidR="00296028" w:rsidRPr="006538EF" w:rsidRDefault="00296028" w:rsidP="00A30DD6">
    <w:pPr>
      <w:ind w:right="190"/>
      <w:rPr>
        <w:color w:val="0F243E"/>
        <w:sz w:val="26"/>
        <w:szCs w:val="26"/>
      </w:rPr>
    </w:pPr>
    <w:r w:rsidRPr="006538EF">
      <w:rPr>
        <w:noProof/>
        <w:lang w:eastAsia="es-ES"/>
      </w:rPr>
      <w:drawing>
        <wp:anchor distT="0" distB="0" distL="114300" distR="114300" simplePos="0" relativeHeight="251652608" behindDoc="1" locked="0" layoutInCell="1" allowOverlap="1" wp14:anchorId="015FC504" wp14:editId="3F54CF63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9525" b="9525"/>
          <wp:wrapNone/>
          <wp:docPr id="8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7" t="36836" r="76916" b="33181"/>
                  <a:stretch/>
                </pic:blipFill>
                <pic:spPr bwMode="auto"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lang w:eastAsia="es-ES"/>
      </w:rPr>
      <w:pict w14:anchorId="2CC75B7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56.9pt;margin-top:736.55pt;width:30.6pt;height:39.9pt;z-index:251661824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" stroked="f" strokeweight=".5pt">
          <v:textbox style="mso-next-textbox:#_x0000_s1031;mso-fit-shape-to-text:t" inset="0,,0">
            <w:txbxContent>
              <w:p w14:paraId="442C7438" w14:textId="77777777" w:rsidR="00296028" w:rsidRPr="006538EF" w:rsidRDefault="00CB1DE0" w:rsidP="002073E0">
                <w:pPr>
                  <w:pStyle w:val="texto"/>
                </w:pPr>
                <w:r w:rsidRPr="006538EF">
                  <w:fldChar w:fldCharType="begin"/>
                </w:r>
                <w:r w:rsidRPr="006538EF">
                  <w:instrText xml:space="preserve"> PAGE   \* MERGEFORMAT </w:instrText>
                </w:r>
                <w:r w:rsidRPr="006538EF">
                  <w:fldChar w:fldCharType="separate"/>
                </w:r>
                <w:r w:rsidRPr="006538EF">
                  <w:t>1</w:t>
                </w:r>
                <w:r w:rsidRPr="006538EF">
                  <w:fldChar w:fldCharType="end"/>
                </w:r>
              </w:p>
            </w:txbxContent>
          </v:textbox>
          <w10:wrap anchorx="page" anchory="page"/>
        </v:shape>
      </w:pict>
    </w:r>
  </w:p>
  <w:p w14:paraId="297E6EBB" w14:textId="77777777" w:rsidR="00296028" w:rsidRPr="006538EF" w:rsidRDefault="00000000">
    <w:pPr>
      <w:pStyle w:val="Footer"/>
    </w:pPr>
    <w:r>
      <w:rPr>
        <w:lang w:eastAsia="es-ES"/>
      </w:rPr>
      <w:pict w14:anchorId="770B9400">
        <v:shape id="_x0000_s1032" type="#_x0000_t202" style="position:absolute;margin-left:248.65pt;margin-top:1pt;width:199.1pt;height:33.5pt;z-index:251662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NjuwIAAMA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" filled="f" stroked="f">
          <v:textbox style="mso-next-textbox:#_x0000_s1032">
            <w:txbxContent>
              <w:p w14:paraId="7B42F0FF" w14:textId="77777777" w:rsidR="00905FF1" w:rsidRPr="006538EF" w:rsidRDefault="00905FF1" w:rsidP="00905FF1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  <w:r w:rsidRPr="006538EF"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  <w:t>SISTEMA DE GESTIÓN DE MANTENIMIENTO PARA LA INMOBILIARIA DEL TURISMO</w:t>
                </w:r>
              </w:p>
              <w:p w14:paraId="52245F0C" w14:textId="77777777" w:rsidR="00296028" w:rsidRPr="006538EF" w:rsidRDefault="00296028" w:rsidP="00C55146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8F79E" w14:textId="77777777" w:rsidR="00C80641" w:rsidRPr="006538EF" w:rsidRDefault="00C80641" w:rsidP="00577A6D">
      <w:pPr>
        <w:spacing w:after="0" w:line="240" w:lineRule="auto"/>
      </w:pPr>
      <w:r w:rsidRPr="006538EF">
        <w:separator/>
      </w:r>
    </w:p>
  </w:footnote>
  <w:footnote w:type="continuationSeparator" w:id="0">
    <w:p w14:paraId="10D4207D" w14:textId="77777777" w:rsidR="00C80641" w:rsidRPr="006538EF" w:rsidRDefault="00C80641" w:rsidP="00577A6D">
      <w:pPr>
        <w:spacing w:after="0" w:line="240" w:lineRule="auto"/>
      </w:pPr>
      <w:r w:rsidRPr="006538E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C9EE5" w14:textId="77777777" w:rsidR="00DD30A0" w:rsidRPr="006538EF" w:rsidRDefault="00000000">
    <w:pPr>
      <w:pStyle w:val="Header"/>
    </w:pPr>
    <w:r>
      <w:rPr>
        <w:lang w:eastAsia="es-ES"/>
      </w:rPr>
      <w:pict w14:anchorId="6CCE5C2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5" o:spid="_x0000_s1026" type="#_x0000_t32" style="position:absolute;margin-left:2.15pt;margin-top:69.45pt;width:64.5pt;height:0;z-index:2516608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" strokecolor="#93ba21" strokeweight="4pt"/>
      </w:pict>
    </w:r>
    <w:r>
      <w:rPr>
        <w:lang w:eastAsia="es-ES"/>
      </w:rPr>
      <w:pict w14:anchorId="43B173F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.55pt;margin-top:87.5pt;width:212.8pt;height:112.3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" filled="f" stroked="f">
          <v:textbox style="mso-fit-shape-to-text:t">
            <w:txbxContent>
              <w:p w14:paraId="2D685193" w14:textId="77777777" w:rsidR="00D533E0" w:rsidRPr="006538EF" w:rsidRDefault="00D533E0" w:rsidP="00100F9A">
                <w:pPr>
                  <w:pStyle w:val="FACULTAD"/>
                  <w:rPr>
                    <w:sz w:val="18"/>
                    <w:szCs w:val="18"/>
                  </w:rPr>
                </w:pPr>
                <w:r w:rsidRPr="006538EF">
                  <w:rPr>
                    <w:sz w:val="18"/>
                    <w:szCs w:val="18"/>
                  </w:rPr>
                  <w:t>FACULTAD</w:t>
                </w:r>
              </w:p>
              <w:p w14:paraId="160E42C8" w14:textId="77777777" w:rsidR="00D533E0" w:rsidRPr="006538EF" w:rsidRDefault="00850CE0" w:rsidP="00100F9A">
                <w:pPr>
                  <w:pStyle w:val="FACULTAD"/>
                  <w:rPr>
                    <w:sz w:val="18"/>
                    <w:szCs w:val="18"/>
                  </w:rPr>
                </w:pPr>
                <w:r w:rsidRPr="006538EF">
                  <w:rPr>
                    <w:sz w:val="18"/>
                    <w:szCs w:val="18"/>
                  </w:rPr>
                  <w:t xml:space="preserve">INFORMÁTICA </w:t>
                </w:r>
                <w:r w:rsidR="00D533E0" w:rsidRPr="006538EF">
                  <w:rPr>
                    <w:sz w:val="18"/>
                    <w:szCs w:val="18"/>
                  </w:rPr>
                  <w:t xml:space="preserve">Y </w:t>
                </w:r>
                <w:r w:rsidR="001F2826" w:rsidRPr="006538EF">
                  <w:rPr>
                    <w:sz w:val="18"/>
                    <w:szCs w:val="18"/>
                  </w:rPr>
                  <w:t>MATE</w:t>
                </w:r>
                <w:r w:rsidRPr="006538EF">
                  <w:rPr>
                    <w:sz w:val="18"/>
                    <w:szCs w:val="18"/>
                  </w:rPr>
                  <w:t>MÁTICA</w:t>
                </w:r>
              </w:p>
              <w:p w14:paraId="3C24A5FC" w14:textId="77777777" w:rsidR="00D533E0" w:rsidRPr="006538EF" w:rsidRDefault="00D533E0" w:rsidP="00D533E0">
                <w:pPr>
                  <w:spacing w:after="0"/>
                  <w:rPr>
                    <w:sz w:val="18"/>
                    <w:szCs w:val="18"/>
                  </w:rPr>
                </w:pPr>
              </w:p>
              <w:p w14:paraId="65007848" w14:textId="77777777" w:rsidR="00131E46" w:rsidRPr="006538EF" w:rsidRDefault="008669C8" w:rsidP="00100F9A">
                <w:pPr>
                  <w:pStyle w:val="DEPARTAMENTO"/>
                  <w:rPr>
                    <w:sz w:val="18"/>
                    <w:szCs w:val="18"/>
                  </w:rPr>
                </w:pPr>
                <w:r w:rsidRPr="006538EF">
                  <w:rPr>
                    <w:sz w:val="18"/>
                    <w:szCs w:val="18"/>
                  </w:rPr>
                  <w:t xml:space="preserve">DEPARTAMENTO </w:t>
                </w:r>
              </w:p>
              <w:p w14:paraId="5E1343C9" w14:textId="77777777" w:rsidR="008669C8" w:rsidRPr="006538EF" w:rsidRDefault="008669C8" w:rsidP="00100F9A">
                <w:pPr>
                  <w:pStyle w:val="DEPARTAMENTO"/>
                  <w:rPr>
                    <w:sz w:val="18"/>
                    <w:szCs w:val="18"/>
                  </w:rPr>
                </w:pPr>
                <w:r w:rsidRPr="006538EF">
                  <w:rPr>
                    <w:sz w:val="18"/>
                    <w:szCs w:val="18"/>
                  </w:rPr>
                  <w:t>INGENEIRÍA INFORMÁTICA</w:t>
                </w:r>
              </w:p>
              <w:p w14:paraId="241C69DC" w14:textId="77777777" w:rsidR="00131E46" w:rsidRPr="006538EF" w:rsidRDefault="00131E46" w:rsidP="00850CE0">
                <w:pPr>
                  <w:pStyle w:val="DEPARTAMENTO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 w:rsidR="00C34E8A" w:rsidRPr="006538EF">
      <w:rPr>
        <w:noProof/>
        <w:lang w:eastAsia="es-ES"/>
      </w:rPr>
      <w:drawing>
        <wp:anchor distT="0" distB="0" distL="114300" distR="114300" simplePos="0" relativeHeight="251654656" behindDoc="1" locked="0" layoutInCell="1" allowOverlap="1" wp14:anchorId="09BBC9FE" wp14:editId="578C8B48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0"/>
          <wp:wrapNone/>
          <wp:docPr id="4" name="Imagen 11" descr="Descripción: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F1B1E" w14:textId="77777777" w:rsidR="00D46F64" w:rsidRPr="006538EF" w:rsidRDefault="00C34E8A">
    <w:pPr>
      <w:pStyle w:val="Header"/>
    </w:pPr>
    <w:r w:rsidRPr="006538EF">
      <w:rPr>
        <w:noProof/>
        <w:lang w:eastAsia="es-ES"/>
      </w:rPr>
      <w:drawing>
        <wp:inline distT="0" distB="0" distL="0" distR="0" wp14:anchorId="1989E0E2" wp14:editId="5984FDCA">
          <wp:extent cx="5181600" cy="733425"/>
          <wp:effectExtent l="0" t="0" r="0" b="0"/>
          <wp:docPr id="562824365" name="Imagen 12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538EF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5E09175B" wp14:editId="2D96B869">
          <wp:simplePos x="0" y="0"/>
          <wp:positionH relativeFrom="page">
            <wp:posOffset>14605</wp:posOffset>
          </wp:positionH>
          <wp:positionV relativeFrom="paragraph">
            <wp:posOffset>-438785</wp:posOffset>
          </wp:positionV>
          <wp:extent cx="2473325" cy="1155700"/>
          <wp:effectExtent l="0" t="0" r="0" b="0"/>
          <wp:wrapNone/>
          <wp:docPr id="1439326" name="Imagen 16" descr="Descripción: E:\Proyectos\Personal\UHO\PRODUCTO FINAL\APLICACIONES\Hoja carta\TIMBRE GENERAL\ID1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Descripción: E:\Proyectos\Personal\UHO\PRODUCTO FINAL\APLICACIONES\Hoja carta\TIMBRE GENERAL\ID1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332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F251BB"/>
    <w:multiLevelType w:val="hybridMultilevel"/>
    <w:tmpl w:val="9550A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163D"/>
    <w:multiLevelType w:val="hybridMultilevel"/>
    <w:tmpl w:val="72DA72DA"/>
    <w:lvl w:ilvl="0" w:tplc="4ACCF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800" w:hanging="360"/>
      </w:pPr>
    </w:lvl>
    <w:lvl w:ilvl="2" w:tplc="5C0A001B" w:tentative="1">
      <w:start w:val="1"/>
      <w:numFmt w:val="lowerRoman"/>
      <w:lvlText w:val="%3."/>
      <w:lvlJc w:val="right"/>
      <w:pPr>
        <w:ind w:left="2520" w:hanging="180"/>
      </w:pPr>
    </w:lvl>
    <w:lvl w:ilvl="3" w:tplc="5C0A000F" w:tentative="1">
      <w:start w:val="1"/>
      <w:numFmt w:val="decimal"/>
      <w:lvlText w:val="%4."/>
      <w:lvlJc w:val="left"/>
      <w:pPr>
        <w:ind w:left="3240" w:hanging="360"/>
      </w:pPr>
    </w:lvl>
    <w:lvl w:ilvl="4" w:tplc="5C0A0019" w:tentative="1">
      <w:start w:val="1"/>
      <w:numFmt w:val="lowerLetter"/>
      <w:lvlText w:val="%5."/>
      <w:lvlJc w:val="left"/>
      <w:pPr>
        <w:ind w:left="3960" w:hanging="360"/>
      </w:pPr>
    </w:lvl>
    <w:lvl w:ilvl="5" w:tplc="5C0A001B" w:tentative="1">
      <w:start w:val="1"/>
      <w:numFmt w:val="lowerRoman"/>
      <w:lvlText w:val="%6."/>
      <w:lvlJc w:val="right"/>
      <w:pPr>
        <w:ind w:left="4680" w:hanging="180"/>
      </w:pPr>
    </w:lvl>
    <w:lvl w:ilvl="6" w:tplc="5C0A000F" w:tentative="1">
      <w:start w:val="1"/>
      <w:numFmt w:val="decimal"/>
      <w:lvlText w:val="%7."/>
      <w:lvlJc w:val="left"/>
      <w:pPr>
        <w:ind w:left="5400" w:hanging="360"/>
      </w:pPr>
    </w:lvl>
    <w:lvl w:ilvl="7" w:tplc="5C0A0019" w:tentative="1">
      <w:start w:val="1"/>
      <w:numFmt w:val="lowerLetter"/>
      <w:lvlText w:val="%8."/>
      <w:lvlJc w:val="left"/>
      <w:pPr>
        <w:ind w:left="6120" w:hanging="360"/>
      </w:pPr>
    </w:lvl>
    <w:lvl w:ilvl="8" w:tplc="5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74AD3"/>
    <w:multiLevelType w:val="hybridMultilevel"/>
    <w:tmpl w:val="9550AB68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18B"/>
    <w:multiLevelType w:val="hybridMultilevel"/>
    <w:tmpl w:val="2A242248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60DB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1628"/>
    <w:multiLevelType w:val="hybridMultilevel"/>
    <w:tmpl w:val="4B6CC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13F"/>
    <w:multiLevelType w:val="hybridMultilevel"/>
    <w:tmpl w:val="9550A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B7AC3"/>
    <w:multiLevelType w:val="multilevel"/>
    <w:tmpl w:val="AB3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3F68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C1C88"/>
    <w:multiLevelType w:val="hybridMultilevel"/>
    <w:tmpl w:val="4B6CC3F0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5386D"/>
    <w:multiLevelType w:val="multilevel"/>
    <w:tmpl w:val="C778CF58"/>
    <w:lvl w:ilvl="0">
      <w:start w:val="1"/>
      <w:numFmt w:val="decimal"/>
      <w:pStyle w:val="Lis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3003940"/>
    <w:multiLevelType w:val="hybridMultilevel"/>
    <w:tmpl w:val="9550A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F2C47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D6DEB"/>
    <w:multiLevelType w:val="multilevel"/>
    <w:tmpl w:val="582E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606A3"/>
    <w:multiLevelType w:val="hybridMultilevel"/>
    <w:tmpl w:val="9DEE3686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21971"/>
    <w:multiLevelType w:val="multilevel"/>
    <w:tmpl w:val="833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439B7"/>
    <w:multiLevelType w:val="hybridMultilevel"/>
    <w:tmpl w:val="A8A07790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217E2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3A86"/>
    <w:multiLevelType w:val="multilevel"/>
    <w:tmpl w:val="E31E9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2A3894"/>
    <w:multiLevelType w:val="hybridMultilevel"/>
    <w:tmpl w:val="74660710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A3256"/>
    <w:multiLevelType w:val="hybridMultilevel"/>
    <w:tmpl w:val="C442B06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91530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53425"/>
    <w:multiLevelType w:val="hybridMultilevel"/>
    <w:tmpl w:val="9B269302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F62D9"/>
    <w:multiLevelType w:val="hybridMultilevel"/>
    <w:tmpl w:val="BA3AF5B6"/>
    <w:lvl w:ilvl="0" w:tplc="C23625E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C0470"/>
    <w:multiLevelType w:val="hybridMultilevel"/>
    <w:tmpl w:val="506E106E"/>
    <w:lvl w:ilvl="0" w:tplc="335A931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FA6802"/>
    <w:multiLevelType w:val="hybridMultilevel"/>
    <w:tmpl w:val="7B3C4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2690D"/>
    <w:multiLevelType w:val="hybridMultilevel"/>
    <w:tmpl w:val="7B3C462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D2519"/>
    <w:multiLevelType w:val="hybridMultilevel"/>
    <w:tmpl w:val="28FCBCE0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9227">
    <w:abstractNumId w:val="11"/>
  </w:num>
  <w:num w:numId="2" w16cid:durableId="1232815912">
    <w:abstractNumId w:val="0"/>
  </w:num>
  <w:num w:numId="3" w16cid:durableId="563031201">
    <w:abstractNumId w:val="17"/>
  </w:num>
  <w:num w:numId="4" w16cid:durableId="1012607327">
    <w:abstractNumId w:val="21"/>
  </w:num>
  <w:num w:numId="5" w16cid:durableId="1651251358">
    <w:abstractNumId w:val="4"/>
  </w:num>
  <w:num w:numId="6" w16cid:durableId="1957640870">
    <w:abstractNumId w:val="27"/>
  </w:num>
  <w:num w:numId="7" w16cid:durableId="26835122">
    <w:abstractNumId w:val="22"/>
  </w:num>
  <w:num w:numId="8" w16cid:durableId="1131630445">
    <w:abstractNumId w:val="15"/>
  </w:num>
  <w:num w:numId="9" w16cid:durableId="1214997622">
    <w:abstractNumId w:val="9"/>
  </w:num>
  <w:num w:numId="10" w16cid:durableId="1976905328">
    <w:abstractNumId w:val="18"/>
  </w:num>
  <w:num w:numId="11" w16cid:durableId="1455977136">
    <w:abstractNumId w:val="28"/>
  </w:num>
  <w:num w:numId="12" w16cid:durableId="2147156908">
    <w:abstractNumId w:val="25"/>
  </w:num>
  <w:num w:numId="13" w16cid:durableId="3590098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22449">
    <w:abstractNumId w:val="25"/>
  </w:num>
  <w:num w:numId="15" w16cid:durableId="1454979113">
    <w:abstractNumId w:val="13"/>
  </w:num>
  <w:num w:numId="16" w16cid:durableId="1453597633">
    <w:abstractNumId w:val="26"/>
  </w:num>
  <w:num w:numId="17" w16cid:durableId="2016960485">
    <w:abstractNumId w:val="5"/>
  </w:num>
  <w:num w:numId="18" w16cid:durableId="1844779925">
    <w:abstractNumId w:val="3"/>
  </w:num>
  <w:num w:numId="19" w16cid:durableId="2022387589">
    <w:abstractNumId w:val="7"/>
  </w:num>
  <w:num w:numId="20" w16cid:durableId="50929808">
    <w:abstractNumId w:val="12"/>
  </w:num>
  <w:num w:numId="21" w16cid:durableId="1276215191">
    <w:abstractNumId w:val="1"/>
  </w:num>
  <w:num w:numId="22" w16cid:durableId="1174566077">
    <w:abstractNumId w:val="20"/>
  </w:num>
  <w:num w:numId="23" w16cid:durableId="1507867111">
    <w:abstractNumId w:val="2"/>
  </w:num>
  <w:num w:numId="24" w16cid:durableId="1921209084">
    <w:abstractNumId w:val="23"/>
  </w:num>
  <w:num w:numId="25" w16cid:durableId="1100299074">
    <w:abstractNumId w:val="10"/>
  </w:num>
  <w:num w:numId="26" w16cid:durableId="651326715">
    <w:abstractNumId w:val="6"/>
  </w:num>
  <w:num w:numId="27" w16cid:durableId="1999769826">
    <w:abstractNumId w:val="24"/>
  </w:num>
  <w:num w:numId="28" w16cid:durableId="1548830484">
    <w:abstractNumId w:val="16"/>
  </w:num>
  <w:num w:numId="29" w16cid:durableId="414668697">
    <w:abstractNumId w:val="8"/>
  </w:num>
  <w:num w:numId="30" w16cid:durableId="1021585759">
    <w:abstractNumId w:val="14"/>
  </w:num>
  <w:num w:numId="31" w16cid:durableId="1236016962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850CE0"/>
    <w:rsid w:val="000042FC"/>
    <w:rsid w:val="00010897"/>
    <w:rsid w:val="0001103A"/>
    <w:rsid w:val="00013320"/>
    <w:rsid w:val="000175E5"/>
    <w:rsid w:val="00017F91"/>
    <w:rsid w:val="0002662D"/>
    <w:rsid w:val="00026F17"/>
    <w:rsid w:val="00034D69"/>
    <w:rsid w:val="0003509F"/>
    <w:rsid w:val="00035B4E"/>
    <w:rsid w:val="0004144B"/>
    <w:rsid w:val="00042A83"/>
    <w:rsid w:val="00043149"/>
    <w:rsid w:val="00045F20"/>
    <w:rsid w:val="000468C4"/>
    <w:rsid w:val="000537E1"/>
    <w:rsid w:val="00074AE5"/>
    <w:rsid w:val="000867D1"/>
    <w:rsid w:val="000A2AFA"/>
    <w:rsid w:val="000A7024"/>
    <w:rsid w:val="000B0C45"/>
    <w:rsid w:val="000B1F8D"/>
    <w:rsid w:val="000B2F8E"/>
    <w:rsid w:val="000B35B4"/>
    <w:rsid w:val="000B7DF6"/>
    <w:rsid w:val="000C12E0"/>
    <w:rsid w:val="000C1882"/>
    <w:rsid w:val="000C75A6"/>
    <w:rsid w:val="000C7830"/>
    <w:rsid w:val="000E29FD"/>
    <w:rsid w:val="000E68CA"/>
    <w:rsid w:val="000E69A8"/>
    <w:rsid w:val="000F1EBF"/>
    <w:rsid w:val="000F3FAB"/>
    <w:rsid w:val="000F4440"/>
    <w:rsid w:val="000F6F2D"/>
    <w:rsid w:val="000F715C"/>
    <w:rsid w:val="000F7311"/>
    <w:rsid w:val="00100F9A"/>
    <w:rsid w:val="0010110E"/>
    <w:rsid w:val="00102959"/>
    <w:rsid w:val="001100AE"/>
    <w:rsid w:val="001110BF"/>
    <w:rsid w:val="00113442"/>
    <w:rsid w:val="00116C9E"/>
    <w:rsid w:val="00120721"/>
    <w:rsid w:val="001255A6"/>
    <w:rsid w:val="00126003"/>
    <w:rsid w:val="0013136F"/>
    <w:rsid w:val="00131974"/>
    <w:rsid w:val="00131E46"/>
    <w:rsid w:val="001324DD"/>
    <w:rsid w:val="0013318D"/>
    <w:rsid w:val="00152F79"/>
    <w:rsid w:val="001536BA"/>
    <w:rsid w:val="001537BD"/>
    <w:rsid w:val="00155CA3"/>
    <w:rsid w:val="001562DB"/>
    <w:rsid w:val="00162F7E"/>
    <w:rsid w:val="001645CD"/>
    <w:rsid w:val="0016589C"/>
    <w:rsid w:val="00180430"/>
    <w:rsid w:val="00180A94"/>
    <w:rsid w:val="001833F5"/>
    <w:rsid w:val="00185FF9"/>
    <w:rsid w:val="00192BF9"/>
    <w:rsid w:val="00193D39"/>
    <w:rsid w:val="001941D0"/>
    <w:rsid w:val="00194FE8"/>
    <w:rsid w:val="00196725"/>
    <w:rsid w:val="00197B97"/>
    <w:rsid w:val="001A0B25"/>
    <w:rsid w:val="001A0BF1"/>
    <w:rsid w:val="001A13E9"/>
    <w:rsid w:val="001A3BE5"/>
    <w:rsid w:val="001A5A9E"/>
    <w:rsid w:val="001B18A2"/>
    <w:rsid w:val="001B2DA0"/>
    <w:rsid w:val="001B3C7D"/>
    <w:rsid w:val="001B4489"/>
    <w:rsid w:val="001B53B4"/>
    <w:rsid w:val="001B5525"/>
    <w:rsid w:val="001C068D"/>
    <w:rsid w:val="001C096F"/>
    <w:rsid w:val="001C5AD7"/>
    <w:rsid w:val="001C6BAC"/>
    <w:rsid w:val="001D7624"/>
    <w:rsid w:val="001D7CCB"/>
    <w:rsid w:val="001E2639"/>
    <w:rsid w:val="001E7FBE"/>
    <w:rsid w:val="001F1287"/>
    <w:rsid w:val="001F1E07"/>
    <w:rsid w:val="001F2826"/>
    <w:rsid w:val="001F54D6"/>
    <w:rsid w:val="001F7EDC"/>
    <w:rsid w:val="00202E4D"/>
    <w:rsid w:val="002073E0"/>
    <w:rsid w:val="00215F10"/>
    <w:rsid w:val="00216799"/>
    <w:rsid w:val="002224F2"/>
    <w:rsid w:val="00223975"/>
    <w:rsid w:val="002273F7"/>
    <w:rsid w:val="00230053"/>
    <w:rsid w:val="002316C5"/>
    <w:rsid w:val="002359E6"/>
    <w:rsid w:val="002374BA"/>
    <w:rsid w:val="0024513F"/>
    <w:rsid w:val="00255111"/>
    <w:rsid w:val="00255751"/>
    <w:rsid w:val="00261A96"/>
    <w:rsid w:val="0026553E"/>
    <w:rsid w:val="00266AE2"/>
    <w:rsid w:val="0027098C"/>
    <w:rsid w:val="00271B36"/>
    <w:rsid w:val="0027237C"/>
    <w:rsid w:val="00276439"/>
    <w:rsid w:val="00282A50"/>
    <w:rsid w:val="0028498B"/>
    <w:rsid w:val="00292402"/>
    <w:rsid w:val="00296028"/>
    <w:rsid w:val="002A1E26"/>
    <w:rsid w:val="002A5A30"/>
    <w:rsid w:val="002B091F"/>
    <w:rsid w:val="002B1060"/>
    <w:rsid w:val="002B1567"/>
    <w:rsid w:val="002B61FA"/>
    <w:rsid w:val="002B7E11"/>
    <w:rsid w:val="002D1E58"/>
    <w:rsid w:val="002D2BE1"/>
    <w:rsid w:val="002D361D"/>
    <w:rsid w:val="002D3DF4"/>
    <w:rsid w:val="002D4D96"/>
    <w:rsid w:val="002D6474"/>
    <w:rsid w:val="002D7DCF"/>
    <w:rsid w:val="002E337A"/>
    <w:rsid w:val="002F45CE"/>
    <w:rsid w:val="002F664A"/>
    <w:rsid w:val="003056FB"/>
    <w:rsid w:val="00307BCE"/>
    <w:rsid w:val="00311ACC"/>
    <w:rsid w:val="003144BC"/>
    <w:rsid w:val="003145C0"/>
    <w:rsid w:val="00314BD8"/>
    <w:rsid w:val="00327D2F"/>
    <w:rsid w:val="00332D43"/>
    <w:rsid w:val="0033328A"/>
    <w:rsid w:val="0033466A"/>
    <w:rsid w:val="003356AE"/>
    <w:rsid w:val="00336038"/>
    <w:rsid w:val="00341D41"/>
    <w:rsid w:val="003458C5"/>
    <w:rsid w:val="00345BB5"/>
    <w:rsid w:val="00345C1D"/>
    <w:rsid w:val="00350C54"/>
    <w:rsid w:val="00351429"/>
    <w:rsid w:val="0035779A"/>
    <w:rsid w:val="00362AAE"/>
    <w:rsid w:val="0037168D"/>
    <w:rsid w:val="00372840"/>
    <w:rsid w:val="00375B30"/>
    <w:rsid w:val="00377633"/>
    <w:rsid w:val="003826B5"/>
    <w:rsid w:val="00384651"/>
    <w:rsid w:val="003A5721"/>
    <w:rsid w:val="003B0434"/>
    <w:rsid w:val="003B794F"/>
    <w:rsid w:val="003C0216"/>
    <w:rsid w:val="003C0840"/>
    <w:rsid w:val="003C1D41"/>
    <w:rsid w:val="003C229B"/>
    <w:rsid w:val="003C6453"/>
    <w:rsid w:val="003D060C"/>
    <w:rsid w:val="003D7D07"/>
    <w:rsid w:val="003E3E4D"/>
    <w:rsid w:val="003F044D"/>
    <w:rsid w:val="003F1888"/>
    <w:rsid w:val="003F28B3"/>
    <w:rsid w:val="003F414C"/>
    <w:rsid w:val="00400F7E"/>
    <w:rsid w:val="00402166"/>
    <w:rsid w:val="004052C6"/>
    <w:rsid w:val="0041009C"/>
    <w:rsid w:val="00410E30"/>
    <w:rsid w:val="00416391"/>
    <w:rsid w:val="004327D4"/>
    <w:rsid w:val="00434E7A"/>
    <w:rsid w:val="00443FA3"/>
    <w:rsid w:val="00447A0B"/>
    <w:rsid w:val="00450DF2"/>
    <w:rsid w:val="00451A24"/>
    <w:rsid w:val="00452B49"/>
    <w:rsid w:val="00453CEB"/>
    <w:rsid w:val="0045580D"/>
    <w:rsid w:val="0046361E"/>
    <w:rsid w:val="00465AB1"/>
    <w:rsid w:val="00465EFD"/>
    <w:rsid w:val="00470215"/>
    <w:rsid w:val="004721BD"/>
    <w:rsid w:val="00476470"/>
    <w:rsid w:val="00477F7B"/>
    <w:rsid w:val="004903C4"/>
    <w:rsid w:val="00493F56"/>
    <w:rsid w:val="004961DD"/>
    <w:rsid w:val="004B028F"/>
    <w:rsid w:val="004C1744"/>
    <w:rsid w:val="004C2466"/>
    <w:rsid w:val="004C26D0"/>
    <w:rsid w:val="004D017B"/>
    <w:rsid w:val="004D0FF7"/>
    <w:rsid w:val="004D18CB"/>
    <w:rsid w:val="004D49E1"/>
    <w:rsid w:val="004E0A2C"/>
    <w:rsid w:val="004E7C23"/>
    <w:rsid w:val="00501D91"/>
    <w:rsid w:val="005020B9"/>
    <w:rsid w:val="005034FD"/>
    <w:rsid w:val="00503B4B"/>
    <w:rsid w:val="005103CD"/>
    <w:rsid w:val="00510A68"/>
    <w:rsid w:val="00510D77"/>
    <w:rsid w:val="005171D6"/>
    <w:rsid w:val="00521F6D"/>
    <w:rsid w:val="005260E7"/>
    <w:rsid w:val="00530E9C"/>
    <w:rsid w:val="00532196"/>
    <w:rsid w:val="00532FEE"/>
    <w:rsid w:val="00535D4E"/>
    <w:rsid w:val="005376AD"/>
    <w:rsid w:val="00545077"/>
    <w:rsid w:val="0054513A"/>
    <w:rsid w:val="0055649D"/>
    <w:rsid w:val="00560572"/>
    <w:rsid w:val="00563EB1"/>
    <w:rsid w:val="00567AC3"/>
    <w:rsid w:val="0057549C"/>
    <w:rsid w:val="00577A6D"/>
    <w:rsid w:val="005802F1"/>
    <w:rsid w:val="00581CCF"/>
    <w:rsid w:val="00582C2C"/>
    <w:rsid w:val="00582DB6"/>
    <w:rsid w:val="00585A9D"/>
    <w:rsid w:val="00586E75"/>
    <w:rsid w:val="0059024E"/>
    <w:rsid w:val="00592E92"/>
    <w:rsid w:val="00592FEB"/>
    <w:rsid w:val="005937D5"/>
    <w:rsid w:val="005A377D"/>
    <w:rsid w:val="005A399F"/>
    <w:rsid w:val="005A689B"/>
    <w:rsid w:val="005B065C"/>
    <w:rsid w:val="005B4D68"/>
    <w:rsid w:val="005C0DBB"/>
    <w:rsid w:val="005D124D"/>
    <w:rsid w:val="005D70D5"/>
    <w:rsid w:val="005E0D7B"/>
    <w:rsid w:val="005E1476"/>
    <w:rsid w:val="005E149A"/>
    <w:rsid w:val="005E4A48"/>
    <w:rsid w:val="005F0DB2"/>
    <w:rsid w:val="005F1DCD"/>
    <w:rsid w:val="005F4DF9"/>
    <w:rsid w:val="005F52A9"/>
    <w:rsid w:val="005F63E2"/>
    <w:rsid w:val="006008A0"/>
    <w:rsid w:val="006117C0"/>
    <w:rsid w:val="006121A1"/>
    <w:rsid w:val="006153A0"/>
    <w:rsid w:val="00615D21"/>
    <w:rsid w:val="00620380"/>
    <w:rsid w:val="00624CC5"/>
    <w:rsid w:val="006267E9"/>
    <w:rsid w:val="0063088D"/>
    <w:rsid w:val="00631456"/>
    <w:rsid w:val="00631989"/>
    <w:rsid w:val="00634902"/>
    <w:rsid w:val="00635D0A"/>
    <w:rsid w:val="006449E0"/>
    <w:rsid w:val="00644EB9"/>
    <w:rsid w:val="00646101"/>
    <w:rsid w:val="006509FB"/>
    <w:rsid w:val="00652893"/>
    <w:rsid w:val="006538EF"/>
    <w:rsid w:val="00656CF7"/>
    <w:rsid w:val="006609C5"/>
    <w:rsid w:val="006615D0"/>
    <w:rsid w:val="00662048"/>
    <w:rsid w:val="00670E32"/>
    <w:rsid w:val="00672035"/>
    <w:rsid w:val="006727EA"/>
    <w:rsid w:val="00676623"/>
    <w:rsid w:val="0067738E"/>
    <w:rsid w:val="00680396"/>
    <w:rsid w:val="00680CAA"/>
    <w:rsid w:val="00682673"/>
    <w:rsid w:val="0068623A"/>
    <w:rsid w:val="00686651"/>
    <w:rsid w:val="00687158"/>
    <w:rsid w:val="006906EB"/>
    <w:rsid w:val="00692A44"/>
    <w:rsid w:val="006976C6"/>
    <w:rsid w:val="006B7147"/>
    <w:rsid w:val="006C0E7E"/>
    <w:rsid w:val="006C191F"/>
    <w:rsid w:val="006C4582"/>
    <w:rsid w:val="006D21DE"/>
    <w:rsid w:val="006E6444"/>
    <w:rsid w:val="006E7DE5"/>
    <w:rsid w:val="006F067A"/>
    <w:rsid w:val="006F2377"/>
    <w:rsid w:val="006F27A9"/>
    <w:rsid w:val="006F7196"/>
    <w:rsid w:val="0071195B"/>
    <w:rsid w:val="00715001"/>
    <w:rsid w:val="007154C2"/>
    <w:rsid w:val="007212BB"/>
    <w:rsid w:val="00721DC9"/>
    <w:rsid w:val="00721FAC"/>
    <w:rsid w:val="00722B56"/>
    <w:rsid w:val="00723518"/>
    <w:rsid w:val="00730A06"/>
    <w:rsid w:val="00731536"/>
    <w:rsid w:val="00733351"/>
    <w:rsid w:val="00735BA2"/>
    <w:rsid w:val="00735DDA"/>
    <w:rsid w:val="00740E5B"/>
    <w:rsid w:val="007419F6"/>
    <w:rsid w:val="007429CA"/>
    <w:rsid w:val="007450A2"/>
    <w:rsid w:val="00752410"/>
    <w:rsid w:val="0075641D"/>
    <w:rsid w:val="00761EAD"/>
    <w:rsid w:val="007709A4"/>
    <w:rsid w:val="00773C13"/>
    <w:rsid w:val="00776B39"/>
    <w:rsid w:val="007819A2"/>
    <w:rsid w:val="007875D5"/>
    <w:rsid w:val="00792A49"/>
    <w:rsid w:val="00793FB6"/>
    <w:rsid w:val="007A24A6"/>
    <w:rsid w:val="007A2F5C"/>
    <w:rsid w:val="007A64C8"/>
    <w:rsid w:val="007A707C"/>
    <w:rsid w:val="007A7856"/>
    <w:rsid w:val="007B0A22"/>
    <w:rsid w:val="007B255F"/>
    <w:rsid w:val="007B53BB"/>
    <w:rsid w:val="007B557A"/>
    <w:rsid w:val="007B6536"/>
    <w:rsid w:val="007C23B8"/>
    <w:rsid w:val="007C4419"/>
    <w:rsid w:val="007C4FDD"/>
    <w:rsid w:val="007C7EF0"/>
    <w:rsid w:val="007D131D"/>
    <w:rsid w:val="007D18FF"/>
    <w:rsid w:val="007D7CB8"/>
    <w:rsid w:val="007E0B7E"/>
    <w:rsid w:val="007E2105"/>
    <w:rsid w:val="007E28B3"/>
    <w:rsid w:val="007E47B7"/>
    <w:rsid w:val="007E68DC"/>
    <w:rsid w:val="007E723D"/>
    <w:rsid w:val="007F217D"/>
    <w:rsid w:val="007F4A0A"/>
    <w:rsid w:val="007F5B86"/>
    <w:rsid w:val="007F77B9"/>
    <w:rsid w:val="00803EE8"/>
    <w:rsid w:val="00804CFF"/>
    <w:rsid w:val="008050E1"/>
    <w:rsid w:val="00806096"/>
    <w:rsid w:val="00812856"/>
    <w:rsid w:val="00814CC9"/>
    <w:rsid w:val="0082013E"/>
    <w:rsid w:val="008203C3"/>
    <w:rsid w:val="00825D01"/>
    <w:rsid w:val="00834BFD"/>
    <w:rsid w:val="008353C1"/>
    <w:rsid w:val="00836AB8"/>
    <w:rsid w:val="00844774"/>
    <w:rsid w:val="00847CB9"/>
    <w:rsid w:val="00850B45"/>
    <w:rsid w:val="00850CE0"/>
    <w:rsid w:val="00864AA3"/>
    <w:rsid w:val="008669C8"/>
    <w:rsid w:val="0086736A"/>
    <w:rsid w:val="00877C07"/>
    <w:rsid w:val="00877F85"/>
    <w:rsid w:val="008803B2"/>
    <w:rsid w:val="00881E88"/>
    <w:rsid w:val="00883EB9"/>
    <w:rsid w:val="008843D8"/>
    <w:rsid w:val="00886C66"/>
    <w:rsid w:val="00887750"/>
    <w:rsid w:val="00891E71"/>
    <w:rsid w:val="00896384"/>
    <w:rsid w:val="008A552C"/>
    <w:rsid w:val="008B073F"/>
    <w:rsid w:val="008B40E7"/>
    <w:rsid w:val="008C6DB7"/>
    <w:rsid w:val="008D3A09"/>
    <w:rsid w:val="008D3BDE"/>
    <w:rsid w:val="008D662E"/>
    <w:rsid w:val="008D6B9B"/>
    <w:rsid w:val="008E4DB5"/>
    <w:rsid w:val="008E69B7"/>
    <w:rsid w:val="008F0265"/>
    <w:rsid w:val="00902E8D"/>
    <w:rsid w:val="00903324"/>
    <w:rsid w:val="00903907"/>
    <w:rsid w:val="00905FF1"/>
    <w:rsid w:val="00906859"/>
    <w:rsid w:val="00906CC0"/>
    <w:rsid w:val="0091780B"/>
    <w:rsid w:val="0092043D"/>
    <w:rsid w:val="009235E5"/>
    <w:rsid w:val="009265FB"/>
    <w:rsid w:val="00941C3B"/>
    <w:rsid w:val="00943BCC"/>
    <w:rsid w:val="00950ED1"/>
    <w:rsid w:val="009513AE"/>
    <w:rsid w:val="0095672F"/>
    <w:rsid w:val="00961D9B"/>
    <w:rsid w:val="00962031"/>
    <w:rsid w:val="00962A5C"/>
    <w:rsid w:val="00970710"/>
    <w:rsid w:val="00974AAC"/>
    <w:rsid w:val="00974F81"/>
    <w:rsid w:val="0097555D"/>
    <w:rsid w:val="00975B0B"/>
    <w:rsid w:val="00984A25"/>
    <w:rsid w:val="00984BD3"/>
    <w:rsid w:val="009934CF"/>
    <w:rsid w:val="009A51A8"/>
    <w:rsid w:val="009B122B"/>
    <w:rsid w:val="009B6824"/>
    <w:rsid w:val="009B7076"/>
    <w:rsid w:val="009C0D87"/>
    <w:rsid w:val="009C176C"/>
    <w:rsid w:val="009D0C3A"/>
    <w:rsid w:val="009D2E12"/>
    <w:rsid w:val="009E0265"/>
    <w:rsid w:val="009E39F9"/>
    <w:rsid w:val="009E4243"/>
    <w:rsid w:val="009E59F9"/>
    <w:rsid w:val="009E5E09"/>
    <w:rsid w:val="009E6413"/>
    <w:rsid w:val="009E76F7"/>
    <w:rsid w:val="009F279E"/>
    <w:rsid w:val="009F31A5"/>
    <w:rsid w:val="00A001A3"/>
    <w:rsid w:val="00A03427"/>
    <w:rsid w:val="00A04762"/>
    <w:rsid w:val="00A05681"/>
    <w:rsid w:val="00A07E6A"/>
    <w:rsid w:val="00A17FB6"/>
    <w:rsid w:val="00A210D9"/>
    <w:rsid w:val="00A22526"/>
    <w:rsid w:val="00A25685"/>
    <w:rsid w:val="00A26DC1"/>
    <w:rsid w:val="00A309EF"/>
    <w:rsid w:val="00A30DD6"/>
    <w:rsid w:val="00A310B1"/>
    <w:rsid w:val="00A32ED4"/>
    <w:rsid w:val="00A34607"/>
    <w:rsid w:val="00A35747"/>
    <w:rsid w:val="00A4589E"/>
    <w:rsid w:val="00A45D3D"/>
    <w:rsid w:val="00A46ED5"/>
    <w:rsid w:val="00A61388"/>
    <w:rsid w:val="00A61B38"/>
    <w:rsid w:val="00A61B61"/>
    <w:rsid w:val="00A725C3"/>
    <w:rsid w:val="00A73B5C"/>
    <w:rsid w:val="00A73D7A"/>
    <w:rsid w:val="00A74444"/>
    <w:rsid w:val="00A758DC"/>
    <w:rsid w:val="00A76C5C"/>
    <w:rsid w:val="00A81A09"/>
    <w:rsid w:val="00A85CDC"/>
    <w:rsid w:val="00A92C0E"/>
    <w:rsid w:val="00A96D1F"/>
    <w:rsid w:val="00A97AC7"/>
    <w:rsid w:val="00A97CA5"/>
    <w:rsid w:val="00AA2C6E"/>
    <w:rsid w:val="00AA43AA"/>
    <w:rsid w:val="00AA6AA4"/>
    <w:rsid w:val="00AB0E73"/>
    <w:rsid w:val="00AB5C24"/>
    <w:rsid w:val="00AC1164"/>
    <w:rsid w:val="00AC19FE"/>
    <w:rsid w:val="00AC3C73"/>
    <w:rsid w:val="00AC5650"/>
    <w:rsid w:val="00AC7D0E"/>
    <w:rsid w:val="00AE15BD"/>
    <w:rsid w:val="00AE3135"/>
    <w:rsid w:val="00AE5B0E"/>
    <w:rsid w:val="00AE63E8"/>
    <w:rsid w:val="00AF0C70"/>
    <w:rsid w:val="00B015CA"/>
    <w:rsid w:val="00B01B90"/>
    <w:rsid w:val="00B024EE"/>
    <w:rsid w:val="00B157BF"/>
    <w:rsid w:val="00B203FE"/>
    <w:rsid w:val="00B21405"/>
    <w:rsid w:val="00B30907"/>
    <w:rsid w:val="00B30A5B"/>
    <w:rsid w:val="00B3210F"/>
    <w:rsid w:val="00B32D57"/>
    <w:rsid w:val="00B37ED4"/>
    <w:rsid w:val="00B40488"/>
    <w:rsid w:val="00B52C3F"/>
    <w:rsid w:val="00B52EB7"/>
    <w:rsid w:val="00B53A54"/>
    <w:rsid w:val="00B53BF6"/>
    <w:rsid w:val="00B54AE4"/>
    <w:rsid w:val="00B57CCD"/>
    <w:rsid w:val="00B63F06"/>
    <w:rsid w:val="00B665A4"/>
    <w:rsid w:val="00B74D85"/>
    <w:rsid w:val="00B81116"/>
    <w:rsid w:val="00B858F6"/>
    <w:rsid w:val="00B867AA"/>
    <w:rsid w:val="00B91252"/>
    <w:rsid w:val="00B91681"/>
    <w:rsid w:val="00B94E47"/>
    <w:rsid w:val="00BA0433"/>
    <w:rsid w:val="00BA17A6"/>
    <w:rsid w:val="00BB00C0"/>
    <w:rsid w:val="00BB47A5"/>
    <w:rsid w:val="00BB6B5C"/>
    <w:rsid w:val="00BC03AD"/>
    <w:rsid w:val="00BC2B92"/>
    <w:rsid w:val="00BC71E6"/>
    <w:rsid w:val="00BD07E9"/>
    <w:rsid w:val="00BD1A01"/>
    <w:rsid w:val="00BD1E1B"/>
    <w:rsid w:val="00BD5762"/>
    <w:rsid w:val="00BD6588"/>
    <w:rsid w:val="00BE20B0"/>
    <w:rsid w:val="00BF262F"/>
    <w:rsid w:val="00C014C9"/>
    <w:rsid w:val="00C04321"/>
    <w:rsid w:val="00C0642C"/>
    <w:rsid w:val="00C0743B"/>
    <w:rsid w:val="00C175F6"/>
    <w:rsid w:val="00C20F8C"/>
    <w:rsid w:val="00C31362"/>
    <w:rsid w:val="00C33914"/>
    <w:rsid w:val="00C34DA0"/>
    <w:rsid w:val="00C34E8A"/>
    <w:rsid w:val="00C37282"/>
    <w:rsid w:val="00C464B0"/>
    <w:rsid w:val="00C55146"/>
    <w:rsid w:val="00C55FE7"/>
    <w:rsid w:val="00C64388"/>
    <w:rsid w:val="00C65AD9"/>
    <w:rsid w:val="00C66878"/>
    <w:rsid w:val="00C669DB"/>
    <w:rsid w:val="00C66A9E"/>
    <w:rsid w:val="00C66BA9"/>
    <w:rsid w:val="00C73A3A"/>
    <w:rsid w:val="00C73F2A"/>
    <w:rsid w:val="00C759E0"/>
    <w:rsid w:val="00C75A9E"/>
    <w:rsid w:val="00C76210"/>
    <w:rsid w:val="00C76F21"/>
    <w:rsid w:val="00C77079"/>
    <w:rsid w:val="00C80641"/>
    <w:rsid w:val="00C90DBE"/>
    <w:rsid w:val="00C91DA0"/>
    <w:rsid w:val="00C92675"/>
    <w:rsid w:val="00C92D07"/>
    <w:rsid w:val="00C94183"/>
    <w:rsid w:val="00CA7404"/>
    <w:rsid w:val="00CB0647"/>
    <w:rsid w:val="00CB1652"/>
    <w:rsid w:val="00CB1DE0"/>
    <w:rsid w:val="00CB1E21"/>
    <w:rsid w:val="00CB24EB"/>
    <w:rsid w:val="00CB2B22"/>
    <w:rsid w:val="00CB3E05"/>
    <w:rsid w:val="00CB58B9"/>
    <w:rsid w:val="00CC05A7"/>
    <w:rsid w:val="00CC53A8"/>
    <w:rsid w:val="00CD189F"/>
    <w:rsid w:val="00CD1CF1"/>
    <w:rsid w:val="00CD2C4C"/>
    <w:rsid w:val="00CD3051"/>
    <w:rsid w:val="00CD64D6"/>
    <w:rsid w:val="00CD6696"/>
    <w:rsid w:val="00CE0AEB"/>
    <w:rsid w:val="00CE63D8"/>
    <w:rsid w:val="00CE683E"/>
    <w:rsid w:val="00CF2480"/>
    <w:rsid w:val="00CF7040"/>
    <w:rsid w:val="00D02DE6"/>
    <w:rsid w:val="00D05A6F"/>
    <w:rsid w:val="00D0670E"/>
    <w:rsid w:val="00D11085"/>
    <w:rsid w:val="00D17894"/>
    <w:rsid w:val="00D2205A"/>
    <w:rsid w:val="00D2230D"/>
    <w:rsid w:val="00D31118"/>
    <w:rsid w:val="00D323D0"/>
    <w:rsid w:val="00D32B8E"/>
    <w:rsid w:val="00D369CD"/>
    <w:rsid w:val="00D43BFB"/>
    <w:rsid w:val="00D44A50"/>
    <w:rsid w:val="00D45980"/>
    <w:rsid w:val="00D46F64"/>
    <w:rsid w:val="00D505AD"/>
    <w:rsid w:val="00D50C88"/>
    <w:rsid w:val="00D533E0"/>
    <w:rsid w:val="00D5437B"/>
    <w:rsid w:val="00D545E1"/>
    <w:rsid w:val="00D564F1"/>
    <w:rsid w:val="00D61266"/>
    <w:rsid w:val="00D624B4"/>
    <w:rsid w:val="00D63CD7"/>
    <w:rsid w:val="00D63F9A"/>
    <w:rsid w:val="00D6450B"/>
    <w:rsid w:val="00D65885"/>
    <w:rsid w:val="00D679C4"/>
    <w:rsid w:val="00D752CE"/>
    <w:rsid w:val="00D76A57"/>
    <w:rsid w:val="00D80AB9"/>
    <w:rsid w:val="00D810CB"/>
    <w:rsid w:val="00D85502"/>
    <w:rsid w:val="00D8610A"/>
    <w:rsid w:val="00D87276"/>
    <w:rsid w:val="00D90415"/>
    <w:rsid w:val="00D92B0F"/>
    <w:rsid w:val="00D96606"/>
    <w:rsid w:val="00D97ECC"/>
    <w:rsid w:val="00DA18FA"/>
    <w:rsid w:val="00DA446B"/>
    <w:rsid w:val="00DA7D2E"/>
    <w:rsid w:val="00DB2E98"/>
    <w:rsid w:val="00DC62C1"/>
    <w:rsid w:val="00DD30A0"/>
    <w:rsid w:val="00DD3660"/>
    <w:rsid w:val="00DD4FB8"/>
    <w:rsid w:val="00DD5D95"/>
    <w:rsid w:val="00DE0F57"/>
    <w:rsid w:val="00DE117D"/>
    <w:rsid w:val="00DE2FAA"/>
    <w:rsid w:val="00DE56F5"/>
    <w:rsid w:val="00DF0B6F"/>
    <w:rsid w:val="00E01801"/>
    <w:rsid w:val="00E03305"/>
    <w:rsid w:val="00E0474E"/>
    <w:rsid w:val="00E04954"/>
    <w:rsid w:val="00E06B82"/>
    <w:rsid w:val="00E112DA"/>
    <w:rsid w:val="00E1237D"/>
    <w:rsid w:val="00E14570"/>
    <w:rsid w:val="00E169B5"/>
    <w:rsid w:val="00E2341C"/>
    <w:rsid w:val="00E30EA3"/>
    <w:rsid w:val="00E33CC9"/>
    <w:rsid w:val="00E34D2A"/>
    <w:rsid w:val="00E412A0"/>
    <w:rsid w:val="00E43D18"/>
    <w:rsid w:val="00E4404D"/>
    <w:rsid w:val="00E457A5"/>
    <w:rsid w:val="00E476C6"/>
    <w:rsid w:val="00E506E6"/>
    <w:rsid w:val="00E52E69"/>
    <w:rsid w:val="00E53EFD"/>
    <w:rsid w:val="00E60717"/>
    <w:rsid w:val="00E607A6"/>
    <w:rsid w:val="00E61942"/>
    <w:rsid w:val="00E628E4"/>
    <w:rsid w:val="00E70F60"/>
    <w:rsid w:val="00E71660"/>
    <w:rsid w:val="00E7190F"/>
    <w:rsid w:val="00E72136"/>
    <w:rsid w:val="00E73A1B"/>
    <w:rsid w:val="00E749EF"/>
    <w:rsid w:val="00E74AF3"/>
    <w:rsid w:val="00E75814"/>
    <w:rsid w:val="00E75DFF"/>
    <w:rsid w:val="00E76E44"/>
    <w:rsid w:val="00E819CF"/>
    <w:rsid w:val="00E8536E"/>
    <w:rsid w:val="00E85D8F"/>
    <w:rsid w:val="00E92CC7"/>
    <w:rsid w:val="00E956D5"/>
    <w:rsid w:val="00E97F89"/>
    <w:rsid w:val="00EA2C56"/>
    <w:rsid w:val="00EA32F7"/>
    <w:rsid w:val="00EA41D0"/>
    <w:rsid w:val="00EA66B7"/>
    <w:rsid w:val="00EB012C"/>
    <w:rsid w:val="00EB2AF8"/>
    <w:rsid w:val="00EB2C84"/>
    <w:rsid w:val="00EB43B1"/>
    <w:rsid w:val="00EB6A93"/>
    <w:rsid w:val="00EC1F29"/>
    <w:rsid w:val="00EC76FF"/>
    <w:rsid w:val="00ED277E"/>
    <w:rsid w:val="00ED31E4"/>
    <w:rsid w:val="00ED6154"/>
    <w:rsid w:val="00ED75F2"/>
    <w:rsid w:val="00EE1A66"/>
    <w:rsid w:val="00EE1FA0"/>
    <w:rsid w:val="00EE5646"/>
    <w:rsid w:val="00EF025E"/>
    <w:rsid w:val="00EF3157"/>
    <w:rsid w:val="00EF3322"/>
    <w:rsid w:val="00EF3AA4"/>
    <w:rsid w:val="00EF40CC"/>
    <w:rsid w:val="00EF6F32"/>
    <w:rsid w:val="00EF7D17"/>
    <w:rsid w:val="00F0708C"/>
    <w:rsid w:val="00F07F75"/>
    <w:rsid w:val="00F10212"/>
    <w:rsid w:val="00F11151"/>
    <w:rsid w:val="00F12CBF"/>
    <w:rsid w:val="00F14D46"/>
    <w:rsid w:val="00F20E97"/>
    <w:rsid w:val="00F215F9"/>
    <w:rsid w:val="00F22949"/>
    <w:rsid w:val="00F253B4"/>
    <w:rsid w:val="00F31925"/>
    <w:rsid w:val="00F33F69"/>
    <w:rsid w:val="00F41464"/>
    <w:rsid w:val="00F4369C"/>
    <w:rsid w:val="00F44AE4"/>
    <w:rsid w:val="00F55F58"/>
    <w:rsid w:val="00F57F4D"/>
    <w:rsid w:val="00F61653"/>
    <w:rsid w:val="00F61D3C"/>
    <w:rsid w:val="00F63840"/>
    <w:rsid w:val="00F71099"/>
    <w:rsid w:val="00F748C1"/>
    <w:rsid w:val="00F75188"/>
    <w:rsid w:val="00F75CF5"/>
    <w:rsid w:val="00F77107"/>
    <w:rsid w:val="00F77E52"/>
    <w:rsid w:val="00F82BA7"/>
    <w:rsid w:val="00F9051C"/>
    <w:rsid w:val="00F91C62"/>
    <w:rsid w:val="00F940F7"/>
    <w:rsid w:val="00F97EDC"/>
    <w:rsid w:val="00FA0033"/>
    <w:rsid w:val="00FA0105"/>
    <w:rsid w:val="00FA0336"/>
    <w:rsid w:val="00FA627B"/>
    <w:rsid w:val="00FB36BB"/>
    <w:rsid w:val="00FC6780"/>
    <w:rsid w:val="00FC7913"/>
    <w:rsid w:val="00FD1055"/>
    <w:rsid w:val="00FE143C"/>
    <w:rsid w:val="00FE1E9A"/>
    <w:rsid w:val="00FF09EE"/>
    <w:rsid w:val="00FF1B7C"/>
    <w:rsid w:val="00FF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BD492B"/>
  <w15:docId w15:val="{7540EE35-FE50-4321-B8F2-E0E067E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7F75"/>
    <w:pPr>
      <w:spacing w:after="160" w:line="259" w:lineRule="auto"/>
    </w:pPr>
    <w:rPr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AF8"/>
    <w:pPr>
      <w:keepNext/>
      <w:tabs>
        <w:tab w:val="num" w:pos="432"/>
      </w:tabs>
      <w:suppressAutoHyphens/>
      <w:spacing w:before="240" w:after="60" w:line="276" w:lineRule="auto"/>
      <w:ind w:left="432" w:hanging="432"/>
      <w:outlineLvl w:val="0"/>
    </w:pPr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EB2AF8"/>
    <w:pPr>
      <w:keepNext/>
      <w:tabs>
        <w:tab w:val="num" w:pos="576"/>
      </w:tabs>
      <w:suppressAutoHyphens/>
      <w:spacing w:before="240" w:after="60" w:line="276" w:lineRule="auto"/>
      <w:ind w:left="576" w:hanging="576"/>
      <w:outlineLvl w:val="1"/>
    </w:pPr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EB2AF8"/>
    <w:pPr>
      <w:keepNext/>
      <w:numPr>
        <w:ilvl w:val="2"/>
        <w:numId w:val="2"/>
      </w:numPr>
      <w:suppressAutoHyphens/>
      <w:spacing w:before="240" w:after="60" w:line="276" w:lineRule="auto"/>
      <w:outlineLvl w:val="2"/>
    </w:pPr>
    <w:rPr>
      <w:rFonts w:ascii="Arial" w:eastAsia="Times New Roman" w:hAnsi="Arial"/>
      <w:b/>
      <w:bCs/>
      <w:sz w:val="24"/>
      <w:szCs w:val="26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link w:val="cuerpodetextobsicoCar"/>
    <w:rsid w:val="00EF7D17"/>
    <w:pPr>
      <w:spacing w:after="0"/>
    </w:pPr>
    <w:rPr>
      <w:rFonts w:ascii="Myriad Pro" w:hAnsi="Myriad Pro"/>
      <w:lang w:val="es-ES"/>
    </w:rPr>
  </w:style>
  <w:style w:type="character" w:customStyle="1" w:styleId="cuerpodetextobsicoCar">
    <w:name w:val="cuerpo de texto básico Car"/>
    <w:link w:val="cuerpodetextobsico"/>
    <w:rsid w:val="00EF7D17"/>
    <w:rPr>
      <w:rFonts w:ascii="Myriad Pro" w:hAnsi="Myriad Pro"/>
      <w:lang w:val="es-ES"/>
    </w:rPr>
  </w:style>
  <w:style w:type="paragraph" w:customStyle="1" w:styleId="Subttulonew">
    <w:name w:val="Subtítulo new"/>
    <w:basedOn w:val="Normal"/>
    <w:link w:val="SubttulonewCar"/>
    <w:rsid w:val="00EF7D17"/>
    <w:pPr>
      <w:spacing w:after="0"/>
    </w:pPr>
    <w:rPr>
      <w:rFonts w:ascii="Myriad Pro" w:hAnsi="Myriad Pro"/>
      <w:b/>
      <w:color w:val="5C89C7"/>
      <w:lang w:val="es-ES"/>
    </w:rPr>
  </w:style>
  <w:style w:type="character" w:customStyle="1" w:styleId="SubttulonewCar">
    <w:name w:val="Subtítulo new Car"/>
    <w:link w:val="Subttulonew"/>
    <w:rsid w:val="00EF7D17"/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link w:val="TtulooencabezadoCar"/>
    <w:rsid w:val="00EF7D17"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TtulooencabezadoCar">
    <w:name w:val="Título o encabezado Car"/>
    <w:link w:val="Ttulooencabezado"/>
    <w:rsid w:val="00EF7D17"/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link w:val="resaltadosycitasCar"/>
    <w:rsid w:val="00EF7D17"/>
    <w:pPr>
      <w:spacing w:after="0"/>
    </w:pPr>
    <w:rPr>
      <w:rFonts w:ascii="Myriad Pro" w:hAnsi="Myriad Pro"/>
      <w:i/>
      <w:lang w:val="es-ES"/>
    </w:rPr>
  </w:style>
  <w:style w:type="character" w:customStyle="1" w:styleId="resaltadosycitasCar">
    <w:name w:val="resaltados y citas Car"/>
    <w:link w:val="resaltadosycitas"/>
    <w:rsid w:val="00EF7D17"/>
    <w:rPr>
      <w:rFonts w:ascii="Myriad Pro" w:hAnsi="Myriad Pro"/>
      <w:i/>
      <w:lang w:val="es-ES"/>
    </w:rPr>
  </w:style>
  <w:style w:type="paragraph" w:customStyle="1" w:styleId="Listas">
    <w:name w:val="Listas"/>
    <w:basedOn w:val="ListParagraph"/>
    <w:link w:val="ListasCar"/>
    <w:rsid w:val="00EF7D17"/>
    <w:pPr>
      <w:numPr>
        <w:numId w:val="1"/>
      </w:numPr>
      <w:spacing w:after="0"/>
      <w:ind w:hanging="360"/>
    </w:pPr>
    <w:rPr>
      <w:rFonts w:ascii="Myriad Pro" w:hAnsi="Myriad Pro"/>
      <w:lang w:val="es-ES"/>
    </w:rPr>
  </w:style>
  <w:style w:type="character" w:customStyle="1" w:styleId="ListasCar">
    <w:name w:val="Listas Car"/>
    <w:link w:val="Listas"/>
    <w:rsid w:val="00EF7D17"/>
    <w:rPr>
      <w:rFonts w:ascii="Myriad Pro" w:hAnsi="Myriad Pro"/>
      <w:sz w:val="22"/>
      <w:szCs w:val="22"/>
      <w:lang w:val="es-ES" w:eastAsia="en-US"/>
    </w:rPr>
  </w:style>
  <w:style w:type="paragraph" w:styleId="ListParagraph">
    <w:name w:val="List Paragraph"/>
    <w:basedOn w:val="Normal"/>
    <w:uiPriority w:val="34"/>
    <w:qFormat/>
    <w:rsid w:val="00EF7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6D"/>
  </w:style>
  <w:style w:type="paragraph" w:styleId="Footer">
    <w:name w:val="footer"/>
    <w:basedOn w:val="Normal"/>
    <w:link w:val="FooterCh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6D"/>
  </w:style>
  <w:style w:type="paragraph" w:customStyle="1" w:styleId="texto">
    <w:name w:val="texto"/>
    <w:basedOn w:val="Normal"/>
    <w:link w:val="textoCar"/>
    <w:qFormat/>
    <w:rsid w:val="002073E0"/>
    <w:pPr>
      <w:spacing w:before="120" w:after="120" w:line="360" w:lineRule="auto"/>
      <w:jc w:val="right"/>
    </w:pPr>
    <w:rPr>
      <w:rFonts w:ascii="Arial" w:hAnsi="Arial"/>
      <w:sz w:val="24"/>
      <w:szCs w:val="20"/>
    </w:rPr>
  </w:style>
  <w:style w:type="paragraph" w:customStyle="1" w:styleId="resaltado">
    <w:name w:val="resaltado"/>
    <w:basedOn w:val="Normal"/>
    <w:next w:val="texto"/>
    <w:link w:val="resaltadoCar"/>
    <w:qFormat/>
    <w:rsid w:val="002073E0"/>
    <w:pPr>
      <w:spacing w:after="0"/>
    </w:pPr>
    <w:rPr>
      <w:rFonts w:ascii="Arial" w:hAnsi="Arial"/>
      <w:color w:val="66B408"/>
      <w:sz w:val="24"/>
      <w:szCs w:val="20"/>
    </w:rPr>
  </w:style>
  <w:style w:type="character" w:customStyle="1" w:styleId="textoCar">
    <w:name w:val="texto Car"/>
    <w:link w:val="texto"/>
    <w:rsid w:val="002073E0"/>
    <w:rPr>
      <w:rFonts w:ascii="Arial" w:hAnsi="Arial"/>
      <w:sz w:val="24"/>
      <w:lang w:val="es-MX" w:eastAsia="en-US"/>
    </w:rPr>
  </w:style>
  <w:style w:type="paragraph" w:customStyle="1" w:styleId="cita">
    <w:name w:val="cita"/>
    <w:basedOn w:val="texto"/>
    <w:next w:val="texto"/>
    <w:link w:val="citaCar"/>
    <w:qFormat/>
    <w:rsid w:val="00D46F64"/>
    <w:rPr>
      <w:i/>
    </w:rPr>
  </w:style>
  <w:style w:type="character" w:customStyle="1" w:styleId="resaltadoCar">
    <w:name w:val="resaltado Car"/>
    <w:link w:val="resaltado"/>
    <w:rsid w:val="002073E0"/>
    <w:rPr>
      <w:rFonts w:ascii="Arial" w:hAnsi="Arial"/>
      <w:color w:val="66B408"/>
      <w:sz w:val="24"/>
      <w:lang w:val="es-MX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itaCar">
    <w:name w:val="cita Car"/>
    <w:link w:val="cita"/>
    <w:rsid w:val="00D46F64"/>
    <w:rPr>
      <w:rFonts w:ascii="Museo Sans 300" w:hAnsi="Museo Sans 300"/>
      <w:i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55146"/>
    <w:rPr>
      <w:rFonts w:ascii="Tahoma" w:hAnsi="Tahoma" w:cs="Tahoma"/>
      <w:sz w:val="16"/>
      <w:szCs w:val="16"/>
      <w:lang w:val="es-MX" w:eastAsia="en-US"/>
    </w:rPr>
  </w:style>
  <w:style w:type="paragraph" w:customStyle="1" w:styleId="TITULOTESIS">
    <w:name w:val="TITULO TESIS"/>
    <w:basedOn w:val="Normal"/>
    <w:link w:val="TITULOTESISCar"/>
    <w:rsid w:val="00B52EB7"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TESIS">
    <w:name w:val="SUBTITULO TESIS"/>
    <w:basedOn w:val="Normal"/>
    <w:link w:val="SUBTITULOTESISCar"/>
    <w:qFormat/>
    <w:rsid w:val="00B52EB7"/>
    <w:pPr>
      <w:spacing w:line="240" w:lineRule="auto"/>
    </w:pPr>
    <w:rPr>
      <w:rFonts w:ascii="Museo Sans 300" w:hAnsi="Museo Sans 300"/>
      <w:sz w:val="32"/>
      <w:szCs w:val="32"/>
    </w:rPr>
  </w:style>
  <w:style w:type="character" w:customStyle="1" w:styleId="TITULOTESISCar">
    <w:name w:val="TITULO TESIS Car"/>
    <w:link w:val="TITULOTESIS"/>
    <w:rsid w:val="00B52EB7"/>
    <w:rPr>
      <w:rFonts w:ascii="Museo Sans 900" w:hAnsi="Museo Sans 900"/>
      <w:color w:val="212D57"/>
      <w:sz w:val="40"/>
      <w:szCs w:val="40"/>
      <w:lang w:val="es-MX" w:eastAsia="en-US"/>
    </w:rPr>
  </w:style>
  <w:style w:type="paragraph" w:customStyle="1" w:styleId="AUTORES">
    <w:name w:val="AUTORES"/>
    <w:basedOn w:val="Normal"/>
    <w:link w:val="AUTORESCar"/>
    <w:qFormat/>
    <w:rsid w:val="00B52EB7"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character" w:customStyle="1" w:styleId="SUBTITULOTESISCar">
    <w:name w:val="SUBTITULO TESIS Car"/>
    <w:link w:val="SUBTITULOTESIS"/>
    <w:rsid w:val="00B52EB7"/>
    <w:rPr>
      <w:rFonts w:ascii="Museo Sans 300" w:hAnsi="Museo Sans 300"/>
      <w:sz w:val="32"/>
      <w:szCs w:val="32"/>
      <w:lang w:val="es-MX" w:eastAsia="en-US"/>
    </w:rPr>
  </w:style>
  <w:style w:type="paragraph" w:customStyle="1" w:styleId="TITULO">
    <w:name w:val="TITULO"/>
    <w:basedOn w:val="TITULOTESIS"/>
    <w:link w:val="TITULOCar"/>
    <w:qFormat/>
    <w:rsid w:val="00B52EB7"/>
    <w:pPr>
      <w:spacing w:after="0" w:line="276" w:lineRule="auto"/>
    </w:pPr>
    <w:rPr>
      <w:sz w:val="36"/>
      <w:szCs w:val="36"/>
    </w:rPr>
  </w:style>
  <w:style w:type="character" w:customStyle="1" w:styleId="AUTORESCar">
    <w:name w:val="AUTORES Car"/>
    <w:link w:val="AUTORES"/>
    <w:rsid w:val="00B52EB7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textoagradecimientos">
    <w:name w:val="texto agradecimientos"/>
    <w:basedOn w:val="cita"/>
    <w:link w:val="textoagradecimientosCar"/>
    <w:qFormat/>
    <w:rsid w:val="00850B45"/>
    <w:rPr>
      <w:sz w:val="20"/>
    </w:rPr>
  </w:style>
  <w:style w:type="character" w:customStyle="1" w:styleId="TITULOCar">
    <w:name w:val="TITULO Car"/>
    <w:link w:val="TITULO"/>
    <w:rsid w:val="00B52EB7"/>
    <w:rPr>
      <w:rFonts w:ascii="Museo Sans 900" w:hAnsi="Museo Sans 900"/>
      <w:color w:val="212D57"/>
      <w:sz w:val="36"/>
      <w:szCs w:val="36"/>
      <w:lang w:val="es-MX" w:eastAsia="en-US"/>
    </w:rPr>
  </w:style>
  <w:style w:type="paragraph" w:customStyle="1" w:styleId="FECHA">
    <w:name w:val="FECHA"/>
    <w:basedOn w:val="Normal"/>
    <w:link w:val="FECHACar"/>
    <w:qFormat/>
    <w:rsid w:val="00100F9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textoagradecimientosCar">
    <w:name w:val="texto agradecimientos Car"/>
    <w:link w:val="textoagradecimientos"/>
    <w:rsid w:val="00850B45"/>
    <w:rPr>
      <w:rFonts w:ascii="Arial" w:hAnsi="Arial"/>
      <w:i/>
      <w:sz w:val="20"/>
      <w:szCs w:val="20"/>
      <w:lang w:val="es-MX" w:eastAsia="en-US"/>
    </w:rPr>
  </w:style>
  <w:style w:type="paragraph" w:customStyle="1" w:styleId="FACULTAD">
    <w:name w:val="FACULTAD"/>
    <w:basedOn w:val="Normal"/>
    <w:link w:val="FACULTADCar"/>
    <w:qFormat/>
    <w:rsid w:val="00100F9A"/>
    <w:pPr>
      <w:spacing w:after="0"/>
    </w:pPr>
    <w:rPr>
      <w:rFonts w:ascii="Museo Sans 900" w:hAnsi="Museo Sans 900"/>
      <w:color w:val="212D57"/>
      <w:sz w:val="24"/>
      <w:szCs w:val="24"/>
    </w:rPr>
  </w:style>
  <w:style w:type="character" w:customStyle="1" w:styleId="FECHACar">
    <w:name w:val="FECHA Car"/>
    <w:link w:val="FECHA"/>
    <w:rsid w:val="00100F9A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DEPARTAMENTO">
    <w:name w:val="DEPARTAMENTO"/>
    <w:basedOn w:val="Normal"/>
    <w:link w:val="DEPARTAMENTOCar"/>
    <w:qFormat/>
    <w:rsid w:val="00100F9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FACULTADCar">
    <w:name w:val="FACULTAD Car"/>
    <w:link w:val="FACULTAD"/>
    <w:rsid w:val="00100F9A"/>
    <w:rPr>
      <w:rFonts w:ascii="Museo Sans 900" w:hAnsi="Museo Sans 900"/>
      <w:color w:val="212D57"/>
      <w:sz w:val="24"/>
      <w:szCs w:val="24"/>
      <w:lang w:val="es-MX" w:eastAsia="en-US"/>
    </w:rPr>
  </w:style>
  <w:style w:type="character" w:customStyle="1" w:styleId="DEPARTAMENTOCar">
    <w:name w:val="DEPARTAMENTO Car"/>
    <w:link w:val="DEPARTAMENTO"/>
    <w:rsid w:val="00100F9A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B2AF8"/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EB2AF8"/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B2AF8"/>
    <w:rPr>
      <w:rFonts w:ascii="Arial" w:eastAsia="Times New Roman" w:hAnsi="Arial"/>
      <w:b/>
      <w:bCs/>
      <w:sz w:val="24"/>
      <w:szCs w:val="26"/>
      <w:lang w:val="en-US" w:eastAsia="zh-CN"/>
    </w:rPr>
  </w:style>
  <w:style w:type="paragraph" w:styleId="Caption">
    <w:name w:val="caption"/>
    <w:basedOn w:val="Normal"/>
    <w:qFormat/>
    <w:rsid w:val="00EB2AF8"/>
    <w:pPr>
      <w:suppressLineNumbers/>
      <w:suppressAutoHyphens/>
      <w:spacing w:before="120" w:after="120" w:line="276" w:lineRule="auto"/>
    </w:pPr>
    <w:rPr>
      <w:rFonts w:cs="Lohit Hindi"/>
      <w:i/>
      <w:iCs/>
      <w:sz w:val="24"/>
      <w:szCs w:val="24"/>
      <w:lang w:val="en-US" w:eastAsia="zh-CN"/>
    </w:rPr>
  </w:style>
  <w:style w:type="character" w:customStyle="1" w:styleId="WW8Num2z3">
    <w:name w:val="WW8Num2z3"/>
    <w:rsid w:val="00950ED1"/>
    <w:rPr>
      <w:rFonts w:ascii="Symbol" w:hAnsi="Symbol" w:cs="Symbol"/>
    </w:rPr>
  </w:style>
  <w:style w:type="paragraph" w:styleId="TOCHeading">
    <w:name w:val="TOC Heading"/>
    <w:basedOn w:val="Heading1"/>
    <w:next w:val="Normal"/>
    <w:uiPriority w:val="39"/>
    <w:unhideWhenUsed/>
    <w:qFormat/>
    <w:rsid w:val="003C0840"/>
    <w:pPr>
      <w:keepLines/>
      <w:tabs>
        <w:tab w:val="clear" w:pos="432"/>
      </w:tabs>
      <w:suppressAutoHyphens w:val="0"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54D6"/>
    <w:pPr>
      <w:spacing w:after="100"/>
    </w:pPr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54D6"/>
    <w:pPr>
      <w:spacing w:after="100"/>
      <w:ind w:left="220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54D6"/>
    <w:pPr>
      <w:spacing w:after="100"/>
      <w:ind w:left="44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C084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31E4"/>
    <w:pPr>
      <w:spacing w:after="0"/>
    </w:pPr>
  </w:style>
  <w:style w:type="paragraph" w:customStyle="1" w:styleId="Predeterminado">
    <w:name w:val="Predeterminado"/>
    <w:rsid w:val="00D76A5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</w:pPr>
    <w:rPr>
      <w:rFonts w:ascii="Lucida Sans" w:eastAsia="Arial Unicode MS" w:hAnsi="Lucida Sans" w:cs="Lucida Sans"/>
      <w:color w:val="000000"/>
      <w:sz w:val="36"/>
      <w:szCs w:val="36"/>
      <w:lang w:val="es-ES" w:eastAsia="es-ES"/>
    </w:rPr>
  </w:style>
  <w:style w:type="paragraph" w:customStyle="1" w:styleId="Estilo1UHO">
    <w:name w:val="Estilo1 UHO"/>
    <w:basedOn w:val="Heading1"/>
    <w:link w:val="Estilo1UHOCar"/>
    <w:qFormat/>
    <w:rsid w:val="00EF3322"/>
    <w:rPr>
      <w:color w:val="92D050"/>
      <w:lang w:val="es-ES"/>
    </w:rPr>
  </w:style>
  <w:style w:type="paragraph" w:styleId="BodyText">
    <w:name w:val="Body Text"/>
    <w:basedOn w:val="Normal"/>
    <w:link w:val="BodyTextChar"/>
    <w:semiHidden/>
    <w:rsid w:val="00EF332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n-US"/>
    </w:rPr>
  </w:style>
  <w:style w:type="character" w:customStyle="1" w:styleId="Estilo1UHOCar">
    <w:name w:val="Estilo1 UHO Car"/>
    <w:basedOn w:val="Heading1Char"/>
    <w:link w:val="Estilo1UHO"/>
    <w:rsid w:val="00EF3322"/>
    <w:rPr>
      <w:rFonts w:ascii="Arial" w:eastAsia="Times New Roman" w:hAnsi="Arial"/>
      <w:b/>
      <w:bCs/>
      <w:color w:val="92D050"/>
      <w:kern w:val="1"/>
      <w:sz w:val="24"/>
      <w:szCs w:val="32"/>
      <w:lang w:val="es-ES" w:eastAsia="zh-CN"/>
    </w:rPr>
  </w:style>
  <w:style w:type="character" w:customStyle="1" w:styleId="BodyTextChar">
    <w:name w:val="Body Text Char"/>
    <w:basedOn w:val="DefaultParagraphFont"/>
    <w:link w:val="BodyText"/>
    <w:semiHidden/>
    <w:rsid w:val="00EF3322"/>
    <w:rPr>
      <w:rFonts w:ascii="Arial" w:eastAsia="Times New Roman" w:hAnsi="Arial"/>
      <w:sz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5672F"/>
    <w:pPr>
      <w:spacing w:after="0" w:line="480" w:lineRule="auto"/>
      <w:ind w:left="720" w:hanging="720"/>
    </w:pPr>
  </w:style>
  <w:style w:type="paragraph" w:styleId="NormalWeb">
    <w:name w:val="Normal (Web)"/>
    <w:basedOn w:val="Normal"/>
    <w:uiPriority w:val="99"/>
    <w:unhideWhenUsed/>
    <w:rsid w:val="00102959"/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4D6"/>
    <w:pPr>
      <w:spacing w:after="100"/>
      <w:ind w:left="660"/>
    </w:pPr>
    <w:rPr>
      <w:rFonts w:ascii="Arial" w:hAnsi="Arial"/>
      <w:sz w:val="24"/>
    </w:rPr>
  </w:style>
  <w:style w:type="table" w:styleId="GridTable4-Accent6">
    <w:name w:val="Grid Table 4 Accent 6"/>
    <w:basedOn w:val="TableNormal"/>
    <w:uiPriority w:val="49"/>
    <w:rsid w:val="00B01B9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B01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1B9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B01B9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B01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B01B9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04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8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5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n">
    <w:name w:val="Imagen"/>
    <w:basedOn w:val="Normal"/>
    <w:link w:val="ImagenChar"/>
    <w:qFormat/>
    <w:rsid w:val="00C66BA9"/>
    <w:pPr>
      <w:spacing w:line="360" w:lineRule="auto"/>
      <w:jc w:val="center"/>
    </w:pPr>
    <w:rPr>
      <w:rFonts w:ascii="Arial" w:hAnsi="Arial" w:cs="Arial"/>
      <w:b/>
      <w:sz w:val="24"/>
      <w:szCs w:val="24"/>
      <w:lang w:eastAsia="zh-CN"/>
    </w:rPr>
  </w:style>
  <w:style w:type="character" w:customStyle="1" w:styleId="ImagenChar">
    <w:name w:val="Imagen Char"/>
    <w:basedOn w:val="DefaultParagraphFont"/>
    <w:link w:val="Imagen"/>
    <w:rsid w:val="00C66BA9"/>
    <w:rPr>
      <w:rFonts w:ascii="Arial" w:hAnsi="Arial" w:cs="Arial"/>
      <w:b/>
      <w:sz w:val="24"/>
      <w:szCs w:val="24"/>
      <w:lang w:val="es-MX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FA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MX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F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FA3"/>
    <w:rPr>
      <w:rFonts w:ascii="Consolas" w:hAnsi="Consolas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9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4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2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1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1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3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79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7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11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8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4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67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28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2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22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2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82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5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14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7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20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17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305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304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672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6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3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6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2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4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6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39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9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4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56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32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2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4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37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3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5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59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3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86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7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4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5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33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37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66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78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5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1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9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8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7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3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438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8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52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0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849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57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078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1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1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46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55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66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99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4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4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050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53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9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7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2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93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81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12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0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74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6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8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28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7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7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8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5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04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6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6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49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66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6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0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7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234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77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5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1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VictorDRF02/mangest-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ctorDRF02/mangest-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bank\Leydis\Maestr&#237;as\B3%20Tecnolog&#237;as%20de%20la%20informaci&#243;n\Plantilla%20uho%20para%20tesis\DOCTORADO%20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DC914AC-BBD2-469F-9DDC-7CABD588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DOCTORADO TESIS.dotx</Template>
  <TotalTime>1475</TotalTime>
  <Pages>10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Daniel Rivas Ferrer</dc:creator>
  <cp:keywords/>
  <cp:lastModifiedBy>Víctor Rivas</cp:lastModifiedBy>
  <cp:revision>119</cp:revision>
  <cp:lastPrinted>2025-05-29T17:27:00Z</cp:lastPrinted>
  <dcterms:created xsi:type="dcterms:W3CDTF">2018-05-29T17:45:00Z</dcterms:created>
  <dcterms:modified xsi:type="dcterms:W3CDTF">2025-06-02T17:04:00Z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id="Y12tT3VB"/&gt;&lt;style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